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A793F9" w14:textId="77777777" w:rsidR="00B370E9" w:rsidRPr="00F450D2" w:rsidRDefault="00B370E9">
      <w:pPr>
        <w:rPr>
          <w:rFonts w:ascii="Times New Roman" w:hAnsi="Times New Roman" w:cs="Times New Roman"/>
          <w:sz w:val="24"/>
          <w:szCs w:val="24"/>
        </w:rPr>
      </w:pPr>
    </w:p>
    <w:p w14:paraId="09E4A5FB" w14:textId="77777777" w:rsidR="0078382D" w:rsidRPr="00F450D2" w:rsidRDefault="00C16BDD" w:rsidP="0078382D">
      <w:pPr>
        <w:pStyle w:val="Title"/>
        <w:spacing w:line="240" w:lineRule="auto"/>
        <w:ind w:left="0" w:hanging="2"/>
        <w:outlineLvl w:val="9"/>
        <w:rPr>
          <w:rFonts w:ascii="Times New Roman" w:hAnsi="Times New Roman"/>
        </w:rPr>
      </w:pPr>
      <w:r>
        <w:rPr>
          <w:rFonts w:ascii="Times New Roman" w:hAnsi="Times New Roman"/>
        </w:rPr>
        <w:t>PENGEMBANGAN SISTEM PEMBELAJARAN DIGITAL UNTUK MENINGKATKAN AKSES DAN KUALITAS PENDIDIKAN DI SKB KABUPATEN SUBANG</w:t>
      </w:r>
    </w:p>
    <w:p w14:paraId="23C03EAA" w14:textId="77777777" w:rsidR="00B370E9" w:rsidRPr="00F450D2" w:rsidRDefault="00B370E9" w:rsidP="00B370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30C73E" w14:textId="77777777" w:rsidR="00B370E9" w:rsidRPr="00F450D2" w:rsidRDefault="00B370E9" w:rsidP="00B370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5853F0" w14:textId="77777777" w:rsidR="00B370E9" w:rsidRPr="00F450D2" w:rsidRDefault="00B370E9" w:rsidP="00B370E9">
      <w:pPr>
        <w:jc w:val="righ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450D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SOFTWARE </w:t>
      </w:r>
      <w:r w:rsidR="00F92860" w:rsidRPr="00F450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DESIGN DOCUMENTATION</w:t>
      </w:r>
    </w:p>
    <w:p w14:paraId="429903CA" w14:textId="77777777" w:rsidR="00B370E9" w:rsidRPr="00F450D2" w:rsidRDefault="00B370E9" w:rsidP="00B370E9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F450D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Version: </w:t>
      </w:r>
      <w:r w:rsidRPr="00F450D2">
        <w:rPr>
          <w:rFonts w:ascii="Times New Roman" w:hAnsi="Times New Roman" w:cs="Times New Roman"/>
          <w:b/>
          <w:bCs/>
          <w:sz w:val="24"/>
          <w:szCs w:val="24"/>
        </w:rPr>
        <w:t>&lt;1.0&gt;</w:t>
      </w:r>
    </w:p>
    <w:p w14:paraId="033341EA" w14:textId="77777777" w:rsidR="0078382D" w:rsidRPr="00F450D2" w:rsidRDefault="0078382D" w:rsidP="00B370E9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60746634" w14:textId="77777777" w:rsidR="0078382D" w:rsidRPr="00F450D2" w:rsidRDefault="0078382D" w:rsidP="00B370E9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6C81BB92" w14:textId="77777777" w:rsidR="00B370E9" w:rsidRDefault="00C16BDD" w:rsidP="00B370E9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Fitriawati</w:t>
      </w:r>
      <w:r w:rsidR="00104D74" w:rsidRPr="00F450D2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104D74" w:rsidRPr="00F450D2">
        <w:rPr>
          <w:rFonts w:ascii="Times New Roman" w:hAnsi="Times New Roman" w:cs="Times New Roman"/>
          <w:b/>
          <w:bCs/>
          <w:sz w:val="24"/>
          <w:szCs w:val="24"/>
          <w:lang w:val="id-ID"/>
        </w:rPr>
        <w:t>101</w:t>
      </w:r>
      <w:r>
        <w:rPr>
          <w:rFonts w:ascii="Times New Roman" w:hAnsi="Times New Roman" w:cs="Times New Roman"/>
          <w:b/>
          <w:bCs/>
          <w:sz w:val="24"/>
          <w:szCs w:val="24"/>
        </w:rPr>
        <w:t>10020</w:t>
      </w:r>
    </w:p>
    <w:p w14:paraId="4805C959" w14:textId="77777777" w:rsidR="00C16BDD" w:rsidRDefault="00C16BDD" w:rsidP="00B370E9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Siti Agniatul Rohmah – 10110056</w:t>
      </w:r>
    </w:p>
    <w:p w14:paraId="210A382C" w14:textId="77777777" w:rsidR="00C16BDD" w:rsidRDefault="00C16BDD" w:rsidP="00B370E9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Syifa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Nazwa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Aulia – 10110058</w:t>
      </w:r>
    </w:p>
    <w:p w14:paraId="2019A57C" w14:textId="77777777" w:rsidR="00C16BDD" w:rsidRPr="00C16BDD" w:rsidRDefault="00C16BDD" w:rsidP="00B370E9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12EE540D" w14:textId="77777777" w:rsidR="00B370E9" w:rsidRPr="00F450D2" w:rsidRDefault="00B370E9" w:rsidP="00B370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1B2D92" w14:textId="77777777" w:rsidR="00B370E9" w:rsidRPr="00F450D2" w:rsidRDefault="00B370E9" w:rsidP="00B370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B01262" w14:textId="77777777" w:rsidR="00B370E9" w:rsidRPr="00F450D2" w:rsidRDefault="00B370E9" w:rsidP="00B370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BDF300" w14:textId="77777777" w:rsidR="0078382D" w:rsidRPr="00F450D2" w:rsidRDefault="0078382D" w:rsidP="00B370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1FFFB9" w14:textId="77777777" w:rsidR="0078382D" w:rsidRPr="00F450D2" w:rsidRDefault="0078382D" w:rsidP="00B370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A222F1" w14:textId="77777777" w:rsidR="0078382D" w:rsidRPr="00F450D2" w:rsidRDefault="0078382D" w:rsidP="00C16BDD">
      <w:pPr>
        <w:tabs>
          <w:tab w:val="left" w:pos="3202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233D02" w14:textId="77777777" w:rsidR="00B370E9" w:rsidRPr="00F450D2" w:rsidRDefault="00B370E9" w:rsidP="00B370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E85E2D" w14:textId="77777777" w:rsidR="00B370E9" w:rsidRPr="00F450D2" w:rsidRDefault="00B370E9" w:rsidP="00B370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50D2">
        <w:rPr>
          <w:rFonts w:ascii="Times New Roman" w:hAnsi="Times New Roman" w:cs="Times New Roman"/>
          <w:b/>
          <w:bCs/>
          <w:sz w:val="24"/>
          <w:szCs w:val="24"/>
        </w:rPr>
        <w:t>PROGRAM STUDI SISTEM INFORMASI</w:t>
      </w:r>
    </w:p>
    <w:p w14:paraId="4071C647" w14:textId="77777777" w:rsidR="00B370E9" w:rsidRPr="00F450D2" w:rsidRDefault="00B370E9" w:rsidP="00B370E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F450D2">
        <w:rPr>
          <w:rFonts w:ascii="Times New Roman" w:hAnsi="Times New Roman" w:cs="Times New Roman"/>
          <w:b/>
          <w:bCs/>
          <w:sz w:val="24"/>
          <w:szCs w:val="24"/>
        </w:rPr>
        <w:t xml:space="preserve">JURUSAN </w:t>
      </w:r>
      <w:r w:rsidR="008E5380" w:rsidRPr="00F450D2">
        <w:rPr>
          <w:rFonts w:ascii="Times New Roman" w:hAnsi="Times New Roman" w:cs="Times New Roman"/>
          <w:b/>
          <w:bCs/>
          <w:sz w:val="24"/>
          <w:szCs w:val="24"/>
          <w:lang w:val="id-ID"/>
        </w:rPr>
        <w:t>TEKNOLOGI INFORMASI DAN KOMPUTER</w:t>
      </w:r>
    </w:p>
    <w:p w14:paraId="67D07B37" w14:textId="77777777" w:rsidR="00B370E9" w:rsidRPr="00F450D2" w:rsidRDefault="00B370E9" w:rsidP="00B370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50D2">
        <w:rPr>
          <w:rFonts w:ascii="Times New Roman" w:hAnsi="Times New Roman" w:cs="Times New Roman"/>
          <w:b/>
          <w:bCs/>
          <w:sz w:val="24"/>
          <w:szCs w:val="24"/>
        </w:rPr>
        <w:t>POLITEKNIK NEGERI SUBANG</w:t>
      </w:r>
    </w:p>
    <w:p w14:paraId="14B958B6" w14:textId="69942BB3" w:rsidR="008E5380" w:rsidRPr="00F450D2" w:rsidRDefault="00B370E9" w:rsidP="000F58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50D2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="0078382D" w:rsidRPr="00F450D2">
        <w:rPr>
          <w:rFonts w:ascii="Times New Roman" w:hAnsi="Times New Roman" w:cs="Times New Roman"/>
          <w:b/>
          <w:bCs/>
          <w:sz w:val="24"/>
          <w:szCs w:val="24"/>
        </w:rPr>
        <w:t>25</w:t>
      </w:r>
    </w:p>
    <w:p w14:paraId="258CEE86" w14:textId="77777777" w:rsidR="00B370E9" w:rsidRPr="00F450D2" w:rsidRDefault="00B370E9" w:rsidP="00B370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50D2">
        <w:rPr>
          <w:rFonts w:ascii="Times New Roman" w:hAnsi="Times New Roman" w:cs="Times New Roman"/>
          <w:b/>
          <w:bCs/>
          <w:sz w:val="24"/>
          <w:szCs w:val="24"/>
        </w:rPr>
        <w:lastRenderedPageBreak/>
        <w:t>DAFTAR ISI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-10884586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A74B32" w14:textId="3FFECD47" w:rsidR="00B370E9" w:rsidRPr="00F450D2" w:rsidRDefault="00B370E9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</w:p>
        <w:p w14:paraId="6BFF9F6D" w14:textId="4058FA34" w:rsidR="0092782B" w:rsidRDefault="00BD3638" w:rsidP="00C066DB">
          <w:pPr>
            <w:pStyle w:val="TOC1"/>
            <w:rPr>
              <w:rFonts w:eastAsiaTheme="minorEastAsia"/>
              <w:noProof/>
            </w:rPr>
          </w:pPr>
          <w:r w:rsidRPr="00F450D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450D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450D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7577292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PENDAHULUAN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_Toc197577292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3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48941BF2" w14:textId="6A5B82A8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293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noProof/>
              </w:rPr>
              <w:t>1.1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Latar Belakang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_Toc197577293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3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7500FCC9" w14:textId="2E2DE03C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294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noProof/>
              </w:rPr>
              <w:t>1.2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Tujuan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_Toc197577294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5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41EE9E1C" w14:textId="6CAEA490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295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noProof/>
              </w:rPr>
              <w:t>1.3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Ruang Lingkup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_Toc197577295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5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7A347202" w14:textId="359F46F2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296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noProof/>
              </w:rPr>
              <w:t>1.4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Definisi, Istilah dan Singkatan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_Toc197577296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6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4906AEC3" w14:textId="31A96CAD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297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noProof/>
              </w:rPr>
              <w:t>1.5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Referensi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_Toc197577297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8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206B4862" w14:textId="5F7CF5F4" w:rsidR="0092782B" w:rsidRDefault="00E53FB8" w:rsidP="00C066DB">
          <w:pPr>
            <w:pStyle w:val="TOC1"/>
            <w:rPr>
              <w:rFonts w:eastAsiaTheme="minorEastAsia"/>
              <w:noProof/>
            </w:rPr>
          </w:pPr>
          <w:hyperlink w:anchor="_Toc197577298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DESKRIPSI UMUM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_Toc197577298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9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4EC48D66" w14:textId="5A24B8D1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299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Perspektif Produk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_Toc197577299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9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65716BED" w14:textId="3321C96E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0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Software Interface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_Toc197577300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10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4B465630" w14:textId="5935ABFE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1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Hadware Interface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_Toc197577301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10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64654946" w14:textId="4EE73E94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2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Manfaat Produk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_Toc197577302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11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1CB8FA78" w14:textId="1BB29D27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3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Karakteristik </w:t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User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_Toc197577303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12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7F6D809E" w14:textId="711A9614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4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Batasan-batasan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_Toc197577304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13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26EC21FD" w14:textId="24B760C3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5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2.7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Asumsi dan Ketergantungan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_Toc197577305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14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4BE0B2AA" w14:textId="0A891655" w:rsidR="0092782B" w:rsidRDefault="00E53FB8" w:rsidP="00C066DB">
          <w:pPr>
            <w:pStyle w:val="TOC1"/>
            <w:rPr>
              <w:rFonts w:eastAsiaTheme="minorEastAsia"/>
              <w:noProof/>
            </w:rPr>
          </w:pPr>
          <w:hyperlink w:anchor="_Toc197577306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ARSITEKTUR SISTEM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_Toc197577306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14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0632EFBD" w14:textId="1D6B5B28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7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Kebutuhan Fungsional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_Toc197577307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14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6B23E02D" w14:textId="7B5DB19F" w:rsidR="0092782B" w:rsidRDefault="00E53FB8">
          <w:pPr>
            <w:pStyle w:val="TOC3"/>
            <w:tabs>
              <w:tab w:val="left" w:pos="132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8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3.1.1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Pendahuluan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_Toc197577308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14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5A5C193B" w14:textId="07CDC223" w:rsidR="0092782B" w:rsidRDefault="00E53FB8">
          <w:pPr>
            <w:pStyle w:val="TOC3"/>
            <w:tabs>
              <w:tab w:val="left" w:pos="132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09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3.1.2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Input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_Toc197577309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15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1A40C214" w14:textId="613286A3" w:rsidR="0092782B" w:rsidRDefault="00E53FB8">
          <w:pPr>
            <w:pStyle w:val="TOC3"/>
            <w:tabs>
              <w:tab w:val="left" w:pos="132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10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3.1.3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Proses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_Toc197577310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20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41624458" w14:textId="177DAE9B" w:rsidR="0092782B" w:rsidRDefault="00E53FB8">
          <w:pPr>
            <w:pStyle w:val="TOC3"/>
            <w:tabs>
              <w:tab w:val="left" w:pos="132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11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3.1.4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Output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_Toc197577311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20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71E4BDF4" w14:textId="5B8F1069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12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Kebutuhan Non Fungsional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_Toc197577312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21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6F583F9C" w14:textId="28965B07" w:rsidR="0092782B" w:rsidRDefault="00E53FB8" w:rsidP="00C066DB">
          <w:pPr>
            <w:pStyle w:val="TOC1"/>
            <w:rPr>
              <w:rFonts w:eastAsiaTheme="minorEastAsia"/>
              <w:noProof/>
            </w:rPr>
          </w:pPr>
          <w:hyperlink w:anchor="_Toc197577313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PEMODELAN PERANGKAT LUNAK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_Toc197577313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22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278D3B2F" w14:textId="3E69BD3F" w:rsidR="0092782B" w:rsidRDefault="00E53FB8">
          <w:pPr>
            <w:pStyle w:val="TOC2"/>
            <w:tabs>
              <w:tab w:val="left" w:pos="88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14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 Case Diagram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_Toc197577314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22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7024491F" w14:textId="55A3BA0D" w:rsidR="0092782B" w:rsidRDefault="00E53FB8">
          <w:pPr>
            <w:pStyle w:val="TOC3"/>
            <w:tabs>
              <w:tab w:val="left" w:pos="132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15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4.1.1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Deskripsi Aktor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_Toc197577315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23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2F6851B7" w14:textId="087DEB66" w:rsidR="0092782B" w:rsidRDefault="00E53FB8" w:rsidP="0092782B">
          <w:pPr>
            <w:pStyle w:val="TOC3"/>
            <w:tabs>
              <w:tab w:val="left" w:pos="132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16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4.1.2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Deskripsi </w:t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Usecase</w:t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Diagram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_Toc197577316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23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5013A562" w14:textId="11978783" w:rsidR="0092782B" w:rsidRDefault="00E53FB8">
          <w:pPr>
            <w:pStyle w:val="TOC3"/>
            <w:tabs>
              <w:tab w:val="left" w:pos="1320"/>
              <w:tab w:val="right" w:leader="dot" w:pos="8402"/>
            </w:tabs>
            <w:rPr>
              <w:rFonts w:eastAsiaTheme="minorEastAsia"/>
              <w:noProof/>
            </w:rPr>
          </w:pPr>
          <w:hyperlink w:anchor="_Toc197577319" w:history="1"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4.1.3</w:t>
            </w:r>
            <w:r w:rsidR="0092782B">
              <w:rPr>
                <w:rFonts w:eastAsiaTheme="minorEastAsia"/>
                <w:noProof/>
              </w:rPr>
              <w:tab/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Scenario </w:t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Use Case</w:t>
            </w:r>
            <w:r w:rsidR="0092782B" w:rsidRPr="00671A7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Diagram</w:t>
            </w:r>
            <w:r w:rsidR="0092782B">
              <w:rPr>
                <w:noProof/>
                <w:webHidden/>
              </w:rPr>
              <w:tab/>
            </w:r>
            <w:r w:rsidR="0092782B">
              <w:rPr>
                <w:noProof/>
                <w:webHidden/>
              </w:rPr>
              <w:fldChar w:fldCharType="begin"/>
            </w:r>
            <w:r w:rsidR="0092782B">
              <w:rPr>
                <w:noProof/>
                <w:webHidden/>
              </w:rPr>
              <w:instrText xml:space="preserve"> PAGEREF _Toc197577319 \h </w:instrText>
            </w:r>
            <w:r w:rsidR="0092782B">
              <w:rPr>
                <w:noProof/>
                <w:webHidden/>
              </w:rPr>
            </w:r>
            <w:r w:rsidR="0092782B">
              <w:rPr>
                <w:noProof/>
                <w:webHidden/>
              </w:rPr>
              <w:fldChar w:fldCharType="separate"/>
            </w:r>
            <w:r w:rsidR="00165AE6">
              <w:rPr>
                <w:noProof/>
                <w:webHidden/>
              </w:rPr>
              <w:t>28</w:t>
            </w:r>
            <w:r w:rsidR="0092782B">
              <w:rPr>
                <w:noProof/>
                <w:webHidden/>
              </w:rPr>
              <w:fldChar w:fldCharType="end"/>
            </w:r>
          </w:hyperlink>
        </w:p>
        <w:p w14:paraId="3AE828C7" w14:textId="671FDAE5" w:rsidR="00C16BDD" w:rsidRPr="004B7D08" w:rsidRDefault="00BD3638" w:rsidP="00951A23">
          <w:pPr>
            <w:rPr>
              <w:rFonts w:ascii="Times New Roman" w:hAnsi="Times New Roman" w:cs="Times New Roman"/>
              <w:sz w:val="24"/>
              <w:szCs w:val="24"/>
            </w:rPr>
          </w:pPr>
          <w:r w:rsidRPr="00F450D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lastRenderedPageBreak/>
            <w:fldChar w:fldCharType="end"/>
          </w:r>
        </w:p>
      </w:sdtContent>
    </w:sdt>
    <w:p w14:paraId="1803DE75" w14:textId="446FA993" w:rsidR="002A2311" w:rsidRPr="00E12136" w:rsidRDefault="00F92860" w:rsidP="006340A8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97577292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PE</w:t>
      </w:r>
      <w:r w:rsidR="00951A23"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NDAHULUAN</w:t>
      </w:r>
      <w:bookmarkEnd w:id="0"/>
    </w:p>
    <w:p w14:paraId="686195A1" w14:textId="77777777" w:rsidR="002A2311" w:rsidRPr="00E12136" w:rsidRDefault="002A2311" w:rsidP="006340A8">
      <w:pPr>
        <w:pStyle w:val="Heading2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" w:name="_Toc197577293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Latar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bookmarkEnd w:id="1"/>
      <w:proofErr w:type="spellEnd"/>
    </w:p>
    <w:p w14:paraId="02B63E2C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  <w:t xml:space="preserve">Pendidikan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mewujudkan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Indonesia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berakhlak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mulia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berkarakter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produktif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berdaya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kemakmuran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kesejahteraan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rakyat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bermutu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Negara. Karena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sejalan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Undang-Undang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Pendidikan Nasional No. 20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2003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3 </w:t>
      </w:r>
      <w:sdt>
        <w:sdtPr>
          <w:rPr>
            <w:rFonts w:ascii="Times New Roman" w:hAnsi="Times New Roman" w:cs="Times New Roman"/>
            <w:color w:val="000000"/>
            <w:sz w:val="24"/>
            <w:szCs w:val="24"/>
          </w:rPr>
          <w:tag w:val="MENDELEY_CITATION_v3_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"/>
          <w:id w:val="-747882976"/>
          <w:placeholder>
            <w:docPart w:val="682BA914698D4165802400F3F02E3CCF"/>
          </w:placeholder>
        </w:sdtPr>
        <w:sdtContent>
          <w:r w:rsidRPr="00E12136">
            <w:rPr>
              <w:rFonts w:ascii="Times New Roman" w:hAnsi="Times New Roman" w:cs="Times New Roman"/>
              <w:color w:val="000000"/>
              <w:sz w:val="24"/>
              <w:szCs w:val="24"/>
            </w:rPr>
            <w:t>[1]</w:t>
          </w:r>
        </w:sdtContent>
      </w:sdt>
    </w:p>
    <w:p w14:paraId="247BDB0E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Style w:val="normaltextrun"/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Seiring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perkembangan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teknologi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inovasi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dunia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menjadi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sebuah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kebutuhan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kualitas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Penerapan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teknologi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telah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terbukti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mampu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minat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siswa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menyediakan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pengalaman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lebih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interaktif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menarik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mudah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diakses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Pemanfaatan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teknologi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memungkinkan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siswa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secara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mandiri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mendapatkan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akses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materi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lebih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variatif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serta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keterlibatan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mereka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belajar-mengajar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.</w:t>
      </w:r>
    </w:p>
    <w:p w14:paraId="3E8F5CFD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Style w:val="normaltextrun"/>
          <w:rFonts w:ascii="Times New Roman" w:eastAsiaTheme="majorEastAsia" w:hAnsi="Times New Roman" w:cs="Times New Roman"/>
          <w:sz w:val="24"/>
          <w:szCs w:val="24"/>
        </w:rPr>
      </w:pPr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ab/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Sanggar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Kegiatan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(SKB)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sebagai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satuan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non formal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melaksanakan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program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non formal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seperti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kesetaraan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program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keterampilan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Kesetaraan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dapat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dijadikan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sebagai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pilihan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bagi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masyarakat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ingin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mengganti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menambah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atau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melengkapi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mereka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Salah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satunya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program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diselenggarakan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oleh SKB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yaitu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program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kesetaraan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Paket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A,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Paket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B, dan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Paket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C. Pendidikan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kesetaraan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salah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satu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non formal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bertujuan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sebagai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pengganti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formal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bagi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masyarakat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putus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sekolah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karena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berbagai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alasan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tertentu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Adapun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program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kesetaraan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meliputi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kelompok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(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)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Paket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setara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SD/MI,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Paket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B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setara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SMP/MTs, dan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Paket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C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setara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SMA/MA. Pendidikan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kesetaraan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berlangsung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luar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persekolahan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namun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kompetensi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lulusannya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dianggap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setara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kompetensi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lulusan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formal (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persekolahan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)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setelah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melalui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ujian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kesetaraan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.</w:t>
      </w:r>
      <w:sdt>
        <w:sdtPr>
          <w:rPr>
            <w:rStyle w:val="normaltextrun"/>
            <w:rFonts w:ascii="Times New Roman" w:eastAsiaTheme="majorEastAsia" w:hAnsi="Times New Roman" w:cs="Times New Roman"/>
            <w:color w:val="000000"/>
            <w:sz w:val="24"/>
            <w:szCs w:val="24"/>
          </w:rPr>
          <w:tag w:val="MENDELEY_CITATION_v3_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"/>
          <w:id w:val="177396998"/>
          <w:placeholder>
            <w:docPart w:val="682BA914698D4165802400F3F02E3CCF"/>
          </w:placeholder>
        </w:sdtPr>
        <w:sdtContent>
          <w:r w:rsidRPr="00E12136">
            <w:rPr>
              <w:rStyle w:val="normaltextrun"/>
              <w:rFonts w:ascii="Times New Roman" w:eastAsiaTheme="majorEastAsia" w:hAnsi="Times New Roman" w:cs="Times New Roman"/>
              <w:color w:val="000000"/>
              <w:sz w:val="24"/>
              <w:szCs w:val="24"/>
            </w:rPr>
            <w:t>[2]</w:t>
          </w:r>
        </w:sdtContent>
      </w:sdt>
    </w:p>
    <w:p w14:paraId="1CEF2988" w14:textId="77777777" w:rsidR="002A2311" w:rsidRPr="00E12136" w:rsidRDefault="002A2311" w:rsidP="00E12136">
      <w:pPr>
        <w:spacing w:after="0" w:line="276" w:lineRule="auto"/>
        <w:ind w:left="709"/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lastRenderedPageBreak/>
        <w:tab/>
      </w:r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ab/>
        <w:t xml:space="preserve">Pendidikan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memegang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peranan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penting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mencetak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generasi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cerdas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kompetitif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Namun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dunia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di Indonesia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masih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menghadapi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berbagai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tantangan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mulai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dari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keterbatasan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akses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berkualitas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sehingga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rendahnya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minat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siswa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. Banyak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siswa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kurang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termotivasi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karena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metode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masih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konvensional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kurang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menarik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. Hal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menyebabkan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rendahnya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partisipasi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hasil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>belum</w:t>
      </w:r>
      <w:proofErr w:type="spellEnd"/>
      <w:r w:rsidRPr="00E12136">
        <w:rPr>
          <w:rStyle w:val="normaltextrun"/>
          <w:rFonts w:ascii="Times New Roman" w:eastAsiaTheme="majorEastAsia" w:hAnsi="Times New Roman" w:cs="Times New Roman"/>
          <w:sz w:val="24"/>
          <w:szCs w:val="24"/>
        </w:rPr>
        <w:t xml:space="preserve"> optimal.</w:t>
      </w:r>
      <w:r w:rsidRPr="00E12136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14:paraId="1E191529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E12136">
        <w:rPr>
          <w:rStyle w:val="eop"/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Saat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Subang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belum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maupun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masih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formulir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fisik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Google Form.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Selain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itu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jadwal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KBM (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Mengajar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masih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grup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WhatsApp,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kurang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efektif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menjangkau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seluruh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lain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promosi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program-program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 SKB juga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masih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minim,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banyak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belum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jenis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layanan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Akibatnya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ada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kurang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diminati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tidak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menjangkau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sasaran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maksimal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434D75B3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E12136">
        <w:rPr>
          <w:rStyle w:val="eop"/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sebuah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tidak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tetapi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mampu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mempromosikan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program-program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Subang.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adanya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berjalan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lebih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efektif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mudah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mengenai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program-program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satu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solusi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adalah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Pendidikan di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Subang".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Inovasi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khusus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lembaga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nonformal,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tujuan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utama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mutu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mampu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minat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formal,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memperkuat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promosi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program-program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kepada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khalayak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luas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0DA92986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E12136">
        <w:rPr>
          <w:rStyle w:val="eop"/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sebuah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tidak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tetapi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lastRenderedPageBreak/>
        <w:t>mampu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mempromosikan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program-program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Subang.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adanya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berjalan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lebih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efektif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mudah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mengenai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program-program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satu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solusi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adalah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Pendidikan di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Subang".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Inovasi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khusus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lembaga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nonformal,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tujuan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utama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mutu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2DAAB6D3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Style w:val="eop"/>
          <w:rFonts w:ascii="Times New Roman" w:hAnsi="Times New Roman" w:cs="Times New Roman"/>
          <w:sz w:val="24"/>
          <w:szCs w:val="24"/>
        </w:rPr>
      </w:pPr>
      <w:r w:rsidRPr="00E12136">
        <w:rPr>
          <w:rStyle w:val="eop"/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mampu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minat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formal,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memperkuat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promosi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program-program SKB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kepada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khalayak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Style w:val="eop"/>
          <w:rFonts w:ascii="Times New Roman" w:hAnsi="Times New Roman" w:cs="Times New Roman"/>
          <w:sz w:val="24"/>
          <w:szCs w:val="24"/>
        </w:rPr>
        <w:t>luas</w:t>
      </w:r>
      <w:proofErr w:type="spellEnd"/>
      <w:r w:rsidRPr="00E12136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09347886" w14:textId="77777777" w:rsidR="002A2311" w:rsidRPr="00E12136" w:rsidRDefault="002A2311" w:rsidP="00E12136">
      <w:pPr>
        <w:pStyle w:val="ListParagraph"/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00652D" w14:textId="77777777" w:rsidR="002A2311" w:rsidRPr="00E12136" w:rsidRDefault="002A2311" w:rsidP="006340A8">
      <w:pPr>
        <w:pStyle w:val="Heading2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97577294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Tujuan</w:t>
      </w:r>
      <w:bookmarkEnd w:id="2"/>
      <w:proofErr w:type="spellEnd"/>
    </w:p>
    <w:p w14:paraId="5336478A" w14:textId="77777777" w:rsidR="002A2311" w:rsidRPr="00E12136" w:rsidRDefault="002A2311" w:rsidP="00E12136">
      <w:pPr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Pendidikan di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p w14:paraId="64634AF4" w14:textId="77777777" w:rsidR="002A2311" w:rsidRPr="00E12136" w:rsidRDefault="002A2311" w:rsidP="006340A8">
      <w:pPr>
        <w:pStyle w:val="ListParagraph"/>
        <w:numPr>
          <w:ilvl w:val="0"/>
          <w:numId w:val="88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Sanggar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(SKB)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503F59F7" w14:textId="77777777" w:rsidR="002A2311" w:rsidRPr="00E12136" w:rsidRDefault="002A2311" w:rsidP="006340A8">
      <w:pPr>
        <w:pStyle w:val="ListParagraph"/>
        <w:numPr>
          <w:ilvl w:val="0"/>
          <w:numId w:val="88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296B4514" w14:textId="77777777" w:rsidR="002A2311" w:rsidRPr="00E12136" w:rsidRDefault="002A2311" w:rsidP="006340A8">
      <w:pPr>
        <w:pStyle w:val="ListParagraph"/>
        <w:numPr>
          <w:ilvl w:val="0"/>
          <w:numId w:val="88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formal.</w:t>
      </w:r>
    </w:p>
    <w:p w14:paraId="1345DCC5" w14:textId="77777777" w:rsidR="002A2311" w:rsidRPr="00E12136" w:rsidRDefault="002A2311" w:rsidP="006340A8">
      <w:pPr>
        <w:pStyle w:val="ListParagraph"/>
        <w:numPr>
          <w:ilvl w:val="0"/>
          <w:numId w:val="88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proofErr w:type="gramStart"/>
      <w:r w:rsidRPr="00E12136">
        <w:rPr>
          <w:rFonts w:ascii="Times New Roman" w:hAnsi="Times New Roman" w:cs="Times New Roman"/>
          <w:sz w:val="24"/>
          <w:szCs w:val="24"/>
        </w:rPr>
        <w:t>, .</w:t>
      </w:r>
      <w:proofErr w:type="gramEnd"/>
    </w:p>
    <w:p w14:paraId="7A33367F" w14:textId="77777777" w:rsidR="002A2311" w:rsidRPr="00E12136" w:rsidRDefault="002A2311" w:rsidP="006340A8">
      <w:pPr>
        <w:pStyle w:val="ListParagraph"/>
        <w:numPr>
          <w:ilvl w:val="0"/>
          <w:numId w:val="88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program-program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 SKB.</w:t>
      </w:r>
    </w:p>
    <w:p w14:paraId="19BEAA8A" w14:textId="77777777" w:rsidR="002A2311" w:rsidRPr="00E12136" w:rsidRDefault="002A2311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A1221C" w14:textId="77777777" w:rsidR="002A2311" w:rsidRPr="00E12136" w:rsidRDefault="002A2311" w:rsidP="006340A8">
      <w:pPr>
        <w:pStyle w:val="Heading2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97577295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Ruang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Lingkup</w:t>
      </w:r>
      <w:bookmarkEnd w:id="3"/>
      <w:proofErr w:type="spellEnd"/>
    </w:p>
    <w:p w14:paraId="3AA66BEE" w14:textId="77777777" w:rsidR="002A2311" w:rsidRPr="00E12136" w:rsidRDefault="002A2311" w:rsidP="00E12136">
      <w:pPr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oleh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p w14:paraId="1D87688C" w14:textId="77777777" w:rsidR="002A2311" w:rsidRPr="00E12136" w:rsidRDefault="002A2311" w:rsidP="006340A8">
      <w:pPr>
        <w:pStyle w:val="ListParagraph"/>
        <w:numPr>
          <w:ilvl w:val="0"/>
          <w:numId w:val="89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lastRenderedPageBreak/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6EC28997" w14:textId="77777777" w:rsidR="002A2311" w:rsidRPr="00E12136" w:rsidRDefault="002A2311" w:rsidP="006340A8">
      <w:pPr>
        <w:pStyle w:val="ListParagraph"/>
        <w:numPr>
          <w:ilvl w:val="0"/>
          <w:numId w:val="89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diunggah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format,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PDF, video,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382551AE" w14:textId="77777777" w:rsidR="002A2311" w:rsidRPr="00E12136" w:rsidRDefault="002A2311" w:rsidP="006340A8">
      <w:pPr>
        <w:pStyle w:val="ListParagraph"/>
        <w:numPr>
          <w:ilvl w:val="0"/>
          <w:numId w:val="89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0ABB4260" w14:textId="77777777" w:rsidR="002A2311" w:rsidRPr="00E12136" w:rsidRDefault="002A2311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EE1F43" w14:textId="77777777" w:rsidR="002A2311" w:rsidRPr="00E12136" w:rsidRDefault="002A2311" w:rsidP="006340A8">
      <w:pPr>
        <w:pStyle w:val="Heading2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97577296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Definisi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Istilah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Singkatan</w:t>
      </w:r>
      <w:bookmarkEnd w:id="4"/>
      <w:proofErr w:type="spellEnd"/>
    </w:p>
    <w:tbl>
      <w:tblPr>
        <w:tblStyle w:val="TableGrid"/>
        <w:tblW w:w="7654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5811"/>
      </w:tblGrid>
      <w:tr w:rsidR="002A2311" w:rsidRPr="00E12136" w14:paraId="161A35B6" w14:textId="77777777" w:rsidTr="0066619F">
        <w:tc>
          <w:tcPr>
            <w:tcW w:w="1843" w:type="dxa"/>
          </w:tcPr>
          <w:p w14:paraId="663224A1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SRS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2CB425C8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Software</w:t>
            </w:r>
            <w:r w:rsidRPr="00E1213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i/>
                <w:sz w:val="24"/>
                <w:szCs w:val="24"/>
              </w:rPr>
              <w:t>Requrement</w:t>
            </w:r>
            <w:proofErr w:type="spellEnd"/>
            <w:r w:rsidRPr="00E1213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Specification </w:t>
            </w:r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proofErr w:type="spellStart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>Spesifikasi</w:t>
            </w:r>
            <w:proofErr w:type="spellEnd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>Kebutuhan</w:t>
            </w:r>
            <w:proofErr w:type="spellEnd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>Perangkat</w:t>
            </w:r>
            <w:proofErr w:type="spellEnd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>Lunak</w:t>
            </w:r>
            <w:proofErr w:type="spellEnd"/>
            <w:r w:rsidRPr="00E12136">
              <w:rPr>
                <w:rFonts w:ascii="Times New Roman" w:hAnsi="Times New Roman" w:cs="Times New Roman"/>
                <w:bCs/>
                <w:sz w:val="24"/>
                <w:szCs w:val="24"/>
              </w:rPr>
              <w:t>).</w:t>
            </w:r>
          </w:p>
        </w:tc>
      </w:tr>
      <w:tr w:rsidR="002A2311" w:rsidRPr="00E12136" w14:paraId="003F1FC7" w14:textId="77777777" w:rsidTr="0066619F">
        <w:tc>
          <w:tcPr>
            <w:tcW w:w="1843" w:type="dxa"/>
          </w:tcPr>
          <w:p w14:paraId="068B489C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286D32B5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PHP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singkatan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PHP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(Hypertext Preprocessor)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script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server-side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web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disisipkan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HTML.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"/>
                <w:id w:val="-533579526"/>
                <w:placeholder>
                  <w:docPart w:val="DFE9441973FC491B9FB7A81258F0627A"/>
                </w:placeholder>
              </w:sdtPr>
              <w:sdtContent>
                <w:r w:rsidRPr="00E12136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[3]</w:t>
                </w:r>
              </w:sdtContent>
            </w:sdt>
          </w:p>
        </w:tc>
      </w:tr>
      <w:tr w:rsidR="002A2311" w:rsidRPr="00E12136" w14:paraId="794BC198" w14:textId="77777777" w:rsidTr="0066619F">
        <w:tc>
          <w:tcPr>
            <w:tcW w:w="1843" w:type="dxa"/>
          </w:tcPr>
          <w:p w14:paraId="10B2B67D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330F9ECC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MySQL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(MY Structure Query Language)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sekian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banyak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DBMS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Oracle, MSSQL,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Postagre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SQL,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lainnya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MySQL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SQL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yang paling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digemari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dikalangan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programmer 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alasan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sangat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kuat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stabil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media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server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mampu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memenajemen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terhitung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yang paling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digemari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paling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banyak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lainnya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0BBC4770" w14:textId="77777777" w:rsidTr="0066619F">
        <w:tc>
          <w:tcPr>
            <w:tcW w:w="1843" w:type="dxa"/>
          </w:tcPr>
          <w:p w14:paraId="6A4ECD31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6C22BD12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web page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ditulis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format HTML (Hyper Text Markup Language),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hampir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diaksesmelalui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HTTP,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protokol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menyampaikan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server website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pemakai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web browser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bersifat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statis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maupun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dinamis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rangkaian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bangunan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saling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dimana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masing-masing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dihubungkan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jaringan-jaringan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"/>
                <w:id w:val="577258174"/>
                <w:placeholder>
                  <w:docPart w:val="040B68A63C9946928CF654179DDF2EC8"/>
                </w:placeholder>
              </w:sdtPr>
              <w:sdtContent>
                <w:r w:rsidRPr="00E12136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[4]</w:t>
                </w:r>
              </w:sdtContent>
            </w:sdt>
          </w:p>
        </w:tc>
      </w:tr>
      <w:tr w:rsidR="002A2311" w:rsidRPr="00E12136" w14:paraId="40588F5D" w14:textId="77777777" w:rsidTr="0066619F">
        <w:tc>
          <w:tcPr>
            <w:tcW w:w="1843" w:type="dxa"/>
          </w:tcPr>
          <w:p w14:paraId="510D5CBE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Framework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08ABC2B0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Framework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re-use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programmer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scrip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2280F3F2" w14:textId="77777777" w:rsidTr="0066619F">
        <w:tc>
          <w:tcPr>
            <w:tcW w:w="1843" w:type="dxa"/>
          </w:tcPr>
          <w:p w14:paraId="2080A9D2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Laravel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02FF9843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Laravel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framework 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berbasis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PHP yang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open-source,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diciptakan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Taylor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Otwell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diperuntukkan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MVC.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Struktrur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MVC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laravel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berbeda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struktur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MVC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umumnya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laravel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routing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menjembatani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request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user dan controller.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controller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langsung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request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sdt>
              <w:sdtP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ag w:val="MENDELEY_CITATION_v3_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"/>
                <w:id w:val="-650984608"/>
                <w:placeholder>
                  <w:docPart w:val="28AD401276EF42678B6BCA790A5257B8"/>
                </w:placeholder>
              </w:sdtPr>
              <w:sdtContent>
                <w:r w:rsidRPr="00E12136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[5]</w:t>
                </w:r>
              </w:sdtContent>
            </w:sdt>
          </w:p>
        </w:tc>
      </w:tr>
      <w:tr w:rsidR="002A2311" w:rsidRPr="00E12136" w14:paraId="5AFEF3E9" w14:textId="77777777" w:rsidTr="0066619F">
        <w:tc>
          <w:tcPr>
            <w:tcW w:w="1843" w:type="dxa"/>
          </w:tcPr>
          <w:p w14:paraId="481B47D5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599F9AB5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HTML (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HyperText</w:t>
            </w:r>
            <w:proofErr w:type="spellEnd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Markup Language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tanda-tanda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tertentu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(tag)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menyatakan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kode-kode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ditafsirkan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browser agar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benar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dasarnya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HTML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bukanlah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tetapi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markup language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penandaan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yg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banyaknya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kumpulan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tag,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biasanya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menyatakan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bagian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tertentu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browser.</w:t>
            </w:r>
            <w:sdt>
              <w:sdtPr>
                <w:rPr>
                  <w:rFonts w:ascii="Times New Roman" w:hAnsi="Times New Roman" w:cs="Times New Roman"/>
                  <w:i/>
                  <w:iCs/>
                  <w:color w:val="000000"/>
                  <w:sz w:val="24"/>
                  <w:szCs w:val="24"/>
                </w:rPr>
                <w:tag w:val="MENDELEY_CITATION_v3_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"/>
                <w:id w:val="-1357729596"/>
                <w:placeholder>
                  <w:docPart w:val="479D4080BCEC471987660C29514528D8"/>
                </w:placeholder>
              </w:sdtPr>
              <w:sdtContent>
                <w:r w:rsidRPr="00E12136">
                  <w:rPr>
                    <w:rFonts w:ascii="Times New Roman" w:hAnsi="Times New Roman" w:cs="Times New Roman"/>
                    <w:i/>
                    <w:iCs/>
                    <w:color w:val="000000"/>
                    <w:sz w:val="24"/>
                    <w:szCs w:val="24"/>
                  </w:rPr>
                  <w:t>[6]</w:t>
                </w:r>
              </w:sdtContent>
            </w:sdt>
          </w:p>
        </w:tc>
      </w:tr>
      <w:tr w:rsidR="002A2311" w:rsidRPr="00E12136" w14:paraId="01955C15" w14:textId="77777777" w:rsidTr="0066619F">
        <w:tc>
          <w:tcPr>
            <w:tcW w:w="1843" w:type="dxa"/>
          </w:tcPr>
          <w:p w14:paraId="01E0098A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Xampp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0ADAA916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XAMPP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software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tertdapat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server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MySQL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didukung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PHP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website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dinamis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server apache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dijalankan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beberapa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platform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OS X, Windows, Linux, Mac, dan Solaris.</w:t>
            </w:r>
            <w:sdt>
              <w:sdtPr>
                <w:rPr>
                  <w:rFonts w:ascii="Times New Roman" w:hAnsi="Times New Roman" w:cs="Times New Roman"/>
                  <w:i/>
                  <w:iCs/>
                  <w:color w:val="000000"/>
                  <w:sz w:val="24"/>
                  <w:szCs w:val="24"/>
                </w:rPr>
                <w:tag w:val="MENDELEY_CITATION_v3_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"/>
                <w:id w:val="1603067272"/>
                <w:placeholder>
                  <w:docPart w:val="8CD3F1F20EB1450AA1C76F87B40B7A95"/>
                </w:placeholder>
              </w:sdtPr>
              <w:sdtContent>
                <w:r w:rsidRPr="00E12136">
                  <w:rPr>
                    <w:rFonts w:ascii="Times New Roman" w:hAnsi="Times New Roman" w:cs="Times New Roman"/>
                    <w:i/>
                    <w:iCs/>
                    <w:color w:val="000000"/>
                    <w:sz w:val="24"/>
                    <w:szCs w:val="24"/>
                  </w:rPr>
                  <w:t>[7]</w:t>
                </w:r>
              </w:sdtContent>
            </w:sdt>
          </w:p>
        </w:tc>
      </w:tr>
      <w:tr w:rsidR="002A2311" w:rsidRPr="00E12136" w14:paraId="42C315E8" w14:textId="77777777" w:rsidTr="0066619F">
        <w:tc>
          <w:tcPr>
            <w:tcW w:w="1843" w:type="dxa"/>
          </w:tcPr>
          <w:p w14:paraId="59FA46BE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CSS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7178CFA6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CSS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web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berfungi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website agar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menarik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terstruktur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0F309D86" w14:textId="77777777" w:rsidTr="0066619F">
        <w:tc>
          <w:tcPr>
            <w:tcW w:w="1843" w:type="dxa"/>
          </w:tcPr>
          <w:p w14:paraId="512C2FD6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Java Script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2733F451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berbentuk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kumpulan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scrip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fungsinya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HTML,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sepanjang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sejarah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internet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scrip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Bahasa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kemampuan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HTML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mengijinkan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pengeksekusian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artinya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browser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server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1641D7CB" w14:textId="77777777" w:rsidTr="0066619F">
        <w:tc>
          <w:tcPr>
            <w:tcW w:w="1843" w:type="dxa"/>
          </w:tcPr>
          <w:p w14:paraId="5717C5D7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460DB0BB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Sanggar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18E0802B" w14:textId="77777777" w:rsidTr="0066619F">
        <w:tc>
          <w:tcPr>
            <w:tcW w:w="1843" w:type="dxa"/>
          </w:tcPr>
          <w:p w14:paraId="770042C3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KBM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600E1FA2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7C9B832E" w14:textId="77777777" w:rsidTr="0066619F">
        <w:tc>
          <w:tcPr>
            <w:tcW w:w="1843" w:type="dxa"/>
          </w:tcPr>
          <w:p w14:paraId="77A19DD3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PAUD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0E30AE4D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Pendidikan Anak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Usia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Dini.</w:t>
            </w:r>
          </w:p>
        </w:tc>
      </w:tr>
      <w:tr w:rsidR="002A2311" w:rsidRPr="00E12136" w14:paraId="77CB1F80" w14:textId="77777777" w:rsidTr="0066619F">
        <w:tc>
          <w:tcPr>
            <w:tcW w:w="1843" w:type="dxa"/>
          </w:tcPr>
          <w:p w14:paraId="7504794A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SD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47ADF635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Dasar.</w:t>
            </w:r>
          </w:p>
        </w:tc>
      </w:tr>
      <w:tr w:rsidR="002A2311" w:rsidRPr="00E12136" w14:paraId="3DE56EDB" w14:textId="77777777" w:rsidTr="0066619F">
        <w:tc>
          <w:tcPr>
            <w:tcW w:w="1843" w:type="dxa"/>
          </w:tcPr>
          <w:p w14:paraId="46845FF2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MI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5F6196DC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Madrasah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Ibtidaiyah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6C67268E" w14:textId="77777777" w:rsidTr="0066619F">
        <w:tc>
          <w:tcPr>
            <w:tcW w:w="1843" w:type="dxa"/>
          </w:tcPr>
          <w:p w14:paraId="25DAA7D8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SMP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5065CC9B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Menengah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62FE8221" w14:textId="77777777" w:rsidTr="0066619F">
        <w:tc>
          <w:tcPr>
            <w:tcW w:w="1843" w:type="dxa"/>
          </w:tcPr>
          <w:p w14:paraId="4C3F0408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MTs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288A76DB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Madrasah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Tsanawiyah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A2311" w:rsidRPr="00E12136" w14:paraId="67A536EC" w14:textId="77777777" w:rsidTr="0066619F">
        <w:tc>
          <w:tcPr>
            <w:tcW w:w="1843" w:type="dxa"/>
          </w:tcPr>
          <w:p w14:paraId="58D30C45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SMA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>:</w:t>
            </w:r>
          </w:p>
        </w:tc>
        <w:tc>
          <w:tcPr>
            <w:tcW w:w="5811" w:type="dxa"/>
          </w:tcPr>
          <w:p w14:paraId="338A9C91" w14:textId="77777777" w:rsidR="002A2311" w:rsidRPr="00E12136" w:rsidRDefault="002A2311" w:rsidP="00E12136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Menengah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Keatas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838EA2E" w14:textId="77777777" w:rsidR="002A2311" w:rsidRPr="00E12136" w:rsidRDefault="002A2311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7CB682" w14:textId="77777777" w:rsidR="002A2311" w:rsidRPr="00E12136" w:rsidRDefault="002A2311" w:rsidP="006340A8">
      <w:pPr>
        <w:pStyle w:val="Heading2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97577297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Referensi</w:t>
      </w:r>
      <w:bookmarkEnd w:id="5"/>
      <w:proofErr w:type="spellEnd"/>
    </w:p>
    <w:sdt>
      <w:sdtPr>
        <w:rPr>
          <w:bCs/>
          <w:color w:val="000000"/>
        </w:rPr>
        <w:tag w:val="MENDELEY_BIBLIOGRAPHY"/>
        <w:id w:val="-900367638"/>
        <w:placeholder>
          <w:docPart w:val="3E77E201046542C2B001732A6A18F520"/>
        </w:placeholder>
      </w:sdtPr>
      <w:sdtEndPr>
        <w:rPr>
          <w:bCs w:val="0"/>
          <w:color w:val="auto"/>
        </w:rPr>
      </w:sdtEndPr>
      <w:sdtContent>
        <w:p w14:paraId="5D7810D4" w14:textId="042CA1CF" w:rsidR="002F1309" w:rsidRPr="002F1309" w:rsidRDefault="002F1309" w:rsidP="002F1309">
          <w:pPr>
            <w:autoSpaceDE w:val="0"/>
            <w:autoSpaceDN w:val="0"/>
            <w:spacing w:line="276" w:lineRule="auto"/>
            <w:ind w:left="720" w:hanging="720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[1]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ab/>
            <w:t xml:space="preserve">A. A.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Miska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“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Peran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Pamong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Belajar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Dalam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Penyelengaraan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Pembelajaran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Pada Pendidikan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Kesetaraan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Di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Satuan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Pendidikan Nonformal (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Spnf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)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Sanggar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Kegiatan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Belajar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(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Skb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)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Biringkanaya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Kota Makassar,” 2022.</w:t>
          </w:r>
        </w:p>
        <w:p w14:paraId="622A8B07" w14:textId="7994F99E" w:rsidR="002F1309" w:rsidRPr="002F1309" w:rsidRDefault="002F1309" w:rsidP="002F1309">
          <w:pPr>
            <w:autoSpaceDE w:val="0"/>
            <w:autoSpaceDN w:val="0"/>
            <w:spacing w:line="276" w:lineRule="auto"/>
            <w:ind w:left="720" w:hanging="720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[2]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ab/>
            <w:t xml:space="preserve">R.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Syaputra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and S.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Shomedran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“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Penyelenggaraan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Program Pendidikan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Kesetaraan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Pada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Satuan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Pendidikan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NonFormal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SKB Kota Palembang,”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Aksara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: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Jurnal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Ilmu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Pendidikan Nonformal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vol. 9, no. 1, pp. 17–34, 2023.</w:t>
          </w:r>
        </w:p>
        <w:p w14:paraId="1524689B" w14:textId="77777777" w:rsidR="002F1309" w:rsidRPr="002F1309" w:rsidRDefault="002F1309" w:rsidP="002F1309">
          <w:pPr>
            <w:autoSpaceDE w:val="0"/>
            <w:autoSpaceDN w:val="0"/>
            <w:spacing w:line="276" w:lineRule="auto"/>
            <w:ind w:left="720" w:hanging="720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[3]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ab/>
            <w:t xml:space="preserve">R.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Hermiati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, A.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Asnawati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, and I.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Kanedi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“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Pembuatan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E-Commerce Pada Raja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Komputer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Menggunakan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Bahasa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Pemrograman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Php Dan Database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Mysql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,”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jurnal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media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infotama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vol. 17, no. 1, 2021.</w:t>
          </w:r>
        </w:p>
        <w:p w14:paraId="30CDCCB7" w14:textId="77777777" w:rsidR="002F1309" w:rsidRPr="002F1309" w:rsidRDefault="002F1309" w:rsidP="002F1309">
          <w:pPr>
            <w:autoSpaceDE w:val="0"/>
            <w:autoSpaceDN w:val="0"/>
            <w:spacing w:line="276" w:lineRule="auto"/>
            <w:ind w:left="720" w:hanging="720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[4]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ab/>
            <w:t xml:space="preserve">A.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Noviantoro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, A. B.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Silviana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, R. R.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Fitriani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, and H. P.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Permatasari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“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Rancangan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Dan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Implementasi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Aplikasi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Sewa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Lapangan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Badminton Wilayah Depok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Berbasis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Web,”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Jurnal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Teknik Dan Science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vol. 1, no. 2, pp. 88–103, 2022.</w:t>
          </w:r>
        </w:p>
        <w:p w14:paraId="62334A1E" w14:textId="77777777" w:rsidR="002F1309" w:rsidRPr="002F1309" w:rsidRDefault="002F1309" w:rsidP="002F1309">
          <w:pPr>
            <w:autoSpaceDE w:val="0"/>
            <w:autoSpaceDN w:val="0"/>
            <w:spacing w:line="276" w:lineRule="auto"/>
            <w:ind w:left="720" w:hanging="720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lastRenderedPageBreak/>
            <w:t>[5]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ab/>
            <w:t xml:space="preserve">D. P. Sari, R.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Wijanarko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and J. X. M. Tengah, “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Implementasi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framework Laravel pada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sistem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informasi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penyewaan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kamera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(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studi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kasus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di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Rumah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Kamera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Semarang),” </w:t>
          </w:r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J. Inform. dan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Rekayasa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Perangkat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Lunak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vol. 2, no. 1, p. 32, 2020.</w:t>
          </w:r>
        </w:p>
        <w:p w14:paraId="64AF3F3B" w14:textId="77777777" w:rsidR="002F1309" w:rsidRPr="002F1309" w:rsidRDefault="002F1309" w:rsidP="002F1309">
          <w:pPr>
            <w:autoSpaceDE w:val="0"/>
            <w:autoSpaceDN w:val="0"/>
            <w:spacing w:line="276" w:lineRule="auto"/>
            <w:ind w:left="720" w:hanging="720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[6]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ab/>
            <w:t xml:space="preserve">F.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Sinlae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, I. Maulana, F.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Setiyansyah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and M. Ihsan, “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Pengenalan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Pemrograman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Web: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Pembuatan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Aplikasi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Web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Sederhana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Dengan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PHP dan MYSQL,”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Jurnal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Siber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Multi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Disiplin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vol. 2, no. 2, pp. 68–82, 2024.</w:t>
          </w:r>
        </w:p>
        <w:p w14:paraId="1E4B05B6" w14:textId="4FFDE27E" w:rsidR="002F1309" w:rsidRPr="002F1309" w:rsidRDefault="002F1309" w:rsidP="002F1309">
          <w:pPr>
            <w:autoSpaceDE w:val="0"/>
            <w:autoSpaceDN w:val="0"/>
            <w:spacing w:line="276" w:lineRule="auto"/>
            <w:ind w:left="720" w:hanging="720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[7]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ab/>
            <w:t>A. B. Putra, “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Perancangan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dan Pembangunan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Sistem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Informasi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E-Learning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Berbasis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Web (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Studi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Kasus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Pada Madrasah Aliyah Kare </w:t>
          </w:r>
          <w:proofErr w:type="spellStart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Madiun</w:t>
          </w:r>
          <w:proofErr w:type="spellEnd"/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),” in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Prosiding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Seminar Nasional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Teknologi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Informasi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dan </w:t>
          </w:r>
          <w:proofErr w:type="spellStart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Komunikasi</w:t>
          </w:r>
          <w:proofErr w:type="spellEnd"/>
          <w:r w:rsidRPr="002F1309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 xml:space="preserve"> (SENATIK)</w:t>
          </w:r>
          <w:r w:rsidRPr="002F1309">
            <w:rPr>
              <w:rFonts w:ascii="Times New Roman" w:eastAsia="Times New Roman" w:hAnsi="Times New Roman" w:cs="Times New Roman"/>
              <w:sz w:val="24"/>
              <w:szCs w:val="24"/>
            </w:rPr>
            <w:t>, 2019, pp. 81–85. </w:t>
          </w:r>
        </w:p>
      </w:sdtContent>
    </w:sdt>
    <w:p w14:paraId="0AC95229" w14:textId="77777777" w:rsidR="002A2311" w:rsidRPr="00E12136" w:rsidRDefault="002A2311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944429" w14:textId="3C07D281" w:rsidR="00CD6CBD" w:rsidRPr="00E12136" w:rsidRDefault="005B0E94" w:rsidP="006340A8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97577298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DESKRIPSI UMUM</w:t>
      </w:r>
      <w:bookmarkEnd w:id="6"/>
    </w:p>
    <w:p w14:paraId="51BAEFFF" w14:textId="77777777" w:rsidR="00CD6CBD" w:rsidRPr="00E12136" w:rsidRDefault="00CD6CBD" w:rsidP="006340A8">
      <w:pPr>
        <w:pStyle w:val="Heading2"/>
        <w:numPr>
          <w:ilvl w:val="0"/>
          <w:numId w:val="9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97577299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Perspektif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Produk</w:t>
      </w:r>
      <w:bookmarkEnd w:id="7"/>
      <w:proofErr w:type="spellEnd"/>
    </w:p>
    <w:p w14:paraId="0B95D924" w14:textId="77777777" w:rsidR="00CD6CBD" w:rsidRPr="00E12136" w:rsidRDefault="00CD6CBD" w:rsidP="00E121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PAUD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A, B, dan C di SKB.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penyediaan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0EB7E2D8" w14:textId="77777777" w:rsidR="00CD6CBD" w:rsidRPr="00E12136" w:rsidRDefault="00CD6CBD" w:rsidP="00E121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ramah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(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friendly</w:t>
      </w:r>
      <w:r w:rsidRPr="00E12136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keterlibatan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3F8624C0" w14:textId="77777777" w:rsidR="00CD6CBD" w:rsidRPr="00E12136" w:rsidRDefault="00CD6CBD" w:rsidP="00E12136">
      <w:pPr>
        <w:pStyle w:val="ListParagraph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modern,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 SKB.</w:t>
      </w:r>
    </w:p>
    <w:p w14:paraId="183CC101" w14:textId="77777777" w:rsidR="00CD6CBD" w:rsidRPr="00E12136" w:rsidRDefault="00CD6CBD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093480" w14:textId="20E72393" w:rsidR="00EC0B55" w:rsidRPr="00E12136" w:rsidRDefault="00CD6CBD" w:rsidP="006340A8">
      <w:pPr>
        <w:pStyle w:val="Heading2"/>
        <w:numPr>
          <w:ilvl w:val="0"/>
          <w:numId w:val="9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97577300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Software Interface</w:t>
      </w:r>
      <w:bookmarkEnd w:id="8"/>
    </w:p>
    <w:p w14:paraId="3A769FD6" w14:textId="0CE44FEF" w:rsidR="00EC0B55" w:rsidRPr="00E12136" w:rsidRDefault="00EC0B55" w:rsidP="00E12136">
      <w:pPr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9" w:name="_Hlk197556428"/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Pendidikan di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SKb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Subang.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lain:</w:t>
      </w:r>
    </w:p>
    <w:p w14:paraId="73DEA164" w14:textId="77777777" w:rsidR="00EC0B55" w:rsidRPr="00E12136" w:rsidRDefault="00EC0B55" w:rsidP="006340A8">
      <w:pPr>
        <w:pStyle w:val="ListParagraph"/>
        <w:numPr>
          <w:ilvl w:val="2"/>
          <w:numId w:val="90"/>
        </w:numPr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lastRenderedPageBreak/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E27290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(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User)</w:t>
      </w:r>
      <w:r w:rsidRPr="00E121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platform</w:t>
      </w:r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Google Chrome</w:t>
      </w:r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Website.</w:t>
      </w:r>
    </w:p>
    <w:p w14:paraId="1051D442" w14:textId="77777777" w:rsidR="00EC0B55" w:rsidRPr="00E12136" w:rsidRDefault="00EC0B55" w:rsidP="006340A8">
      <w:pPr>
        <w:pStyle w:val="ListParagraph"/>
        <w:numPr>
          <w:ilvl w:val="2"/>
          <w:numId w:val="90"/>
        </w:numPr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>Data</w:t>
      </w:r>
    </w:p>
    <w:p w14:paraId="2E48A891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>Database: MySQL</w:t>
      </w:r>
    </w:p>
    <w:p w14:paraId="34778C2E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Thesaurus</w:t>
      </w:r>
      <w:r w:rsidRPr="00E12136">
        <w:rPr>
          <w:rFonts w:ascii="Times New Roman" w:hAnsi="Times New Roman" w:cs="Times New Roman"/>
          <w:sz w:val="24"/>
          <w:szCs w:val="24"/>
        </w:rPr>
        <w:t>: Bahasa Indonesia</w:t>
      </w:r>
    </w:p>
    <w:p w14:paraId="6949A1D1" w14:textId="77777777" w:rsidR="00EC0B55" w:rsidRPr="00E12136" w:rsidRDefault="00EC0B55" w:rsidP="006340A8">
      <w:pPr>
        <w:pStyle w:val="ListParagraph"/>
        <w:numPr>
          <w:ilvl w:val="2"/>
          <w:numId w:val="90"/>
        </w:numPr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Web</w:t>
      </w:r>
    </w:p>
    <w:p w14:paraId="48D1B85A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: PHP, HTML, CSS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9A1DFA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Pr="00E12136">
        <w:rPr>
          <w:rFonts w:ascii="Times New Roman" w:hAnsi="Times New Roman" w:cs="Times New Roman"/>
          <w:sz w:val="24"/>
          <w:szCs w:val="24"/>
        </w:rPr>
        <w:t>: Laravel</w:t>
      </w:r>
    </w:p>
    <w:p w14:paraId="237CCC06" w14:textId="77777777" w:rsidR="00EC0B55" w:rsidRPr="00E12136" w:rsidRDefault="00EC0B55" w:rsidP="006340A8">
      <w:pPr>
        <w:pStyle w:val="ListParagraph"/>
        <w:numPr>
          <w:ilvl w:val="2"/>
          <w:numId w:val="90"/>
        </w:numPr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>Browser</w:t>
      </w:r>
    </w:p>
    <w:p w14:paraId="05ABD19C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browser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Google Chrome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mobile</w:t>
      </w:r>
    </w:p>
    <w:p w14:paraId="2B94EF77" w14:textId="77777777" w:rsidR="00EC0B55" w:rsidRPr="00E12136" w:rsidRDefault="00EC0B55" w:rsidP="006340A8">
      <w:pPr>
        <w:pStyle w:val="ListParagraph"/>
        <w:numPr>
          <w:ilvl w:val="2"/>
          <w:numId w:val="90"/>
        </w:numPr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Antarmuka</w:t>
      </w:r>
      <w:proofErr w:type="spellEnd"/>
    </w:p>
    <w:p w14:paraId="0BB37F00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Canva</w:t>
      </w:r>
    </w:p>
    <w:p w14:paraId="001BE384" w14:textId="77777777" w:rsidR="00EC0B55" w:rsidRPr="00E12136" w:rsidRDefault="00EC0B55" w:rsidP="006340A8">
      <w:pPr>
        <w:pStyle w:val="ListParagraph"/>
        <w:numPr>
          <w:ilvl w:val="2"/>
          <w:numId w:val="90"/>
        </w:numPr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Lain</w:t>
      </w:r>
    </w:p>
    <w:p w14:paraId="48F4017D" w14:textId="77777777" w:rsidR="00EC0B55" w:rsidRPr="00E12136" w:rsidRDefault="00EC0B55" w:rsidP="00E12136">
      <w:pPr>
        <w:pStyle w:val="ListParagrap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p w14:paraId="53E9FDA4" w14:textId="77777777" w:rsidR="00EC0B55" w:rsidRPr="00E12136" w:rsidRDefault="00EC0B55" w:rsidP="006340A8">
      <w:pPr>
        <w:pStyle w:val="ListParagraph"/>
        <w:numPr>
          <w:ilvl w:val="0"/>
          <w:numId w:val="91"/>
        </w:numPr>
        <w:spacing w:after="0" w:line="276" w:lineRule="auto"/>
        <w:ind w:left="2552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Visual Studio Code</w:t>
      </w:r>
    </w:p>
    <w:p w14:paraId="52B44DA6" w14:textId="77777777" w:rsidR="00EC0B55" w:rsidRPr="00E12136" w:rsidRDefault="00EC0B55" w:rsidP="006340A8">
      <w:pPr>
        <w:pStyle w:val="ListParagraph"/>
        <w:numPr>
          <w:ilvl w:val="0"/>
          <w:numId w:val="91"/>
        </w:numPr>
        <w:spacing w:after="0" w:line="276" w:lineRule="auto"/>
        <w:ind w:left="2552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Microsoft Word </w:t>
      </w:r>
    </w:p>
    <w:p w14:paraId="6A13C7AC" w14:textId="77777777" w:rsidR="00EC0B55" w:rsidRPr="00E12136" w:rsidRDefault="00EC0B55" w:rsidP="006340A8">
      <w:pPr>
        <w:pStyle w:val="ListParagraph"/>
        <w:numPr>
          <w:ilvl w:val="0"/>
          <w:numId w:val="91"/>
        </w:numPr>
        <w:spacing w:after="0" w:line="276" w:lineRule="auto"/>
        <w:ind w:left="2552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Microsoft Excel</w:t>
      </w:r>
    </w:p>
    <w:p w14:paraId="13E000AE" w14:textId="77777777" w:rsidR="00EC0B55" w:rsidRPr="00E12136" w:rsidRDefault="00EC0B55" w:rsidP="006340A8">
      <w:pPr>
        <w:pStyle w:val="ListParagraph"/>
        <w:numPr>
          <w:ilvl w:val="0"/>
          <w:numId w:val="91"/>
        </w:numPr>
        <w:spacing w:after="0" w:line="276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i/>
          <w:iCs/>
          <w:sz w:val="24"/>
          <w:szCs w:val="24"/>
        </w:rPr>
        <w:t>StarUML</w:t>
      </w:r>
      <w:proofErr w:type="spellEnd"/>
    </w:p>
    <w:bookmarkEnd w:id="9"/>
    <w:p w14:paraId="5E4C917F" w14:textId="77777777" w:rsidR="00EC0B55" w:rsidRPr="00E12136" w:rsidRDefault="00EC0B55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F913DD" w14:textId="5717A42D" w:rsidR="00CD6CBD" w:rsidRPr="00E12136" w:rsidRDefault="00CD6CBD" w:rsidP="006340A8">
      <w:pPr>
        <w:pStyle w:val="Heading2"/>
        <w:numPr>
          <w:ilvl w:val="0"/>
          <w:numId w:val="97"/>
        </w:numPr>
        <w:jc w:val="both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10" w:name="_Toc197577301"/>
      <w:proofErr w:type="spellStart"/>
      <w:r w:rsidRPr="00E12136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>Hadware</w:t>
      </w:r>
      <w:proofErr w:type="spellEnd"/>
      <w:r w:rsidRPr="00E12136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 xml:space="preserve"> Interface</w:t>
      </w:r>
      <w:bookmarkEnd w:id="10"/>
    </w:p>
    <w:p w14:paraId="0C715316" w14:textId="48865882" w:rsidR="00EC0B55" w:rsidRPr="00E12136" w:rsidRDefault="00EC0B55" w:rsidP="00E12136">
      <w:pPr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11" w:name="_Hlk197556498"/>
      <w:r w:rsidRPr="00E12136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ab/>
        <w:t>Hardware interface</w:t>
      </w:r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28D2664" w14:textId="77777777" w:rsidR="00EC0B55" w:rsidRPr="00E12136" w:rsidRDefault="00EC0B55" w:rsidP="006340A8">
      <w:pPr>
        <w:pStyle w:val="ListParagraph"/>
        <w:numPr>
          <w:ilvl w:val="3"/>
          <w:numId w:val="92"/>
        </w:numPr>
        <w:spacing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Keyboard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simbol-simbol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06BB65" w14:textId="77777777" w:rsidR="00EC0B55" w:rsidRPr="00E12136" w:rsidRDefault="00EC0B55" w:rsidP="006340A8">
      <w:pPr>
        <w:pStyle w:val="ListParagraph"/>
        <w:numPr>
          <w:ilvl w:val="3"/>
          <w:numId w:val="92"/>
        </w:numPr>
        <w:spacing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Mouse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94FEF48" w14:textId="77777777" w:rsidR="00EC0B55" w:rsidRPr="00E12136" w:rsidRDefault="00EC0B55" w:rsidP="006340A8">
      <w:pPr>
        <w:pStyle w:val="ListParagraph"/>
        <w:numPr>
          <w:ilvl w:val="3"/>
          <w:numId w:val="92"/>
        </w:numPr>
        <w:spacing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Monitor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A9B4B9D" w14:textId="77777777" w:rsidR="00EC0B55" w:rsidRPr="00E12136" w:rsidRDefault="00EC0B55" w:rsidP="006340A8">
      <w:pPr>
        <w:pStyle w:val="ListParagraph"/>
        <w:numPr>
          <w:ilvl w:val="3"/>
          <w:numId w:val="92"/>
        </w:numPr>
        <w:spacing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lastRenderedPageBreak/>
        <w:t>Komputer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/Laptop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digunakan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oleh admin,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tenaga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pendidik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masyarakat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i/>
          <w:sz w:val="24"/>
          <w:szCs w:val="24"/>
        </w:rPr>
        <w:t xml:space="preserve"> browser.</w:t>
      </w:r>
    </w:p>
    <w:p w14:paraId="22B09131" w14:textId="77777777" w:rsidR="00EC0B55" w:rsidRPr="00E12136" w:rsidRDefault="00EC0B55" w:rsidP="006340A8">
      <w:pPr>
        <w:pStyle w:val="ListParagraph"/>
        <w:numPr>
          <w:ilvl w:val="3"/>
          <w:numId w:val="92"/>
        </w:numPr>
        <w:spacing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sz w:val="24"/>
          <w:szCs w:val="24"/>
        </w:rPr>
        <w:t xml:space="preserve">Smartphone/Tablet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memungkinkan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mobile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iCs/>
          <w:sz w:val="24"/>
          <w:szCs w:val="24"/>
        </w:rPr>
        <w:t>.</w:t>
      </w:r>
    </w:p>
    <w:bookmarkEnd w:id="11"/>
    <w:p w14:paraId="41023328" w14:textId="77777777" w:rsidR="00EC0B55" w:rsidRPr="00E12136" w:rsidRDefault="00EC0B55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7BC9D9" w14:textId="6DB18540" w:rsidR="00CD6CBD" w:rsidRPr="00E12136" w:rsidRDefault="00CD6CBD" w:rsidP="006340A8">
      <w:pPr>
        <w:pStyle w:val="Heading2"/>
        <w:numPr>
          <w:ilvl w:val="0"/>
          <w:numId w:val="9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97577302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Manfaat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Produk</w:t>
      </w:r>
      <w:bookmarkEnd w:id="12"/>
      <w:proofErr w:type="spellEnd"/>
    </w:p>
    <w:p w14:paraId="3389A758" w14:textId="3AF9CB0A" w:rsidR="00EC0B55" w:rsidRPr="00E12136" w:rsidRDefault="00EC0B55" w:rsidP="00E12136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dibangunnya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Pendidikan di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p w14:paraId="42E5988F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p w14:paraId="7D1A8BA0" w14:textId="77777777" w:rsidR="00EC0B55" w:rsidRPr="00E12136" w:rsidRDefault="00EC0B55" w:rsidP="00E12136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7E6B659E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79265F32" w14:textId="77777777" w:rsidR="00EC0B55" w:rsidRPr="00E12136" w:rsidRDefault="00EC0B55" w:rsidP="00E12136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  <w:t xml:space="preserve">Masyarakat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501F0AA8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</w:p>
    <w:p w14:paraId="51E8B4DC" w14:textId="77777777" w:rsidR="00EC0B55" w:rsidRPr="00E12136" w:rsidRDefault="00EC0B55" w:rsidP="00E12136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6F2FFD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p w14:paraId="2F90F579" w14:textId="77777777" w:rsidR="00EC0B55" w:rsidRPr="00E12136" w:rsidRDefault="00EC0B55" w:rsidP="00E12136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di mana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internet.</w:t>
      </w:r>
    </w:p>
    <w:p w14:paraId="6725E065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Progres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</w:p>
    <w:p w14:paraId="331E80CC" w14:textId="77777777" w:rsidR="00EC0B55" w:rsidRPr="00E12136" w:rsidRDefault="00EC0B55" w:rsidP="00E12136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real-time,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343FE07C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1193CEBD" w14:textId="77777777" w:rsidR="00EC0B55" w:rsidRPr="00E12136" w:rsidRDefault="00EC0B55" w:rsidP="00E12136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kerahasiaan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terjaga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6E6EEC65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Kertas</w:t>
      </w:r>
      <w:proofErr w:type="spellEnd"/>
    </w:p>
    <w:p w14:paraId="4DE5153C" w14:textId="3CE7EA09" w:rsidR="00EC0B55" w:rsidRDefault="00EC0B55" w:rsidP="0066619F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digitalisasi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pelestarian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280A41A0" w14:textId="77777777" w:rsidR="0066619F" w:rsidRPr="0066619F" w:rsidRDefault="0066619F" w:rsidP="0066619F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</w:p>
    <w:p w14:paraId="686C7C61" w14:textId="77777777" w:rsidR="00EC0B55" w:rsidRPr="00E12136" w:rsidRDefault="00EC0B55" w:rsidP="006340A8">
      <w:pPr>
        <w:pStyle w:val="ListParagraph"/>
        <w:numPr>
          <w:ilvl w:val="4"/>
          <w:numId w:val="90"/>
        </w:numPr>
        <w:spacing w:line="276" w:lineRule="auto"/>
        <w:ind w:left="1701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p w14:paraId="24EC906C" w14:textId="77777777" w:rsidR="00EC0B55" w:rsidRPr="00E12136" w:rsidRDefault="00EC0B55" w:rsidP="00E12136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forum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adaptif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terciptanya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partisipatif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4E51CF47" w14:textId="77777777" w:rsidR="00EC0B55" w:rsidRPr="00E12136" w:rsidRDefault="00EC0B55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FB4506" w14:textId="06E6AE6C" w:rsidR="00CD6CBD" w:rsidRPr="00E12136" w:rsidRDefault="00CD6CBD" w:rsidP="006340A8">
      <w:pPr>
        <w:pStyle w:val="Heading2"/>
        <w:numPr>
          <w:ilvl w:val="0"/>
          <w:numId w:val="97"/>
        </w:numPr>
        <w:jc w:val="both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13" w:name="_Toc197577303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Karakteristik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>User</w:t>
      </w:r>
      <w:bookmarkEnd w:id="13"/>
    </w:p>
    <w:p w14:paraId="485CA015" w14:textId="77777777" w:rsidR="00EC0B55" w:rsidRPr="00E12136" w:rsidRDefault="00EC0B55" w:rsidP="006340A8">
      <w:pPr>
        <w:pStyle w:val="ListParagraph"/>
        <w:numPr>
          <w:ilvl w:val="3"/>
          <w:numId w:val="97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Hlk197556603"/>
      <w:r w:rsidRPr="00E12136">
        <w:rPr>
          <w:rFonts w:ascii="Times New Roman" w:hAnsi="Times New Roman" w:cs="Times New Roman"/>
          <w:sz w:val="24"/>
          <w:szCs w:val="24"/>
        </w:rPr>
        <w:t>Masyarakat</w:t>
      </w:r>
    </w:p>
    <w:p w14:paraId="2476338D" w14:textId="520863C1" w:rsidR="00EC0B55" w:rsidRPr="00E12136" w:rsidRDefault="00EC0B55" w:rsidP="00E12136">
      <w:pPr>
        <w:pStyle w:val="ListParagraph"/>
        <w:spacing w:line="276" w:lineRule="auto"/>
        <w:ind w:left="1134" w:hanging="709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  <w:t xml:space="preserve">Masyarakat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Sanggar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(SKB).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SKB.</w:t>
      </w:r>
    </w:p>
    <w:p w14:paraId="65A46D9B" w14:textId="77777777" w:rsidR="00EC0B55" w:rsidRPr="00E12136" w:rsidRDefault="00EC0B55" w:rsidP="006340A8">
      <w:pPr>
        <w:pStyle w:val="ListParagraph"/>
        <w:numPr>
          <w:ilvl w:val="3"/>
          <w:numId w:val="97"/>
        </w:numPr>
        <w:spacing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p w14:paraId="700DB4CA" w14:textId="3789484E" w:rsidR="00EC0B55" w:rsidRPr="00E12136" w:rsidRDefault="00EC0B55" w:rsidP="00E12136">
      <w:pPr>
        <w:pStyle w:val="ListParagraph"/>
        <w:spacing w:line="276" w:lineRule="auto"/>
        <w:ind w:left="1134" w:hanging="851"/>
        <w:jc w:val="both"/>
        <w:rPr>
          <w:rFonts w:ascii="Times New Roman" w:hAnsi="Times New Roman" w:cs="Times New Roman"/>
          <w:iCs/>
          <w:color w:val="000000"/>
          <w:sz w:val="24"/>
          <w:szCs w:val="24"/>
        </w:rPr>
      </w:pPr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ab/>
      </w:r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ab/>
      </w:r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terdaftar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program SKB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melakukan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login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dashboard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pribadi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dashboard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mengunduh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mengerjakan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mengikuti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kuis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ujian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perkembangan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berdasarkan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hasil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evaluasi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diberikan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oleh tutor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iCs/>
          <w:color w:val="000000"/>
          <w:sz w:val="24"/>
          <w:szCs w:val="24"/>
        </w:rPr>
        <w:t>.</w:t>
      </w:r>
    </w:p>
    <w:p w14:paraId="58DD8F49" w14:textId="77777777" w:rsidR="00EC0B55" w:rsidRPr="00E12136" w:rsidRDefault="00EC0B55" w:rsidP="006340A8">
      <w:pPr>
        <w:pStyle w:val="ListParagraph"/>
        <w:numPr>
          <w:ilvl w:val="3"/>
          <w:numId w:val="97"/>
        </w:numPr>
        <w:spacing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Cs/>
          <w:color w:val="000000"/>
          <w:sz w:val="24"/>
          <w:szCs w:val="24"/>
          <w:lang w:val="nl-NL"/>
        </w:rPr>
        <w:t>Pamong belajar/Tutor</w:t>
      </w:r>
    </w:p>
    <w:p w14:paraId="46CEBE8F" w14:textId="669DF010" w:rsidR="00EC0B55" w:rsidRPr="00E12136" w:rsidRDefault="00EC0B55" w:rsidP="00E12136">
      <w:pPr>
        <w:pStyle w:val="ListParagraph"/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tutor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ajar,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tutor juga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konstruktif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04714207" w14:textId="77777777" w:rsidR="00EC0B55" w:rsidRPr="00E12136" w:rsidRDefault="00EC0B55" w:rsidP="006340A8">
      <w:pPr>
        <w:pStyle w:val="ListParagraph"/>
        <w:numPr>
          <w:ilvl w:val="3"/>
          <w:numId w:val="97"/>
        </w:numPr>
        <w:spacing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BE0F45" w14:textId="2A78C9E0" w:rsidR="00EC0B55" w:rsidRDefault="00EC0B55" w:rsidP="0066619F">
      <w:pPr>
        <w:pStyle w:val="ListParagraph"/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bookmarkEnd w:id="14"/>
    </w:p>
    <w:p w14:paraId="76E56B6B" w14:textId="77777777" w:rsidR="0066619F" w:rsidRPr="00E12136" w:rsidRDefault="0066619F" w:rsidP="0066619F">
      <w:pPr>
        <w:pStyle w:val="ListParagraph"/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</w:p>
    <w:p w14:paraId="6893E40C" w14:textId="64C3BB93" w:rsidR="00CD6CBD" w:rsidRPr="00E12136" w:rsidRDefault="00CD6CBD" w:rsidP="006340A8">
      <w:pPr>
        <w:pStyle w:val="Heading2"/>
        <w:numPr>
          <w:ilvl w:val="0"/>
          <w:numId w:val="9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97577304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Batasan-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batasan</w:t>
      </w:r>
      <w:bookmarkEnd w:id="15"/>
      <w:proofErr w:type="spellEnd"/>
    </w:p>
    <w:p w14:paraId="4A1532FA" w14:textId="0A444044" w:rsidR="00EC0B55" w:rsidRPr="00E12136" w:rsidRDefault="00EC0B55" w:rsidP="00E12136">
      <w:pPr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16" w:name="_Hlk197556918"/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  <w:t xml:space="preserve">Batasan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Pengembanggan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Pendidikan di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SRS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p w14:paraId="2A517C3C" w14:textId="77777777" w:rsidR="00EC0B55" w:rsidRPr="00E12136" w:rsidRDefault="00EC0B55" w:rsidP="006340A8">
      <w:pPr>
        <w:pStyle w:val="ListParagraph"/>
        <w:numPr>
          <w:ilvl w:val="0"/>
          <w:numId w:val="93"/>
        </w:numPr>
        <w:spacing w:after="0"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Terbatas</w:t>
      </w:r>
      <w:proofErr w:type="spellEnd"/>
    </w:p>
    <w:p w14:paraId="1317D45B" w14:textId="77622646" w:rsidR="00EC0B55" w:rsidRPr="00E12136" w:rsidRDefault="00EC0B55" w:rsidP="00E12136">
      <w:pPr>
        <w:spacing w:after="0"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Masyarakat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fleksibilitas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 SKB.</w:t>
      </w:r>
    </w:p>
    <w:p w14:paraId="143A5046" w14:textId="77777777" w:rsidR="00EC0B55" w:rsidRPr="00E12136" w:rsidRDefault="00EC0B55" w:rsidP="006340A8">
      <w:pPr>
        <w:pStyle w:val="ListParagraph"/>
        <w:numPr>
          <w:ilvl w:val="0"/>
          <w:numId w:val="93"/>
        </w:numPr>
        <w:spacing w:after="0"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</w:p>
    <w:p w14:paraId="1C263D29" w14:textId="0B6346C4" w:rsidR="00EC0B55" w:rsidRPr="00E12136" w:rsidRDefault="00EC0B55" w:rsidP="00E12136">
      <w:pPr>
        <w:spacing w:after="0" w:line="276" w:lineRule="auto"/>
        <w:ind w:left="1843" w:hanging="709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Masyarakat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eksplorasi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02051C6C" w14:textId="77777777" w:rsidR="00EC0B55" w:rsidRPr="00E12136" w:rsidRDefault="00EC0B55" w:rsidP="006340A8">
      <w:pPr>
        <w:pStyle w:val="ListParagraph"/>
        <w:numPr>
          <w:ilvl w:val="0"/>
          <w:numId w:val="93"/>
        </w:numPr>
        <w:spacing w:after="0"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Infrastruktur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Internet</w:t>
      </w:r>
    </w:p>
    <w:p w14:paraId="19201C80" w14:textId="7A9E8014" w:rsidR="00EC0B55" w:rsidRPr="00E12136" w:rsidRDefault="00EC0B55" w:rsidP="00E12136">
      <w:pPr>
        <w:pStyle w:val="ListParagraph"/>
        <w:spacing w:after="0" w:line="276" w:lineRule="auto"/>
        <w:ind w:left="1843" w:hanging="709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  <w:t xml:space="preserve">Karena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internet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optimal.</w:t>
      </w:r>
    </w:p>
    <w:bookmarkEnd w:id="16"/>
    <w:p w14:paraId="43FFDEDA" w14:textId="77777777" w:rsidR="00EC0B55" w:rsidRPr="00E12136" w:rsidRDefault="00EC0B55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237136" w14:textId="3F17E3E9" w:rsidR="00CD6CBD" w:rsidRPr="00E12136" w:rsidRDefault="00CD6CBD" w:rsidP="006340A8">
      <w:pPr>
        <w:pStyle w:val="Heading2"/>
        <w:numPr>
          <w:ilvl w:val="0"/>
          <w:numId w:val="97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197577305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Asumsi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Ketergantungan</w:t>
      </w:r>
      <w:bookmarkEnd w:id="17"/>
      <w:proofErr w:type="spellEnd"/>
    </w:p>
    <w:p w14:paraId="1AB9236E" w14:textId="1E2C6E75" w:rsidR="00EC0B55" w:rsidRPr="00E12136" w:rsidRDefault="00EC0B55" w:rsidP="00E12136">
      <w:pPr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18" w:name="_Hlk197556955"/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Asumsi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p w14:paraId="4B90F4D3" w14:textId="77777777" w:rsidR="00EC0B55" w:rsidRPr="00E12136" w:rsidRDefault="00EC0B55" w:rsidP="006340A8">
      <w:pPr>
        <w:pStyle w:val="ListParagraph"/>
        <w:numPr>
          <w:ilvl w:val="1"/>
          <w:numId w:val="94"/>
        </w:numPr>
        <w:spacing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mapun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website.</w:t>
      </w:r>
    </w:p>
    <w:p w14:paraId="130D0F88" w14:textId="77777777" w:rsidR="00EC0B55" w:rsidRPr="00E12136" w:rsidRDefault="00EC0B55" w:rsidP="006340A8">
      <w:pPr>
        <w:pStyle w:val="ListParagraph"/>
        <w:numPr>
          <w:ilvl w:val="1"/>
          <w:numId w:val="94"/>
        </w:numPr>
        <w:spacing w:line="276" w:lineRule="auto"/>
        <w:ind w:left="1843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lastRenderedPageBreak/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internet</w:t>
      </w:r>
      <w:r w:rsidRPr="00E12136">
        <w:rPr>
          <w:rFonts w:ascii="Times New Roman" w:hAnsi="Times New Roman" w:cs="Times New Roman"/>
          <w:sz w:val="24"/>
          <w:szCs w:val="24"/>
        </w:rPr>
        <w:t>.</w:t>
      </w:r>
    </w:p>
    <w:bookmarkEnd w:id="18"/>
    <w:p w14:paraId="128F338B" w14:textId="77777777" w:rsidR="00EC0B55" w:rsidRPr="00E12136" w:rsidRDefault="00EC0B55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33DAF1" w14:textId="2E63092C" w:rsidR="00F47B06" w:rsidRPr="00E12136" w:rsidRDefault="005B0E94" w:rsidP="006340A8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97577306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ARSITEKTUR SISTEM</w:t>
      </w:r>
      <w:bookmarkEnd w:id="19"/>
    </w:p>
    <w:p w14:paraId="12950368" w14:textId="77777777" w:rsidR="00F47B06" w:rsidRPr="00E12136" w:rsidRDefault="00F47B06" w:rsidP="006340A8">
      <w:pPr>
        <w:pStyle w:val="Heading2"/>
        <w:numPr>
          <w:ilvl w:val="0"/>
          <w:numId w:val="98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0" w:name="_Toc197577307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Kebutuhan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Fungsional</w:t>
      </w:r>
      <w:bookmarkEnd w:id="20"/>
      <w:proofErr w:type="spellEnd"/>
    </w:p>
    <w:p w14:paraId="79B0735C" w14:textId="77777777" w:rsidR="00F47B06" w:rsidRPr="00E12136" w:rsidRDefault="00F47B06" w:rsidP="006340A8">
      <w:pPr>
        <w:pStyle w:val="Heading3"/>
        <w:numPr>
          <w:ilvl w:val="0"/>
          <w:numId w:val="99"/>
        </w:numPr>
        <w:ind w:left="1276" w:hanging="567"/>
        <w:jc w:val="both"/>
        <w:rPr>
          <w:rFonts w:ascii="Times New Roman" w:hAnsi="Times New Roman" w:cs="Times New Roman"/>
          <w:b/>
          <w:bCs/>
          <w:color w:val="auto"/>
        </w:rPr>
      </w:pPr>
      <w:bookmarkStart w:id="21" w:name="_Toc197577308"/>
      <w:proofErr w:type="spellStart"/>
      <w:r w:rsidRPr="00E12136">
        <w:rPr>
          <w:rFonts w:ascii="Times New Roman" w:hAnsi="Times New Roman" w:cs="Times New Roman"/>
          <w:b/>
          <w:bCs/>
          <w:color w:val="auto"/>
        </w:rPr>
        <w:t>Pendahuluan</w:t>
      </w:r>
      <w:bookmarkEnd w:id="21"/>
      <w:proofErr w:type="spellEnd"/>
    </w:p>
    <w:p w14:paraId="014694AD" w14:textId="77777777" w:rsidR="00F47B06" w:rsidRPr="00E12136" w:rsidRDefault="00F47B06" w:rsidP="00E12136">
      <w:pPr>
        <w:pStyle w:val="ListParagraph"/>
        <w:spacing w:after="0" w:line="276" w:lineRule="auto"/>
        <w:ind w:left="127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kata lain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mencangkup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input, proses, dan output.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Pendidikan di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p w14:paraId="0BC254E4" w14:textId="77777777" w:rsidR="00F47B06" w:rsidRPr="00E12136" w:rsidRDefault="00F47B06" w:rsidP="006340A8">
      <w:pPr>
        <w:pStyle w:val="ListParagraph"/>
        <w:numPr>
          <w:ilvl w:val="1"/>
          <w:numId w:val="95"/>
        </w:numPr>
        <w:spacing w:after="0" w:line="276" w:lineRule="auto"/>
        <w:ind w:left="2268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Masyarakat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393F7078" w14:textId="77777777" w:rsidR="00F47B06" w:rsidRPr="00E12136" w:rsidRDefault="00F47B06" w:rsidP="006340A8">
      <w:pPr>
        <w:pStyle w:val="ListParagraph"/>
        <w:numPr>
          <w:ilvl w:val="1"/>
          <w:numId w:val="95"/>
        </w:numPr>
        <w:spacing w:after="0" w:line="276" w:lineRule="auto"/>
        <w:ind w:left="2268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Masyarakat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51CA6F11" w14:textId="77777777" w:rsidR="00F47B06" w:rsidRPr="00E12136" w:rsidRDefault="00F47B06" w:rsidP="006340A8">
      <w:pPr>
        <w:pStyle w:val="ListParagraph"/>
        <w:numPr>
          <w:ilvl w:val="1"/>
          <w:numId w:val="95"/>
        </w:numPr>
        <w:spacing w:after="0" w:line="276" w:lineRule="auto"/>
        <w:ind w:left="2268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5E13BBA3" w14:textId="77777777" w:rsidR="00F47B06" w:rsidRPr="00E12136" w:rsidRDefault="00F47B06" w:rsidP="006340A8">
      <w:pPr>
        <w:pStyle w:val="ListParagraph"/>
        <w:numPr>
          <w:ilvl w:val="1"/>
          <w:numId w:val="95"/>
        </w:numPr>
        <w:spacing w:after="0" w:line="276" w:lineRule="auto"/>
        <w:ind w:left="2268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36123B99" w14:textId="77777777" w:rsidR="00F47B06" w:rsidRPr="00E12136" w:rsidRDefault="00F47B06" w:rsidP="006340A8">
      <w:pPr>
        <w:pStyle w:val="ListParagraph"/>
        <w:numPr>
          <w:ilvl w:val="1"/>
          <w:numId w:val="95"/>
        </w:numPr>
        <w:spacing w:after="0" w:line="276" w:lineRule="auto"/>
        <w:ind w:left="2268" w:hanging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user, </w:t>
      </w:r>
      <w:proofErr w:type="spellStart"/>
      <w:proofErr w:type="gram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proofErr w:type="gramEnd"/>
      <w:r w:rsidRPr="00E12136">
        <w:rPr>
          <w:rFonts w:ascii="Times New Roman" w:hAnsi="Times New Roman" w:cs="Times New Roman"/>
          <w:sz w:val="24"/>
          <w:szCs w:val="24"/>
        </w:rPr>
        <w:t xml:space="preserve"> SKB,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74853F2F" w14:textId="77777777" w:rsidR="00F47B06" w:rsidRPr="00E12136" w:rsidRDefault="00F47B06" w:rsidP="006340A8">
      <w:pPr>
        <w:pStyle w:val="ListParagraph"/>
        <w:numPr>
          <w:ilvl w:val="1"/>
          <w:numId w:val="95"/>
        </w:numPr>
        <w:spacing w:after="0" w:line="276" w:lineRule="auto"/>
        <w:ind w:left="2268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36D5EFC7" w14:textId="77777777" w:rsidR="00F47B06" w:rsidRPr="00E12136" w:rsidRDefault="00F47B06" w:rsidP="00E12136">
      <w:pPr>
        <w:pStyle w:val="ListParagraph"/>
        <w:ind w:left="127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5C68F4" w14:textId="77777777" w:rsidR="00F47B06" w:rsidRPr="00E12136" w:rsidRDefault="00F47B06" w:rsidP="006340A8">
      <w:pPr>
        <w:pStyle w:val="Heading3"/>
        <w:numPr>
          <w:ilvl w:val="0"/>
          <w:numId w:val="99"/>
        </w:numPr>
        <w:ind w:left="1276" w:hanging="567"/>
        <w:jc w:val="both"/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22" w:name="_Toc197577309"/>
      <w:r w:rsidRPr="00E12136">
        <w:rPr>
          <w:rFonts w:ascii="Times New Roman" w:hAnsi="Times New Roman" w:cs="Times New Roman"/>
          <w:b/>
          <w:bCs/>
          <w:i/>
          <w:iCs/>
          <w:color w:val="auto"/>
        </w:rPr>
        <w:t>Input</w:t>
      </w:r>
      <w:bookmarkEnd w:id="22"/>
    </w:p>
    <w:p w14:paraId="1C33334E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Input </w:t>
      </w:r>
      <w:r w:rsidRPr="00E12136">
        <w:rPr>
          <w:rFonts w:ascii="Times New Roman" w:hAnsi="Times New Roman" w:cs="Times New Roman"/>
          <w:sz w:val="24"/>
          <w:szCs w:val="24"/>
        </w:rPr>
        <w:t xml:space="preserve">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tbl>
      <w:tblPr>
        <w:tblStyle w:val="TableGrid"/>
        <w:tblW w:w="6782" w:type="dxa"/>
        <w:tblInd w:w="1271" w:type="dxa"/>
        <w:tblLook w:val="04A0" w:firstRow="1" w:lastRow="0" w:firstColumn="1" w:lastColumn="0" w:noHBand="0" w:noVBand="1"/>
      </w:tblPr>
      <w:tblGrid>
        <w:gridCol w:w="2716"/>
        <w:gridCol w:w="4066"/>
      </w:tblGrid>
      <w:tr w:rsidR="00F47B06" w:rsidRPr="00E12136" w14:paraId="6645C23B" w14:textId="77777777" w:rsidTr="001108A5">
        <w:tc>
          <w:tcPr>
            <w:tcW w:w="2716" w:type="dxa"/>
          </w:tcPr>
          <w:p w14:paraId="734408EE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lengkap</w:t>
            </w:r>
            <w:proofErr w:type="spellEnd"/>
          </w:p>
        </w:tc>
        <w:tc>
          <w:tcPr>
            <w:tcW w:w="4066" w:type="dxa"/>
          </w:tcPr>
          <w:p w14:paraId="14178B4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lengkap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calon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 xml:space="preserve"> </w:t>
            </w:r>
          </w:p>
        </w:tc>
      </w:tr>
      <w:tr w:rsidR="00F47B06" w:rsidRPr="00E12136" w14:paraId="0DA227F6" w14:textId="77777777" w:rsidTr="001108A5">
        <w:tc>
          <w:tcPr>
            <w:tcW w:w="2716" w:type="dxa"/>
          </w:tcPr>
          <w:p w14:paraId="1D39432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lastRenderedPageBreak/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jenis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kelamin</w:t>
            </w:r>
            <w:proofErr w:type="spellEnd"/>
          </w:p>
        </w:tc>
        <w:tc>
          <w:tcPr>
            <w:tcW w:w="4066" w:type="dxa"/>
          </w:tcPr>
          <w:p w14:paraId="38D2E4D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jenis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kelamin</w:t>
            </w:r>
            <w:proofErr w:type="spellEnd"/>
            <w:r w:rsidRPr="00E12136">
              <w:t xml:space="preserve"> (</w:t>
            </w:r>
            <w:proofErr w:type="spellStart"/>
            <w:r w:rsidRPr="00E12136">
              <w:t>laki-laki</w:t>
            </w:r>
            <w:proofErr w:type="spellEnd"/>
            <w:r w:rsidRPr="00E12136">
              <w:t>/</w:t>
            </w:r>
            <w:proofErr w:type="spellStart"/>
            <w:r w:rsidRPr="00E12136">
              <w:t>perempuan</w:t>
            </w:r>
            <w:proofErr w:type="spellEnd"/>
            <w:r w:rsidRPr="00E12136">
              <w:t>)</w:t>
            </w:r>
          </w:p>
        </w:tc>
      </w:tr>
      <w:tr w:rsidR="00F47B06" w:rsidRPr="00E12136" w14:paraId="4E11CBF7" w14:textId="77777777" w:rsidTr="001108A5">
        <w:tc>
          <w:tcPr>
            <w:tcW w:w="2716" w:type="dxa"/>
          </w:tcPr>
          <w:p w14:paraId="20E3B4A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NISN</w:t>
            </w:r>
          </w:p>
        </w:tc>
        <w:tc>
          <w:tcPr>
            <w:tcW w:w="4066" w:type="dxa"/>
          </w:tcPr>
          <w:p w14:paraId="5A962B8E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nomor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induk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siswa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nasional</w:t>
            </w:r>
            <w:proofErr w:type="spellEnd"/>
          </w:p>
        </w:tc>
      </w:tr>
      <w:tr w:rsidR="00F47B06" w:rsidRPr="00E12136" w14:paraId="6C9A64F4" w14:textId="77777777" w:rsidTr="001108A5">
        <w:tc>
          <w:tcPr>
            <w:tcW w:w="2716" w:type="dxa"/>
          </w:tcPr>
          <w:p w14:paraId="1BCA935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NIK</w:t>
            </w:r>
          </w:p>
        </w:tc>
        <w:tc>
          <w:tcPr>
            <w:tcW w:w="4066" w:type="dxa"/>
          </w:tcPr>
          <w:p w14:paraId="4583CE9E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nomor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induk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kependudukan</w:t>
            </w:r>
            <w:proofErr w:type="spellEnd"/>
          </w:p>
        </w:tc>
      </w:tr>
      <w:tr w:rsidR="00F47B06" w:rsidRPr="00E12136" w14:paraId="1706DAA0" w14:textId="77777777" w:rsidTr="001108A5">
        <w:tc>
          <w:tcPr>
            <w:tcW w:w="2716" w:type="dxa"/>
          </w:tcPr>
          <w:p w14:paraId="7A1FD18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tempat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tanggal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</w:p>
        </w:tc>
        <w:tc>
          <w:tcPr>
            <w:tcW w:w="4066" w:type="dxa"/>
          </w:tcPr>
          <w:p w14:paraId="31B5659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tempat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tanggal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</w:p>
        </w:tc>
      </w:tr>
      <w:tr w:rsidR="00F47B06" w:rsidRPr="00E12136" w14:paraId="4E9F2AC2" w14:textId="77777777" w:rsidTr="001108A5">
        <w:tc>
          <w:tcPr>
            <w:tcW w:w="2716" w:type="dxa"/>
          </w:tcPr>
          <w:p w14:paraId="7CFDE943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agama</w:t>
            </w:r>
          </w:p>
        </w:tc>
        <w:tc>
          <w:tcPr>
            <w:tcW w:w="4066" w:type="dxa"/>
          </w:tcPr>
          <w:p w14:paraId="33EAB7E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agama </w:t>
            </w:r>
            <w:proofErr w:type="spellStart"/>
            <w:r w:rsidRPr="00E12136">
              <w:t>sesuai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kepercayaan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masing-masing</w:t>
            </w:r>
            <w:proofErr w:type="spellEnd"/>
          </w:p>
        </w:tc>
      </w:tr>
      <w:tr w:rsidR="00F47B06" w:rsidRPr="00E12136" w14:paraId="181915B6" w14:textId="77777777" w:rsidTr="001108A5">
        <w:tc>
          <w:tcPr>
            <w:tcW w:w="2716" w:type="dxa"/>
          </w:tcPr>
          <w:p w14:paraId="4B3833A3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alamat</w:t>
            </w:r>
            <w:proofErr w:type="spellEnd"/>
          </w:p>
        </w:tc>
        <w:tc>
          <w:tcPr>
            <w:tcW w:w="4066" w:type="dxa"/>
          </w:tcPr>
          <w:p w14:paraId="4621C1E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alamat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domisili</w:t>
            </w:r>
            <w:proofErr w:type="spellEnd"/>
          </w:p>
        </w:tc>
      </w:tr>
      <w:tr w:rsidR="00F47B06" w:rsidRPr="00E12136" w14:paraId="62CCE059" w14:textId="77777777" w:rsidTr="001108A5">
        <w:tc>
          <w:tcPr>
            <w:tcW w:w="2716" w:type="dxa"/>
          </w:tcPr>
          <w:p w14:paraId="1562A99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dusun</w:t>
            </w:r>
            <w:proofErr w:type="spellEnd"/>
          </w:p>
        </w:tc>
        <w:tc>
          <w:tcPr>
            <w:tcW w:w="4066" w:type="dxa"/>
          </w:tcPr>
          <w:p w14:paraId="0510710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dusun</w:t>
            </w:r>
            <w:proofErr w:type="spellEnd"/>
          </w:p>
        </w:tc>
      </w:tr>
      <w:tr w:rsidR="00F47B06" w:rsidRPr="00E12136" w14:paraId="4E60F903" w14:textId="77777777" w:rsidTr="001108A5">
        <w:tc>
          <w:tcPr>
            <w:tcW w:w="2716" w:type="dxa"/>
          </w:tcPr>
          <w:p w14:paraId="68C7A91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kelurahan</w:t>
            </w:r>
            <w:proofErr w:type="spellEnd"/>
            <w:r w:rsidRPr="00E12136">
              <w:t>/</w:t>
            </w:r>
            <w:proofErr w:type="spellStart"/>
            <w:r w:rsidRPr="00E12136">
              <w:t>dusun</w:t>
            </w:r>
            <w:proofErr w:type="spellEnd"/>
          </w:p>
        </w:tc>
        <w:tc>
          <w:tcPr>
            <w:tcW w:w="4066" w:type="dxa"/>
          </w:tcPr>
          <w:p w14:paraId="4EAFEE9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kelurahan</w:t>
            </w:r>
            <w:proofErr w:type="spellEnd"/>
            <w:r w:rsidRPr="00E12136">
              <w:t>/</w:t>
            </w:r>
            <w:proofErr w:type="spellStart"/>
            <w:r w:rsidRPr="00E12136">
              <w:t>desa</w:t>
            </w:r>
            <w:proofErr w:type="spellEnd"/>
          </w:p>
        </w:tc>
      </w:tr>
      <w:tr w:rsidR="00F47B06" w:rsidRPr="00E12136" w14:paraId="42E9C595" w14:textId="77777777" w:rsidTr="001108A5">
        <w:tc>
          <w:tcPr>
            <w:tcW w:w="2716" w:type="dxa"/>
          </w:tcPr>
          <w:p w14:paraId="793DBFF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kecamatan</w:t>
            </w:r>
            <w:proofErr w:type="spellEnd"/>
          </w:p>
        </w:tc>
        <w:tc>
          <w:tcPr>
            <w:tcW w:w="4066" w:type="dxa"/>
          </w:tcPr>
          <w:p w14:paraId="50FADC7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kecamatan</w:t>
            </w:r>
            <w:proofErr w:type="spellEnd"/>
          </w:p>
        </w:tc>
      </w:tr>
      <w:tr w:rsidR="00F47B06" w:rsidRPr="00E12136" w14:paraId="59547AC6" w14:textId="77777777" w:rsidTr="001108A5">
        <w:tc>
          <w:tcPr>
            <w:tcW w:w="2716" w:type="dxa"/>
          </w:tcPr>
          <w:p w14:paraId="1D4DCFF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kabupaten</w:t>
            </w:r>
            <w:proofErr w:type="spellEnd"/>
            <w:r w:rsidRPr="00E12136">
              <w:t>/</w:t>
            </w:r>
            <w:proofErr w:type="spellStart"/>
            <w:r w:rsidRPr="00E12136">
              <w:t>kota</w:t>
            </w:r>
            <w:proofErr w:type="spellEnd"/>
          </w:p>
        </w:tc>
        <w:tc>
          <w:tcPr>
            <w:tcW w:w="4066" w:type="dxa"/>
          </w:tcPr>
          <w:p w14:paraId="4D30846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kabupaten</w:t>
            </w:r>
            <w:proofErr w:type="spellEnd"/>
            <w:r w:rsidRPr="00E12136">
              <w:t>/</w:t>
            </w:r>
            <w:proofErr w:type="spellStart"/>
            <w:r w:rsidRPr="00E12136">
              <w:t>kota</w:t>
            </w:r>
            <w:proofErr w:type="spellEnd"/>
          </w:p>
        </w:tc>
      </w:tr>
      <w:tr w:rsidR="00F47B06" w:rsidRPr="00E12136" w14:paraId="0DD1345D" w14:textId="77777777" w:rsidTr="001108A5">
        <w:tc>
          <w:tcPr>
            <w:tcW w:w="2716" w:type="dxa"/>
          </w:tcPr>
          <w:p w14:paraId="18F6D47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provinsi</w:t>
            </w:r>
            <w:proofErr w:type="spellEnd"/>
          </w:p>
        </w:tc>
        <w:tc>
          <w:tcPr>
            <w:tcW w:w="4066" w:type="dxa"/>
          </w:tcPr>
          <w:p w14:paraId="5041F7EE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provinsi</w:t>
            </w:r>
            <w:proofErr w:type="spellEnd"/>
          </w:p>
        </w:tc>
      </w:tr>
      <w:tr w:rsidR="00F47B06" w:rsidRPr="00E12136" w14:paraId="7BA8E27F" w14:textId="77777777" w:rsidTr="001108A5">
        <w:tc>
          <w:tcPr>
            <w:tcW w:w="2716" w:type="dxa"/>
          </w:tcPr>
          <w:p w14:paraId="2DD2918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proofErr w:type="gramStart"/>
            <w:r w:rsidRPr="00E12136">
              <w:t>no.hp</w:t>
            </w:r>
            <w:proofErr w:type="spellEnd"/>
            <w:proofErr w:type="gramEnd"/>
            <w:r w:rsidRPr="00E12136">
              <w:t>/</w:t>
            </w:r>
            <w:proofErr w:type="spellStart"/>
            <w:r w:rsidRPr="00E12136">
              <w:t>wa</w:t>
            </w:r>
            <w:proofErr w:type="spellEnd"/>
          </w:p>
        </w:tc>
        <w:tc>
          <w:tcPr>
            <w:tcW w:w="4066" w:type="dxa"/>
          </w:tcPr>
          <w:p w14:paraId="0225B54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nomor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telepon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bisa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dihubungi</w:t>
            </w:r>
            <w:proofErr w:type="spellEnd"/>
          </w:p>
        </w:tc>
      </w:tr>
      <w:tr w:rsidR="00F47B06" w:rsidRPr="00E12136" w14:paraId="194EA884" w14:textId="77777777" w:rsidTr="001108A5">
        <w:tc>
          <w:tcPr>
            <w:tcW w:w="2716" w:type="dxa"/>
          </w:tcPr>
          <w:p w14:paraId="190623B1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email</w:t>
            </w:r>
          </w:p>
        </w:tc>
        <w:tc>
          <w:tcPr>
            <w:tcW w:w="4066" w:type="dxa"/>
          </w:tcPr>
          <w:p w14:paraId="1B9409F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alamat</w:t>
            </w:r>
            <w:proofErr w:type="spellEnd"/>
            <w:r w:rsidRPr="00E12136">
              <w:t xml:space="preserve"> email </w:t>
            </w:r>
            <w:proofErr w:type="spellStart"/>
            <w:r w:rsidRPr="00E12136">
              <w:t>aktif</w:t>
            </w:r>
            <w:proofErr w:type="spellEnd"/>
          </w:p>
        </w:tc>
      </w:tr>
      <w:tr w:rsidR="00F47B06" w:rsidRPr="00E12136" w14:paraId="01769E26" w14:textId="77777777" w:rsidTr="001108A5">
        <w:tc>
          <w:tcPr>
            <w:tcW w:w="2716" w:type="dxa"/>
          </w:tcPr>
          <w:p w14:paraId="79A37F61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ayah/</w:t>
            </w:r>
            <w:proofErr w:type="spellStart"/>
            <w:r w:rsidRPr="00E12136">
              <w:t>wali</w:t>
            </w:r>
            <w:proofErr w:type="spellEnd"/>
          </w:p>
        </w:tc>
        <w:tc>
          <w:tcPr>
            <w:tcW w:w="4066" w:type="dxa"/>
          </w:tcPr>
          <w:p w14:paraId="105AAB9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ayah/</w:t>
            </w:r>
            <w:proofErr w:type="spellStart"/>
            <w:r w:rsidRPr="00E12136">
              <w:t>wali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calon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</w:p>
        </w:tc>
      </w:tr>
      <w:tr w:rsidR="00F47B06" w:rsidRPr="00E12136" w14:paraId="0B73585C" w14:textId="77777777" w:rsidTr="001108A5">
        <w:tc>
          <w:tcPr>
            <w:tcW w:w="2716" w:type="dxa"/>
          </w:tcPr>
          <w:p w14:paraId="3E9DD1C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NIK ayah/</w:t>
            </w:r>
            <w:proofErr w:type="spellStart"/>
            <w:r w:rsidRPr="00E12136">
              <w:t>wali</w:t>
            </w:r>
            <w:proofErr w:type="spellEnd"/>
          </w:p>
        </w:tc>
        <w:tc>
          <w:tcPr>
            <w:tcW w:w="4066" w:type="dxa"/>
          </w:tcPr>
          <w:p w14:paraId="47866F9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NIK ayah/</w:t>
            </w:r>
            <w:proofErr w:type="spellStart"/>
            <w:r w:rsidRPr="00E12136">
              <w:t>wali</w:t>
            </w:r>
            <w:proofErr w:type="spellEnd"/>
          </w:p>
        </w:tc>
      </w:tr>
      <w:tr w:rsidR="00F47B06" w:rsidRPr="00E12136" w14:paraId="3D06B28C" w14:textId="77777777" w:rsidTr="001108A5">
        <w:tc>
          <w:tcPr>
            <w:tcW w:w="2716" w:type="dxa"/>
          </w:tcPr>
          <w:p w14:paraId="631181D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tahun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  <w:r w:rsidRPr="00E12136">
              <w:t xml:space="preserve"> ayah</w:t>
            </w:r>
          </w:p>
        </w:tc>
        <w:tc>
          <w:tcPr>
            <w:tcW w:w="4066" w:type="dxa"/>
          </w:tcPr>
          <w:p w14:paraId="31AFB6D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tahun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  <w:r w:rsidRPr="00E12136">
              <w:t xml:space="preserve"> ayah/</w:t>
            </w:r>
            <w:proofErr w:type="spellStart"/>
            <w:r w:rsidRPr="00E12136">
              <w:t>wali</w:t>
            </w:r>
            <w:proofErr w:type="spellEnd"/>
          </w:p>
        </w:tc>
      </w:tr>
      <w:tr w:rsidR="00F47B06" w:rsidRPr="00E12136" w14:paraId="2DCD4CC0" w14:textId="77777777" w:rsidTr="001108A5">
        <w:tc>
          <w:tcPr>
            <w:tcW w:w="2716" w:type="dxa"/>
          </w:tcPr>
          <w:p w14:paraId="44FC672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pekerjaan</w:t>
            </w:r>
            <w:proofErr w:type="spellEnd"/>
            <w:r w:rsidRPr="00E12136">
              <w:t xml:space="preserve"> ayah</w:t>
            </w:r>
          </w:p>
        </w:tc>
        <w:tc>
          <w:tcPr>
            <w:tcW w:w="4066" w:type="dxa"/>
          </w:tcPr>
          <w:p w14:paraId="220ED34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pekerjaan</w:t>
            </w:r>
            <w:proofErr w:type="spellEnd"/>
            <w:r w:rsidRPr="00E12136">
              <w:t xml:space="preserve"> ayah/</w:t>
            </w:r>
            <w:proofErr w:type="spellStart"/>
            <w:r w:rsidRPr="00E12136">
              <w:t>wali</w:t>
            </w:r>
            <w:proofErr w:type="spellEnd"/>
          </w:p>
        </w:tc>
      </w:tr>
      <w:tr w:rsidR="00F47B06" w:rsidRPr="00E12136" w14:paraId="6B64A418" w14:textId="77777777" w:rsidTr="001108A5">
        <w:tc>
          <w:tcPr>
            <w:tcW w:w="2716" w:type="dxa"/>
          </w:tcPr>
          <w:p w14:paraId="38062D6E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penghasilan</w:t>
            </w:r>
            <w:proofErr w:type="spellEnd"/>
            <w:r w:rsidRPr="00E12136">
              <w:t xml:space="preserve"> ayah</w:t>
            </w:r>
          </w:p>
        </w:tc>
        <w:tc>
          <w:tcPr>
            <w:tcW w:w="4066" w:type="dxa"/>
          </w:tcPr>
          <w:p w14:paraId="600999F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penghasilan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bulanan</w:t>
            </w:r>
            <w:proofErr w:type="spellEnd"/>
            <w:r w:rsidRPr="00E12136">
              <w:t xml:space="preserve"> ayah/</w:t>
            </w:r>
            <w:proofErr w:type="spellStart"/>
            <w:r w:rsidRPr="00E12136">
              <w:t>wali</w:t>
            </w:r>
            <w:proofErr w:type="spellEnd"/>
          </w:p>
        </w:tc>
      </w:tr>
      <w:tr w:rsidR="00F47B06" w:rsidRPr="00E12136" w14:paraId="33097E5A" w14:textId="77777777" w:rsidTr="001108A5">
        <w:tc>
          <w:tcPr>
            <w:tcW w:w="2716" w:type="dxa"/>
          </w:tcPr>
          <w:p w14:paraId="0EF8273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</w:p>
        </w:tc>
        <w:tc>
          <w:tcPr>
            <w:tcW w:w="4066" w:type="dxa"/>
          </w:tcPr>
          <w:p w14:paraId="6105B54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kandung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calon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F47B06" w:rsidRPr="00E12136" w14:paraId="76C7D5F7" w14:textId="77777777" w:rsidTr="001108A5">
        <w:tc>
          <w:tcPr>
            <w:tcW w:w="2716" w:type="dxa"/>
          </w:tcPr>
          <w:p w14:paraId="0E4116B1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NIK </w:t>
            </w:r>
            <w:proofErr w:type="spellStart"/>
            <w:r w:rsidRPr="00E12136">
              <w:t>ibu</w:t>
            </w:r>
            <w:proofErr w:type="spellEnd"/>
          </w:p>
        </w:tc>
        <w:tc>
          <w:tcPr>
            <w:tcW w:w="4066" w:type="dxa"/>
          </w:tcPr>
          <w:p w14:paraId="72104F8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NIK </w:t>
            </w:r>
            <w:proofErr w:type="spellStart"/>
            <w:r w:rsidRPr="00E12136">
              <w:t>ibu</w:t>
            </w:r>
            <w:proofErr w:type="spellEnd"/>
          </w:p>
        </w:tc>
      </w:tr>
      <w:tr w:rsidR="00F47B06" w:rsidRPr="00E12136" w14:paraId="6DD6E2F8" w14:textId="77777777" w:rsidTr="001108A5">
        <w:tc>
          <w:tcPr>
            <w:tcW w:w="2716" w:type="dxa"/>
          </w:tcPr>
          <w:p w14:paraId="6B68628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tahun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</w:p>
        </w:tc>
        <w:tc>
          <w:tcPr>
            <w:tcW w:w="4066" w:type="dxa"/>
          </w:tcPr>
          <w:p w14:paraId="1E98FAB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tahun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</w:p>
        </w:tc>
      </w:tr>
      <w:tr w:rsidR="00F47B06" w:rsidRPr="00E12136" w14:paraId="3DBD7493" w14:textId="77777777" w:rsidTr="001108A5">
        <w:tc>
          <w:tcPr>
            <w:tcW w:w="2716" w:type="dxa"/>
          </w:tcPr>
          <w:p w14:paraId="67CE2F8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pekerjaan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</w:p>
        </w:tc>
        <w:tc>
          <w:tcPr>
            <w:tcW w:w="4066" w:type="dxa"/>
          </w:tcPr>
          <w:p w14:paraId="6C02AD41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pekerjaan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</w:p>
        </w:tc>
      </w:tr>
      <w:tr w:rsidR="00F47B06" w:rsidRPr="00E12136" w14:paraId="3C491CCD" w14:textId="77777777" w:rsidTr="001108A5">
        <w:tc>
          <w:tcPr>
            <w:tcW w:w="2716" w:type="dxa"/>
          </w:tcPr>
          <w:p w14:paraId="282DFCD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penghasilan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</w:p>
        </w:tc>
        <w:tc>
          <w:tcPr>
            <w:tcW w:w="4066" w:type="dxa"/>
          </w:tcPr>
          <w:p w14:paraId="0749FBA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penghasilan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bulanan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ibu</w:t>
            </w:r>
            <w:proofErr w:type="spellEnd"/>
          </w:p>
        </w:tc>
      </w:tr>
      <w:tr w:rsidR="00F47B06" w:rsidRPr="00E12136" w14:paraId="7D3711E1" w14:textId="77777777" w:rsidTr="001108A5">
        <w:tc>
          <w:tcPr>
            <w:tcW w:w="2716" w:type="dxa"/>
          </w:tcPr>
          <w:p w14:paraId="5BE2AF1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tinggi</w:t>
            </w:r>
            <w:proofErr w:type="spellEnd"/>
            <w:r w:rsidRPr="00E12136">
              <w:t xml:space="preserve"> badan</w:t>
            </w:r>
          </w:p>
        </w:tc>
        <w:tc>
          <w:tcPr>
            <w:tcW w:w="4066" w:type="dxa"/>
          </w:tcPr>
          <w:p w14:paraId="22644EF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tinggi</w:t>
            </w:r>
            <w:proofErr w:type="spellEnd"/>
            <w:r w:rsidRPr="00E12136">
              <w:t xml:space="preserve"> badan </w:t>
            </w:r>
            <w:proofErr w:type="spellStart"/>
            <w:r w:rsidRPr="00E12136">
              <w:t>calon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(</w:t>
            </w:r>
            <w:proofErr w:type="spellStart"/>
            <w:r w:rsidRPr="00E12136">
              <w:t>dalam</w:t>
            </w:r>
            <w:proofErr w:type="spellEnd"/>
            <w:r w:rsidRPr="00E12136">
              <w:t xml:space="preserve"> cm)</w:t>
            </w:r>
          </w:p>
        </w:tc>
      </w:tr>
      <w:tr w:rsidR="00F47B06" w:rsidRPr="00E12136" w14:paraId="3354B6EE" w14:textId="77777777" w:rsidTr="001108A5">
        <w:tc>
          <w:tcPr>
            <w:tcW w:w="2716" w:type="dxa"/>
          </w:tcPr>
          <w:p w14:paraId="44B5DA0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lastRenderedPageBreak/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berat</w:t>
            </w:r>
            <w:proofErr w:type="spellEnd"/>
            <w:r w:rsidRPr="00E12136">
              <w:t xml:space="preserve"> badan</w:t>
            </w:r>
          </w:p>
        </w:tc>
        <w:tc>
          <w:tcPr>
            <w:tcW w:w="4066" w:type="dxa"/>
          </w:tcPr>
          <w:p w14:paraId="0F79162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berat</w:t>
            </w:r>
            <w:proofErr w:type="spellEnd"/>
            <w:r w:rsidRPr="00E12136">
              <w:t xml:space="preserve"> badan </w:t>
            </w:r>
            <w:proofErr w:type="spellStart"/>
            <w:r w:rsidRPr="00E12136">
              <w:t>calon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(</w:t>
            </w:r>
            <w:proofErr w:type="spellStart"/>
            <w:r w:rsidRPr="00E12136">
              <w:t>dalam</w:t>
            </w:r>
            <w:proofErr w:type="spellEnd"/>
            <w:r w:rsidRPr="00E12136">
              <w:t xml:space="preserve"> kg) </w:t>
            </w:r>
          </w:p>
        </w:tc>
      </w:tr>
      <w:tr w:rsidR="00F47B06" w:rsidRPr="00E12136" w14:paraId="16FE9326" w14:textId="77777777" w:rsidTr="001108A5">
        <w:tc>
          <w:tcPr>
            <w:tcW w:w="2716" w:type="dxa"/>
          </w:tcPr>
          <w:p w14:paraId="53FAA89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jarak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SKB</w:t>
            </w:r>
          </w:p>
        </w:tc>
        <w:tc>
          <w:tcPr>
            <w:tcW w:w="4066" w:type="dxa"/>
          </w:tcPr>
          <w:p w14:paraId="5222AAC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jarak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rumah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SKB (</w:t>
            </w:r>
            <w:proofErr w:type="spellStart"/>
            <w:r w:rsidRPr="00E12136">
              <w:t>dalam</w:t>
            </w:r>
            <w:proofErr w:type="spellEnd"/>
            <w:r w:rsidRPr="00E12136">
              <w:t xml:space="preserve"> km)</w:t>
            </w:r>
          </w:p>
        </w:tc>
      </w:tr>
      <w:tr w:rsidR="00F47B06" w:rsidRPr="00E12136" w14:paraId="4A78B66E" w14:textId="77777777" w:rsidTr="001108A5">
        <w:tc>
          <w:tcPr>
            <w:tcW w:w="2716" w:type="dxa"/>
          </w:tcPr>
          <w:p w14:paraId="3F5FE023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waktu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tempuh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SKB</w:t>
            </w:r>
          </w:p>
        </w:tc>
        <w:tc>
          <w:tcPr>
            <w:tcW w:w="4066" w:type="dxa"/>
          </w:tcPr>
          <w:p w14:paraId="5C26758E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perkiraan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waktu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tempuh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SKB</w:t>
            </w:r>
          </w:p>
        </w:tc>
      </w:tr>
      <w:tr w:rsidR="00F47B06" w:rsidRPr="00E12136" w14:paraId="75DC35DD" w14:textId="77777777" w:rsidTr="001108A5">
        <w:tc>
          <w:tcPr>
            <w:tcW w:w="2716" w:type="dxa"/>
          </w:tcPr>
          <w:p w14:paraId="13FB7EBE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anak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>-</w:t>
            </w:r>
          </w:p>
        </w:tc>
        <w:tc>
          <w:tcPr>
            <w:tcW w:w="4066" w:type="dxa"/>
          </w:tcPr>
          <w:p w14:paraId="3239FE4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urutan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anak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dalam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keluarga</w:t>
            </w:r>
            <w:proofErr w:type="spellEnd"/>
          </w:p>
        </w:tc>
      </w:tr>
      <w:tr w:rsidR="00F47B06" w:rsidRPr="00E12136" w14:paraId="12DE9DE0" w14:textId="77777777" w:rsidTr="001108A5">
        <w:tc>
          <w:tcPr>
            <w:tcW w:w="2716" w:type="dxa"/>
          </w:tcPr>
          <w:p w14:paraId="1C0B643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jumlah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saudara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kandung</w:t>
            </w:r>
            <w:proofErr w:type="spellEnd"/>
          </w:p>
        </w:tc>
        <w:tc>
          <w:tcPr>
            <w:tcW w:w="4066" w:type="dxa"/>
          </w:tcPr>
          <w:p w14:paraId="7C10281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jumlah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saudara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kandung</w:t>
            </w:r>
            <w:proofErr w:type="spellEnd"/>
          </w:p>
        </w:tc>
      </w:tr>
      <w:tr w:rsidR="00F47B06" w:rsidRPr="00E12136" w14:paraId="0CF2215B" w14:textId="77777777" w:rsidTr="001108A5">
        <w:tc>
          <w:tcPr>
            <w:tcW w:w="2716" w:type="dxa"/>
          </w:tcPr>
          <w:p w14:paraId="015B51C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prestasi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saat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sekolah</w:t>
            </w:r>
            <w:proofErr w:type="spellEnd"/>
          </w:p>
        </w:tc>
        <w:tc>
          <w:tcPr>
            <w:tcW w:w="4066" w:type="dxa"/>
          </w:tcPr>
          <w:p w14:paraId="275BEF2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mencatat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prestasi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akademik</w:t>
            </w:r>
            <w:proofErr w:type="spellEnd"/>
            <w:r w:rsidRPr="00E12136">
              <w:t>/</w:t>
            </w:r>
            <w:proofErr w:type="spellStart"/>
            <w:r w:rsidRPr="00E12136">
              <w:t>nonakademik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saat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sekolah</w:t>
            </w:r>
            <w:proofErr w:type="spellEnd"/>
          </w:p>
        </w:tc>
      </w:tr>
      <w:tr w:rsidR="00F47B06" w:rsidRPr="00E12136" w14:paraId="44393537" w14:textId="77777777" w:rsidTr="001108A5">
        <w:tc>
          <w:tcPr>
            <w:tcW w:w="2716" w:type="dxa"/>
          </w:tcPr>
          <w:p w14:paraId="3FF666E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pilihan</w:t>
            </w:r>
            <w:proofErr w:type="spellEnd"/>
            <w:r w:rsidRPr="00E12136">
              <w:t xml:space="preserve"> program </w:t>
            </w:r>
            <w:proofErr w:type="spellStart"/>
            <w:r w:rsidRPr="00E12136">
              <w:t>paket</w:t>
            </w:r>
            <w:proofErr w:type="spellEnd"/>
          </w:p>
        </w:tc>
        <w:tc>
          <w:tcPr>
            <w:tcW w:w="4066" w:type="dxa"/>
          </w:tcPr>
          <w:p w14:paraId="6AD68F0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jenis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paket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pendidikan</w:t>
            </w:r>
            <w:proofErr w:type="spellEnd"/>
            <w:r w:rsidRPr="00E12136">
              <w:t xml:space="preserve"> </w:t>
            </w:r>
          </w:p>
        </w:tc>
      </w:tr>
      <w:tr w:rsidR="00F47B06" w:rsidRPr="00E12136" w14:paraId="66C69E40" w14:textId="77777777" w:rsidTr="001108A5">
        <w:tc>
          <w:tcPr>
            <w:tcW w:w="2716" w:type="dxa"/>
          </w:tcPr>
          <w:p w14:paraId="61BB51A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submit</w:t>
            </w:r>
          </w:p>
        </w:tc>
        <w:tc>
          <w:tcPr>
            <w:tcW w:w="4066" w:type="dxa"/>
          </w:tcPr>
          <w:p w14:paraId="6A374E6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mengirimkan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formulir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</w:p>
        </w:tc>
      </w:tr>
      <w:tr w:rsidR="00F47B06" w:rsidRPr="00E12136" w14:paraId="776A5079" w14:textId="77777777" w:rsidTr="001108A5">
        <w:tc>
          <w:tcPr>
            <w:tcW w:w="2716" w:type="dxa"/>
          </w:tcPr>
          <w:p w14:paraId="6CB1F43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upload </w:t>
            </w:r>
            <w:proofErr w:type="spellStart"/>
            <w:r w:rsidRPr="00E12136">
              <w:t>dokumen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persyaratan</w:t>
            </w:r>
            <w:proofErr w:type="spellEnd"/>
          </w:p>
        </w:tc>
        <w:tc>
          <w:tcPr>
            <w:tcW w:w="4066" w:type="dxa"/>
          </w:tcPr>
          <w:p w14:paraId="01F38CB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mengunggah</w:t>
            </w:r>
            <w:proofErr w:type="spellEnd"/>
            <w:r w:rsidRPr="00E12136">
              <w:t xml:space="preserve"> scan/</w:t>
            </w:r>
            <w:proofErr w:type="spellStart"/>
            <w:r w:rsidRPr="00E12136">
              <w:t>foto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KTP, KK, dan ijazah </w:t>
            </w:r>
            <w:proofErr w:type="spellStart"/>
            <w:r w:rsidRPr="00E12136">
              <w:t>terakhir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dilegarisir</w:t>
            </w:r>
            <w:proofErr w:type="spellEnd"/>
          </w:p>
        </w:tc>
      </w:tr>
    </w:tbl>
    <w:p w14:paraId="449E25CC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021CECFD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12136">
        <w:rPr>
          <w:rFonts w:ascii="Times New Roman" w:hAnsi="Times New Roman" w:cs="Times New Roman"/>
          <w:sz w:val="24"/>
          <w:szCs w:val="24"/>
        </w:rPr>
        <w:t xml:space="preserve"> pada proses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tbl>
      <w:tblPr>
        <w:tblStyle w:val="TableGrid"/>
        <w:tblW w:w="6782" w:type="dxa"/>
        <w:tblInd w:w="1271" w:type="dxa"/>
        <w:tblLook w:val="04A0" w:firstRow="1" w:lastRow="0" w:firstColumn="1" w:lastColumn="0" w:noHBand="0" w:noVBand="1"/>
      </w:tblPr>
      <w:tblGrid>
        <w:gridCol w:w="2721"/>
        <w:gridCol w:w="4061"/>
      </w:tblGrid>
      <w:tr w:rsidR="00F47B06" w:rsidRPr="00E12136" w14:paraId="2F6F86BE" w14:textId="77777777" w:rsidTr="001108A5">
        <w:trPr>
          <w:trHeight w:val="195"/>
        </w:trPr>
        <w:tc>
          <w:tcPr>
            <w:tcW w:w="2721" w:type="dxa"/>
          </w:tcPr>
          <w:p w14:paraId="2ABC4C4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Username</w:t>
            </w:r>
          </w:p>
        </w:tc>
        <w:tc>
          <w:tcPr>
            <w:tcW w:w="4061" w:type="dxa"/>
          </w:tcPr>
          <w:p w14:paraId="14C6F34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username </w:t>
            </w:r>
            <w:proofErr w:type="spellStart"/>
            <w:r w:rsidRPr="00E12136">
              <w:t>akun</w:t>
            </w:r>
            <w:proofErr w:type="spellEnd"/>
          </w:p>
        </w:tc>
      </w:tr>
      <w:tr w:rsidR="00F47B06" w:rsidRPr="00E12136" w14:paraId="1A45DB48" w14:textId="77777777" w:rsidTr="001108A5">
        <w:tc>
          <w:tcPr>
            <w:tcW w:w="2721" w:type="dxa"/>
          </w:tcPr>
          <w:p w14:paraId="6490F75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Password</w:t>
            </w:r>
          </w:p>
        </w:tc>
        <w:tc>
          <w:tcPr>
            <w:tcW w:w="4061" w:type="dxa"/>
          </w:tcPr>
          <w:p w14:paraId="286DE06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password</w:t>
            </w:r>
          </w:p>
        </w:tc>
      </w:tr>
      <w:tr w:rsidR="00F47B06" w:rsidRPr="00E12136" w14:paraId="3CB6DC7C" w14:textId="77777777" w:rsidTr="001108A5">
        <w:tc>
          <w:tcPr>
            <w:tcW w:w="2721" w:type="dxa"/>
          </w:tcPr>
          <w:p w14:paraId="04FA1E2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Login</w:t>
            </w:r>
          </w:p>
        </w:tc>
        <w:tc>
          <w:tcPr>
            <w:tcW w:w="4061" w:type="dxa"/>
          </w:tcPr>
          <w:p w14:paraId="0A64164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login</w:t>
            </w:r>
          </w:p>
        </w:tc>
      </w:tr>
    </w:tbl>
    <w:p w14:paraId="4E355A36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6FD2A94C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Input </w:t>
      </w:r>
      <w:r w:rsidRPr="00E12136">
        <w:rPr>
          <w:rFonts w:ascii="Times New Roman" w:hAnsi="Times New Roman" w:cs="Times New Roman"/>
          <w:sz w:val="24"/>
          <w:szCs w:val="24"/>
        </w:rPr>
        <w:t xml:space="preserve">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80"/>
        <w:gridCol w:w="4066"/>
      </w:tblGrid>
      <w:tr w:rsidR="00F47B06" w:rsidRPr="00E12136" w14:paraId="4BAD44C7" w14:textId="77777777" w:rsidTr="001108A5">
        <w:tc>
          <w:tcPr>
            <w:tcW w:w="2880" w:type="dxa"/>
          </w:tcPr>
          <w:p w14:paraId="7FB5C71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bookmarkStart w:id="23" w:name="_Hlk197557851"/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judul</w:t>
            </w:r>
            <w:proofErr w:type="spellEnd"/>
          </w:p>
        </w:tc>
        <w:tc>
          <w:tcPr>
            <w:tcW w:w="4066" w:type="dxa"/>
          </w:tcPr>
          <w:p w14:paraId="7BA3883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judul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55E254D0" w14:textId="77777777" w:rsidTr="001108A5">
        <w:tc>
          <w:tcPr>
            <w:tcW w:w="2880" w:type="dxa"/>
          </w:tcPr>
          <w:p w14:paraId="513452F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deskripsi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</w:p>
        </w:tc>
        <w:tc>
          <w:tcPr>
            <w:tcW w:w="4066" w:type="dxa"/>
          </w:tcPr>
          <w:p w14:paraId="5F5EE0C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deskripsi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343FECF3" w14:textId="77777777" w:rsidTr="001108A5">
        <w:tc>
          <w:tcPr>
            <w:tcW w:w="2880" w:type="dxa"/>
          </w:tcPr>
          <w:p w14:paraId="66DC8893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unggahan</w:t>
            </w:r>
            <w:proofErr w:type="spellEnd"/>
            <w:r w:rsidRPr="00E12136">
              <w:t xml:space="preserve"> file</w:t>
            </w:r>
          </w:p>
        </w:tc>
        <w:tc>
          <w:tcPr>
            <w:tcW w:w="4066" w:type="dxa"/>
          </w:tcPr>
          <w:p w14:paraId="35706783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unggahan</w:t>
            </w:r>
            <w:proofErr w:type="spellEnd"/>
            <w:r w:rsidRPr="00E12136">
              <w:t xml:space="preserve"> file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7B0BED63" w14:textId="77777777" w:rsidTr="001108A5">
        <w:tc>
          <w:tcPr>
            <w:tcW w:w="2880" w:type="dxa"/>
          </w:tcPr>
          <w:p w14:paraId="1371F06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waktu</w:t>
            </w:r>
            <w:proofErr w:type="spellEnd"/>
          </w:p>
        </w:tc>
        <w:tc>
          <w:tcPr>
            <w:tcW w:w="4066" w:type="dxa"/>
          </w:tcPr>
          <w:p w14:paraId="151FABB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waktu</w:t>
            </w:r>
            <w:proofErr w:type="spellEnd"/>
            <w:r w:rsidRPr="00E12136">
              <w:t xml:space="preserve"> deadline/ </w:t>
            </w:r>
            <w:proofErr w:type="spellStart"/>
            <w:r w:rsidRPr="00E12136">
              <w:t>tenggat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6482F62A" w14:textId="77777777" w:rsidTr="001108A5">
        <w:tc>
          <w:tcPr>
            <w:tcW w:w="2880" w:type="dxa"/>
          </w:tcPr>
          <w:p w14:paraId="139EE19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kelas</w:t>
            </w:r>
            <w:proofErr w:type="spellEnd"/>
          </w:p>
        </w:tc>
        <w:tc>
          <w:tcPr>
            <w:tcW w:w="4066" w:type="dxa"/>
          </w:tcPr>
          <w:p w14:paraId="5141CDD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kelas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sesuai</w:t>
            </w:r>
            <w:proofErr w:type="spellEnd"/>
          </w:p>
        </w:tc>
      </w:tr>
      <w:tr w:rsidR="00F47B06" w:rsidRPr="00E12136" w14:paraId="1651547D" w14:textId="77777777" w:rsidTr="001108A5">
        <w:tc>
          <w:tcPr>
            <w:tcW w:w="2880" w:type="dxa"/>
          </w:tcPr>
          <w:p w14:paraId="0F2A9E8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upload/</w:t>
            </w:r>
            <w:proofErr w:type="spellStart"/>
            <w:r w:rsidRPr="00E12136">
              <w:t>simpan</w:t>
            </w:r>
            <w:proofErr w:type="spellEnd"/>
          </w:p>
        </w:tc>
        <w:tc>
          <w:tcPr>
            <w:tcW w:w="4066" w:type="dxa"/>
          </w:tcPr>
          <w:p w14:paraId="7110386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upload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simpan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</w:t>
            </w:r>
          </w:p>
        </w:tc>
      </w:tr>
      <w:tr w:rsidR="00F47B06" w:rsidRPr="00E12136" w14:paraId="0475C0CD" w14:textId="77777777" w:rsidTr="001108A5">
        <w:tc>
          <w:tcPr>
            <w:tcW w:w="2880" w:type="dxa"/>
          </w:tcPr>
          <w:p w14:paraId="4922FD6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lastRenderedPageBreak/>
              <w:t>Tombol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hapus</w:t>
            </w:r>
            <w:proofErr w:type="spellEnd"/>
          </w:p>
        </w:tc>
        <w:tc>
          <w:tcPr>
            <w:tcW w:w="4066" w:type="dxa"/>
          </w:tcPr>
          <w:p w14:paraId="5E5F2E0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di upload </w:t>
            </w:r>
            <w:proofErr w:type="spellStart"/>
            <w:r w:rsidRPr="00E12136">
              <w:t>sebelumnya</w:t>
            </w:r>
            <w:proofErr w:type="spellEnd"/>
          </w:p>
        </w:tc>
      </w:tr>
      <w:tr w:rsidR="00F47B06" w:rsidRPr="00E12136" w14:paraId="0E4C1C10" w14:textId="77777777" w:rsidTr="001108A5">
        <w:tc>
          <w:tcPr>
            <w:tcW w:w="2880" w:type="dxa"/>
          </w:tcPr>
          <w:p w14:paraId="34722E6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edit</w:t>
            </w:r>
          </w:p>
        </w:tc>
        <w:tc>
          <w:tcPr>
            <w:tcW w:w="4066" w:type="dxa"/>
          </w:tcPr>
          <w:p w14:paraId="1B6BB6A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edit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di upload </w:t>
            </w:r>
            <w:proofErr w:type="spellStart"/>
            <w:r w:rsidRPr="00E12136">
              <w:t>sebelumnya</w:t>
            </w:r>
            <w:proofErr w:type="spellEnd"/>
          </w:p>
        </w:tc>
      </w:tr>
      <w:bookmarkEnd w:id="23"/>
    </w:tbl>
    <w:p w14:paraId="18DD460A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BD4B842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Input </w:t>
      </w:r>
      <w:r w:rsidRPr="00E12136">
        <w:rPr>
          <w:rFonts w:ascii="Times New Roman" w:hAnsi="Times New Roman" w:cs="Times New Roman"/>
          <w:sz w:val="24"/>
          <w:szCs w:val="24"/>
        </w:rPr>
        <w:t xml:space="preserve">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80"/>
        <w:gridCol w:w="4066"/>
      </w:tblGrid>
      <w:tr w:rsidR="00F47B06" w:rsidRPr="00E12136" w14:paraId="7465EFAB" w14:textId="77777777" w:rsidTr="001108A5">
        <w:tc>
          <w:tcPr>
            <w:tcW w:w="2880" w:type="dxa"/>
          </w:tcPr>
          <w:p w14:paraId="2AADB8E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judul</w:t>
            </w:r>
            <w:proofErr w:type="spellEnd"/>
          </w:p>
        </w:tc>
        <w:tc>
          <w:tcPr>
            <w:tcW w:w="4066" w:type="dxa"/>
          </w:tcPr>
          <w:p w14:paraId="659A882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judul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20B92AF3" w14:textId="77777777" w:rsidTr="001108A5">
        <w:tc>
          <w:tcPr>
            <w:tcW w:w="2880" w:type="dxa"/>
          </w:tcPr>
          <w:p w14:paraId="05A8797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deskripsi</w:t>
            </w:r>
            <w:proofErr w:type="spellEnd"/>
          </w:p>
        </w:tc>
        <w:tc>
          <w:tcPr>
            <w:tcW w:w="4066" w:type="dxa"/>
          </w:tcPr>
          <w:p w14:paraId="2B48BE4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deskripsi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7BCBF2B0" w14:textId="77777777" w:rsidTr="001108A5">
        <w:tc>
          <w:tcPr>
            <w:tcW w:w="2880" w:type="dxa"/>
          </w:tcPr>
          <w:p w14:paraId="7AB16EB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unggahan</w:t>
            </w:r>
            <w:proofErr w:type="spellEnd"/>
            <w:r w:rsidRPr="00E12136">
              <w:t xml:space="preserve"> file</w:t>
            </w:r>
          </w:p>
        </w:tc>
        <w:tc>
          <w:tcPr>
            <w:tcW w:w="4066" w:type="dxa"/>
          </w:tcPr>
          <w:p w14:paraId="03F226E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unggahan</w:t>
            </w:r>
            <w:proofErr w:type="spellEnd"/>
            <w:r w:rsidRPr="00E12136">
              <w:t xml:space="preserve"> file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6293FC1D" w14:textId="77777777" w:rsidTr="001108A5">
        <w:tc>
          <w:tcPr>
            <w:tcW w:w="2880" w:type="dxa"/>
          </w:tcPr>
          <w:p w14:paraId="5A2A4AA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waktu</w:t>
            </w:r>
            <w:proofErr w:type="spellEnd"/>
          </w:p>
        </w:tc>
        <w:tc>
          <w:tcPr>
            <w:tcW w:w="4066" w:type="dxa"/>
          </w:tcPr>
          <w:p w14:paraId="237F37F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waktu</w:t>
            </w:r>
            <w:proofErr w:type="spellEnd"/>
            <w:r w:rsidRPr="00E12136">
              <w:t xml:space="preserve"> deadline/ </w:t>
            </w:r>
            <w:proofErr w:type="spellStart"/>
            <w:r w:rsidRPr="00E12136">
              <w:t>tenggat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757A8B6A" w14:textId="77777777" w:rsidTr="001108A5">
        <w:tc>
          <w:tcPr>
            <w:tcW w:w="2880" w:type="dxa"/>
          </w:tcPr>
          <w:p w14:paraId="623BD381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upload/</w:t>
            </w:r>
            <w:proofErr w:type="spellStart"/>
            <w:r w:rsidRPr="00E12136">
              <w:t>simpan</w:t>
            </w:r>
            <w:proofErr w:type="spellEnd"/>
          </w:p>
        </w:tc>
        <w:tc>
          <w:tcPr>
            <w:tcW w:w="4066" w:type="dxa"/>
          </w:tcPr>
          <w:p w14:paraId="2C2DD61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upload/</w:t>
            </w:r>
            <w:proofErr w:type="spellStart"/>
            <w:r w:rsidRPr="00E12136">
              <w:t>simpan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F47B06" w:rsidRPr="00E12136" w14:paraId="34652750" w14:textId="77777777" w:rsidTr="001108A5">
        <w:tc>
          <w:tcPr>
            <w:tcW w:w="2880" w:type="dxa"/>
          </w:tcPr>
          <w:p w14:paraId="79434CA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hapus</w:t>
            </w:r>
            <w:proofErr w:type="spellEnd"/>
          </w:p>
        </w:tc>
        <w:tc>
          <w:tcPr>
            <w:tcW w:w="4066" w:type="dxa"/>
          </w:tcPr>
          <w:p w14:paraId="25E0994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di upload </w:t>
            </w:r>
            <w:proofErr w:type="spellStart"/>
            <w:r w:rsidRPr="00E12136">
              <w:t>sebelumnya</w:t>
            </w:r>
            <w:proofErr w:type="spellEnd"/>
          </w:p>
        </w:tc>
      </w:tr>
      <w:tr w:rsidR="00F47B06" w:rsidRPr="00E12136" w14:paraId="5481A0BA" w14:textId="77777777" w:rsidTr="001108A5">
        <w:tc>
          <w:tcPr>
            <w:tcW w:w="2880" w:type="dxa"/>
          </w:tcPr>
          <w:p w14:paraId="27A1FED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edit</w:t>
            </w:r>
          </w:p>
        </w:tc>
        <w:tc>
          <w:tcPr>
            <w:tcW w:w="4066" w:type="dxa"/>
          </w:tcPr>
          <w:p w14:paraId="0CB9F1E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edit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di upload </w:t>
            </w:r>
            <w:proofErr w:type="spellStart"/>
            <w:r w:rsidRPr="00E12136">
              <w:t>sebelumnya</w:t>
            </w:r>
            <w:proofErr w:type="spellEnd"/>
          </w:p>
        </w:tc>
      </w:tr>
    </w:tbl>
    <w:p w14:paraId="0BFFE4CD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2F94F28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1213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feedback</w:t>
      </w:r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18"/>
        <w:gridCol w:w="4128"/>
      </w:tblGrid>
      <w:tr w:rsidR="00F47B06" w:rsidRPr="00E12136" w14:paraId="05D0CC62" w14:textId="77777777" w:rsidTr="001108A5">
        <w:tc>
          <w:tcPr>
            <w:tcW w:w="2818" w:type="dxa"/>
          </w:tcPr>
          <w:p w14:paraId="615EA4B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komentar</w:t>
            </w:r>
            <w:proofErr w:type="spellEnd"/>
          </w:p>
        </w:tc>
        <w:tc>
          <w:tcPr>
            <w:tcW w:w="4128" w:type="dxa"/>
          </w:tcPr>
          <w:p w14:paraId="06E1218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/tutor </w:t>
            </w:r>
            <w:proofErr w:type="spellStart"/>
            <w:r w:rsidRPr="00E12136">
              <w:t>memberikan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komentar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terkait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dikumpulkan</w:t>
            </w:r>
            <w:proofErr w:type="spellEnd"/>
            <w:r w:rsidRPr="00E12136">
              <w:t xml:space="preserve"> oleh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F47B06" w:rsidRPr="00E12136" w14:paraId="6773EDB3" w14:textId="77777777" w:rsidTr="001108A5">
        <w:tc>
          <w:tcPr>
            <w:tcW w:w="2818" w:type="dxa"/>
          </w:tcPr>
          <w:p w14:paraId="363D7AE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upload </w:t>
            </w:r>
          </w:p>
        </w:tc>
        <w:tc>
          <w:tcPr>
            <w:tcW w:w="4128" w:type="dxa"/>
          </w:tcPr>
          <w:p w14:paraId="6F9FFB2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upload </w:t>
            </w:r>
            <w:proofErr w:type="spellStart"/>
            <w:r w:rsidRPr="00E12136">
              <w:t>komentar</w:t>
            </w:r>
            <w:proofErr w:type="spellEnd"/>
          </w:p>
        </w:tc>
      </w:tr>
    </w:tbl>
    <w:p w14:paraId="6572CBB5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FFDDD3B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1213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62"/>
        <w:gridCol w:w="4084"/>
      </w:tblGrid>
      <w:tr w:rsidR="00F47B06" w:rsidRPr="00E12136" w14:paraId="2068A998" w14:textId="77777777" w:rsidTr="001108A5">
        <w:tc>
          <w:tcPr>
            <w:tcW w:w="2862" w:type="dxa"/>
          </w:tcPr>
          <w:p w14:paraId="491D11A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</w:p>
        </w:tc>
        <w:tc>
          <w:tcPr>
            <w:tcW w:w="4084" w:type="dxa"/>
          </w:tcPr>
          <w:p w14:paraId="7B3AF8D3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565E45C5" w14:textId="77777777" w:rsidTr="001108A5">
        <w:tc>
          <w:tcPr>
            <w:tcW w:w="2862" w:type="dxa"/>
          </w:tcPr>
          <w:p w14:paraId="6A3EF84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tanggal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</w:p>
        </w:tc>
        <w:tc>
          <w:tcPr>
            <w:tcW w:w="4084" w:type="dxa"/>
          </w:tcPr>
          <w:p w14:paraId="0CC756E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tanggal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lahir</w:t>
            </w:r>
            <w:proofErr w:type="spellEnd"/>
          </w:p>
        </w:tc>
      </w:tr>
      <w:tr w:rsidR="00F47B06" w:rsidRPr="00E12136" w14:paraId="65D97E2E" w14:textId="77777777" w:rsidTr="001108A5">
        <w:tc>
          <w:tcPr>
            <w:tcW w:w="2862" w:type="dxa"/>
          </w:tcPr>
          <w:p w14:paraId="79A76C9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alamat</w:t>
            </w:r>
            <w:proofErr w:type="spellEnd"/>
          </w:p>
        </w:tc>
        <w:tc>
          <w:tcPr>
            <w:tcW w:w="4084" w:type="dxa"/>
          </w:tcPr>
          <w:p w14:paraId="26FD7E0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alamat</w:t>
            </w:r>
            <w:proofErr w:type="spellEnd"/>
          </w:p>
        </w:tc>
      </w:tr>
      <w:tr w:rsidR="00F47B06" w:rsidRPr="00E12136" w14:paraId="59886142" w14:textId="77777777" w:rsidTr="001108A5">
        <w:tc>
          <w:tcPr>
            <w:tcW w:w="2862" w:type="dxa"/>
          </w:tcPr>
          <w:p w14:paraId="63CA932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email</w:t>
            </w:r>
          </w:p>
        </w:tc>
        <w:tc>
          <w:tcPr>
            <w:tcW w:w="4084" w:type="dxa"/>
          </w:tcPr>
          <w:p w14:paraId="6D7C6DA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email</w:t>
            </w:r>
          </w:p>
        </w:tc>
      </w:tr>
      <w:tr w:rsidR="00F47B06" w:rsidRPr="00E12136" w14:paraId="03EB2E4D" w14:textId="77777777" w:rsidTr="001108A5">
        <w:tc>
          <w:tcPr>
            <w:tcW w:w="2862" w:type="dxa"/>
          </w:tcPr>
          <w:p w14:paraId="600811E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program</w:t>
            </w:r>
          </w:p>
        </w:tc>
        <w:tc>
          <w:tcPr>
            <w:tcW w:w="4084" w:type="dxa"/>
          </w:tcPr>
          <w:p w14:paraId="30A34DC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program yang </w:t>
            </w:r>
            <w:proofErr w:type="spellStart"/>
            <w:r w:rsidRPr="00E12136">
              <w:t>dipilih</w:t>
            </w:r>
            <w:proofErr w:type="spellEnd"/>
          </w:p>
        </w:tc>
      </w:tr>
      <w:tr w:rsidR="00F47B06" w:rsidRPr="00E12136" w14:paraId="470723C0" w14:textId="77777777" w:rsidTr="001108A5">
        <w:tc>
          <w:tcPr>
            <w:tcW w:w="2862" w:type="dxa"/>
          </w:tcPr>
          <w:p w14:paraId="705BE82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nomor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telepon</w:t>
            </w:r>
            <w:proofErr w:type="spellEnd"/>
          </w:p>
        </w:tc>
        <w:tc>
          <w:tcPr>
            <w:tcW w:w="4084" w:type="dxa"/>
          </w:tcPr>
          <w:p w14:paraId="10E547FB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nomor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telepon</w:t>
            </w:r>
            <w:proofErr w:type="spellEnd"/>
          </w:p>
        </w:tc>
      </w:tr>
      <w:tr w:rsidR="00F47B06" w:rsidRPr="00E12136" w14:paraId="6369A3DF" w14:textId="77777777" w:rsidTr="001108A5">
        <w:tc>
          <w:tcPr>
            <w:tcW w:w="2862" w:type="dxa"/>
          </w:tcPr>
          <w:p w14:paraId="77F3661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lastRenderedPageBreak/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tambah</w:t>
            </w:r>
            <w:proofErr w:type="spellEnd"/>
          </w:p>
        </w:tc>
        <w:tc>
          <w:tcPr>
            <w:tcW w:w="4084" w:type="dxa"/>
          </w:tcPr>
          <w:p w14:paraId="4FA0B5C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5CD86CA2" w14:textId="77777777" w:rsidTr="001108A5">
        <w:tc>
          <w:tcPr>
            <w:tcW w:w="2862" w:type="dxa"/>
          </w:tcPr>
          <w:p w14:paraId="66C09E6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hapus</w:t>
            </w:r>
            <w:proofErr w:type="spellEnd"/>
          </w:p>
        </w:tc>
        <w:tc>
          <w:tcPr>
            <w:tcW w:w="4084" w:type="dxa"/>
          </w:tcPr>
          <w:p w14:paraId="0689504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40D531B2" w14:textId="77777777" w:rsidTr="001108A5">
        <w:tc>
          <w:tcPr>
            <w:tcW w:w="2862" w:type="dxa"/>
          </w:tcPr>
          <w:p w14:paraId="75CC645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edit</w:t>
            </w:r>
          </w:p>
        </w:tc>
        <w:tc>
          <w:tcPr>
            <w:tcW w:w="4084" w:type="dxa"/>
          </w:tcPr>
          <w:p w14:paraId="3D31F6C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mengedit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49AC6953" w14:textId="77777777" w:rsidTr="001108A5">
        <w:tc>
          <w:tcPr>
            <w:tcW w:w="2862" w:type="dxa"/>
          </w:tcPr>
          <w:p w14:paraId="4DE047B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detail</w:t>
            </w:r>
          </w:p>
        </w:tc>
        <w:tc>
          <w:tcPr>
            <w:tcW w:w="4084" w:type="dxa"/>
          </w:tcPr>
          <w:p w14:paraId="302D01D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detail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F47B06" w:rsidRPr="00E12136" w14:paraId="4F52F745" w14:textId="77777777" w:rsidTr="001108A5">
        <w:tc>
          <w:tcPr>
            <w:tcW w:w="2862" w:type="dxa"/>
          </w:tcPr>
          <w:p w14:paraId="7651754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upload/</w:t>
            </w:r>
            <w:proofErr w:type="spellStart"/>
            <w:r w:rsidRPr="00E12136">
              <w:t>simpan</w:t>
            </w:r>
            <w:proofErr w:type="spellEnd"/>
          </w:p>
        </w:tc>
        <w:tc>
          <w:tcPr>
            <w:tcW w:w="4084" w:type="dxa"/>
          </w:tcPr>
          <w:p w14:paraId="2E0D4D1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menyimpan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</w:tbl>
    <w:p w14:paraId="3CE4E756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348B9CD8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1213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64"/>
        <w:gridCol w:w="4082"/>
      </w:tblGrid>
      <w:tr w:rsidR="00F47B06" w:rsidRPr="00E12136" w14:paraId="0ECFEDAC" w14:textId="77777777" w:rsidTr="001108A5">
        <w:tc>
          <w:tcPr>
            <w:tcW w:w="2864" w:type="dxa"/>
          </w:tcPr>
          <w:p w14:paraId="6B0CD2B3" w14:textId="77777777" w:rsidR="00F47B06" w:rsidRPr="00E12136" w:rsidRDefault="00F47B06" w:rsidP="00E12136">
            <w:pPr>
              <w:pStyle w:val="NormalWeb"/>
              <w:spacing w:before="0" w:beforeAutospacing="0"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</w:p>
        </w:tc>
        <w:tc>
          <w:tcPr>
            <w:tcW w:w="4082" w:type="dxa"/>
          </w:tcPr>
          <w:p w14:paraId="65FBFAC3" w14:textId="77777777" w:rsidR="00F47B06" w:rsidRPr="00E12136" w:rsidRDefault="00F47B06" w:rsidP="00E12136">
            <w:pPr>
              <w:pStyle w:val="NormalWeb"/>
              <w:spacing w:before="0" w:beforeAutospacing="0"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</w:p>
        </w:tc>
      </w:tr>
      <w:tr w:rsidR="00F47B06" w:rsidRPr="00E12136" w14:paraId="3A143B55" w14:textId="77777777" w:rsidTr="001108A5">
        <w:tc>
          <w:tcPr>
            <w:tcW w:w="2864" w:type="dxa"/>
          </w:tcPr>
          <w:p w14:paraId="59DDA95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email</w:t>
            </w:r>
          </w:p>
        </w:tc>
        <w:tc>
          <w:tcPr>
            <w:tcW w:w="4082" w:type="dxa"/>
          </w:tcPr>
          <w:p w14:paraId="27B7325F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email</w:t>
            </w:r>
          </w:p>
        </w:tc>
      </w:tr>
      <w:tr w:rsidR="00F47B06" w:rsidRPr="00E12136" w14:paraId="300DCFC6" w14:textId="77777777" w:rsidTr="001108A5">
        <w:tc>
          <w:tcPr>
            <w:tcW w:w="2864" w:type="dxa"/>
          </w:tcPr>
          <w:p w14:paraId="3534F70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nomor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telepon</w:t>
            </w:r>
            <w:proofErr w:type="spellEnd"/>
          </w:p>
        </w:tc>
        <w:tc>
          <w:tcPr>
            <w:tcW w:w="4082" w:type="dxa"/>
          </w:tcPr>
          <w:p w14:paraId="4BF5CED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nomor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telepon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F47B06" w:rsidRPr="00E12136" w14:paraId="3C6A26B0" w14:textId="77777777" w:rsidTr="001108A5">
        <w:tc>
          <w:tcPr>
            <w:tcW w:w="2864" w:type="dxa"/>
          </w:tcPr>
          <w:p w14:paraId="1CE8B07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pelajaran</w:t>
            </w:r>
            <w:proofErr w:type="spellEnd"/>
          </w:p>
        </w:tc>
        <w:tc>
          <w:tcPr>
            <w:tcW w:w="4082" w:type="dxa"/>
          </w:tcPr>
          <w:p w14:paraId="25C61D9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pelajran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sesuai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bidangnya</w:t>
            </w:r>
            <w:proofErr w:type="spellEnd"/>
          </w:p>
        </w:tc>
      </w:tr>
      <w:tr w:rsidR="00F47B06" w:rsidRPr="00E12136" w14:paraId="3F0EACC5" w14:textId="77777777" w:rsidTr="001108A5">
        <w:tc>
          <w:tcPr>
            <w:tcW w:w="2864" w:type="dxa"/>
          </w:tcPr>
          <w:p w14:paraId="4F5AF8F1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alamat</w:t>
            </w:r>
            <w:proofErr w:type="spellEnd"/>
          </w:p>
        </w:tc>
        <w:tc>
          <w:tcPr>
            <w:tcW w:w="4082" w:type="dxa"/>
          </w:tcPr>
          <w:p w14:paraId="700D089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alamat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F47B06" w:rsidRPr="00E12136" w14:paraId="6DC8F6A6" w14:textId="77777777" w:rsidTr="001108A5">
        <w:tc>
          <w:tcPr>
            <w:tcW w:w="2864" w:type="dxa"/>
          </w:tcPr>
          <w:p w14:paraId="3106D26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tambah</w:t>
            </w:r>
            <w:proofErr w:type="spellEnd"/>
          </w:p>
        </w:tc>
        <w:tc>
          <w:tcPr>
            <w:tcW w:w="4082" w:type="dxa"/>
          </w:tcPr>
          <w:p w14:paraId="6DC305F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50DF6146" w14:textId="77777777" w:rsidTr="001108A5">
        <w:tc>
          <w:tcPr>
            <w:tcW w:w="2864" w:type="dxa"/>
          </w:tcPr>
          <w:p w14:paraId="51AB2C6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hapus</w:t>
            </w:r>
            <w:proofErr w:type="spellEnd"/>
          </w:p>
        </w:tc>
        <w:tc>
          <w:tcPr>
            <w:tcW w:w="4082" w:type="dxa"/>
          </w:tcPr>
          <w:p w14:paraId="2ED2324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4F1DE35E" w14:textId="77777777" w:rsidTr="001108A5">
        <w:tc>
          <w:tcPr>
            <w:tcW w:w="2864" w:type="dxa"/>
          </w:tcPr>
          <w:p w14:paraId="24A39CF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edit</w:t>
            </w:r>
          </w:p>
        </w:tc>
        <w:tc>
          <w:tcPr>
            <w:tcW w:w="4082" w:type="dxa"/>
          </w:tcPr>
          <w:p w14:paraId="33C95DB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mengedit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03EB3609" w14:textId="77777777" w:rsidTr="001108A5">
        <w:tc>
          <w:tcPr>
            <w:tcW w:w="2864" w:type="dxa"/>
          </w:tcPr>
          <w:p w14:paraId="48A8607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detail</w:t>
            </w:r>
          </w:p>
        </w:tc>
        <w:tc>
          <w:tcPr>
            <w:tcW w:w="4082" w:type="dxa"/>
          </w:tcPr>
          <w:p w14:paraId="7E89B4D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detail data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F47B06" w:rsidRPr="00E12136" w14:paraId="4BA7304C" w14:textId="77777777" w:rsidTr="001108A5">
        <w:tc>
          <w:tcPr>
            <w:tcW w:w="2864" w:type="dxa"/>
          </w:tcPr>
          <w:p w14:paraId="7184A50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upload/</w:t>
            </w:r>
            <w:proofErr w:type="spellStart"/>
            <w:r w:rsidRPr="00E12136">
              <w:t>simpan</w:t>
            </w:r>
            <w:proofErr w:type="spellEnd"/>
          </w:p>
        </w:tc>
        <w:tc>
          <w:tcPr>
            <w:tcW w:w="4082" w:type="dxa"/>
          </w:tcPr>
          <w:p w14:paraId="08BCBCE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menyimpan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</w:p>
        </w:tc>
      </w:tr>
    </w:tbl>
    <w:p w14:paraId="67F4B9A9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3283715F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1213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64"/>
        <w:gridCol w:w="4082"/>
      </w:tblGrid>
      <w:tr w:rsidR="00F47B06" w:rsidRPr="00E12136" w14:paraId="59284FCE" w14:textId="77777777" w:rsidTr="001108A5">
        <w:tc>
          <w:tcPr>
            <w:tcW w:w="2864" w:type="dxa"/>
          </w:tcPr>
          <w:p w14:paraId="77A10F5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</w:p>
        </w:tc>
        <w:tc>
          <w:tcPr>
            <w:tcW w:w="4082" w:type="dxa"/>
          </w:tcPr>
          <w:p w14:paraId="78D687E5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akan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diberikan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kepada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F47B06" w:rsidRPr="00E12136" w14:paraId="4396B98C" w14:textId="77777777" w:rsidTr="001108A5">
        <w:tc>
          <w:tcPr>
            <w:tcW w:w="2864" w:type="dxa"/>
          </w:tcPr>
          <w:p w14:paraId="7A8A762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komentar</w:t>
            </w:r>
            <w:proofErr w:type="spellEnd"/>
          </w:p>
        </w:tc>
        <w:tc>
          <w:tcPr>
            <w:tcW w:w="4082" w:type="dxa"/>
          </w:tcPr>
          <w:p w14:paraId="2CE40B6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komentar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tetapi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opsional</w:t>
            </w:r>
            <w:proofErr w:type="spellEnd"/>
          </w:p>
        </w:tc>
      </w:tr>
      <w:tr w:rsidR="00F47B06" w:rsidRPr="00E12136" w14:paraId="31AFE779" w14:textId="77777777" w:rsidTr="001108A5">
        <w:tc>
          <w:tcPr>
            <w:tcW w:w="2864" w:type="dxa"/>
          </w:tcPr>
          <w:p w14:paraId="08591A1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upload</w:t>
            </w:r>
          </w:p>
        </w:tc>
        <w:tc>
          <w:tcPr>
            <w:tcW w:w="4082" w:type="dxa"/>
          </w:tcPr>
          <w:p w14:paraId="5D4B6D6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mengumpload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diberikan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kepada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</w:tbl>
    <w:p w14:paraId="444FE081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47647CA5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1213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password</w:t>
      </w:r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64"/>
        <w:gridCol w:w="4082"/>
      </w:tblGrid>
      <w:tr w:rsidR="00F47B06" w:rsidRPr="00E12136" w14:paraId="3E252440" w14:textId="77777777" w:rsidTr="001108A5">
        <w:tc>
          <w:tcPr>
            <w:tcW w:w="2864" w:type="dxa"/>
          </w:tcPr>
          <w:p w14:paraId="750EA03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password lama</w:t>
            </w:r>
          </w:p>
        </w:tc>
        <w:tc>
          <w:tcPr>
            <w:tcW w:w="4082" w:type="dxa"/>
          </w:tcPr>
          <w:p w14:paraId="4D25CC8D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password lama</w:t>
            </w:r>
          </w:p>
        </w:tc>
      </w:tr>
      <w:tr w:rsidR="00F47B06" w:rsidRPr="00E12136" w14:paraId="0D92529A" w14:textId="77777777" w:rsidTr="001108A5">
        <w:tc>
          <w:tcPr>
            <w:tcW w:w="2864" w:type="dxa"/>
          </w:tcPr>
          <w:p w14:paraId="31EC7BB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password </w:t>
            </w:r>
            <w:proofErr w:type="spellStart"/>
            <w:r w:rsidRPr="00E12136">
              <w:t>baru</w:t>
            </w:r>
            <w:proofErr w:type="spellEnd"/>
          </w:p>
        </w:tc>
        <w:tc>
          <w:tcPr>
            <w:tcW w:w="4082" w:type="dxa"/>
          </w:tcPr>
          <w:p w14:paraId="58534531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password </w:t>
            </w:r>
            <w:proofErr w:type="spellStart"/>
            <w:r w:rsidRPr="00E12136">
              <w:t>baru</w:t>
            </w:r>
            <w:proofErr w:type="spellEnd"/>
          </w:p>
        </w:tc>
      </w:tr>
      <w:tr w:rsidR="00F47B06" w:rsidRPr="00E12136" w14:paraId="39C363FE" w14:textId="77777777" w:rsidTr="001108A5">
        <w:tc>
          <w:tcPr>
            <w:tcW w:w="2864" w:type="dxa"/>
          </w:tcPr>
          <w:p w14:paraId="4177A3B4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konfirmasi</w:t>
            </w:r>
            <w:proofErr w:type="spellEnd"/>
            <w:r w:rsidRPr="00E12136">
              <w:t xml:space="preserve"> password </w:t>
            </w:r>
            <w:proofErr w:type="spellStart"/>
            <w:r w:rsidRPr="00E12136">
              <w:t>baru</w:t>
            </w:r>
            <w:proofErr w:type="spellEnd"/>
          </w:p>
        </w:tc>
        <w:tc>
          <w:tcPr>
            <w:tcW w:w="4082" w:type="dxa"/>
          </w:tcPr>
          <w:p w14:paraId="25D00E5A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memasukkan</w:t>
            </w:r>
            <w:proofErr w:type="spellEnd"/>
            <w:r w:rsidRPr="00E12136">
              <w:t xml:space="preserve"> password </w:t>
            </w:r>
            <w:proofErr w:type="spellStart"/>
            <w:r w:rsidRPr="00E12136">
              <w:t>baru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kedua</w:t>
            </w:r>
            <w:proofErr w:type="spellEnd"/>
            <w:r w:rsidRPr="00E12136">
              <w:t xml:space="preserve"> kali</w:t>
            </w:r>
          </w:p>
        </w:tc>
      </w:tr>
      <w:tr w:rsidR="00F47B06" w:rsidRPr="00E12136" w14:paraId="0CB8AB2A" w14:textId="77777777" w:rsidTr="001108A5">
        <w:tc>
          <w:tcPr>
            <w:tcW w:w="2864" w:type="dxa"/>
          </w:tcPr>
          <w:p w14:paraId="17DFE430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ubah</w:t>
            </w:r>
            <w:proofErr w:type="spellEnd"/>
          </w:p>
        </w:tc>
        <w:tc>
          <w:tcPr>
            <w:tcW w:w="4082" w:type="dxa"/>
          </w:tcPr>
          <w:p w14:paraId="0341C1E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mengubah</w:t>
            </w:r>
            <w:proofErr w:type="spellEnd"/>
            <w:r w:rsidRPr="00E12136">
              <w:t xml:space="preserve"> password</w:t>
            </w:r>
          </w:p>
        </w:tc>
      </w:tr>
    </w:tbl>
    <w:p w14:paraId="238B217C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2B90577F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1213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tbl>
      <w:tblPr>
        <w:tblStyle w:val="TableGrid"/>
        <w:tblW w:w="6946" w:type="dxa"/>
        <w:tblInd w:w="1271" w:type="dxa"/>
        <w:tblLook w:val="04A0" w:firstRow="1" w:lastRow="0" w:firstColumn="1" w:lastColumn="0" w:noHBand="0" w:noVBand="1"/>
      </w:tblPr>
      <w:tblGrid>
        <w:gridCol w:w="2864"/>
        <w:gridCol w:w="4082"/>
      </w:tblGrid>
      <w:tr w:rsidR="00F47B06" w:rsidRPr="00E12136" w14:paraId="50ABBB0E" w14:textId="77777777" w:rsidTr="001108A5">
        <w:trPr>
          <w:trHeight w:val="327"/>
        </w:trPr>
        <w:tc>
          <w:tcPr>
            <w:tcW w:w="2864" w:type="dxa"/>
          </w:tcPr>
          <w:p w14:paraId="5B797C56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rentang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tanggal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laporan</w:t>
            </w:r>
            <w:proofErr w:type="spellEnd"/>
          </w:p>
        </w:tc>
        <w:tc>
          <w:tcPr>
            <w:tcW w:w="4082" w:type="dxa"/>
          </w:tcPr>
          <w:p w14:paraId="5EA3E597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rentang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waktu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laporan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dilihat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dowload</w:t>
            </w:r>
            <w:proofErr w:type="spellEnd"/>
          </w:p>
        </w:tc>
      </w:tr>
      <w:tr w:rsidR="00F47B06" w:rsidRPr="00E12136" w14:paraId="077CDFA6" w14:textId="77777777" w:rsidTr="001108A5">
        <w:tc>
          <w:tcPr>
            <w:tcW w:w="2864" w:type="dxa"/>
          </w:tcPr>
          <w:p w14:paraId="6733E2D2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Kolom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jenis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laporan</w:t>
            </w:r>
            <w:proofErr w:type="spellEnd"/>
            <w:r w:rsidRPr="00E12136">
              <w:t xml:space="preserve"> </w:t>
            </w:r>
          </w:p>
        </w:tc>
        <w:tc>
          <w:tcPr>
            <w:tcW w:w="4082" w:type="dxa"/>
          </w:tcPr>
          <w:p w14:paraId="4C919138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jenis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lapotan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akan</w:t>
            </w:r>
            <w:proofErr w:type="spellEnd"/>
            <w:r w:rsidRPr="00E12136">
              <w:t xml:space="preserve"> di</w:t>
            </w:r>
          </w:p>
        </w:tc>
      </w:tr>
      <w:tr w:rsidR="00F47B06" w:rsidRPr="00E12136" w14:paraId="232F4C4B" w14:textId="77777777" w:rsidTr="001108A5">
        <w:tc>
          <w:tcPr>
            <w:tcW w:w="2864" w:type="dxa"/>
          </w:tcPr>
          <w:p w14:paraId="5C9C8FA9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Tombol</w:t>
            </w:r>
            <w:proofErr w:type="spellEnd"/>
            <w:r w:rsidRPr="00E12136">
              <w:t xml:space="preserve"> download</w:t>
            </w:r>
          </w:p>
        </w:tc>
        <w:tc>
          <w:tcPr>
            <w:tcW w:w="4082" w:type="dxa"/>
          </w:tcPr>
          <w:p w14:paraId="7D40349C" w14:textId="77777777" w:rsidR="00F47B06" w:rsidRPr="00E12136" w:rsidRDefault="00F47B06" w:rsidP="00E12136">
            <w:pPr>
              <w:pStyle w:val="NormalWeb"/>
              <w:spacing w:line="276" w:lineRule="auto"/>
              <w:jc w:val="both"/>
            </w:pP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mendownload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laporan</w:t>
            </w:r>
            <w:proofErr w:type="spellEnd"/>
          </w:p>
        </w:tc>
      </w:tr>
    </w:tbl>
    <w:p w14:paraId="688EAA64" w14:textId="77777777" w:rsidR="00F47B06" w:rsidRPr="00E12136" w:rsidRDefault="00F47B06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2BB3AA" w14:textId="77777777" w:rsidR="00F47B06" w:rsidRPr="00E12136" w:rsidRDefault="00F47B06" w:rsidP="006340A8">
      <w:pPr>
        <w:pStyle w:val="Heading3"/>
        <w:numPr>
          <w:ilvl w:val="0"/>
          <w:numId w:val="99"/>
        </w:numPr>
        <w:ind w:left="1276" w:hanging="567"/>
        <w:jc w:val="both"/>
        <w:rPr>
          <w:rFonts w:ascii="Times New Roman" w:hAnsi="Times New Roman" w:cs="Times New Roman"/>
          <w:b/>
          <w:bCs/>
          <w:color w:val="auto"/>
        </w:rPr>
      </w:pPr>
      <w:bookmarkStart w:id="24" w:name="_Toc197577310"/>
      <w:r w:rsidRPr="00E12136">
        <w:rPr>
          <w:rFonts w:ascii="Times New Roman" w:hAnsi="Times New Roman" w:cs="Times New Roman"/>
          <w:b/>
          <w:bCs/>
          <w:color w:val="auto"/>
        </w:rPr>
        <w:t>Proses</w:t>
      </w:r>
      <w:bookmarkEnd w:id="24"/>
    </w:p>
    <w:p w14:paraId="5B986BD4" w14:textId="77777777" w:rsidR="00F47B06" w:rsidRPr="00E12136" w:rsidRDefault="00F47B06" w:rsidP="00E12136">
      <w:pPr>
        <w:pStyle w:val="ListParagraph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  <w:t xml:space="preserve">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website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program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016D9383" w14:textId="77777777" w:rsidR="00F47B06" w:rsidRPr="00E12136" w:rsidRDefault="00F47B06" w:rsidP="00E12136">
      <w:pPr>
        <w:pStyle w:val="ListParagraph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  <w:t xml:space="preserve">Masyarakat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valid.</w:t>
      </w:r>
    </w:p>
    <w:p w14:paraId="63C0C6DA" w14:textId="77777777" w:rsidR="00F47B06" w:rsidRPr="00E12136" w:rsidRDefault="00F47B06" w:rsidP="00E12136">
      <w:pPr>
        <w:pStyle w:val="ListParagraph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daring,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dipantau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75999739" w14:textId="77777777" w:rsidR="00F47B06" w:rsidRPr="00E12136" w:rsidRDefault="00F47B06" w:rsidP="00E12136">
      <w:pPr>
        <w:pStyle w:val="ListParagraph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forum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204B5EF1" w14:textId="77777777" w:rsidR="00F47B06" w:rsidRPr="00E12136" w:rsidRDefault="00F47B06" w:rsidP="00E12136">
      <w:pPr>
        <w:pStyle w:val="ListParagraph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  <w:t xml:space="preserve">Admin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kelengkapan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lastRenderedPageBreak/>
        <w:t>mengirimkan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0686197F" w14:textId="77777777" w:rsidR="00F47B06" w:rsidRPr="00E12136" w:rsidRDefault="00F47B06" w:rsidP="00E12136">
      <w:pPr>
        <w:pStyle w:val="ListParagraph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capaian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progres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618CDDB9" w14:textId="77777777" w:rsidR="00F47B06" w:rsidRPr="00E12136" w:rsidRDefault="00F47B06" w:rsidP="00E12136">
      <w:pPr>
        <w:pStyle w:val="ListParagraph"/>
        <w:ind w:left="121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2F212" w14:textId="77777777" w:rsidR="00F47B06" w:rsidRPr="00E12136" w:rsidRDefault="00F47B06" w:rsidP="006340A8">
      <w:pPr>
        <w:pStyle w:val="Heading3"/>
        <w:numPr>
          <w:ilvl w:val="0"/>
          <w:numId w:val="99"/>
        </w:numPr>
        <w:ind w:left="1276" w:hanging="567"/>
        <w:jc w:val="both"/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25" w:name="_Toc197577311"/>
      <w:r w:rsidRPr="00E12136">
        <w:rPr>
          <w:rFonts w:ascii="Times New Roman" w:hAnsi="Times New Roman" w:cs="Times New Roman"/>
          <w:b/>
          <w:bCs/>
          <w:i/>
          <w:iCs/>
          <w:color w:val="auto"/>
        </w:rPr>
        <w:t>Output</w:t>
      </w:r>
      <w:bookmarkEnd w:id="25"/>
    </w:p>
    <w:p w14:paraId="7BADA402" w14:textId="77777777" w:rsidR="00F47B06" w:rsidRPr="00E12136" w:rsidRDefault="00F47B06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proses login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autentikasi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admin)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4F79CA26" w14:textId="77777777" w:rsidR="00F47B06" w:rsidRPr="00E12136" w:rsidRDefault="00F47B06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0E4D0387" w14:textId="77777777" w:rsidR="00F47B06" w:rsidRPr="00E12136" w:rsidRDefault="00F47B06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forum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rekap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kolektif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3B8CFEDA" w14:textId="77777777" w:rsidR="00F47B06" w:rsidRPr="00E12136" w:rsidRDefault="00F47B06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partisipasi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2B19BC80" w14:textId="77777777" w:rsidR="00F47B06" w:rsidRPr="00E12136" w:rsidRDefault="00F47B06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tren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partisipasi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pamong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.</w:t>
      </w:r>
    </w:p>
    <w:p w14:paraId="15614309" w14:textId="2C844F3F" w:rsidR="00F47B06" w:rsidRDefault="00F47B06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E0FF99" w14:textId="54BA7702" w:rsidR="0066619F" w:rsidRDefault="0066619F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746D42" w14:textId="4DB04B10" w:rsidR="0066619F" w:rsidRDefault="0066619F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3C8AA3" w14:textId="77777777" w:rsidR="0066619F" w:rsidRPr="00E12136" w:rsidRDefault="0066619F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555D27" w14:textId="77777777" w:rsidR="00F47B06" w:rsidRPr="00E12136" w:rsidRDefault="00F47B06" w:rsidP="006340A8">
      <w:pPr>
        <w:pStyle w:val="Heading2"/>
        <w:numPr>
          <w:ilvl w:val="0"/>
          <w:numId w:val="98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6" w:name="_Toc197577312"/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Kebutuhan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Non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Fungsional</w:t>
      </w:r>
      <w:bookmarkEnd w:id="26"/>
      <w:proofErr w:type="spellEnd"/>
    </w:p>
    <w:p w14:paraId="18E37371" w14:textId="77777777" w:rsidR="00F47B06" w:rsidRPr="00E12136" w:rsidRDefault="00F47B06" w:rsidP="00E12136">
      <w:pPr>
        <w:pStyle w:val="ListParagraph"/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3116"/>
        <w:gridCol w:w="4441"/>
      </w:tblGrid>
      <w:tr w:rsidR="00F47B06" w:rsidRPr="00E12136" w14:paraId="38428E29" w14:textId="77777777" w:rsidTr="001108A5">
        <w:tc>
          <w:tcPr>
            <w:tcW w:w="3116" w:type="dxa"/>
          </w:tcPr>
          <w:p w14:paraId="68D07A75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Parameter</w:t>
            </w:r>
          </w:p>
        </w:tc>
        <w:tc>
          <w:tcPr>
            <w:tcW w:w="4441" w:type="dxa"/>
          </w:tcPr>
          <w:p w14:paraId="20F6D47D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Requirements</w:t>
            </w:r>
          </w:p>
        </w:tc>
      </w:tr>
      <w:tr w:rsidR="00F47B06" w:rsidRPr="00E12136" w14:paraId="5ED5DBEA" w14:textId="77777777" w:rsidTr="001108A5">
        <w:tc>
          <w:tcPr>
            <w:tcW w:w="3116" w:type="dxa"/>
          </w:tcPr>
          <w:p w14:paraId="6C54910F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Availability</w:t>
            </w:r>
          </w:p>
        </w:tc>
        <w:tc>
          <w:tcPr>
            <w:tcW w:w="4441" w:type="dxa"/>
          </w:tcPr>
          <w:p w14:paraId="034DE84F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24 jam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nonstop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kecuali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pemeliharaan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perbaikan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47B06" w:rsidRPr="00E12136" w14:paraId="43D7B123" w14:textId="77777777" w:rsidTr="001108A5">
        <w:tc>
          <w:tcPr>
            <w:tcW w:w="3116" w:type="dxa"/>
          </w:tcPr>
          <w:p w14:paraId="4D628935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Portability</w:t>
            </w:r>
          </w:p>
        </w:tc>
        <w:tc>
          <w:tcPr>
            <w:tcW w:w="4441" w:type="dxa"/>
          </w:tcPr>
          <w:p w14:paraId="5836A7FE" w14:textId="77777777" w:rsidR="00F47B06" w:rsidRPr="00E12136" w:rsidRDefault="00F47B06" w:rsidP="00E12136">
            <w:pPr>
              <w:tabs>
                <w:tab w:val="left" w:pos="1348"/>
              </w:tabs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diberbagai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platform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perangkat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termasuk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desktop, laptop, dan mobile.</w:t>
            </w:r>
          </w:p>
        </w:tc>
      </w:tr>
      <w:tr w:rsidR="00F47B06" w:rsidRPr="00E12136" w14:paraId="596E5A60" w14:textId="77777777" w:rsidTr="001108A5">
        <w:tc>
          <w:tcPr>
            <w:tcW w:w="3116" w:type="dxa"/>
          </w:tcPr>
          <w:p w14:paraId="44B35AD7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Ergonomy</w:t>
            </w:r>
            <w:proofErr w:type="spellEnd"/>
          </w:p>
        </w:tc>
        <w:tc>
          <w:tcPr>
            <w:tcW w:w="4441" w:type="dxa"/>
          </w:tcPr>
          <w:p w14:paraId="2FB0BCC1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user-friendly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</w:p>
          <w:p w14:paraId="2A45F901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Kemudahan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antarmuka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intuitif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47B06" w:rsidRPr="00E12136" w14:paraId="703F9BEB" w14:textId="77777777" w:rsidTr="001108A5">
        <w:tc>
          <w:tcPr>
            <w:tcW w:w="3116" w:type="dxa"/>
          </w:tcPr>
          <w:p w14:paraId="798E0BDC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Security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ab/>
            </w:r>
          </w:p>
        </w:tc>
        <w:tc>
          <w:tcPr>
            <w:tcW w:w="4441" w:type="dxa"/>
          </w:tcPr>
          <w:p w14:paraId="5969E1D8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keamanan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4E09FD1A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Termasuk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enkripsi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perlindungan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47B06" w:rsidRPr="00E12136" w14:paraId="42E2BB71" w14:textId="77777777" w:rsidTr="001108A5">
        <w:tc>
          <w:tcPr>
            <w:tcW w:w="3116" w:type="dxa"/>
          </w:tcPr>
          <w:p w14:paraId="534D7F87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Komunikasi</w:t>
            </w:r>
            <w:proofErr w:type="spellEnd"/>
          </w:p>
        </w:tc>
        <w:tc>
          <w:tcPr>
            <w:tcW w:w="4441" w:type="dxa"/>
          </w:tcPr>
          <w:p w14:paraId="5F22534E" w14:textId="77777777" w:rsidR="00F47B06" w:rsidRPr="00E12136" w:rsidRDefault="00F47B06" w:rsidP="00E12136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Bahasa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Digital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Bahasa Indonesia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memudahkan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lokal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2863AA9D" w14:textId="4BE18D3A" w:rsidR="00F47B06" w:rsidRPr="00E12136" w:rsidRDefault="00F47B06" w:rsidP="00E12136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pendididkan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di Pendidikan SKB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Subang.</w:t>
      </w:r>
    </w:p>
    <w:p w14:paraId="2AEEFA54" w14:textId="4715B0FE" w:rsidR="005B0E94" w:rsidRPr="00E12136" w:rsidRDefault="005B0E94" w:rsidP="006340A8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7" w:name="_Toc197577313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PEMODELAN PERANGKAT LUNAK</w:t>
      </w:r>
      <w:bookmarkEnd w:id="27"/>
    </w:p>
    <w:p w14:paraId="4E2E5F57" w14:textId="013144B9" w:rsidR="00901030" w:rsidRPr="00901030" w:rsidRDefault="00BE51C5" w:rsidP="00901030">
      <w:pPr>
        <w:pStyle w:val="Heading2"/>
        <w:numPr>
          <w:ilvl w:val="0"/>
          <w:numId w:val="100"/>
        </w:numPr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8" w:name="_Toc197577314"/>
      <w:r w:rsidRPr="00E12136">
        <w:rPr>
          <w:rFonts w:ascii="Times New Roman" w:hAnsi="Times New Roman" w:cs="Times New Roman"/>
          <w:b/>
          <w:bCs/>
          <w:color w:val="auto"/>
          <w:sz w:val="24"/>
          <w:szCs w:val="24"/>
        </w:rPr>
        <w:t>Use Case Diagram</w:t>
      </w:r>
      <w:bookmarkEnd w:id="28"/>
    </w:p>
    <w:p w14:paraId="3AB3BA3F" w14:textId="4F5BEED0" w:rsidR="0092782B" w:rsidRPr="00E12136" w:rsidRDefault="00E53FB8" w:rsidP="00E12136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E57A35" wp14:editId="62A708E2">
            <wp:extent cx="5341620" cy="62433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1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931" w14:textId="7A781A28" w:rsidR="002D1C4C" w:rsidRPr="00E12136" w:rsidRDefault="00BE51C5" w:rsidP="006340A8">
      <w:pPr>
        <w:pStyle w:val="Heading3"/>
        <w:numPr>
          <w:ilvl w:val="0"/>
          <w:numId w:val="101"/>
        </w:numPr>
        <w:ind w:left="1276" w:hanging="567"/>
        <w:jc w:val="both"/>
        <w:rPr>
          <w:rFonts w:ascii="Times New Roman" w:hAnsi="Times New Roman" w:cs="Times New Roman"/>
          <w:b/>
          <w:bCs/>
          <w:color w:val="auto"/>
        </w:rPr>
      </w:pPr>
      <w:bookmarkStart w:id="29" w:name="_Toc197577315"/>
      <w:proofErr w:type="spellStart"/>
      <w:r w:rsidRPr="00E12136">
        <w:rPr>
          <w:rFonts w:ascii="Times New Roman" w:hAnsi="Times New Roman" w:cs="Times New Roman"/>
          <w:b/>
          <w:bCs/>
          <w:color w:val="auto"/>
        </w:rPr>
        <w:lastRenderedPageBreak/>
        <w:t>Deskripsi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12136">
        <w:rPr>
          <w:rFonts w:ascii="Times New Roman" w:hAnsi="Times New Roman" w:cs="Times New Roman"/>
          <w:b/>
          <w:bCs/>
          <w:color w:val="auto"/>
        </w:rPr>
        <w:t>Aktor</w:t>
      </w:r>
      <w:bookmarkEnd w:id="29"/>
      <w:proofErr w:type="spellEnd"/>
    </w:p>
    <w:tbl>
      <w:tblPr>
        <w:tblW w:w="7513" w:type="dxa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7"/>
        <w:gridCol w:w="2676"/>
        <w:gridCol w:w="4270"/>
      </w:tblGrid>
      <w:tr w:rsidR="002D1C4C" w:rsidRPr="00E12136" w14:paraId="32FD3D67" w14:textId="77777777" w:rsidTr="0092782B">
        <w:trPr>
          <w:trHeight w:val="426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ED892" w14:textId="77777777" w:rsidR="002D1C4C" w:rsidRPr="00E12136" w:rsidRDefault="002D1C4C" w:rsidP="0066619F">
            <w:pPr>
              <w:ind w:left="282" w:hanging="28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76648" w14:textId="77777777" w:rsidR="002D1C4C" w:rsidRPr="00E12136" w:rsidRDefault="002D1C4C" w:rsidP="0066619F">
            <w:pPr>
              <w:ind w:hanging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Aktor</w:t>
            </w:r>
            <w:proofErr w:type="spellEnd"/>
          </w:p>
        </w:tc>
        <w:tc>
          <w:tcPr>
            <w:tcW w:w="4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B9AC5" w14:textId="77777777" w:rsidR="002D1C4C" w:rsidRPr="00E12136" w:rsidRDefault="002D1C4C" w:rsidP="0066619F">
            <w:pPr>
              <w:ind w:hanging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</w:tr>
      <w:tr w:rsidR="002D1C4C" w:rsidRPr="00E12136" w14:paraId="581EAA6F" w14:textId="77777777" w:rsidTr="0092782B">
        <w:trPr>
          <w:trHeight w:val="1411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29655A" w14:textId="77777777" w:rsidR="002D1C4C" w:rsidRPr="00E12136" w:rsidRDefault="002D1C4C" w:rsidP="0066619F">
            <w:pPr>
              <w:ind w:left="-426" w:firstLine="42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1FDF2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</w:p>
        </w:tc>
        <w:tc>
          <w:tcPr>
            <w:tcW w:w="4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17F4FE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Bertanggung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jawab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untuk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menerima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formulir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pendaftaran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dari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masyarakat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membuat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untuk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pamong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belajar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peserta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didik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serta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mengelola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data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pengguna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SKB,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jadwal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pembelajaran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data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tenaga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pendidik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data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peserta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didik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dan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nilai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peserta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didik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. Admin juga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bertugas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untuk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menghasilkan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laporan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aktivitas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data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terkait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pembelajaran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.</w:t>
            </w:r>
            <w:r w:rsidRPr="00E12136">
              <w:rPr>
                <w:rStyle w:val="eop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</w:tr>
      <w:tr w:rsidR="002D1C4C" w:rsidRPr="00E12136" w14:paraId="301200DB" w14:textId="77777777" w:rsidTr="0092782B">
        <w:trPr>
          <w:trHeight w:val="1411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D4F53" w14:textId="77777777" w:rsidR="002D1C4C" w:rsidRPr="00E12136" w:rsidRDefault="002D1C4C" w:rsidP="0066619F">
            <w:pPr>
              <w:ind w:hanging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58E551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4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6216D0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 xml:space="preserve">Bertanggung jawab untuk mengelola tugas, termasuk pembuatan, penilaian, dan pemberian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nl-NL"/>
              </w:rPr>
              <w:t>feedback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 xml:space="preserve"> kepada peserta didik. Pamong belajar juga dapat mengubah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nl-NL"/>
              </w:rPr>
              <w:t>password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 xml:space="preserve"> akun secara mandiri.</w:t>
            </w:r>
          </w:p>
        </w:tc>
      </w:tr>
      <w:tr w:rsidR="002D1C4C" w:rsidRPr="00E12136" w14:paraId="7E06DB43" w14:textId="77777777" w:rsidTr="0092782B">
        <w:trPr>
          <w:trHeight w:val="98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7A7F4" w14:textId="0217084F" w:rsidR="002D1C4C" w:rsidRPr="00E12136" w:rsidRDefault="002D1C4C" w:rsidP="0066619F">
            <w:pPr>
              <w:ind w:hanging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6619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2FFAD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</w:p>
        </w:tc>
        <w:tc>
          <w:tcPr>
            <w:tcW w:w="4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766FD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Bertanggung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jawab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untuk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mengerjakan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mengumpulkan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tugas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serta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menerima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E12136">
              <w:rPr>
                <w:rStyle w:val="normaltextrun"/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  <w:shd w:val="clear" w:color="auto" w:fill="FFFFFF"/>
              </w:rPr>
              <w:t>feedback</w:t>
            </w:r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penilaian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dari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pamong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belajar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Peserta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didik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juga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mengubah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E12136">
              <w:rPr>
                <w:rStyle w:val="normaltextrun"/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  <w:shd w:val="clear" w:color="auto" w:fill="FFFFFF"/>
              </w:rPr>
              <w:t>password</w:t>
            </w:r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secara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mandiri</w:t>
            </w:r>
            <w:proofErr w:type="spellEnd"/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.</w:t>
            </w:r>
            <w:r w:rsidRPr="00E12136">
              <w:rPr>
                <w:rStyle w:val="eop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</w:tr>
      <w:tr w:rsidR="002D1C4C" w:rsidRPr="00E12136" w14:paraId="18F3AE9C" w14:textId="77777777" w:rsidTr="0092782B">
        <w:trPr>
          <w:trHeight w:val="98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69425" w14:textId="48A67373" w:rsidR="002D1C4C" w:rsidRPr="00E12136" w:rsidRDefault="002D1C4C" w:rsidP="0066619F">
            <w:pPr>
              <w:ind w:hanging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66619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E448E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  <w:tc>
          <w:tcPr>
            <w:tcW w:w="4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8D1C2" w14:textId="77777777" w:rsidR="002D1C4C" w:rsidRPr="00E12136" w:rsidRDefault="002D1C4C" w:rsidP="0066619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E12136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nl-NL"/>
              </w:rPr>
              <w:t>Mengakses informasi publik tentang SKB dan mengunduh formulir pendaftaran untuk diajukan kepada admin.</w:t>
            </w:r>
            <w:r w:rsidRPr="00E12136">
              <w:rPr>
                <w:rStyle w:val="eop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</w:tr>
    </w:tbl>
    <w:p w14:paraId="6C907D2B" w14:textId="77777777" w:rsidR="002D1C4C" w:rsidRPr="00E12136" w:rsidRDefault="002D1C4C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6FA7AC" w14:textId="75F07917" w:rsidR="002D1C4C" w:rsidRPr="00E12136" w:rsidRDefault="00BE51C5" w:rsidP="006340A8">
      <w:pPr>
        <w:pStyle w:val="Heading3"/>
        <w:numPr>
          <w:ilvl w:val="0"/>
          <w:numId w:val="101"/>
        </w:numPr>
        <w:ind w:left="1276" w:hanging="567"/>
        <w:jc w:val="both"/>
        <w:rPr>
          <w:rFonts w:ascii="Times New Roman" w:hAnsi="Times New Roman" w:cs="Times New Roman"/>
          <w:b/>
          <w:bCs/>
          <w:color w:val="auto"/>
        </w:rPr>
      </w:pPr>
      <w:bookmarkStart w:id="30" w:name="_Toc197577316"/>
      <w:proofErr w:type="spellStart"/>
      <w:r w:rsidRPr="00E12136">
        <w:rPr>
          <w:rFonts w:ascii="Times New Roman" w:hAnsi="Times New Roman" w:cs="Times New Roman"/>
          <w:b/>
          <w:bCs/>
          <w:color w:val="auto"/>
        </w:rPr>
        <w:t>De</w:t>
      </w:r>
      <w:r w:rsidR="002D1C4C" w:rsidRPr="00E12136">
        <w:rPr>
          <w:rFonts w:ascii="Times New Roman" w:hAnsi="Times New Roman" w:cs="Times New Roman"/>
          <w:b/>
          <w:bCs/>
          <w:color w:val="auto"/>
        </w:rPr>
        <w:t>sk</w:t>
      </w:r>
      <w:r w:rsidRPr="00E12136">
        <w:rPr>
          <w:rFonts w:ascii="Times New Roman" w:hAnsi="Times New Roman" w:cs="Times New Roman"/>
          <w:b/>
          <w:bCs/>
          <w:color w:val="auto"/>
        </w:rPr>
        <w:t>ripsi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12136">
        <w:rPr>
          <w:rFonts w:ascii="Times New Roman" w:hAnsi="Times New Roman" w:cs="Times New Roman"/>
          <w:b/>
          <w:bCs/>
          <w:i/>
          <w:iCs/>
          <w:color w:val="auto"/>
        </w:rPr>
        <w:t>Use</w:t>
      </w:r>
      <w:r w:rsidR="002D1C4C" w:rsidRPr="00E12136">
        <w:rPr>
          <w:rFonts w:ascii="Times New Roman" w:hAnsi="Times New Roman" w:cs="Times New Roman"/>
          <w:b/>
          <w:bCs/>
          <w:i/>
          <w:iCs/>
          <w:color w:val="auto"/>
        </w:rPr>
        <w:t>c</w:t>
      </w:r>
      <w:r w:rsidRPr="00E12136">
        <w:rPr>
          <w:rFonts w:ascii="Times New Roman" w:hAnsi="Times New Roman" w:cs="Times New Roman"/>
          <w:b/>
          <w:bCs/>
          <w:i/>
          <w:iCs/>
          <w:color w:val="auto"/>
        </w:rPr>
        <w:t>ase</w:t>
      </w:r>
      <w:proofErr w:type="spellEnd"/>
      <w:r w:rsidRPr="00E12136">
        <w:rPr>
          <w:rFonts w:ascii="Times New Roman" w:hAnsi="Times New Roman" w:cs="Times New Roman"/>
          <w:b/>
          <w:bCs/>
          <w:color w:val="auto"/>
        </w:rPr>
        <w:t xml:space="preserve"> Diagram</w:t>
      </w:r>
      <w:bookmarkEnd w:id="30"/>
    </w:p>
    <w:tbl>
      <w:tblPr>
        <w:tblpPr w:leftFromText="180" w:rightFromText="180" w:bottomFromText="160" w:vertAnchor="text" w:tblpX="814" w:tblpY="1"/>
        <w:tblOverlap w:val="never"/>
        <w:tblW w:w="7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4"/>
        <w:gridCol w:w="2693"/>
        <w:gridCol w:w="4111"/>
      </w:tblGrid>
      <w:tr w:rsidR="002D1C4C" w:rsidRPr="00E12136" w14:paraId="1005B905" w14:textId="77777777" w:rsidTr="0092782B">
        <w:trPr>
          <w:trHeight w:val="299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D2A10" w14:textId="77777777" w:rsidR="002D1C4C" w:rsidRPr="00E12136" w:rsidRDefault="002D1C4C" w:rsidP="0066619F">
            <w:pPr>
              <w:spacing w:line="360" w:lineRule="auto"/>
              <w:ind w:left="-284" w:firstLine="28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36B06" w14:textId="14B5854A" w:rsidR="002D1C4C" w:rsidRPr="00E12136" w:rsidRDefault="002D1C4C" w:rsidP="0066619F">
            <w:pPr>
              <w:spacing w:line="360" w:lineRule="auto"/>
              <w:ind w:hanging="2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D9C65" w14:textId="77777777" w:rsidR="002D1C4C" w:rsidRPr="00E12136" w:rsidRDefault="002D1C4C" w:rsidP="0066619F">
            <w:pPr>
              <w:spacing w:line="360" w:lineRule="auto"/>
              <w:ind w:hanging="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</w:tr>
      <w:tr w:rsidR="002D1C4C" w:rsidRPr="00E12136" w14:paraId="42FAB2E9" w14:textId="77777777" w:rsidTr="0092782B">
        <w:trPr>
          <w:trHeight w:val="551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79EA0" w14:textId="77777777" w:rsidR="002D1C4C" w:rsidRPr="00E12136" w:rsidRDefault="002D1C4C" w:rsidP="0066619F">
            <w:pPr>
              <w:pStyle w:val="ListParagraph"/>
              <w:numPr>
                <w:ilvl w:val="0"/>
                <w:numId w:val="2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D479A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0B2DE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mengautetinfikasi</w:t>
            </w:r>
            <w:proofErr w:type="spellEnd"/>
            <w:proofErr w:type="gram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login.</w:t>
            </w:r>
          </w:p>
        </w:tc>
      </w:tr>
      <w:tr w:rsidR="002D1C4C" w:rsidRPr="00E12136" w14:paraId="46E9FD7A" w14:textId="77777777" w:rsidTr="0092782B">
        <w:trPr>
          <w:trHeight w:val="83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E5A54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C1F83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Logout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E193A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mengakhiri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182B1D78" w14:textId="77777777" w:rsidTr="0092782B">
        <w:trPr>
          <w:trHeight w:val="83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E17C0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1DFD7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512B1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Sanggar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</w:tr>
      <w:tr w:rsidR="002D1C4C" w:rsidRPr="00E12136" w14:paraId="127239EE" w14:textId="77777777" w:rsidTr="0092782B">
        <w:trPr>
          <w:trHeight w:val="521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64029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84E3E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Chat Admin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E8933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menghubungi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chat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lanjut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504E2019" w14:textId="77777777" w:rsidTr="0092782B">
        <w:trPr>
          <w:trHeight w:val="613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50F1E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1B97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482E3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SKB.</w:t>
            </w:r>
          </w:p>
        </w:tc>
      </w:tr>
      <w:tr w:rsidR="002D1C4C" w:rsidRPr="00E12136" w14:paraId="4DF506C1" w14:textId="77777777" w:rsidTr="0092782B">
        <w:trPr>
          <w:trHeight w:val="82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22C8E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E43CBE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Isi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B3A35" w14:textId="77777777" w:rsidR="002D1C4C" w:rsidRPr="00E12136" w:rsidRDefault="002D1C4C" w:rsidP="00E12136">
            <w:pPr>
              <w:pStyle w:val="NormalWeb"/>
              <w:jc w:val="both"/>
            </w:pPr>
            <w:proofErr w:type="spellStart"/>
            <w:r w:rsidRPr="00E12136">
              <w:t>mengisi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formulir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pendaftaran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keperluan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administrasi</w:t>
            </w:r>
            <w:proofErr w:type="spellEnd"/>
            <w:r w:rsidRPr="00E12136">
              <w:t>.</w:t>
            </w:r>
          </w:p>
        </w:tc>
      </w:tr>
      <w:tr w:rsidR="002D1C4C" w:rsidRPr="00E12136" w14:paraId="21D188A8" w14:textId="77777777" w:rsidTr="0092782B">
        <w:trPr>
          <w:trHeight w:val="33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0EB8F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9B7CC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CE7B3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09C694C7" w14:textId="77777777" w:rsidTr="0092782B">
        <w:trPr>
          <w:trHeight w:val="562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46B92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FB860" w14:textId="7A291704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Unduh</w:t>
            </w:r>
            <w:proofErr w:type="spellEnd"/>
            <w:r w:rsidR="00E53FB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6109ED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dipelajari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offline.</w:t>
            </w:r>
          </w:p>
        </w:tc>
      </w:tr>
      <w:tr w:rsidR="002D1C4C" w:rsidRPr="00E12136" w14:paraId="784EE3E5" w14:textId="77777777" w:rsidTr="0092782B">
        <w:trPr>
          <w:trHeight w:val="571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65B4E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97DFB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2B3F7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4DCEA665" w14:textId="77777777" w:rsidTr="0092782B">
        <w:trPr>
          <w:trHeight w:val="571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9B644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1FBBD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33B82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ketentuan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38D81175" w14:textId="77777777" w:rsidTr="0092782B">
        <w:trPr>
          <w:trHeight w:val="55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24510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B03E85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5B47A3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5BB7F32D" w14:textId="77777777" w:rsidTr="0092782B">
        <w:trPr>
          <w:trHeight w:val="550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275CB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DC0BE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80441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3320C0D9" w14:textId="77777777" w:rsidTr="0092782B">
        <w:trPr>
          <w:trHeight w:val="674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8DCB7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82A60" w14:textId="3D0CA8DC" w:rsidR="002D1C4C" w:rsidRPr="00E12136" w:rsidRDefault="002D1C4C" w:rsidP="00E53FB8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E932C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183501E2" w14:textId="77777777" w:rsidTr="0092782B">
        <w:trPr>
          <w:trHeight w:val="572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311B6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B3488" w14:textId="0E004395" w:rsidR="002D1C4C" w:rsidRPr="00E12136" w:rsidRDefault="0024486C" w:rsidP="0024486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2D1C4C" w:rsidRPr="00E12136">
              <w:rPr>
                <w:rFonts w:ascii="Times New Roman" w:hAnsi="Times New Roman" w:cs="Times New Roman"/>
                <w:sz w:val="24"/>
                <w:szCs w:val="24"/>
              </w:rPr>
              <w:t>ambah</w:t>
            </w:r>
            <w:proofErr w:type="spellEnd"/>
            <w:r w:rsidR="00E53FB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D1C4C"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="00E53FB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D1C4C"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BB0ED5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4A2D3A05" w14:textId="77777777" w:rsidTr="0092782B">
        <w:trPr>
          <w:trHeight w:val="44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6025C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uppressAutoHyphens/>
              <w:spacing w:after="0" w:line="360" w:lineRule="auto"/>
              <w:jc w:val="both"/>
              <w:textAlignment w:val="top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1" w:name="_Toc197577317"/>
            <w:bookmarkEnd w:id="31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5534C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Edit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95635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2506BF3F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7BAF1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uppressAutoHyphens/>
              <w:spacing w:after="0" w:line="360" w:lineRule="auto"/>
              <w:jc w:val="both"/>
              <w:textAlignment w:val="top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2" w:name="_Toc197577318"/>
            <w:bookmarkEnd w:id="32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B8352" w14:textId="371E0D0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9BD7B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699064C1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E3AA22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29BF3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25A750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nantinya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398B0AC0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61EE5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C2EC7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B5E3D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5CAD2F6B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83142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66BB8" w14:textId="77777777" w:rsidR="002D1C4C" w:rsidRPr="00E12136" w:rsidRDefault="002D1C4C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Edit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F5B4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dibuat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0094CDF3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1157A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1E1F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Nilai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63891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28F31021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D8A63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2F121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932EB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1A36A29D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E82A8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71125" w14:textId="77777777" w:rsidR="002D1C4C" w:rsidRPr="00E12136" w:rsidRDefault="002D1C4C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Edit Nilai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96F11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dimasukkan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50166BA2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926CB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2217B5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F44C0C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diizinkan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70741A63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C08B0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55EB7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369EB9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53933EBD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5397C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B04B6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0C2F0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6C1A67E5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AB26C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CA4E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Edit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CC97C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747378C3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0B1D4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2F2C0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77655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SKB.</w:t>
            </w:r>
          </w:p>
        </w:tc>
      </w:tr>
      <w:tr w:rsidR="002D1C4C" w:rsidRPr="00E12136" w14:paraId="3F7A0EFE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CC189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95F70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Edit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F2E2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D1C4C" w:rsidRPr="00E12136" w14:paraId="21F493F7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9E000A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44A55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4A2C1" w14:textId="77777777" w:rsidR="002D1C4C" w:rsidRPr="00E12136" w:rsidRDefault="002D1C4C" w:rsidP="00E12136">
            <w:pPr>
              <w:tabs>
                <w:tab w:val="left" w:pos="1098"/>
              </w:tabs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795F75DC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D3A01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718F2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4DAEC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7A2A7101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968DD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8CE82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74477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56E7E92D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E2328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78FAB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F80AB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664CE7E0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94103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FC58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Edit Data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91FFC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335FC5A0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87AC8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B0E8A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9B3B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70819B35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D5EAB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5B443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Detail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16F2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detail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69272216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C2602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AE7FB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2461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2DDCD447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58139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B1D9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Edit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AA79C" w14:textId="77777777" w:rsidR="002D1C4C" w:rsidRPr="00E12136" w:rsidRDefault="002D1C4C" w:rsidP="00E12136">
            <w:pPr>
              <w:tabs>
                <w:tab w:val="left" w:pos="1184"/>
              </w:tabs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3761E4C7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88203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054E1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50086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6BB22E4F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286CD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A3E84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Detail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D11D7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0BF24C5B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7784C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ECF28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DF951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calon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1C4C" w:rsidRPr="00E12136" w14:paraId="1DD34381" w14:textId="77777777" w:rsidTr="0092782B">
        <w:trPr>
          <w:trHeight w:val="438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7EDD0" w14:textId="77777777" w:rsidR="002D1C4C" w:rsidRPr="00E12136" w:rsidRDefault="002D1C4C" w:rsidP="006340A8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B2B97" w14:textId="77777777" w:rsidR="002D1C4C" w:rsidRPr="00E12136" w:rsidRDefault="002D1C4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Cetak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41054" w14:textId="77777777" w:rsidR="002D1C4C" w:rsidRPr="00E12136" w:rsidRDefault="002D1C4C" w:rsidP="00E12136">
            <w:pPr>
              <w:tabs>
                <w:tab w:val="left" w:pos="1111"/>
              </w:tabs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dihasilkan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FA85762" w14:textId="77777777" w:rsidR="002D1C4C" w:rsidRPr="00E12136" w:rsidRDefault="002D1C4C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927091" w14:textId="77777777" w:rsidR="002D1C4C" w:rsidRPr="00E12136" w:rsidRDefault="002D1C4C" w:rsidP="00E12136">
      <w:pPr>
        <w:pStyle w:val="Heading3"/>
        <w:ind w:left="1276"/>
        <w:jc w:val="both"/>
        <w:rPr>
          <w:rFonts w:ascii="Times New Roman" w:hAnsi="Times New Roman" w:cs="Times New Roman"/>
          <w:b/>
          <w:bCs/>
          <w:color w:val="auto"/>
        </w:rPr>
      </w:pPr>
    </w:p>
    <w:p w14:paraId="4C176E3F" w14:textId="5AAC6B04" w:rsidR="00DD528F" w:rsidRPr="00E12136" w:rsidRDefault="00BE51C5" w:rsidP="006340A8">
      <w:pPr>
        <w:pStyle w:val="Heading3"/>
        <w:numPr>
          <w:ilvl w:val="0"/>
          <w:numId w:val="101"/>
        </w:numPr>
        <w:ind w:left="1276" w:hanging="567"/>
        <w:jc w:val="both"/>
        <w:rPr>
          <w:rFonts w:ascii="Times New Roman" w:hAnsi="Times New Roman" w:cs="Times New Roman"/>
          <w:b/>
          <w:bCs/>
          <w:color w:val="auto"/>
        </w:rPr>
      </w:pPr>
      <w:bookmarkStart w:id="33" w:name="_Toc197577319"/>
      <w:r w:rsidRPr="00E12136">
        <w:rPr>
          <w:rFonts w:ascii="Times New Roman" w:hAnsi="Times New Roman" w:cs="Times New Roman"/>
          <w:b/>
          <w:bCs/>
          <w:color w:val="auto"/>
        </w:rPr>
        <w:t xml:space="preserve">Scenario </w:t>
      </w:r>
      <w:r w:rsidRPr="00E12136">
        <w:rPr>
          <w:rFonts w:ascii="Times New Roman" w:hAnsi="Times New Roman" w:cs="Times New Roman"/>
          <w:b/>
          <w:bCs/>
          <w:i/>
          <w:iCs/>
          <w:color w:val="auto"/>
        </w:rPr>
        <w:t>Use Case</w:t>
      </w:r>
      <w:r w:rsidRPr="00E12136">
        <w:rPr>
          <w:rFonts w:ascii="Times New Roman" w:hAnsi="Times New Roman" w:cs="Times New Roman"/>
          <w:b/>
          <w:bCs/>
          <w:color w:val="auto"/>
        </w:rPr>
        <w:t xml:space="preserve"> Diagram</w:t>
      </w:r>
      <w:bookmarkEnd w:id="33"/>
    </w:p>
    <w:p w14:paraId="318F3391" w14:textId="3160B0C0" w:rsidR="001108A5" w:rsidRDefault="00DD528F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i/>
          <w:sz w:val="24"/>
          <w:szCs w:val="24"/>
        </w:rPr>
        <w:t>Use</w:t>
      </w:r>
      <w:r w:rsidR="001108A5" w:rsidRPr="00E12136">
        <w:rPr>
          <w:rFonts w:ascii="Times New Roman" w:hAnsi="Times New Roman" w:cs="Times New Roman"/>
          <w:i/>
          <w:sz w:val="24"/>
          <w:szCs w:val="24"/>
        </w:rPr>
        <w:t>c</w:t>
      </w:r>
      <w:r w:rsidRPr="00E12136">
        <w:rPr>
          <w:rFonts w:ascii="Times New Roman" w:hAnsi="Times New Roman" w:cs="Times New Roman"/>
          <w:i/>
          <w:sz w:val="24"/>
          <w:szCs w:val="24"/>
        </w:rPr>
        <w:t>ase</w:t>
      </w:r>
      <w:proofErr w:type="spellEnd"/>
      <w:r w:rsidR="001108A5" w:rsidRPr="00E1213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Pendidikan di SKB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Subang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108A5"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8A5" w:rsidRPr="00E12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66619F">
        <w:rPr>
          <w:rFonts w:ascii="Times New Roman" w:hAnsi="Times New Roman" w:cs="Times New Roman"/>
          <w:sz w:val="24"/>
          <w:szCs w:val="24"/>
        </w:rPr>
        <w:t>;</w:t>
      </w:r>
    </w:p>
    <w:p w14:paraId="656986D2" w14:textId="1C6614A9" w:rsidR="008A133D" w:rsidRDefault="008A133D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333603A" w14:textId="34FF59D4" w:rsidR="008A133D" w:rsidRDefault="008A133D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325DBCE" w14:textId="77777777" w:rsidR="008A133D" w:rsidRDefault="008A133D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34" w:name="_GoBack"/>
      <w:bookmarkEnd w:id="34"/>
    </w:p>
    <w:p w14:paraId="3D3B6A39" w14:textId="77777777" w:rsidR="0066619F" w:rsidRPr="00E12136" w:rsidRDefault="0066619F" w:rsidP="00E12136">
      <w:pPr>
        <w:pStyle w:val="ListParagraph"/>
        <w:ind w:left="1276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330E96B" w14:textId="05A1F70C" w:rsidR="00557946" w:rsidRPr="00E12136" w:rsidRDefault="00557946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lastRenderedPageBreak/>
        <w:t>Login</w:t>
      </w:r>
    </w:p>
    <w:p w14:paraId="299744C3" w14:textId="4CB398A0" w:rsidR="00C61F65" w:rsidRPr="00E12136" w:rsidRDefault="00C61F65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Login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260"/>
        <w:gridCol w:w="708"/>
        <w:gridCol w:w="851"/>
        <w:gridCol w:w="3403"/>
      </w:tblGrid>
      <w:tr w:rsidR="00546197" w:rsidRPr="00E12136" w14:paraId="61B02970" w14:textId="77777777" w:rsidTr="001108A5"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34704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C3416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5BB5CBEB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2898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3B43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FS-01</w:t>
            </w:r>
          </w:p>
        </w:tc>
      </w:tr>
      <w:tr w:rsidR="00546197" w:rsidRPr="00E12136" w14:paraId="15359F76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CCEB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FBE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Login</w:t>
            </w:r>
          </w:p>
        </w:tc>
      </w:tr>
      <w:tr w:rsidR="00546197" w:rsidRPr="00E12136" w14:paraId="36E724DE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3389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F316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546197" w:rsidRPr="00E12136" w14:paraId="659B526D" w14:textId="77777777" w:rsidTr="001108A5">
        <w:trPr>
          <w:trHeight w:val="728"/>
        </w:trPr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E3A6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695F" w14:textId="58163FE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skenario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username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password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benar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dimasukkan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21D89CB4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6159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7DEBB" w14:textId="689E5715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119AD068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0671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035C0" w14:textId="28FEF553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actor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15BAEAD4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9EE7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BDB0B" w14:textId="77777777" w:rsidR="00546197" w:rsidRPr="00E12136" w:rsidRDefault="00546197" w:rsidP="006340A8">
            <w:pPr>
              <w:pStyle w:val="ListParagraph"/>
              <w:numPr>
                <w:ilvl w:val="0"/>
                <w:numId w:val="96"/>
              </w:numPr>
              <w:spacing w:line="278" w:lineRule="auto"/>
              <w:ind w:left="316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SKB</w:t>
            </w:r>
          </w:p>
          <w:p w14:paraId="0FAC5954" w14:textId="0E82ABB3" w:rsidR="00C61F65" w:rsidRPr="00E12136" w:rsidRDefault="00C61F65" w:rsidP="006340A8">
            <w:pPr>
              <w:pStyle w:val="ListParagraph"/>
              <w:numPr>
                <w:ilvl w:val="0"/>
                <w:numId w:val="96"/>
              </w:numPr>
              <w:spacing w:line="278" w:lineRule="auto"/>
              <w:ind w:left="316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  <w:p w14:paraId="787E060C" w14:textId="7A8A27F0" w:rsidR="00C61F65" w:rsidRPr="00E12136" w:rsidRDefault="00C61F65" w:rsidP="006340A8">
            <w:pPr>
              <w:pStyle w:val="ListParagraph"/>
              <w:numPr>
                <w:ilvl w:val="0"/>
                <w:numId w:val="96"/>
              </w:numPr>
              <w:spacing w:line="278" w:lineRule="auto"/>
              <w:ind w:left="316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546197" w:rsidRPr="00E12136" w14:paraId="54F13FB9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F933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F9AC5" w14:textId="1B78E3DE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User: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)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dbuatkan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terlebih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dahulu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 case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mencangkup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74DB22C7" w14:textId="77777777" w:rsidTr="001108A5"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462672F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15A15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1ADF2F9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15D2118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36F7047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Menampilkan halaman login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7236D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16B39BF4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F2EB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12BA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5B23D156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298AA" w14:textId="77777777" w:rsidR="00546197" w:rsidRPr="00E12136" w:rsidRDefault="00546197" w:rsidP="006340A8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Mengisi Username dan Password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76E0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C6B86DB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2BA3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DBD7F" w14:textId="12BC4097" w:rsidR="00546197" w:rsidRPr="00E12136" w:rsidRDefault="00546197" w:rsidP="006340A8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Sistem memerikasa field kosong pada form login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17830755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519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47D2E" w14:textId="5B06A544" w:rsidR="00546197" w:rsidRPr="00E12136" w:rsidRDefault="00546197" w:rsidP="006340A8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Sistem mencocokan data login dengan data yang berada pda database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6DAB7229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158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ED699" w14:textId="77777777" w:rsidR="00546197" w:rsidRPr="00E12136" w:rsidRDefault="00546197" w:rsidP="006340A8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Sistem melakuka validasi pengguna dan menampikan notifikasi login berhasil</w:t>
            </w:r>
          </w:p>
        </w:tc>
      </w:tr>
      <w:tr w:rsidR="00546197" w:rsidRPr="00E12136" w14:paraId="332D9278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79324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4BCD9" w14:textId="77777777" w:rsidR="00546197" w:rsidRPr="00E12136" w:rsidRDefault="00546197" w:rsidP="006340A8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Sistem menampilkan halaman utama</w:t>
            </w:r>
          </w:p>
        </w:tc>
      </w:tr>
      <w:tr w:rsidR="00546197" w:rsidRPr="00E12136" w14:paraId="7867AF3D" w14:textId="77777777" w:rsidTr="001108A5">
        <w:tc>
          <w:tcPr>
            <w:tcW w:w="39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58E3E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4B2CEF3C" w14:textId="77777777" w:rsidR="00546197" w:rsidRPr="00E12136" w:rsidRDefault="00546197" w:rsidP="006340A8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J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diarahkan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mereka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E2BF9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  <w:p w14:paraId="36DDDCAD" w14:textId="35518085" w:rsidR="00546197" w:rsidRPr="00E12136" w:rsidRDefault="00546197" w:rsidP="006340A8">
            <w:pPr>
              <w:pStyle w:val="ListParagraph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5C51361" w14:textId="77777777" w:rsidTr="001108A5">
        <w:tc>
          <w:tcPr>
            <w:tcW w:w="82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AA18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5ED4C217" w14:textId="37966036" w:rsidR="00546197" w:rsidRPr="00E12136" w:rsidRDefault="00546197" w:rsidP="006340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Field Username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alert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field Username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2326CFB6" w14:textId="77777777" w:rsidR="00546197" w:rsidRPr="00E12136" w:rsidRDefault="00546197" w:rsidP="006340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Field Password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alert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field password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22FB4D6A" w14:textId="4601AC52" w:rsidR="00546197" w:rsidRPr="00E12136" w:rsidRDefault="00546197" w:rsidP="006340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Field Username dan Password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alert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field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DD59C40" w14:textId="493CABC4" w:rsidR="00546197" w:rsidRPr="00E12136" w:rsidRDefault="00546197" w:rsidP="006340A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Username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password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salah: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username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password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dimasukkan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salah.</w:t>
            </w:r>
          </w:p>
          <w:p w14:paraId="26D7F454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C250F0B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8D793C" w14:textId="60A9D731" w:rsidR="00546197" w:rsidRPr="00E12136" w:rsidRDefault="00546197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12136">
        <w:rPr>
          <w:rFonts w:ascii="Times New Roman" w:hAnsi="Times New Roman" w:cs="Times New Roman"/>
          <w:i/>
          <w:iCs/>
          <w:sz w:val="24"/>
          <w:szCs w:val="24"/>
        </w:rPr>
        <w:t>Logout</w:t>
      </w:r>
    </w:p>
    <w:p w14:paraId="6EB1624B" w14:textId="2A62F782" w:rsidR="008E6C0B" w:rsidRPr="00E12136" w:rsidRDefault="008E6C0B" w:rsidP="002F1309">
      <w:pPr>
        <w:pStyle w:val="ListParagraph"/>
        <w:tabs>
          <w:tab w:val="left" w:pos="426"/>
        </w:tabs>
        <w:ind w:left="28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Logout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74D4B11B" w14:textId="77777777" w:rsidTr="001108A5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C3A7B5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A9AEF2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37E826F5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B5D2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0B2C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FS-02</w:t>
            </w:r>
          </w:p>
        </w:tc>
      </w:tr>
      <w:tr w:rsidR="00546197" w:rsidRPr="00E12136" w14:paraId="26CF9F60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B5F9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14D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Logout</w:t>
            </w:r>
          </w:p>
        </w:tc>
      </w:tr>
      <w:tr w:rsidR="00546197" w:rsidRPr="00E12136" w14:paraId="503E69EE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1F7E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EE9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546197" w:rsidRPr="00E12136" w14:paraId="5E76E727" w14:textId="77777777" w:rsidTr="001108A5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29D1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135BA" w14:textId="1D7FBC7D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(Admin,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logout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kemudia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mengakhiri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="006C69D4"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546197" w:rsidRPr="00E12136" w14:paraId="2310A38B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EA10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5606B" w14:textId="5C773774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59EE4CE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EC79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B941" w14:textId="486EC48D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657FABEA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85C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266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SKB</w:t>
            </w:r>
          </w:p>
        </w:tc>
      </w:tr>
      <w:tr w:rsidR="00546197" w:rsidRPr="00E12136" w14:paraId="6EA7D240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3101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30C6" w14:textId="28F19AA9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Login: Setelah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Kembali</w:t>
            </w:r>
            <w:proofErr w:type="spellEnd"/>
            <w:r w:rsidR="001108A5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69897056" w14:textId="77777777" w:rsidTr="001108A5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739D58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C1E56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708F404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8A772A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2AE546B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Aktor sudah melakuka login pada sistem.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D74F4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8B64ABA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6112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CB48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6AD32B1C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D9770" w14:textId="77777777" w:rsidR="00546197" w:rsidRPr="00E12136" w:rsidRDefault="00546197" w:rsidP="006340A8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logout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783A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35AF70A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B1E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AD7F0" w14:textId="77777777" w:rsidR="00546197" w:rsidRPr="00E12136" w:rsidRDefault="00546197" w:rsidP="006340A8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Mengakhiri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1F05D8B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4273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D74B" w14:textId="77777777" w:rsidR="00546197" w:rsidRPr="00E12136" w:rsidRDefault="00546197" w:rsidP="006340A8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logout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menandakan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7E4D8586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7CB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E69B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DB47AB5" w14:textId="77777777" w:rsidTr="001108A5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F084EE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7CC6E87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berakhir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D168F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B2A9D3B" w14:textId="77777777" w:rsidTr="001108A5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6DC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3839CFE" w14:textId="64973BFF" w:rsidR="00546197" w:rsidRPr="00E12136" w:rsidRDefault="00546197" w:rsidP="006340A8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Menampilkan pesan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logout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gagal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</w:tbl>
    <w:p w14:paraId="591BD801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779B57" w14:textId="2B66EA25" w:rsidR="00557946" w:rsidRPr="00E12136" w:rsidRDefault="00546197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I</w:t>
      </w:r>
      <w:r w:rsidRPr="00E12136">
        <w:rPr>
          <w:rFonts w:ascii="Times New Roman" w:hAnsi="Times New Roman" w:cs="Times New Roman"/>
          <w:sz w:val="24"/>
          <w:szCs w:val="24"/>
        </w:rPr>
        <w:t>nf</w:t>
      </w:r>
      <w:r w:rsidR="0066619F">
        <w:rPr>
          <w:rFonts w:ascii="Times New Roman" w:hAnsi="Times New Roman" w:cs="Times New Roman"/>
          <w:sz w:val="24"/>
          <w:szCs w:val="24"/>
        </w:rPr>
        <w:t>o</w:t>
      </w:r>
      <w:r w:rsidRPr="00E12136">
        <w:rPr>
          <w:rFonts w:ascii="Times New Roman" w:hAnsi="Times New Roman" w:cs="Times New Roman"/>
          <w:sz w:val="24"/>
          <w:szCs w:val="24"/>
        </w:rPr>
        <w:t>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p w14:paraId="6B1A11F0" w14:textId="7C1FDE96" w:rsidR="008E6C0B" w:rsidRPr="00E12136" w:rsidRDefault="008E6C0B" w:rsidP="002F1309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4.3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6491E3D5" w14:textId="77777777" w:rsidTr="006C69D4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B33E56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F510C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3296D0E5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E430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E964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FS-03</w:t>
            </w:r>
          </w:p>
        </w:tc>
      </w:tr>
      <w:tr w:rsidR="00546197" w:rsidRPr="00E12136" w14:paraId="30BC9D56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8AB2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A8EF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Lihat informasi SKB</w:t>
            </w:r>
          </w:p>
        </w:tc>
      </w:tr>
      <w:tr w:rsidR="00546197" w:rsidRPr="00E12136" w14:paraId="081B9340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CB7C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2DE00" w14:textId="6E0C6A45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300D751" w14:textId="77777777" w:rsidTr="006C69D4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CAB4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C95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SKB,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SKB.</w:t>
            </w:r>
          </w:p>
        </w:tc>
      </w:tr>
      <w:tr w:rsidR="00546197" w:rsidRPr="00E12136" w14:paraId="13129C40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112C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3D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</w:p>
        </w:tc>
      </w:tr>
      <w:tr w:rsidR="00546197" w:rsidRPr="00E12136" w14:paraId="7D5047C9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0F62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F104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program,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yanga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18AADFF3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EDB9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BD79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SKB</w:t>
            </w:r>
          </w:p>
        </w:tc>
      </w:tr>
      <w:tr w:rsidR="00546197" w:rsidRPr="00E12136" w14:paraId="712284F2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E3F5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02905" w14:textId="6D55D316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Setelah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tertarik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mengikuti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SKB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585505A7" w14:textId="77777777" w:rsidTr="006C69D4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45339D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DEC5C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4CBAC9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0C6CCA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75A52B1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72A25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EA2060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9F34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6C86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7C821567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F389B" w14:textId="77777777" w:rsidR="00546197" w:rsidRPr="00E12136" w:rsidRDefault="00546197" w:rsidP="006340A8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SKB. 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4CE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0D9C12DA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C084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63CA" w14:textId="62D47559" w:rsidR="00546197" w:rsidRPr="00E12136" w:rsidRDefault="00546197" w:rsidP="006340A8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74271996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C003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0778D" w14:textId="77777777" w:rsidR="00546197" w:rsidRPr="00E12136" w:rsidRDefault="00546197" w:rsidP="006340A8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271C7C9B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86A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2A122" w14:textId="77777777" w:rsidR="00546197" w:rsidRPr="00E12136" w:rsidRDefault="00546197" w:rsidP="006340A8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sedetail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mungkin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3EF70428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AE5057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0F0FD18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memahami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lanjut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diterapkan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E597A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ADB11E6" w14:textId="77777777" w:rsidTr="006C69D4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585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08B5957F" w14:textId="1629A82D" w:rsidR="00546197" w:rsidRPr="00E12136" w:rsidRDefault="00546197" w:rsidP="006340A8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934D4F8" w14:textId="0BA6B991" w:rsidR="00546197" w:rsidRPr="00E12136" w:rsidRDefault="00546197" w:rsidP="006340A8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gangguan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koneksi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error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meminta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78F4DD3" w14:textId="77777777" w:rsidR="00557946" w:rsidRPr="00E12136" w:rsidRDefault="00557946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8F40E9" w14:textId="6DAB17B3" w:rsidR="00557946" w:rsidRPr="00E12136" w:rsidRDefault="00546197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Kontak</w:t>
      </w:r>
      <w:proofErr w:type="spellEnd"/>
    </w:p>
    <w:p w14:paraId="57B92DEE" w14:textId="3EEC3330" w:rsidR="008E6C0B" w:rsidRPr="00E12136" w:rsidRDefault="008E6C0B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4.4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Kontak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44F694F5" w14:textId="77777777" w:rsidTr="006C69D4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DD5E40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19890C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4E85510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D481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40A2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FS-04</w:t>
            </w:r>
          </w:p>
        </w:tc>
      </w:tr>
      <w:tr w:rsidR="00546197" w:rsidRPr="00E12136" w14:paraId="0E201CEC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3616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D562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Akses Kontak</w:t>
            </w:r>
          </w:p>
        </w:tc>
      </w:tr>
      <w:tr w:rsidR="00546197" w:rsidRPr="00E12136" w14:paraId="6F19A9F3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2470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A159" w14:textId="0F210723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Masyarakat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367FCE03" w14:textId="77777777" w:rsidTr="006C69D4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9B3A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035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email,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lokasi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 SKB.</w:t>
            </w:r>
          </w:p>
        </w:tc>
      </w:tr>
      <w:tr w:rsidR="00546197" w:rsidRPr="00E12136" w14:paraId="02866797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F25C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113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</w:p>
        </w:tc>
      </w:tr>
      <w:tr w:rsidR="00546197" w:rsidRPr="00E12136" w14:paraId="53F818CA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0C1F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8D0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opsi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 SKB"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".</w:t>
            </w:r>
          </w:p>
        </w:tc>
      </w:tr>
      <w:tr w:rsidR="00546197" w:rsidRPr="00E12136" w14:paraId="2614D6BF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BCFA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247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SKB</w:t>
            </w:r>
          </w:p>
        </w:tc>
      </w:tr>
      <w:tr w:rsidR="00546197" w:rsidRPr="00E12136" w14:paraId="12A1FB6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F331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864D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 SKB</w:t>
            </w:r>
          </w:p>
        </w:tc>
      </w:tr>
      <w:tr w:rsidR="00546197" w:rsidRPr="00E12136" w14:paraId="5D244DD8" w14:textId="77777777" w:rsidTr="006C69D4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B37649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1A75C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DCBCDD9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4CB446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50C746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Admin sudah mengisi  informasi informas SKB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DA110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771706C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4E04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D444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267E4DAF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2B927" w14:textId="011B7135" w:rsidR="00546197" w:rsidRPr="00E12136" w:rsidRDefault="00546197" w:rsidP="006340A8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 ke sistem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5BF7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54B8280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012C" w14:textId="14D2A72B" w:rsidR="00546197" w:rsidRPr="00E12136" w:rsidRDefault="00546197" w:rsidP="006340A8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Memilih menu ”Lihat program SKB”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4E394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4D1172C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4B4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E5E3" w14:textId="4AF6DBD9" w:rsidR="00546197" w:rsidRPr="00E12136" w:rsidRDefault="00546197" w:rsidP="006340A8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daftar program yang tersedia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21CE5D6B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2C76E" w14:textId="7063D6D7" w:rsidR="00546197" w:rsidRPr="00E12136" w:rsidRDefault="00546197" w:rsidP="006340A8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Memilih menu ”Akses Kontak”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995A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7B5B714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28520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D965" w14:textId="4135E09E" w:rsidR="00546197" w:rsidRPr="00E12136" w:rsidRDefault="00546197" w:rsidP="006340A8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Informasi kontak SKB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5C61469D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3D6DB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5CA780B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01C7F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A876999" w14:textId="77777777" w:rsidTr="006C69D4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EE6D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744B0FA9" w14:textId="77777777" w:rsidR="00546197" w:rsidRPr="00E12136" w:rsidRDefault="00546197" w:rsidP="006340A8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mengarahkan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login.</w:t>
            </w:r>
          </w:p>
          <w:p w14:paraId="7EA4B7C2" w14:textId="77777777" w:rsidR="00546197" w:rsidRPr="00E12136" w:rsidRDefault="00546197" w:rsidP="006340A8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(server error),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error.</w:t>
            </w:r>
          </w:p>
          <w:p w14:paraId="102A86F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</w:tbl>
    <w:p w14:paraId="4CB13D3D" w14:textId="77777777" w:rsidR="00557946" w:rsidRPr="00E12136" w:rsidRDefault="00557946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B9D821" w14:textId="09812957" w:rsidR="00557946" w:rsidRPr="00E12136" w:rsidRDefault="00546197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p w14:paraId="3B1BB603" w14:textId="4EA49426" w:rsidR="008E6C0B" w:rsidRPr="00E12136" w:rsidRDefault="008E6C0B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4.4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</w:t>
      </w:r>
      <w:r w:rsidR="003D4F16" w:rsidRPr="00E12136">
        <w:rPr>
          <w:rFonts w:ascii="Times New Roman" w:hAnsi="Times New Roman" w:cs="Times New Roman"/>
          <w:sz w:val="24"/>
          <w:szCs w:val="24"/>
        </w:rPr>
        <w:t>taran</w:t>
      </w:r>
      <w:proofErr w:type="spellEnd"/>
      <w:r w:rsidR="003D4F16" w:rsidRPr="00E12136">
        <w:rPr>
          <w:rFonts w:ascii="Times New Roman" w:hAnsi="Times New Roman" w:cs="Times New Roman"/>
          <w:sz w:val="24"/>
          <w:szCs w:val="24"/>
        </w:rPr>
        <w:t xml:space="preserve"> di SKB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4E8001A2" w14:textId="77777777" w:rsidTr="006C69D4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78A9E5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E9AC3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5DAAF31A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B8D4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7A61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FS-05</w:t>
            </w:r>
          </w:p>
        </w:tc>
      </w:tr>
      <w:tr w:rsidR="00546197" w:rsidRPr="00E12136" w14:paraId="6F71AA68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D223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1FF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Lihat Pendaftaran</w:t>
            </w:r>
          </w:p>
        </w:tc>
      </w:tr>
      <w:tr w:rsidR="00546197" w:rsidRPr="00E12136" w14:paraId="38D024F6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355B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CF42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SKB.</w:t>
            </w:r>
          </w:p>
        </w:tc>
      </w:tr>
      <w:tr w:rsidR="00546197" w:rsidRPr="00E12136" w14:paraId="6CB13391" w14:textId="77777777" w:rsidTr="006C69D4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6B74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E45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SKB.</w:t>
            </w:r>
          </w:p>
        </w:tc>
      </w:tr>
      <w:tr w:rsidR="00546197" w:rsidRPr="00E12136" w14:paraId="198EC5B9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45C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9FC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</w:p>
        </w:tc>
      </w:tr>
      <w:tr w:rsidR="00546197" w:rsidRPr="00E12136" w14:paraId="74D29CC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4016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ADC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</w:p>
        </w:tc>
      </w:tr>
      <w:tr w:rsidR="00546197" w:rsidRPr="00E12136" w14:paraId="69CEAF19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6923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4C3F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</w:p>
        </w:tc>
      </w:tr>
      <w:tr w:rsidR="00546197" w:rsidRPr="00E12136" w14:paraId="1FDBF3A7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0402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EB7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46197" w:rsidRPr="00E12136" w14:paraId="02A87F3B" w14:textId="77777777" w:rsidTr="006C69D4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41F0DF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67440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2500791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1525BC0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63A9FD0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Aktor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5BF84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5FAB752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F2EB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0626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02C0205F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9256" w14:textId="72EDE16B" w:rsidR="00546197" w:rsidRPr="00E12136" w:rsidRDefault="00546197" w:rsidP="006340A8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Mengakses halaman pendaftaran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ED5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47BE6CF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67B3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7268" w14:textId="5CB299FD" w:rsidR="00546197" w:rsidRPr="00E12136" w:rsidRDefault="00546197" w:rsidP="006340A8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form pendaftaran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3520D765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63AD" w14:textId="2AEDBBA9" w:rsidR="00546197" w:rsidRPr="00E12136" w:rsidRDefault="00546197" w:rsidP="006340A8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Mengisi form dan mengirimkan data pendaftaran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69A7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E9B93F5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037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530BC" w14:textId="7D450A8C" w:rsidR="00546197" w:rsidRPr="00E12136" w:rsidRDefault="00546197" w:rsidP="006340A8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Menyimpan data dan memberikan notifikasi berhasil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4902FB56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187FAF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18B4A5B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admin/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45FCE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2F0196C7" w14:textId="77777777" w:rsidTr="006C69D4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38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0FD6020C" w14:textId="77777777" w:rsidR="00546197" w:rsidRPr="00E12136" w:rsidRDefault="00546197" w:rsidP="006340A8">
            <w:pPr>
              <w:pStyle w:val="ListParagraph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menolak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pengiriman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01942D4" w14:textId="77777777" w:rsidR="00546197" w:rsidRPr="00E12136" w:rsidRDefault="00546197" w:rsidP="006340A8">
            <w:pPr>
              <w:pStyle w:val="ListParagraph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gangguan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proses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diarahkan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kembali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42588E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</w:tbl>
    <w:p w14:paraId="452B4BAC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E9DCB1" w14:textId="262EC272" w:rsidR="00546197" w:rsidRPr="00E12136" w:rsidRDefault="00546197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Isi Form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p w14:paraId="6AE64A01" w14:textId="0AFFA4EE" w:rsidR="003D4F16" w:rsidRPr="00E12136" w:rsidRDefault="003D4F16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4.6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Isi Form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64132525" w14:textId="77777777" w:rsidTr="006C69D4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BD3E0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00644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0216294C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4EF3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AA5C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FS-06</w:t>
            </w:r>
          </w:p>
        </w:tc>
      </w:tr>
      <w:tr w:rsidR="00546197" w:rsidRPr="00E12136" w14:paraId="29D104AF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FB0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6B7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Isi form pendaftaran</w:t>
            </w:r>
          </w:p>
        </w:tc>
      </w:tr>
      <w:tr w:rsidR="00546197" w:rsidRPr="00E12136" w14:paraId="6BF802E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D6D7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E2BE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detail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SKB.</w:t>
            </w:r>
          </w:p>
        </w:tc>
      </w:tr>
      <w:tr w:rsidR="00546197" w:rsidRPr="00E12136" w14:paraId="714F7C3F" w14:textId="77777777" w:rsidTr="006C69D4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54A8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6CB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diminta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pribadi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NIK,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, dan email.</w:t>
            </w:r>
          </w:p>
        </w:tc>
      </w:tr>
      <w:tr w:rsidR="00546197" w:rsidRPr="00E12136" w14:paraId="60FE56A6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E7FF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EE82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</w:p>
        </w:tc>
      </w:tr>
      <w:tr w:rsidR="00546197" w:rsidRPr="00E12136" w14:paraId="78236D1C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EF6A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F7B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546197" w:rsidRPr="00E12136" w14:paraId="42DBA122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DB84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2F48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7020143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167C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E946" w14:textId="40CEC20A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C2C1193" w14:textId="77777777" w:rsidTr="006C69D4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19B58B5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AFED3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F4DD745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1AB0FE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2A8D6F5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sudah menambahkan form pendaftarab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F59B2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031B2F93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8636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B6C6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53C799C8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C0B1" w14:textId="56F6C29D" w:rsidR="00546197" w:rsidRPr="00E12136" w:rsidRDefault="00546197" w:rsidP="006340A8">
            <w:pPr>
              <w:pStyle w:val="ListParagraph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Mengases halaman form pendaftaran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9192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20BBF906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5D9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D5E2" w14:textId="1F2F5976" w:rsidR="00546197" w:rsidRPr="00E12136" w:rsidRDefault="00546197" w:rsidP="006340A8">
            <w:pPr>
              <w:pStyle w:val="ListParagraph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form pendaftaran yang terdiri dari kolom isian data pribadi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4AFB89E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1E50" w14:textId="5394D7BA" w:rsidR="00546197" w:rsidRPr="00E12136" w:rsidRDefault="00546197" w:rsidP="006340A8">
            <w:pPr>
              <w:pStyle w:val="ListParagraph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Mengisi seluruh kolom pendaftaran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0D9A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32285FB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73F4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B1F9" w14:textId="7687CA39" w:rsidR="00546197" w:rsidRPr="00E12136" w:rsidRDefault="00546197" w:rsidP="006340A8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Melakukan validasi isian form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0B64C1B9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AD702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45FD" w14:textId="5265DC0D" w:rsidR="00546197" w:rsidRPr="00E12136" w:rsidRDefault="00546197" w:rsidP="006340A8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Menyimpan data pendaftaran ke database jika valid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69E3CFD8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7C46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44765" w14:textId="28B7B591" w:rsidR="00546197" w:rsidRPr="00E12136" w:rsidRDefault="00546197" w:rsidP="006340A8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notifikasi berbasis sistem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0D4F4EC4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3A98FB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7AFB888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dikirim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B127C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65B6DD5" w14:textId="77777777" w:rsidTr="006C69D4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D706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B1DBF8F" w14:textId="77777777" w:rsidR="00546197" w:rsidRPr="00E12136" w:rsidRDefault="00546197" w:rsidP="006340A8">
            <w:pPr>
              <w:pStyle w:val="ListParagraph"/>
              <w:numPr>
                <w:ilvl w:val="0"/>
                <w:numId w:val="3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kosong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meminta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melengkapi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kosong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F4ACE3A" w14:textId="77777777" w:rsidR="00546197" w:rsidRPr="00E12136" w:rsidRDefault="00546197" w:rsidP="006340A8">
            <w:pPr>
              <w:pStyle w:val="ListParagraph"/>
              <w:numPr>
                <w:ilvl w:val="0"/>
                <w:numId w:val="3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Format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contoh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NIK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16 digit)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3D67BE3" w14:textId="77777777" w:rsidR="00546197" w:rsidRPr="00E12136" w:rsidRDefault="00546197" w:rsidP="006340A8">
            <w:pPr>
              <w:pStyle w:val="ListParagraph"/>
              <w:numPr>
                <w:ilvl w:val="0"/>
                <w:numId w:val="33"/>
              </w:numPr>
              <w:ind w:hanging="1395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Server error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submit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dikirim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coba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kembali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nanti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.”</w:t>
            </w:r>
          </w:p>
        </w:tc>
      </w:tr>
    </w:tbl>
    <w:p w14:paraId="24246C61" w14:textId="77777777" w:rsidR="009C0B8B" w:rsidRPr="00E12136" w:rsidRDefault="009C0B8B" w:rsidP="002F130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9A0D52" w14:textId="2733E4EC" w:rsidR="00546197" w:rsidRPr="00E12136" w:rsidRDefault="00546197" w:rsidP="006340A8">
      <w:pPr>
        <w:pStyle w:val="ListParagraph"/>
        <w:numPr>
          <w:ilvl w:val="0"/>
          <w:numId w:val="102"/>
        </w:numPr>
        <w:tabs>
          <w:tab w:val="center" w:pos="284"/>
        </w:tabs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lastRenderedPageBreak/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M</w:t>
      </w:r>
      <w:r w:rsidRPr="00E12136">
        <w:rPr>
          <w:rFonts w:ascii="Times New Roman" w:hAnsi="Times New Roman" w:cs="Times New Roman"/>
          <w:sz w:val="24"/>
          <w:szCs w:val="24"/>
        </w:rPr>
        <w:t>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embelajaran</w:t>
      </w:r>
      <w:proofErr w:type="spellEnd"/>
    </w:p>
    <w:p w14:paraId="74709920" w14:textId="253EAF02" w:rsidR="003D4F16" w:rsidRPr="00E12136" w:rsidRDefault="003D4F16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4.7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6E48CA5C" w14:textId="77777777" w:rsidTr="006C69D4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27B16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ACCCFB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25EE00B1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81E6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481A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FS-07</w:t>
            </w:r>
          </w:p>
        </w:tc>
      </w:tr>
      <w:tr w:rsidR="00546197" w:rsidRPr="00E12136" w14:paraId="591B6A0F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D3BE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ED55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Lihat Materi Pembelajaran</w:t>
            </w:r>
          </w:p>
        </w:tc>
      </w:tr>
      <w:tr w:rsidR="00546197" w:rsidRPr="00E12136" w14:paraId="1AC9E79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09A2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7197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2590F8B3" w14:textId="77777777" w:rsidTr="006C69D4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7612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6FD5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login,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diikuti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tautan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eksternal</w:t>
            </w:r>
            <w:proofErr w:type="spellEnd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546197" w:rsidRPr="00E12136" w14:paraId="6B47ECCE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1B09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F4D5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546197" w:rsidRPr="00E12136" w14:paraId="29584AC1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9CF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75D0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65A7833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8A1F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A17A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4809B961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2132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4B63" w14:textId="0B682CED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Ikuti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="006C69D4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D2E750D" w14:textId="77777777" w:rsidTr="006C69D4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819A2B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84369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29C9B822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A4D50C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5320F96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0D8C3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4B0E1F3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9BE2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FC04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33060C6F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905EA" w14:textId="36903E24" w:rsidR="00546197" w:rsidRPr="00E12136" w:rsidRDefault="00546197" w:rsidP="006340A8">
            <w:pPr>
              <w:pStyle w:val="ListParagraph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4A54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1C413E02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7C9A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5DF4" w14:textId="5B452DBD" w:rsidR="00546197" w:rsidRPr="00E12136" w:rsidRDefault="00546197" w:rsidP="006340A8">
            <w:pPr>
              <w:pStyle w:val="ListParagraph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Mnampilkan dashboard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5E4B248B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A527" w14:textId="56ACADD7" w:rsidR="00546197" w:rsidRPr="00E12136" w:rsidRDefault="00546197" w:rsidP="006340A8">
            <w:pPr>
              <w:pStyle w:val="ListParagraph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Memilih menu ”Materi Pembelajara”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752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0292749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5DE8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5FE49" w14:textId="07F881E8" w:rsidR="00546197" w:rsidRPr="00E12136" w:rsidRDefault="00546197" w:rsidP="006340A8">
            <w:pPr>
              <w:pStyle w:val="ListParagraph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Menamilkan daftar materi yang tersedia sesuai program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58CE4B84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50384" w14:textId="467A4210" w:rsidR="00546197" w:rsidRPr="00E12136" w:rsidRDefault="00546197" w:rsidP="006340A8">
            <w:pPr>
              <w:pStyle w:val="ListParagraph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Melihat atau memilih salah sa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u materi untuk dibaca/diunduh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4E3A8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F0660C5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FC96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0D70" w14:textId="639C5761" w:rsidR="00546197" w:rsidRPr="00E12136" w:rsidRDefault="00546197" w:rsidP="006340A8">
            <w:pPr>
              <w:pStyle w:val="ListParagraph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Mnampilkan isi materi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7FB33CBD" w14:textId="77777777" w:rsidTr="006C69D4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2BB52A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475F093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F16B6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29A1252" w14:textId="77777777" w:rsidTr="006C69D4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E207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769F333D" w14:textId="77777777" w:rsidR="00546197" w:rsidRPr="00E12136" w:rsidRDefault="00546197" w:rsidP="006340A8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".</w:t>
            </w:r>
          </w:p>
          <w:p w14:paraId="547DA119" w14:textId="77777777" w:rsidR="00546197" w:rsidRPr="00E12136" w:rsidRDefault="00546197" w:rsidP="006340A8">
            <w:pPr>
              <w:pStyle w:val="ListParagraph"/>
              <w:numPr>
                <w:ilvl w:val="0"/>
                <w:numId w:val="35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error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8AE017B" w14:textId="77777777" w:rsidR="003D4F16" w:rsidRPr="00E12136" w:rsidRDefault="003D4F16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B8093A" w14:textId="2D5EDFFF" w:rsidR="00546197" w:rsidRPr="00E12136" w:rsidRDefault="00546197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M</w:t>
      </w:r>
      <w:r w:rsidRPr="00E12136">
        <w:rPr>
          <w:rFonts w:ascii="Times New Roman" w:hAnsi="Times New Roman" w:cs="Times New Roman"/>
          <w:sz w:val="24"/>
          <w:szCs w:val="24"/>
        </w:rPr>
        <w:t>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embelajaran</w:t>
      </w:r>
      <w:proofErr w:type="spellEnd"/>
    </w:p>
    <w:p w14:paraId="3B219C15" w14:textId="787D72DE" w:rsidR="003D4F16" w:rsidRPr="00E12136" w:rsidRDefault="003D4F16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4.8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687E9EFE" w14:textId="77777777" w:rsidTr="0018652C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24BDC8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357C07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0C7473DF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65E5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E61A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FS-08</w:t>
            </w:r>
          </w:p>
        </w:tc>
      </w:tr>
      <w:tr w:rsidR="00546197" w:rsidRPr="00E12136" w14:paraId="410B7DF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DFAC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A195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Unduh Materi pembelajaran</w:t>
            </w:r>
          </w:p>
        </w:tc>
      </w:tr>
      <w:tr w:rsidR="00546197" w:rsidRPr="00E12136" w14:paraId="40A96F3B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C58A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0E18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dipelajari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offline.</w:t>
            </w:r>
          </w:p>
        </w:tc>
      </w:tr>
      <w:tr w:rsidR="00546197" w:rsidRPr="00E12136" w14:paraId="20B9CED3" w14:textId="77777777" w:rsidTr="0018652C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D0D3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D3B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mengunduhnya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format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PDF, PPT,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DOC.</w:t>
            </w:r>
          </w:p>
        </w:tc>
      </w:tr>
      <w:tr w:rsidR="00546197" w:rsidRPr="00E12136" w14:paraId="6F796BAC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0491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12C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546197" w:rsidRPr="00E12136" w14:paraId="646A5663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A57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30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".</w:t>
            </w:r>
          </w:p>
        </w:tc>
      </w:tr>
      <w:tr w:rsidR="00546197" w:rsidRPr="00E12136" w14:paraId="7D63D03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1076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6DD4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3202868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7F5F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40E39" w14:textId="77777777" w:rsidR="00546197" w:rsidRPr="00E12136" w:rsidRDefault="00546197" w:rsidP="00E12136">
            <w:pPr>
              <w:tabs>
                <w:tab w:val="left" w:pos="2685"/>
              </w:tabs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, Login</w:t>
            </w:r>
          </w:p>
        </w:tc>
      </w:tr>
      <w:tr w:rsidR="00546197" w:rsidRPr="00E12136" w14:paraId="4F538AAB" w14:textId="77777777" w:rsidTr="0018652C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5F009E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B92F2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ED642BE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2FB9A3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958E10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BD1B8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880580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B430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813E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320EDD0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D55DD" w14:textId="3B428F20" w:rsidR="00546197" w:rsidRPr="00E12136" w:rsidRDefault="00546197" w:rsidP="006340A8">
            <w:pPr>
              <w:pStyle w:val="ListParagraph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D2E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33E9E4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2521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37866" w14:textId="6919AE22" w:rsidR="00546197" w:rsidRPr="00E12136" w:rsidRDefault="00546197" w:rsidP="006340A8">
            <w:pPr>
              <w:pStyle w:val="ListParagraph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dashborard peserta didik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53491C9D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A645" w14:textId="0379A462" w:rsidR="00546197" w:rsidRPr="00E12136" w:rsidRDefault="00546197" w:rsidP="006340A8">
            <w:pPr>
              <w:pStyle w:val="ListParagraph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Memilih menu ”Materi Pembelajaan”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9597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0CF9D9C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BA7B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D50C0" w14:textId="193A4783" w:rsidR="00546197" w:rsidRPr="00E12136" w:rsidRDefault="00546197" w:rsidP="006340A8">
            <w:pPr>
              <w:pStyle w:val="ListParagraph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daftar materi yang tersedia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415370E3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2491" w14:textId="6CA3F5CD" w:rsidR="00546197" w:rsidRPr="00E12136" w:rsidRDefault="00546197" w:rsidP="006340A8">
            <w:pPr>
              <w:pStyle w:val="ListParagraph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Memilih salah satu materi dan klik ”Unduh”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D9FAD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8C4B8EC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816B" w14:textId="77777777" w:rsidR="00546197" w:rsidRPr="00E12136" w:rsidRDefault="00546197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7AE40" w14:textId="6BD63B69" w:rsidR="00546197" w:rsidRPr="00E12136" w:rsidRDefault="00546197" w:rsidP="006340A8">
            <w:pPr>
              <w:pStyle w:val="ListParagraph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Memproses Permintaan dan mulai mengunduh file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7803334B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DF7104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5A372AE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perangkat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76075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4B4BEFD" w14:textId="77777777" w:rsidTr="0018652C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3BD0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2F07AE4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koneksi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silakan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coba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</w:tbl>
    <w:p w14:paraId="174A8D50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63F17E" w14:textId="1BE4243A" w:rsidR="00546197" w:rsidRPr="00E12136" w:rsidRDefault="00546197" w:rsidP="006340A8">
      <w:pPr>
        <w:pStyle w:val="ListParagraph"/>
        <w:numPr>
          <w:ilvl w:val="0"/>
          <w:numId w:val="10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>ugas</w:t>
      </w:r>
      <w:proofErr w:type="spellEnd"/>
    </w:p>
    <w:p w14:paraId="1F4103EC" w14:textId="3A227523" w:rsidR="003D4F16" w:rsidRPr="00E12136" w:rsidRDefault="003D4F16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4.9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68B1E7AD" w14:textId="77777777" w:rsidTr="0018652C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9A52A1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4C42F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1C7DDD0D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1D1E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870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FS-09</w:t>
            </w:r>
          </w:p>
        </w:tc>
      </w:tr>
      <w:tr w:rsidR="00546197" w:rsidRPr="00E12136" w14:paraId="199F16B7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5EB3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00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Lihat Tugas</w:t>
            </w:r>
          </w:p>
        </w:tc>
      </w:tr>
      <w:tr w:rsidR="00546197" w:rsidRPr="00E12136" w14:paraId="7552012D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724D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85C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1BA8A837" w14:textId="77777777" w:rsidTr="0018652C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40C0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BCA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login,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tugas-tugas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diselesaikan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tenggat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dan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lampiran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</w:tr>
      <w:tr w:rsidR="00546197" w:rsidRPr="00E12136" w14:paraId="4F8AE8E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A136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6626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546197" w:rsidRPr="00E12136" w14:paraId="01C63FF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5E90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A1FE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login.</w:t>
            </w:r>
          </w:p>
        </w:tc>
      </w:tr>
      <w:tr w:rsidR="00546197" w:rsidRPr="00E12136" w14:paraId="09470C10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02A1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C766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616CD64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66F9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F36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Upload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</w:tr>
      <w:tr w:rsidR="00546197" w:rsidRPr="00E12136" w14:paraId="5A89059F" w14:textId="77777777" w:rsidTr="0018652C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76586A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EAE61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230F761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5A990E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Pre kondisi :</w:t>
            </w:r>
          </w:p>
          <w:p w14:paraId="65280C0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63931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0E06AAFA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1E67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306B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00A979E0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9E747" w14:textId="1AAD4F46" w:rsidR="00546197" w:rsidRPr="00E12136" w:rsidRDefault="00546197" w:rsidP="006340A8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59F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1588102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53B8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86F06" w14:textId="394D5686" w:rsidR="00546197" w:rsidRPr="00E12136" w:rsidRDefault="00546197" w:rsidP="006340A8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dashboard peserta didik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3388AB67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FB681" w14:textId="05C6DE5D" w:rsidR="00546197" w:rsidRPr="00E12136" w:rsidRDefault="00546197" w:rsidP="006340A8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Memilih menu ”Tugas”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937A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021BF2F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46EE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224" w14:textId="66FD2A1E" w:rsidR="00546197" w:rsidRPr="00E12136" w:rsidRDefault="00546197" w:rsidP="006340A8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daftar tugas yang tersedia sesuai program atau kelas</w:t>
            </w:r>
            <w:r w:rsidR="006C69D4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5F0A4BC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4B6F0" w14:textId="77777777" w:rsidR="00546197" w:rsidRPr="00E12136" w:rsidRDefault="00546197" w:rsidP="006340A8">
            <w:pPr>
              <w:pStyle w:val="ListParagraph"/>
              <w:numPr>
                <w:ilvl w:val="0"/>
                <w:numId w:val="3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rincian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deadline, dan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DA6D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D5E109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909C0B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7633523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tugas-tugas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E6267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0F1D716" w14:textId="77777777" w:rsidTr="0018652C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EA87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7382187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error.</w:t>
            </w:r>
          </w:p>
        </w:tc>
      </w:tr>
    </w:tbl>
    <w:p w14:paraId="55DE63DC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9181A" w14:textId="535317EA" w:rsidR="00546197" w:rsidRPr="00E12136" w:rsidRDefault="00546197" w:rsidP="006340A8">
      <w:pPr>
        <w:pStyle w:val="ListParagraph"/>
        <w:numPr>
          <w:ilvl w:val="0"/>
          <w:numId w:val="102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>ugas</w:t>
      </w:r>
      <w:proofErr w:type="spellEnd"/>
    </w:p>
    <w:p w14:paraId="7DA8B14D" w14:textId="2D2FC798" w:rsidR="003D4F16" w:rsidRPr="00E12136" w:rsidRDefault="003D4F16" w:rsidP="002F130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4.10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1610B3DE" w14:textId="77777777" w:rsidTr="0018652C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69E603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DDA50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6F3F806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1199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EF2A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FS-10</w:t>
            </w:r>
          </w:p>
        </w:tc>
      </w:tr>
      <w:tr w:rsidR="00546197" w:rsidRPr="00E12136" w14:paraId="1BF8C78D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CEC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3712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Mengerjakan tugas</w:t>
            </w:r>
          </w:p>
        </w:tc>
      </w:tr>
      <w:tr w:rsidR="00546197" w:rsidRPr="00E12136" w14:paraId="35E43DC1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32A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026F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online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2596E10D" w14:textId="77777777" w:rsidTr="0018652C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1F56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00D3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instruksi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hasilnya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batas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6BE64F2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477C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500A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546197" w:rsidRPr="00E12136" w14:paraId="75F1249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727C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E593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/Upload".</w:t>
            </w:r>
          </w:p>
        </w:tc>
      </w:tr>
      <w:tr w:rsidR="00546197" w:rsidRPr="00E12136" w14:paraId="5EA627FA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582A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494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4D09629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8783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89A0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Upload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</w:p>
        </w:tc>
      </w:tr>
      <w:tr w:rsidR="00546197" w:rsidRPr="00E12136" w14:paraId="389486D7" w14:textId="77777777" w:rsidTr="0018652C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C18449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0B8FB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2E427B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505C48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3950D0B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63273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8499A31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3B2D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1313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6690B9BF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1EC6" w14:textId="1D08CC84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</w:t>
            </w:r>
            <w:r w:rsidR="003D4F16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244A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15366EA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B09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EB49C" w14:textId="759AA390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dashboard peserta didik</w:t>
            </w:r>
            <w:r w:rsidR="003D4F16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5B6E35B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FF938" w14:textId="77777777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Memilih menu ’Tugas” dan klik pada salah satu tugas.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8CDD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A3ED43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10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7BB72" w14:textId="4881D3AF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detail tugas dan tombol ”Upload jawaban”</w:t>
            </w:r>
            <w:r w:rsidR="003D4F16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68AB5FB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0069D" w14:textId="77777777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Menyelesaikan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mandiri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A9D8F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773F7E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2D52" w14:textId="77777777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“Upload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6DB7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228BD49A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F41F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FA45" w14:textId="37A2AA87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="003D4F16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342CECD3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DFE0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47C99" w14:textId="77777777" w:rsidR="00546197" w:rsidRPr="00E12136" w:rsidRDefault="00546197" w:rsidP="006340A8">
            <w:pPr>
              <w:pStyle w:val="ListParagraph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C7A8FF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A861C1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45EF819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4BF17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43D7592" w14:textId="77777777" w:rsidTr="0018652C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994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1391E228" w14:textId="77777777" w:rsidR="00546197" w:rsidRPr="00E12136" w:rsidRDefault="00546197" w:rsidP="006340A8">
            <w:pPr>
              <w:pStyle w:val="ListParagraph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File melebihi batas ukuran → Sistem menolak unggahan dan memberikan pesan “Ukuran file terlalu besar”.</w:t>
            </w:r>
          </w:p>
          <w:p w14:paraId="5E9DD632" w14:textId="77777777" w:rsidR="00546197" w:rsidRPr="00E12136" w:rsidRDefault="00546197" w:rsidP="006340A8">
            <w:pPr>
              <w:pStyle w:val="ListParagraph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Koneksi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terputus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upload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menyarankan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mengulangi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proses.</w:t>
            </w:r>
          </w:p>
          <w:p w14:paraId="682F28CF" w14:textId="77777777" w:rsidR="00546197" w:rsidRPr="00E12136" w:rsidRDefault="00546197" w:rsidP="006340A8">
            <w:pPr>
              <w:pStyle w:val="ListParagraph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format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“Format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didukung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</w:tbl>
    <w:p w14:paraId="0DDDD490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2EF4FA" w14:textId="051F0C4B" w:rsidR="00546197" w:rsidRPr="00E12136" w:rsidRDefault="00546197" w:rsidP="006340A8">
      <w:pPr>
        <w:pStyle w:val="ListParagraph"/>
        <w:numPr>
          <w:ilvl w:val="0"/>
          <w:numId w:val="102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Mengmumpulkan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>ugas</w:t>
      </w:r>
      <w:proofErr w:type="spellEnd"/>
    </w:p>
    <w:p w14:paraId="7CFF7B47" w14:textId="2C820F21" w:rsidR="003D4F16" w:rsidRPr="00E12136" w:rsidRDefault="003D4F16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lastRenderedPageBreak/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4.11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4A5DD2E9" w14:textId="77777777" w:rsidTr="0018652C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D3EDB2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69D6A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5837D09E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11EA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260C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FS-11</w:t>
            </w:r>
          </w:p>
        </w:tc>
      </w:tr>
      <w:tr w:rsidR="00546197" w:rsidRPr="00E12136" w14:paraId="5339E1AB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B0FD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ABDA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Mengumpulkan tugas</w:t>
            </w:r>
          </w:p>
        </w:tc>
      </w:tr>
      <w:tr w:rsidR="00546197" w:rsidRPr="00E12136" w14:paraId="4427B50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3339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F2D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72890C28" w14:textId="77777777" w:rsidTr="0018652C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8452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B5D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menyelesaikan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batas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749204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456B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770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546197" w:rsidRPr="00E12136" w14:paraId="46FCBF7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7603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E87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“Upload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detail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6C9A880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A5F2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E92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197AD66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2069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FC18" w14:textId="7BF302ED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0BFB7803" w14:textId="77777777" w:rsidTr="0018652C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187FCAF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995FC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131ADE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4937B92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79C79BA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AB719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E2C2360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9877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55B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096A442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6137B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64E6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0296F15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515E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656A6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dashboard peserta didik</w:t>
            </w:r>
          </w:p>
        </w:tc>
      </w:tr>
      <w:tr w:rsidR="00546197" w:rsidRPr="00E12136" w14:paraId="6B5B90F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E0E1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dimaksud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40EE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2321CE0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9192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590B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detail tugas dan tombol “Upload Tugas”.</w:t>
            </w:r>
          </w:p>
        </w:tc>
      </w:tr>
      <w:tr w:rsidR="00546197" w:rsidRPr="00E12136" w14:paraId="3C5F115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532E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“Upload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902D9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1DC631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89CD5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55EA2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Memverifikasi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format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file.</w:t>
            </w:r>
          </w:p>
        </w:tc>
      </w:tr>
      <w:tr w:rsidR="00546197" w:rsidRPr="00E12136" w14:paraId="7522558E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351C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C3F39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data/server.</w:t>
            </w:r>
          </w:p>
        </w:tc>
      </w:tr>
      <w:tr w:rsidR="00546197" w:rsidRPr="00E12136" w14:paraId="58E3771F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91F5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46F6D" w14:textId="77777777" w:rsidR="00546197" w:rsidRPr="00E12136" w:rsidRDefault="00546197" w:rsidP="006340A8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notifikasi bahwa tugas berhasil dikumpulkan.</w:t>
            </w:r>
          </w:p>
        </w:tc>
      </w:tr>
      <w:tr w:rsidR="00546197" w:rsidRPr="00E12136" w14:paraId="58ADD36A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95DC7E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0DCA315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dicatat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terkumpul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D2F92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B9B7135" w14:textId="77777777" w:rsidTr="0018652C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7FD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1EF86DD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menolak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unggahan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batas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71EC036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ADB968" w14:textId="65808956" w:rsidR="00546197" w:rsidRPr="00E12136" w:rsidRDefault="00546197" w:rsidP="006340A8">
      <w:pPr>
        <w:pStyle w:val="ListParagraph"/>
        <w:numPr>
          <w:ilvl w:val="0"/>
          <w:numId w:val="102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1A6904" w:rsidRPr="00E12136">
        <w:rPr>
          <w:rFonts w:ascii="Times New Roman" w:hAnsi="Times New Roman" w:cs="Times New Roman"/>
          <w:sz w:val="24"/>
          <w:szCs w:val="24"/>
        </w:rPr>
        <w:t>N</w:t>
      </w:r>
      <w:r w:rsidRPr="00E12136">
        <w:rPr>
          <w:rFonts w:ascii="Times New Roman" w:hAnsi="Times New Roman" w:cs="Times New Roman"/>
          <w:sz w:val="24"/>
          <w:szCs w:val="24"/>
        </w:rPr>
        <w:t>ilai</w:t>
      </w:r>
    </w:p>
    <w:p w14:paraId="68F2464C" w14:textId="02F9D778" w:rsidR="003352BD" w:rsidRPr="00E12136" w:rsidRDefault="003352BD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4.12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Nilai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4960C2D5" w14:textId="77777777" w:rsidTr="0018652C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72C55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909D5E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258CC0D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482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F29A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FS-12</w:t>
            </w:r>
          </w:p>
        </w:tc>
      </w:tr>
      <w:tr w:rsidR="00546197" w:rsidRPr="00E12136" w14:paraId="644FB5B7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E7FD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A905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Melihat Nilai</w:t>
            </w:r>
          </w:p>
        </w:tc>
      </w:tr>
      <w:tr w:rsidR="00546197" w:rsidRPr="00E12136" w14:paraId="14AF989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B071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C06D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71AB2B32" w14:textId="77777777" w:rsidTr="0018652C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D7F9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4C08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skor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58CC275C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51ED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EE4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546197" w:rsidRPr="00E12136" w14:paraId="704B3E8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EEC6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F3E0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“Nilai”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login.</w:t>
            </w:r>
          </w:p>
        </w:tc>
      </w:tr>
      <w:tr w:rsidR="00546197" w:rsidRPr="00E12136" w14:paraId="6CF2772E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A8C8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CBAA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6398D96F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314F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878A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</w:tr>
      <w:tr w:rsidR="00546197" w:rsidRPr="00E12136" w14:paraId="3F9B07D1" w14:textId="77777777" w:rsidTr="0018652C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9DA577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59FF1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06F9D110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987B23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25CBF6C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mengumpulkan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C6857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E7557F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60F3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2272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5FF33961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C732C" w14:textId="5857B41C" w:rsidR="00546197" w:rsidRPr="00E12136" w:rsidRDefault="00546197" w:rsidP="006340A8">
            <w:pPr>
              <w:pStyle w:val="ListParagraph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Login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540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ADBFAE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17D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8E953" w14:textId="77777777" w:rsidR="00546197" w:rsidRPr="00E12136" w:rsidRDefault="00546197" w:rsidP="006340A8">
            <w:pPr>
              <w:pStyle w:val="ListParagraph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dashboard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1B7BFA9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56389" w14:textId="77777777" w:rsidR="00546197" w:rsidRPr="00E12136" w:rsidRDefault="00546197" w:rsidP="006340A8">
            <w:pPr>
              <w:pStyle w:val="ListParagraph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“Nilai”.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83CA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2219D7F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90223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3FB04" w14:textId="77777777" w:rsidR="00546197" w:rsidRPr="00E12136" w:rsidRDefault="00546197" w:rsidP="006340A8">
            <w:pPr>
              <w:pStyle w:val="ListParagraph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0C5CF217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3F132" w14:textId="77777777" w:rsidR="00546197" w:rsidRPr="00E12136" w:rsidRDefault="00546197" w:rsidP="006340A8">
            <w:pPr>
              <w:pStyle w:val="ListParagraph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komentar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C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D0382B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4C0235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3A17A56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31E3F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0D4CAF1A" w14:textId="77777777" w:rsidTr="0018652C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E70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2F3E8A4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.”</w:t>
            </w:r>
          </w:p>
        </w:tc>
      </w:tr>
    </w:tbl>
    <w:p w14:paraId="79CBA3D4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8DEFCB" w14:textId="643F4C0F" w:rsidR="00546197" w:rsidRPr="00E12136" w:rsidRDefault="00546197" w:rsidP="006340A8">
      <w:pPr>
        <w:pStyle w:val="ListParagraph"/>
        <w:numPr>
          <w:ilvl w:val="0"/>
          <w:numId w:val="102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M</w:t>
      </w:r>
      <w:r w:rsidRPr="00E12136">
        <w:rPr>
          <w:rFonts w:ascii="Times New Roman" w:hAnsi="Times New Roman" w:cs="Times New Roman"/>
          <w:sz w:val="24"/>
          <w:szCs w:val="24"/>
        </w:rPr>
        <w:t>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embelajaran</w:t>
      </w:r>
      <w:proofErr w:type="spellEnd"/>
    </w:p>
    <w:p w14:paraId="34D1F4B3" w14:textId="0E18CDE0" w:rsidR="003352BD" w:rsidRPr="00E12136" w:rsidRDefault="003352BD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4.13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7859BA52" w14:textId="77777777" w:rsidTr="0018652C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F14EBF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AC984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26473BC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DCB4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C795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FS-13</w:t>
            </w:r>
          </w:p>
        </w:tc>
      </w:tr>
      <w:tr w:rsidR="00546197" w:rsidRPr="00E12136" w14:paraId="04506DD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CCD8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BF0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Mengelola materi pembelajaran</w:t>
            </w:r>
          </w:p>
        </w:tc>
      </w:tr>
      <w:tr w:rsidR="00546197" w:rsidRPr="00E12136" w14:paraId="2FB6B24D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2C14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710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7033D129" w14:textId="77777777" w:rsidTr="0018652C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2FEC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3F03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relevan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3ECCD63E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C07E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2C6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</w:tr>
      <w:tr w:rsidR="00546197" w:rsidRPr="00E12136" w14:paraId="417E5E3E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3EC6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0A2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“Kelola Materi”.</w:t>
            </w:r>
          </w:p>
        </w:tc>
      </w:tr>
      <w:tr w:rsidR="00546197" w:rsidRPr="00E12136" w14:paraId="1974407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24AA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22F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111624BB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9983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CD1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Unduh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Materi</w:t>
            </w:r>
          </w:p>
        </w:tc>
      </w:tr>
      <w:tr w:rsidR="00546197" w:rsidRPr="00E12136" w14:paraId="7AF2981A" w14:textId="77777777" w:rsidTr="0018652C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198BDBF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81ADB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732D96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47C20DF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7A9F762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/admin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84AEC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0911365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AD94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D32C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5294BB4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1D824" w14:textId="2F45D8D5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BDB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00BC02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14E7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AE8A5" w14:textId="259C1F66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dashboard pamong belajar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</w:tr>
      <w:tr w:rsidR="00546197" w:rsidRPr="00E12136" w14:paraId="4EF52BAF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A90C" w14:textId="77777777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234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258D05C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9C5D2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6DCAF" w14:textId="77777777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daftar materi yang tersedia.</w:t>
            </w:r>
          </w:p>
        </w:tc>
      </w:tr>
      <w:tr w:rsidR="00546197" w:rsidRPr="00E12136" w14:paraId="4E2DA9E8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3AC30" w14:textId="77777777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opsi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edit,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181CF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E13E6B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FC9A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7930" w14:textId="77777777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/edit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46A9BFB7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74192" w14:textId="77777777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Mengisi/mengubah/menghapus data materi.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22FB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8E0A20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A2B9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8BD8" w14:textId="77777777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data.</w:t>
            </w:r>
          </w:p>
        </w:tc>
      </w:tr>
      <w:tr w:rsidR="00546197" w:rsidRPr="00E12136" w14:paraId="63404E4C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4C81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D541B" w14:textId="77777777" w:rsidR="00546197" w:rsidRPr="00E12136" w:rsidRDefault="00546197" w:rsidP="006340A8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36D9478A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508A62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27DC141F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FCA1D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2798517" w14:textId="77777777" w:rsidTr="0018652C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A46D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19C411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error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menyarankan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69A9F36" w14:textId="77777777" w:rsidR="00546197" w:rsidRPr="00E12136" w:rsidRDefault="00546197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26073B" w14:textId="689EBD66" w:rsidR="00546197" w:rsidRPr="00E12136" w:rsidRDefault="00546197" w:rsidP="006340A8">
      <w:pPr>
        <w:pStyle w:val="ListParagraph"/>
        <w:numPr>
          <w:ilvl w:val="0"/>
          <w:numId w:val="102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p w14:paraId="2CD4E6A5" w14:textId="57A3BBE9" w:rsidR="003352BD" w:rsidRPr="00E12136" w:rsidRDefault="003352BD" w:rsidP="00E12136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4.14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546197" w:rsidRPr="00E12136" w14:paraId="4B0A7DB2" w14:textId="77777777" w:rsidTr="0018652C">
        <w:tc>
          <w:tcPr>
            <w:tcW w:w="3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2C52A8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0FD289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546197" w:rsidRPr="00E12136" w14:paraId="1A15415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4FDE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CE0B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FS-14</w:t>
            </w:r>
          </w:p>
        </w:tc>
      </w:tr>
      <w:tr w:rsidR="00546197" w:rsidRPr="00E12136" w14:paraId="524939DF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797C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18A4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Tambah materi pembeljaran</w:t>
            </w:r>
          </w:p>
        </w:tc>
      </w:tr>
      <w:tr w:rsidR="00546197" w:rsidRPr="00E12136" w14:paraId="7669160B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E083C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D90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191689DD" w14:textId="77777777" w:rsidTr="0018652C">
        <w:trPr>
          <w:trHeight w:val="728"/>
        </w:trPr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F93CA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868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file (PDF, DOC, video),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tautan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nantinya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program.</w:t>
            </w:r>
          </w:p>
        </w:tc>
      </w:tr>
      <w:tr w:rsidR="00546197" w:rsidRPr="00E12136" w14:paraId="064B2FB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AC3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A38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</w:tr>
      <w:tr w:rsidR="00546197" w:rsidRPr="00E12136" w14:paraId="141E7AC7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21F6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46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di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pengelolaan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34C4D76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8DD7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E86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SKB Subang</w:t>
            </w:r>
          </w:p>
        </w:tc>
      </w:tr>
      <w:tr w:rsidR="00546197" w:rsidRPr="00E12136" w14:paraId="4FEADFC1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7E99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97D5B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Materi Pembelajaran</w:t>
            </w:r>
          </w:p>
        </w:tc>
      </w:tr>
      <w:tr w:rsidR="00546197" w:rsidRPr="00E12136" w14:paraId="1F7FB878" w14:textId="77777777" w:rsidTr="0018652C">
        <w:tc>
          <w:tcPr>
            <w:tcW w:w="48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096C4D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09F16D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5D63CDAB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1D498B8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53F380C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pengelolaan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9F4D43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7821A386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5FA27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A8CA0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546197" w:rsidRPr="00E12136" w14:paraId="7967A1C3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B3DDF" w14:textId="20787D42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Login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166F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35F72D99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5B11A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7DE48" w14:textId="77777777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dashboard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250328BC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1E52" w14:textId="77777777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”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2487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4ADAF79C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7809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AC8A" w14:textId="77777777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formulir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46197" w:rsidRPr="00E12136" w14:paraId="399A260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EE78" w14:textId="77777777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/program,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tautan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E406C" w14:textId="77777777" w:rsidR="00546197" w:rsidRPr="00E12136" w:rsidRDefault="00546197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166DE214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EC19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5EF6" w14:textId="77777777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misal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format file,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kelengkapan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</w:tr>
      <w:tr w:rsidR="00546197" w:rsidRPr="00E12136" w14:paraId="403352D1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6E386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3F62" w14:textId="77777777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Menyimpan data ke dalam basis data.</w:t>
            </w:r>
          </w:p>
        </w:tc>
      </w:tr>
      <w:tr w:rsidR="00546197" w:rsidRPr="00E12136" w14:paraId="09167C77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CE8F5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A7FE" w14:textId="77777777" w:rsidR="00546197" w:rsidRPr="00E12136" w:rsidRDefault="00546197" w:rsidP="006340A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546197" w:rsidRPr="00E12136" w14:paraId="2664FC42" w14:textId="77777777" w:rsidTr="0018652C">
        <w:tc>
          <w:tcPr>
            <w:tcW w:w="39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EB195C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Post</w:t>
            </w: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-kondisi: </w:t>
            </w:r>
          </w:p>
          <w:p w14:paraId="3DCAFF1E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programnya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A9F692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46197" w:rsidRPr="00E12136" w14:paraId="667EC66E" w14:textId="77777777" w:rsidTr="0018652C"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32D1" w14:textId="77777777" w:rsidR="00546197" w:rsidRPr="00E12136" w:rsidRDefault="00546197" w:rsidP="00E12136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0660304E" w14:textId="77777777" w:rsidR="00546197" w:rsidRPr="00E12136" w:rsidRDefault="00546197" w:rsidP="006340A8">
            <w:pPr>
              <w:pStyle w:val="ListParagraph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error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menyarankan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329D28A" w14:textId="77777777" w:rsidR="00546197" w:rsidRPr="00E12136" w:rsidRDefault="00546197" w:rsidP="006340A8">
            <w:pPr>
              <w:pStyle w:val="ListParagraph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Format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 →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menolak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unggahan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“Format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didukung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</w:tbl>
    <w:p w14:paraId="1822AF10" w14:textId="50FA70DD" w:rsidR="00557946" w:rsidRPr="00E12136" w:rsidRDefault="00557946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A2A71F" w14:textId="1C058224" w:rsidR="00557946" w:rsidRPr="00E12136" w:rsidRDefault="00557946" w:rsidP="006340A8">
      <w:pPr>
        <w:pStyle w:val="ListParagraph"/>
        <w:numPr>
          <w:ilvl w:val="0"/>
          <w:numId w:val="102"/>
        </w:numPr>
        <w:ind w:left="284" w:hanging="42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m</w:t>
      </w:r>
      <w:r w:rsidRPr="00E12136">
        <w:rPr>
          <w:rFonts w:ascii="Times New Roman" w:hAnsi="Times New Roman" w:cs="Times New Roman"/>
          <w:sz w:val="24"/>
          <w:szCs w:val="24"/>
        </w:rPr>
        <w:t>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embelajaran</w:t>
      </w:r>
      <w:proofErr w:type="spellEnd"/>
    </w:p>
    <w:p w14:paraId="59B7621F" w14:textId="284977FA" w:rsidR="00CF6AA3" w:rsidRPr="00E12136" w:rsidRDefault="00CF6AA3" w:rsidP="00E12136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4.15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322A70" w:rsidRPr="00E12136" w14:paraId="2D343848" w14:textId="77777777" w:rsidTr="0018652C">
        <w:tc>
          <w:tcPr>
            <w:tcW w:w="3255" w:type="dxa"/>
            <w:tcBorders>
              <w:right w:val="nil"/>
            </w:tcBorders>
          </w:tcPr>
          <w:p w14:paraId="1A4BDD51" w14:textId="77777777" w:rsidR="00322A70" w:rsidRPr="00E12136" w:rsidRDefault="00322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6B761C9A" w14:textId="77777777" w:rsidR="00322A70" w:rsidRPr="00E12136" w:rsidRDefault="00322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322A70" w:rsidRPr="00E12136" w14:paraId="33E21AD6" w14:textId="77777777" w:rsidTr="0018652C">
        <w:tc>
          <w:tcPr>
            <w:tcW w:w="3963" w:type="dxa"/>
            <w:gridSpan w:val="2"/>
          </w:tcPr>
          <w:p w14:paraId="475FF135" w14:textId="77777777" w:rsidR="00322A70" w:rsidRPr="00E12136" w:rsidRDefault="00322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46B549EE" w14:textId="71A67BB8" w:rsidR="00322A70" w:rsidRPr="00E12136" w:rsidRDefault="00322A70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004B56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15</w:t>
            </w:r>
          </w:p>
        </w:tc>
      </w:tr>
      <w:tr w:rsidR="00322A70" w:rsidRPr="00E12136" w14:paraId="3B13E18D" w14:textId="77777777" w:rsidTr="0018652C">
        <w:tc>
          <w:tcPr>
            <w:tcW w:w="3963" w:type="dxa"/>
            <w:gridSpan w:val="2"/>
          </w:tcPr>
          <w:p w14:paraId="042C4263" w14:textId="77777777" w:rsidR="00322A70" w:rsidRPr="00E12136" w:rsidRDefault="00322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30FB7DBF" w14:textId="24E4D0EC" w:rsidR="00322A70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Edit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</w:tr>
      <w:tr w:rsidR="00322A70" w:rsidRPr="00E12136" w14:paraId="166D24E9" w14:textId="77777777" w:rsidTr="0018652C">
        <w:tc>
          <w:tcPr>
            <w:tcW w:w="3963" w:type="dxa"/>
            <w:gridSpan w:val="2"/>
          </w:tcPr>
          <w:p w14:paraId="04C0BDE9" w14:textId="77777777" w:rsidR="00322A70" w:rsidRPr="00E12136" w:rsidRDefault="00322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71424565" w14:textId="24361D55" w:rsidR="00322A70" w:rsidRPr="00E12136" w:rsidRDefault="009A6A84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memperbaharui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file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tersedia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sistem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karena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sebelumnya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di upload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ditambahkan</w:t>
            </w:r>
            <w:proofErr w:type="spellEnd"/>
            <w:r w:rsidRPr="00E12136">
              <w:t>.</w:t>
            </w:r>
          </w:p>
        </w:tc>
      </w:tr>
      <w:tr w:rsidR="00004B56" w:rsidRPr="00E12136" w14:paraId="7340E88F" w14:textId="77777777" w:rsidTr="0018652C">
        <w:trPr>
          <w:trHeight w:val="728"/>
        </w:trPr>
        <w:tc>
          <w:tcPr>
            <w:tcW w:w="3963" w:type="dxa"/>
            <w:gridSpan w:val="2"/>
          </w:tcPr>
          <w:p w14:paraId="742DC3CD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1ABD826A" w14:textId="2AA5B18B" w:rsidR="00004B56" w:rsidRPr="00E12136" w:rsidRDefault="00004B56" w:rsidP="00E12136">
            <w:pPr>
              <w:pStyle w:val="NormalWeb"/>
              <w:jc w:val="both"/>
            </w:pPr>
            <w:proofErr w:type="spellStart"/>
            <w:r w:rsidRPr="00E12136">
              <w:rPr>
                <w:i/>
                <w:iCs/>
              </w:rPr>
              <w:t>Use</w:t>
            </w:r>
            <w:r w:rsidR="00CF6AA3" w:rsidRPr="00E12136">
              <w:rPr>
                <w:i/>
                <w:iCs/>
              </w:rPr>
              <w:t>c</w:t>
            </w:r>
            <w:r w:rsidRPr="00E12136">
              <w:rPr>
                <w:i/>
                <w:iCs/>
              </w:rPr>
              <w:t>ase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pengubahan</w:t>
            </w:r>
            <w:proofErr w:type="spellEnd"/>
            <w:r w:rsidRPr="00E12136">
              <w:t xml:space="preserve"> data pada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ada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seperti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mengganti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judul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deskripsi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ataupun</w:t>
            </w:r>
            <w:proofErr w:type="spellEnd"/>
            <w:r w:rsidRPr="00E12136">
              <w:t xml:space="preserve"> file </w:t>
            </w:r>
            <w:proofErr w:type="spellStart"/>
            <w:r w:rsidRPr="00E12136">
              <w:t>materi</w:t>
            </w:r>
            <w:proofErr w:type="spellEnd"/>
            <w:r w:rsidRPr="00E12136">
              <w:t>.</w:t>
            </w:r>
          </w:p>
        </w:tc>
      </w:tr>
      <w:tr w:rsidR="00004B56" w:rsidRPr="00E12136" w14:paraId="2F6EADC6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C269DCD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0809206" w14:textId="5284213F" w:rsidR="00004B56" w:rsidRPr="00E12136" w:rsidRDefault="00004B56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004B56" w:rsidRPr="00E12136" w14:paraId="33E7F942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40D443F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BFFEB05" w14:textId="700567DC" w:rsidR="00004B56" w:rsidRPr="00E12136" w:rsidRDefault="00004B56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memperbaharui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file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tersedia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sistem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karena</w:t>
            </w:r>
            <w:proofErr w:type="spellEnd"/>
            <w:r w:rsidRPr="00E12136">
              <w:t xml:space="preserve"> </w:t>
            </w:r>
            <w:proofErr w:type="spellStart"/>
            <w:r w:rsidRPr="00E12136">
              <w:lastRenderedPageBreak/>
              <w:t>sebelumnya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di upload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ditambahkan</w:t>
            </w:r>
            <w:proofErr w:type="spellEnd"/>
            <w:r w:rsidRPr="00E12136">
              <w:t>.</w:t>
            </w:r>
          </w:p>
        </w:tc>
      </w:tr>
      <w:tr w:rsidR="00004B56" w:rsidRPr="00E12136" w14:paraId="00D2D882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55215AB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AC68ABE" w14:textId="77777777" w:rsidR="00004B56" w:rsidRPr="00E12136" w:rsidRDefault="00004B56" w:rsidP="006340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relevan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mutakhir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9161FE8" w14:textId="7E854C21" w:rsidR="00004B56" w:rsidRPr="00E12136" w:rsidRDefault="00004B56" w:rsidP="006340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akurat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04B56" w:rsidRPr="00E12136" w14:paraId="1F70DD64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3C8A2CF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331A9FCA" w14:textId="3C058051" w:rsidR="00004B56" w:rsidRPr="00E12136" w:rsidRDefault="006178CC" w:rsidP="00E12136">
            <w:pPr>
              <w:pStyle w:val="NormalWeb"/>
              <w:jc w:val="both"/>
            </w:pPr>
            <w:proofErr w:type="spellStart"/>
            <w:r w:rsidRPr="00E12136">
              <w:t>Mengelola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</w:p>
        </w:tc>
      </w:tr>
      <w:tr w:rsidR="00004B56" w:rsidRPr="00E12136" w14:paraId="305EF9AC" w14:textId="77777777" w:rsidTr="0018652C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47EA0EB8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794392AD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004B56" w:rsidRPr="00E12136" w14:paraId="61F84DA1" w14:textId="77777777" w:rsidTr="0018652C">
        <w:tc>
          <w:tcPr>
            <w:tcW w:w="3963" w:type="dxa"/>
            <w:gridSpan w:val="2"/>
            <w:tcBorders>
              <w:bottom w:val="single" w:sz="4" w:space="0" w:color="auto"/>
              <w:right w:val="nil"/>
            </w:tcBorders>
          </w:tcPr>
          <w:p w14:paraId="469D1B05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4225900" w14:textId="732D947C" w:rsidR="00004B56" w:rsidRPr="00E12136" w:rsidRDefault="006178CC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Pengguna telah login dan memiliki akses sebagai Pamong belajar</w:t>
            </w:r>
          </w:p>
        </w:tc>
        <w:tc>
          <w:tcPr>
            <w:tcW w:w="4254" w:type="dxa"/>
            <w:gridSpan w:val="2"/>
            <w:tcBorders>
              <w:left w:val="nil"/>
              <w:bottom w:val="single" w:sz="4" w:space="0" w:color="auto"/>
            </w:tcBorders>
          </w:tcPr>
          <w:p w14:paraId="04BD01BC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004B56" w:rsidRPr="00E12136" w14:paraId="74C59916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DC70C82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83783BC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004B56" w:rsidRPr="00E12136" w14:paraId="768CBA55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B8EE05E" w14:textId="60FC6209" w:rsidR="00004B56" w:rsidRPr="00E12136" w:rsidRDefault="00A96569" w:rsidP="006340A8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3426E43" w14:textId="77777777" w:rsidR="00004B56" w:rsidRPr="00E12136" w:rsidRDefault="00004B5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004B56" w:rsidRPr="00E12136" w14:paraId="339D2832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FD53F59" w14:textId="77777777" w:rsidR="00004B56" w:rsidRPr="00E12136" w:rsidRDefault="00004B5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2EC058A" w14:textId="1A4DC0CD" w:rsidR="00004B56" w:rsidRPr="00E12136" w:rsidRDefault="00A96569" w:rsidP="006340A8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04B56" w:rsidRPr="00E12136" w14:paraId="676004C2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F1BCE53" w14:textId="4D49CE75" w:rsidR="00004B56" w:rsidRPr="00E12136" w:rsidRDefault="00A96569" w:rsidP="006340A8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“Edit”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8C70D8F" w14:textId="77777777" w:rsidR="00004B56" w:rsidRPr="00E12136" w:rsidRDefault="00004B5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004B56" w:rsidRPr="00E12136" w14:paraId="28F5AA4B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9A37033" w14:textId="77777777" w:rsidR="00004B56" w:rsidRPr="00E12136" w:rsidRDefault="00004B5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E1439AE" w14:textId="33EA2B33" w:rsidR="00004B56" w:rsidRPr="00E12136" w:rsidRDefault="00A96569" w:rsidP="006340A8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96569" w:rsidRPr="00E12136" w14:paraId="335417A4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6474ACA" w14:textId="23823A85" w:rsidR="00A96569" w:rsidRPr="00E12136" w:rsidRDefault="009A6A84" w:rsidP="006340A8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80CEFB0" w14:textId="77777777" w:rsidR="00A96569" w:rsidRPr="00E12136" w:rsidRDefault="00A96569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A96569" w:rsidRPr="00E12136" w14:paraId="42E500C1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93A483B" w14:textId="77777777" w:rsidR="00A96569" w:rsidRPr="00E12136" w:rsidRDefault="00A96569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BF1B622" w14:textId="39881C3E" w:rsidR="00A96569" w:rsidRPr="00E12136" w:rsidRDefault="009A6A84" w:rsidP="006340A8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input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A6A84" w:rsidRPr="00E12136" w14:paraId="13120D11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5F1CA74" w14:textId="560BB5E4" w:rsidR="009A6A84" w:rsidRPr="00E12136" w:rsidRDefault="009A6A84" w:rsidP="006340A8">
            <w:pPr>
              <w:pStyle w:val="ListParagraph"/>
              <w:numPr>
                <w:ilvl w:val="0"/>
                <w:numId w:val="4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Menekan tombol “Simpan”</w:t>
            </w:r>
            <w:r w:rsidR="0018652C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7F091B0" w14:textId="77777777" w:rsidR="009A6A84" w:rsidRPr="00E12136" w:rsidRDefault="009A6A84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6A84" w:rsidRPr="00E12136" w14:paraId="4FCB3FC5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AAAA7FD" w14:textId="77777777" w:rsidR="009A6A84" w:rsidRPr="00E12136" w:rsidRDefault="009A6A84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FFB8932" w14:textId="35B052C3" w:rsidR="009A6A84" w:rsidRPr="00E12136" w:rsidRDefault="009A6A84" w:rsidP="006340A8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di basis data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04B56" w:rsidRPr="00E12136" w14:paraId="3E5040C6" w14:textId="77777777" w:rsidTr="0018652C">
        <w:tc>
          <w:tcPr>
            <w:tcW w:w="3963" w:type="dxa"/>
            <w:gridSpan w:val="2"/>
            <w:tcBorders>
              <w:bottom w:val="single" w:sz="4" w:space="0" w:color="auto"/>
              <w:right w:val="nil"/>
            </w:tcBorders>
          </w:tcPr>
          <w:p w14:paraId="7392D02A" w14:textId="77777777" w:rsidR="00004B56" w:rsidRPr="00E12136" w:rsidRDefault="00004B56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6248E20D" w14:textId="44297E62" w:rsidR="00004B56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  <w:tc>
          <w:tcPr>
            <w:tcW w:w="4254" w:type="dxa"/>
            <w:gridSpan w:val="2"/>
            <w:tcBorders>
              <w:left w:val="nil"/>
              <w:bottom w:val="single" w:sz="4" w:space="0" w:color="auto"/>
            </w:tcBorders>
          </w:tcPr>
          <w:p w14:paraId="2115043C" w14:textId="77777777" w:rsidR="00004B56" w:rsidRPr="00E12136" w:rsidRDefault="00004B56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004B56" w:rsidRPr="00E12136" w14:paraId="65F5A061" w14:textId="77777777" w:rsidTr="0018652C">
        <w:tc>
          <w:tcPr>
            <w:tcW w:w="8217" w:type="dxa"/>
            <w:gridSpan w:val="4"/>
          </w:tcPr>
          <w:p w14:paraId="27D1B0A4" w14:textId="77777777" w:rsidR="00004B56" w:rsidRPr="00E12136" w:rsidRDefault="00004B5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Exception</w:t>
            </w:r>
          </w:p>
          <w:p w14:paraId="2801A754" w14:textId="77777777" w:rsidR="009A6A84" w:rsidRPr="00E12136" w:rsidRDefault="009A6A84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1DFA3BB" w14:textId="77777777" w:rsidR="009A6A84" w:rsidRPr="00E12136" w:rsidRDefault="009A6A84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server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724CB6" w14:textId="73BB41FE" w:rsidR="00004B56" w:rsidRPr="00E12136" w:rsidRDefault="009A6A84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DA19896" w14:textId="68605DCB" w:rsidR="00322A70" w:rsidRPr="00E12136" w:rsidRDefault="00322A70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98FBB22" w14:textId="77777777" w:rsidR="009C0B8B" w:rsidRPr="00E12136" w:rsidRDefault="009C0B8B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BF20D7A" w14:textId="777FC38B" w:rsidR="00557946" w:rsidRPr="00E12136" w:rsidRDefault="00557946" w:rsidP="006340A8">
      <w:pPr>
        <w:pStyle w:val="ListParagraph"/>
        <w:numPr>
          <w:ilvl w:val="0"/>
          <w:numId w:val="47"/>
        </w:numPr>
        <w:ind w:left="284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M</w:t>
      </w:r>
      <w:r w:rsidRPr="00E12136">
        <w:rPr>
          <w:rFonts w:ascii="Times New Roman" w:hAnsi="Times New Roman" w:cs="Times New Roman"/>
          <w:sz w:val="24"/>
          <w:szCs w:val="24"/>
        </w:rPr>
        <w:t>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embelajaran</w:t>
      </w:r>
      <w:proofErr w:type="spellEnd"/>
    </w:p>
    <w:p w14:paraId="69793B75" w14:textId="32FC241B" w:rsidR="00CF6AA3" w:rsidRPr="00E12136" w:rsidRDefault="00CF6AA3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4.16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9A6A84" w:rsidRPr="00E12136" w14:paraId="1B3E854E" w14:textId="77777777" w:rsidTr="0018652C">
        <w:tc>
          <w:tcPr>
            <w:tcW w:w="3255" w:type="dxa"/>
            <w:tcBorders>
              <w:right w:val="nil"/>
            </w:tcBorders>
          </w:tcPr>
          <w:p w14:paraId="0C00E8F9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19F65C45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9A6A84" w:rsidRPr="00E12136" w14:paraId="6D4CDC42" w14:textId="77777777" w:rsidTr="0018652C">
        <w:tc>
          <w:tcPr>
            <w:tcW w:w="3963" w:type="dxa"/>
            <w:gridSpan w:val="2"/>
          </w:tcPr>
          <w:p w14:paraId="488CCAB1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C48BB78" w14:textId="0DEAB4D8" w:rsidR="009A6A84" w:rsidRPr="00E12136" w:rsidRDefault="009A6A84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FS-16</w:t>
            </w:r>
          </w:p>
        </w:tc>
      </w:tr>
      <w:tr w:rsidR="009A6A84" w:rsidRPr="00E12136" w14:paraId="266C6A40" w14:textId="77777777" w:rsidTr="0018652C">
        <w:tc>
          <w:tcPr>
            <w:tcW w:w="3963" w:type="dxa"/>
            <w:gridSpan w:val="2"/>
          </w:tcPr>
          <w:p w14:paraId="38AABEDF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09694443" w14:textId="31AEB1D1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</w:p>
        </w:tc>
      </w:tr>
      <w:tr w:rsidR="009A6A84" w:rsidRPr="00E12136" w14:paraId="1D5E1835" w14:textId="77777777" w:rsidTr="0018652C">
        <w:tc>
          <w:tcPr>
            <w:tcW w:w="3963" w:type="dxa"/>
            <w:gridSpan w:val="2"/>
          </w:tcPr>
          <w:p w14:paraId="2834DDA9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0F287005" w14:textId="49094030" w:rsidR="009A6A84" w:rsidRPr="00E12136" w:rsidRDefault="009A6A84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tidak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relevan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perlu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diganti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9A6A84" w:rsidRPr="00E12136" w14:paraId="2749260F" w14:textId="77777777" w:rsidTr="0018652C">
        <w:trPr>
          <w:trHeight w:val="728"/>
        </w:trPr>
        <w:tc>
          <w:tcPr>
            <w:tcW w:w="3963" w:type="dxa"/>
            <w:gridSpan w:val="2"/>
          </w:tcPr>
          <w:p w14:paraId="3DD3590F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700C69F1" w14:textId="239BB0AB" w:rsidR="009A6A84" w:rsidRPr="00E12136" w:rsidRDefault="009A6A84" w:rsidP="00E12136">
            <w:pPr>
              <w:pStyle w:val="NormalWeb"/>
              <w:jc w:val="both"/>
            </w:pPr>
            <w:proofErr w:type="spellStart"/>
            <w:r w:rsidRPr="00E12136">
              <w:rPr>
                <w:i/>
                <w:iCs/>
              </w:rPr>
              <w:t>Use</w:t>
            </w:r>
            <w:r w:rsidR="00CF6AA3" w:rsidRPr="00E12136">
              <w:rPr>
                <w:i/>
                <w:iCs/>
              </w:rPr>
              <w:t>c</w:t>
            </w:r>
            <w:r w:rsidRPr="00E12136">
              <w:rPr>
                <w:i/>
                <w:iCs/>
              </w:rPr>
              <w:t>ase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penghapusan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 xml:space="preserve"> oleh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memiliki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akses</w:t>
            </w:r>
            <w:proofErr w:type="spellEnd"/>
            <w:r w:rsidRPr="00E12136">
              <w:t xml:space="preserve">. </w:t>
            </w:r>
            <w:proofErr w:type="spellStart"/>
            <w:r w:rsidRPr="00E12136">
              <w:t>Penghapusan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dilakukan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jika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tidak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diperlukan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digantikan</w:t>
            </w:r>
            <w:proofErr w:type="spellEnd"/>
            <w:r w:rsidRPr="00E12136">
              <w:t xml:space="preserve"> oleh </w:t>
            </w:r>
            <w:proofErr w:type="spellStart"/>
            <w:r w:rsidRPr="00E12136">
              <w:t>versi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terbaru</w:t>
            </w:r>
            <w:proofErr w:type="spellEnd"/>
            <w:r w:rsidRPr="00E12136">
              <w:t>.</w:t>
            </w:r>
          </w:p>
        </w:tc>
      </w:tr>
      <w:tr w:rsidR="009A6A84" w:rsidRPr="00E12136" w14:paraId="78A953B5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C45C951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C490749" w14:textId="77777777" w:rsidR="009A6A84" w:rsidRPr="00E12136" w:rsidRDefault="009A6A84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9A6A84" w:rsidRPr="00E12136" w14:paraId="5E70E1EF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2FD3EF1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8646484" w14:textId="460C9BD1" w:rsidR="009A6A84" w:rsidRPr="00E12136" w:rsidRDefault="009A6A84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tidak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lagi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digunakan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perlu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diperbarui</w:t>
            </w:r>
            <w:proofErr w:type="spellEnd"/>
            <w:r w:rsidRPr="00E12136">
              <w:t xml:space="preserve"> total.</w:t>
            </w:r>
          </w:p>
        </w:tc>
      </w:tr>
      <w:tr w:rsidR="009A6A84" w:rsidRPr="00E12136" w14:paraId="77D2B5A4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B9880B1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9B6E2A1" w14:textId="318A687E" w:rsidR="009A6A84" w:rsidRPr="00E12136" w:rsidRDefault="009A6A84" w:rsidP="006340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menjaga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relevan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EBA9AD6" w14:textId="5784F3D8" w:rsidR="009A6A84" w:rsidRPr="00E12136" w:rsidRDefault="009A6A84" w:rsidP="006340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terganggu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A6A84" w:rsidRPr="00E12136" w14:paraId="2A56DB4F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98F53BB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3A8C1037" w14:textId="77777777" w:rsidR="009A6A84" w:rsidRPr="00E12136" w:rsidRDefault="009A6A84" w:rsidP="00E12136">
            <w:pPr>
              <w:pStyle w:val="NormalWeb"/>
              <w:jc w:val="both"/>
            </w:pPr>
            <w:proofErr w:type="spellStart"/>
            <w:r w:rsidRPr="00E12136">
              <w:t>Mengelola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materi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pembelajaran</w:t>
            </w:r>
            <w:proofErr w:type="spellEnd"/>
          </w:p>
        </w:tc>
      </w:tr>
      <w:tr w:rsidR="009A6A84" w:rsidRPr="00E12136" w14:paraId="524980D7" w14:textId="77777777" w:rsidTr="0018652C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61282A8E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5CF58704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C54A9B" w:rsidRPr="00E12136" w14:paraId="3861317A" w14:textId="77777777" w:rsidTr="0018652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54056566" w14:textId="77777777" w:rsidR="00C54A9B" w:rsidRPr="00E12136" w:rsidRDefault="00C54A9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Pre kondisi :</w:t>
            </w:r>
          </w:p>
          <w:p w14:paraId="683AF1F5" w14:textId="6E0FE5CD" w:rsidR="00C54A9B" w:rsidRPr="00E12136" w:rsidRDefault="00C54A9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</w:tr>
      <w:tr w:rsidR="009A6A84" w:rsidRPr="00E12136" w14:paraId="6885A5F1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3B3D743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555D2D3" w14:textId="77777777" w:rsidR="009A6A84" w:rsidRPr="00E12136" w:rsidRDefault="009A6A8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9A6A84" w:rsidRPr="00E12136" w14:paraId="482841FA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AA7AF77" w14:textId="15EE211A" w:rsidR="009A6A84" w:rsidRPr="00E12136" w:rsidRDefault="00C54A9B" w:rsidP="006340A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E031ACF" w14:textId="58A45E49" w:rsidR="009A6A84" w:rsidRPr="00E12136" w:rsidRDefault="009A6A84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8652C" w:rsidRPr="00E12136" w14:paraId="778A0A98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EC00C85" w14:textId="77777777" w:rsidR="0018652C" w:rsidRPr="00E12136" w:rsidRDefault="0018652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8AD32FF" w14:textId="473377A3" w:rsidR="0018652C" w:rsidRPr="00E12136" w:rsidRDefault="0018652C" w:rsidP="006340A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A6A84" w:rsidRPr="00E12136" w14:paraId="23D064B2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B77F84C" w14:textId="1C817BEA" w:rsidR="009A6A84" w:rsidRPr="00E12136" w:rsidRDefault="00C54A9B" w:rsidP="006340A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="0018652C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A99A80A" w14:textId="32A0A2C9" w:rsidR="009A6A84" w:rsidRPr="00E12136" w:rsidRDefault="009A6A84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A6A84" w:rsidRPr="00E12136" w14:paraId="154FBE5A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882332D" w14:textId="6CC22E45" w:rsidR="009A6A84" w:rsidRPr="00E12136" w:rsidRDefault="009A6A84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5F223AE" w14:textId="7DBC9881" w:rsidR="009A6A84" w:rsidRPr="00E12136" w:rsidRDefault="0018652C" w:rsidP="006340A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detail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A6A84" w:rsidRPr="00E12136" w14:paraId="6801C2D4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F464B01" w14:textId="5F16836B" w:rsidR="009A6A84" w:rsidRPr="00E12136" w:rsidRDefault="0018652C" w:rsidP="006340A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13E8F06" w14:textId="2282130A" w:rsidR="009A6A84" w:rsidRPr="00E12136" w:rsidRDefault="009A6A84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8652C" w:rsidRPr="00E12136" w14:paraId="4A583335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F40B792" w14:textId="77777777" w:rsidR="0018652C" w:rsidRPr="00E12136" w:rsidRDefault="0018652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0CF435E" w14:textId="061430B7" w:rsidR="0018652C" w:rsidRPr="00E12136" w:rsidRDefault="0018652C" w:rsidP="006340A8">
            <w:pPr>
              <w:pStyle w:val="ListParagraph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dialog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8652C" w:rsidRPr="00E12136" w14:paraId="7CA17A1B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4B5B393" w14:textId="68E97410" w:rsidR="0018652C" w:rsidRPr="00E12136" w:rsidRDefault="0018652C" w:rsidP="006340A8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Menyetujui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9B700AA" w14:textId="77777777" w:rsidR="0018652C" w:rsidRPr="00E12136" w:rsidRDefault="0018652C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8652C" w:rsidRPr="00E12136" w14:paraId="3979BCF7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EF7FD01" w14:textId="77777777" w:rsidR="0018652C" w:rsidRPr="00E12136" w:rsidRDefault="0018652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AB1FE69" w14:textId="4F9D8D7C" w:rsidR="0018652C" w:rsidRPr="00E12136" w:rsidRDefault="0018652C" w:rsidP="006340A8">
            <w:pPr>
              <w:pStyle w:val="ListParagraph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8652C" w:rsidRPr="00E12136" w14:paraId="38529167" w14:textId="77777777" w:rsidTr="0018652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F549E9F" w14:textId="77777777" w:rsidR="0018652C" w:rsidRPr="00E12136" w:rsidRDefault="0018652C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319B9291" w14:textId="6C562F2C" w:rsidR="0018652C" w:rsidRPr="00E12136" w:rsidRDefault="0018652C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8652C" w:rsidRPr="00E12136" w14:paraId="7211E894" w14:textId="77777777" w:rsidTr="0018652C">
        <w:tc>
          <w:tcPr>
            <w:tcW w:w="8217" w:type="dxa"/>
            <w:gridSpan w:val="4"/>
          </w:tcPr>
          <w:p w14:paraId="52A0F642" w14:textId="77777777" w:rsidR="0018652C" w:rsidRPr="00E12136" w:rsidRDefault="0018652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34F597FC" w14:textId="4B615126" w:rsidR="0018652C" w:rsidRPr="00E12136" w:rsidRDefault="0018652C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F68B0A3" w14:textId="3FB3107C" w:rsidR="0018652C" w:rsidRPr="00E12136" w:rsidRDefault="0018652C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server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1B9AE4" w14:textId="3E4D24EC" w:rsidR="0018652C" w:rsidRPr="00E12136" w:rsidRDefault="0018652C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40FCC38" w14:textId="77777777" w:rsidR="009A6A84" w:rsidRPr="00E12136" w:rsidRDefault="009A6A84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FFBEA86" w14:textId="5CA49283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>ugas</w:t>
      </w:r>
      <w:proofErr w:type="spellEnd"/>
    </w:p>
    <w:p w14:paraId="5E6C97CE" w14:textId="292B7EF5" w:rsidR="00CF6AA3" w:rsidRPr="00E12136" w:rsidRDefault="00CF6AA3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4.17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DC692E" w:rsidRPr="00E12136" w14:paraId="0F8FBEEF" w14:textId="77777777" w:rsidTr="0018652C">
        <w:tc>
          <w:tcPr>
            <w:tcW w:w="3255" w:type="dxa"/>
            <w:tcBorders>
              <w:right w:val="nil"/>
            </w:tcBorders>
          </w:tcPr>
          <w:p w14:paraId="68352745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5A3071EF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DC692E" w:rsidRPr="00E12136" w14:paraId="04810598" w14:textId="77777777" w:rsidTr="0018652C">
        <w:tc>
          <w:tcPr>
            <w:tcW w:w="3963" w:type="dxa"/>
            <w:gridSpan w:val="2"/>
          </w:tcPr>
          <w:p w14:paraId="189C99E3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4AC862BF" w14:textId="72ECFE3C" w:rsidR="00DC692E" w:rsidRPr="00E12136" w:rsidRDefault="00DC692E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</w:t>
            </w:r>
            <w:r w:rsidR="00396EC8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7</w:t>
            </w:r>
          </w:p>
        </w:tc>
      </w:tr>
      <w:tr w:rsidR="00DC692E" w:rsidRPr="00E12136" w14:paraId="7C44E6D3" w14:textId="77777777" w:rsidTr="0018652C">
        <w:tc>
          <w:tcPr>
            <w:tcW w:w="3963" w:type="dxa"/>
            <w:gridSpan w:val="2"/>
          </w:tcPr>
          <w:p w14:paraId="64C04147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3E952F50" w14:textId="6EFB1CA9" w:rsidR="00DC692E" w:rsidRPr="00E12136" w:rsidRDefault="00396EC8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Kelola Tugas</w:t>
            </w:r>
          </w:p>
        </w:tc>
      </w:tr>
      <w:tr w:rsidR="00DC692E" w:rsidRPr="00E12136" w14:paraId="30714CBF" w14:textId="77777777" w:rsidTr="0018652C">
        <w:tc>
          <w:tcPr>
            <w:tcW w:w="3963" w:type="dxa"/>
            <w:gridSpan w:val="2"/>
          </w:tcPr>
          <w:p w14:paraId="7A5839E4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25B1C8CE" w14:textId="346F95F2" w:rsidR="00DC692E" w:rsidRPr="00E12136" w:rsidRDefault="00396EC8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seluruh</w:t>
            </w:r>
            <w:proofErr w:type="spellEnd"/>
            <w:r w:rsidRPr="00E12136">
              <w:t xml:space="preserve"> daftar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>.</w:t>
            </w:r>
          </w:p>
        </w:tc>
      </w:tr>
      <w:tr w:rsidR="00DC692E" w:rsidRPr="00E12136" w14:paraId="3936F10B" w14:textId="77777777" w:rsidTr="0018652C">
        <w:trPr>
          <w:trHeight w:val="728"/>
        </w:trPr>
        <w:tc>
          <w:tcPr>
            <w:tcW w:w="3963" w:type="dxa"/>
            <w:gridSpan w:val="2"/>
          </w:tcPr>
          <w:p w14:paraId="059A00ED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002226CB" w14:textId="6C5A8D3E" w:rsidR="00DC692E" w:rsidRPr="00E12136" w:rsidRDefault="00396EC8" w:rsidP="00E12136">
            <w:pPr>
              <w:pStyle w:val="NormalWeb"/>
              <w:jc w:val="both"/>
            </w:pPr>
            <w:proofErr w:type="spellStart"/>
            <w:r w:rsidRPr="00E12136">
              <w:rPr>
                <w:i/>
                <w:iCs/>
              </w:rPr>
              <w:t>Use</w:t>
            </w:r>
            <w:r w:rsidR="00CF6AA3" w:rsidRPr="00E12136">
              <w:rPr>
                <w:i/>
                <w:iCs/>
              </w:rPr>
              <w:t>c</w:t>
            </w:r>
            <w:r w:rsidRPr="00E12136">
              <w:rPr>
                <w:i/>
                <w:iCs/>
              </w:rPr>
              <w:t>ase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dalam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mengakses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fitur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pengelolaan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, </w:t>
            </w:r>
            <w:proofErr w:type="spellStart"/>
            <w:proofErr w:type="gramStart"/>
            <w:r w:rsidRPr="00E12136">
              <w:t>termasuk</w:t>
            </w:r>
            <w:proofErr w:type="spellEnd"/>
            <w:r w:rsidRPr="00E12136">
              <w:t xml:space="preserve"> </w:t>
            </w:r>
            <w:r w:rsidR="0018652C" w:rsidRPr="00E12136">
              <w:t>.</w:t>
            </w:r>
            <w:proofErr w:type="spellStart"/>
            <w:r w:rsidRPr="00E12136">
              <w:t>menampilkan</w:t>
            </w:r>
            <w:proofErr w:type="spellEnd"/>
            <w:proofErr w:type="gramEnd"/>
            <w:r w:rsidRPr="00E12136">
              <w:t xml:space="preserve"> daftar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ada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melakukan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tindakan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terhadap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tersebut</w:t>
            </w:r>
            <w:proofErr w:type="spellEnd"/>
            <w:r w:rsidRPr="00E12136">
              <w:t xml:space="preserve"> (CRUD).</w:t>
            </w:r>
          </w:p>
        </w:tc>
      </w:tr>
      <w:tr w:rsidR="00DC692E" w:rsidRPr="00E12136" w14:paraId="39EB473A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BCA0ECA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1A60A70" w14:textId="77777777" w:rsidR="00DC692E" w:rsidRPr="00E12136" w:rsidRDefault="00DC692E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DC692E" w:rsidRPr="00E12136" w14:paraId="0B4F518A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2183C10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6C4E9EF" w14:textId="49D0F6FA" w:rsidR="00DC692E" w:rsidRPr="00E12136" w:rsidRDefault="00396EC8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membuka</w:t>
            </w:r>
            <w:proofErr w:type="spellEnd"/>
            <w:r w:rsidRPr="00E12136">
              <w:t xml:space="preserve"> menu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melakukan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pengelolaan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>.</w:t>
            </w:r>
          </w:p>
        </w:tc>
      </w:tr>
      <w:tr w:rsidR="00DC692E" w:rsidRPr="00E12136" w14:paraId="251C8675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CF7DB31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A973CC1" w14:textId="77777777" w:rsidR="00396EC8" w:rsidRPr="00E12136" w:rsidRDefault="00396EC8" w:rsidP="006340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8886F23" w14:textId="74114745" w:rsidR="00DC692E" w:rsidRPr="00E12136" w:rsidRDefault="00396EC8" w:rsidP="006340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menyelesaikan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C692E" w:rsidRPr="00E12136" w14:paraId="0E5D91F4" w14:textId="77777777" w:rsidTr="0018652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25EE9FB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E4313DC" w14:textId="726F40B1" w:rsidR="00DC692E" w:rsidRPr="00E12136" w:rsidRDefault="00396EC8" w:rsidP="00E12136">
            <w:pPr>
              <w:pStyle w:val="NormalWeb"/>
              <w:jc w:val="both"/>
            </w:pPr>
            <w:proofErr w:type="spellStart"/>
            <w:r w:rsidRPr="00E12136">
              <w:t>Tambah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, Edit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DC692E" w:rsidRPr="00E12136" w14:paraId="16A8E661" w14:textId="77777777" w:rsidTr="0018652C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36B4E581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54D5519D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C692E" w:rsidRPr="00E12136" w14:paraId="0E6AB348" w14:textId="77777777" w:rsidTr="0018652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689AD1C1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66DD400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</w:tr>
      <w:tr w:rsidR="00DC692E" w:rsidRPr="00E12136" w14:paraId="367695A1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E6C9C3C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7B283CA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DC692E" w:rsidRPr="00E12136" w14:paraId="672A0AA8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E5712A2" w14:textId="66EB4740" w:rsidR="00DC692E" w:rsidRPr="00E12136" w:rsidRDefault="00396EC8" w:rsidP="006340A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D72C630" w14:textId="4774E4D5" w:rsidR="00DC692E" w:rsidRPr="00E12136" w:rsidRDefault="00DC692E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8652C" w:rsidRPr="00E12136" w14:paraId="617A535E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C14DDC3" w14:textId="77777777" w:rsidR="0018652C" w:rsidRPr="00E12136" w:rsidRDefault="0018652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78C6E8F" w14:textId="6B194740" w:rsidR="0018652C" w:rsidRPr="00E12136" w:rsidRDefault="0018652C" w:rsidP="006340A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C692E" w:rsidRPr="00E12136" w14:paraId="59B2AAEB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2E7CC89" w14:textId="44E02B55" w:rsidR="00DC692E" w:rsidRPr="00E12136" w:rsidRDefault="00396EC8" w:rsidP="006340A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opsi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19E8720" w14:textId="2EB685F7" w:rsidR="00DC692E" w:rsidRPr="00E12136" w:rsidRDefault="00DC692E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0C8306D4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FD80A03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E04E2F1" w14:textId="43CF5CC2" w:rsidR="00937B59" w:rsidRPr="00E12136" w:rsidRDefault="00937B59" w:rsidP="006340A8">
            <w:pPr>
              <w:pStyle w:val="ListParagraph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input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C692E" w:rsidRPr="00E12136" w14:paraId="428D76EB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653E079" w14:textId="0B8693C9" w:rsidR="00DC692E" w:rsidRPr="00E12136" w:rsidRDefault="00396EC8" w:rsidP="006340A8">
            <w:pPr>
              <w:pStyle w:val="ListParagraph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"Edit"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AD75966" w14:textId="41976ECD" w:rsidR="00DC692E" w:rsidRPr="00E12136" w:rsidRDefault="00DC692E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6AAD9378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16C3874" w14:textId="77777777" w:rsidR="00937B59" w:rsidRPr="00E12136" w:rsidRDefault="00937B59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FBE82D3" w14:textId="052657B8" w:rsidR="00937B59" w:rsidRPr="00E12136" w:rsidRDefault="00937B59" w:rsidP="006340A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diedit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C692E" w:rsidRPr="00E12136" w14:paraId="0B7A6871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817FF8B" w14:textId="5E4EAE6E" w:rsidR="00DC692E" w:rsidRPr="00E12136" w:rsidRDefault="00102CD6" w:rsidP="006340A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lalu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BB36018" w14:textId="0CC5C465" w:rsidR="00DC692E" w:rsidRPr="00E12136" w:rsidRDefault="00DC692E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015E9F62" w14:textId="77777777" w:rsidTr="0018652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DEB0D94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D74B55D" w14:textId="614CBB8F" w:rsidR="00937B59" w:rsidRPr="00E12136" w:rsidRDefault="00937B59" w:rsidP="006340A8">
            <w:pPr>
              <w:pStyle w:val="ListParagraph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C692E" w:rsidRPr="00E12136" w14:paraId="22F90BAE" w14:textId="77777777" w:rsidTr="0018652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20563DB" w14:textId="77777777" w:rsidR="00DC692E" w:rsidRPr="00E12136" w:rsidRDefault="00DC692E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53D4BA39" w14:textId="499DC600" w:rsidR="00DC692E" w:rsidRPr="00E12136" w:rsidRDefault="00102CD6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diubah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pembaruan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C692E" w:rsidRPr="00E12136" w14:paraId="72B4B84D" w14:textId="77777777" w:rsidTr="0018652C">
        <w:tc>
          <w:tcPr>
            <w:tcW w:w="8217" w:type="dxa"/>
            <w:gridSpan w:val="4"/>
          </w:tcPr>
          <w:p w14:paraId="4741C610" w14:textId="77777777" w:rsidR="00DC692E" w:rsidRPr="00E12136" w:rsidRDefault="00DC692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6DA7CE6" w14:textId="25BABEA2" w:rsidR="00102CD6" w:rsidRPr="00E12136" w:rsidRDefault="00102CD6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6F675F8" w14:textId="7EB267D2" w:rsidR="00102CD6" w:rsidRPr="00E12136" w:rsidRDefault="00102CD6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D75290D" w14:textId="41F9B915" w:rsidR="00DC692E" w:rsidRPr="00E12136" w:rsidRDefault="00102CD6" w:rsidP="006340A8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25516CCB" w14:textId="77777777" w:rsidR="00DC692E" w:rsidRPr="00E12136" w:rsidRDefault="00DC692E" w:rsidP="00E12136">
      <w:pPr>
        <w:ind w:left="284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E60CB0F" w14:textId="72C52349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>ugas</w:t>
      </w:r>
      <w:proofErr w:type="spellEnd"/>
    </w:p>
    <w:p w14:paraId="1455E339" w14:textId="195DC0A8" w:rsidR="00CF6AA3" w:rsidRPr="00E12136" w:rsidRDefault="00CF6AA3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4.18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03739907" w14:textId="77777777" w:rsidTr="00937B59">
        <w:tc>
          <w:tcPr>
            <w:tcW w:w="3255" w:type="dxa"/>
            <w:tcBorders>
              <w:right w:val="nil"/>
            </w:tcBorders>
          </w:tcPr>
          <w:p w14:paraId="69DE649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13C4E436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715CB6A4" w14:textId="77777777" w:rsidTr="00937B59">
        <w:tc>
          <w:tcPr>
            <w:tcW w:w="3963" w:type="dxa"/>
            <w:gridSpan w:val="2"/>
          </w:tcPr>
          <w:p w14:paraId="04C257D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2EB1AD93" w14:textId="3F3007A9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FS-18</w:t>
            </w:r>
          </w:p>
        </w:tc>
      </w:tr>
      <w:tr w:rsidR="00102CD6" w:rsidRPr="00E12136" w14:paraId="494E04D2" w14:textId="77777777" w:rsidTr="00937B59">
        <w:tc>
          <w:tcPr>
            <w:tcW w:w="3963" w:type="dxa"/>
            <w:gridSpan w:val="2"/>
          </w:tcPr>
          <w:p w14:paraId="0CD7B46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4A30B2F4" w14:textId="07CEDCB2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Tambah Tugas</w:t>
            </w:r>
          </w:p>
        </w:tc>
      </w:tr>
      <w:tr w:rsidR="00102CD6" w:rsidRPr="00E12136" w14:paraId="38C73FA0" w14:textId="77777777" w:rsidTr="00937B59">
        <w:tc>
          <w:tcPr>
            <w:tcW w:w="3963" w:type="dxa"/>
            <w:gridSpan w:val="2"/>
          </w:tcPr>
          <w:p w14:paraId="511BBF6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3089FD4D" w14:textId="63656315" w:rsidR="00102CD6" w:rsidRPr="00E12136" w:rsidRDefault="00102CD6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dalam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>.</w:t>
            </w:r>
          </w:p>
        </w:tc>
      </w:tr>
      <w:tr w:rsidR="00102CD6" w:rsidRPr="00E12136" w14:paraId="710D17F9" w14:textId="77777777" w:rsidTr="00937B59">
        <w:trPr>
          <w:trHeight w:val="728"/>
        </w:trPr>
        <w:tc>
          <w:tcPr>
            <w:tcW w:w="3963" w:type="dxa"/>
            <w:gridSpan w:val="2"/>
          </w:tcPr>
          <w:p w14:paraId="4EE0AFF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1CCC9F6F" w14:textId="29772C04" w:rsidR="00102CD6" w:rsidRPr="00E12136" w:rsidRDefault="00102CD6" w:rsidP="00E12136">
            <w:pPr>
              <w:pStyle w:val="NormalWeb"/>
              <w:jc w:val="both"/>
            </w:pPr>
            <w:proofErr w:type="spellStart"/>
            <w:r w:rsidRPr="00E12136">
              <w:rPr>
                <w:i/>
                <w:iCs/>
              </w:rPr>
              <w:t>Use</w:t>
            </w:r>
            <w:r w:rsidR="00CF6AA3" w:rsidRPr="00E12136">
              <w:rPr>
                <w:i/>
                <w:iCs/>
              </w:rPr>
              <w:t>c</w:t>
            </w:r>
            <w:r w:rsidRPr="00E12136">
              <w:rPr>
                <w:i/>
                <w:iCs/>
              </w:rPr>
              <w:t>ase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dalam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form </w:t>
            </w: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membuat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menyimpan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  <w:r w:rsidRPr="00E12136">
              <w:t>.</w:t>
            </w:r>
          </w:p>
        </w:tc>
      </w:tr>
      <w:tr w:rsidR="00102CD6" w:rsidRPr="00E12136" w14:paraId="2F814D3F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E5DA39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958D21D" w14:textId="7DC0BF84" w:rsidR="00102CD6" w:rsidRPr="00E12136" w:rsidRDefault="00102CD6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102CD6" w:rsidRPr="00E12136" w14:paraId="557E99EF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E7D31E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3EFE705" w14:textId="43A414E9" w:rsidR="00102CD6" w:rsidRPr="00E12136" w:rsidRDefault="008409C8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opsi</w:t>
            </w:r>
            <w:proofErr w:type="spellEnd"/>
            <w:r w:rsidRPr="00E12136">
              <w:t xml:space="preserve"> “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”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menu </w:t>
            </w:r>
            <w:proofErr w:type="spellStart"/>
            <w:r w:rsidRPr="00E12136">
              <w:t>tugas</w:t>
            </w:r>
            <w:proofErr w:type="spellEnd"/>
            <w:r w:rsidRPr="00E12136">
              <w:t>.</w:t>
            </w:r>
          </w:p>
        </w:tc>
      </w:tr>
      <w:tr w:rsidR="00102CD6" w:rsidRPr="00E12136" w14:paraId="26B07682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4E44E0C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DC03E37" w14:textId="77777777" w:rsidR="008409C8" w:rsidRPr="00E12136" w:rsidRDefault="008409C8" w:rsidP="006340A8">
            <w:pPr>
              <w:pStyle w:val="ListParagraph"/>
              <w:numPr>
                <w:ilvl w:val="0"/>
                <w:numId w:val="8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Menyediakan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topik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pembelajaran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5931599" w14:textId="231937BD" w:rsidR="00102CD6" w:rsidRPr="00E12136" w:rsidRDefault="008409C8" w:rsidP="006340A8">
            <w:pPr>
              <w:pStyle w:val="ListParagraph"/>
              <w:numPr>
                <w:ilvl w:val="0"/>
                <w:numId w:val="8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Peserta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dikerjakan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02CD6" w:rsidRPr="00E12136" w14:paraId="6488F5B8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ABF30A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3BAE8FC" w14:textId="6973B2B3" w:rsidR="00102CD6" w:rsidRPr="00E12136" w:rsidRDefault="008409C8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102CD6" w:rsidRPr="00E12136" w14:paraId="31EAC4A1" w14:textId="77777777" w:rsidTr="00937B59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75477C8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5280CAA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8409C8" w:rsidRPr="00E12136" w14:paraId="4AE28CEB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5F0D0B59" w14:textId="77777777" w:rsidR="008409C8" w:rsidRPr="00E12136" w:rsidRDefault="008409C8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6012C37D" w14:textId="79A41170" w:rsidR="008409C8" w:rsidRPr="00E12136" w:rsidRDefault="008409C8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</w:tr>
      <w:tr w:rsidR="00102CD6" w:rsidRPr="00E12136" w14:paraId="07E3F156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044EC8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F33237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53C72E0A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EAE1BB3" w14:textId="5C62016F" w:rsidR="00102CD6" w:rsidRPr="00E12136" w:rsidRDefault="008409C8" w:rsidP="006340A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869895B" w14:textId="27A15BE8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03C9468C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4DE3E1C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D01A950" w14:textId="470AB04F" w:rsidR="00937B59" w:rsidRPr="00E12136" w:rsidRDefault="00937B59" w:rsidP="006340A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pengisian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02CD6" w:rsidRPr="00E12136" w14:paraId="53202F5C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B3E2880" w14:textId="442C26E1" w:rsidR="00102CD6" w:rsidRPr="00E12136" w:rsidRDefault="008409C8" w:rsidP="006340A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AA47B6F" w14:textId="1B86BAE1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560A27FA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8204B6F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9FACFFE" w14:textId="40BDA90A" w:rsidR="00937B59" w:rsidRPr="00E12136" w:rsidRDefault="00937B59" w:rsidP="006340A8">
            <w:pPr>
              <w:pStyle w:val="ListParagraph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data.</w:t>
            </w:r>
          </w:p>
        </w:tc>
      </w:tr>
      <w:tr w:rsidR="00102CD6" w:rsidRPr="00E12136" w14:paraId="5BD66EC6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4C5B4B1" w14:textId="6CDC5C47" w:rsidR="00102CD6" w:rsidRPr="00E12136" w:rsidRDefault="008409C8" w:rsidP="006340A8">
            <w:pPr>
              <w:pStyle w:val="ListParagraph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FB19CB9" w14:textId="1994A114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0CD594C6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F2175A3" w14:textId="77777777" w:rsidR="00937B59" w:rsidRPr="00E12136" w:rsidRDefault="00937B59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1AAB45A" w14:textId="5CCD0820" w:rsidR="00937B59" w:rsidRPr="00E12136" w:rsidRDefault="00937B59" w:rsidP="006340A8">
            <w:pPr>
              <w:pStyle w:val="ListParagraph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37B59" w:rsidRPr="00E12136" w14:paraId="37F95568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E73A974" w14:textId="77777777" w:rsidR="00937B59" w:rsidRPr="00E12136" w:rsidRDefault="00937B59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4AD712CE" w14:textId="4ACDBB93" w:rsidR="00937B59" w:rsidRPr="00E12136" w:rsidRDefault="00937B59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ditambahkan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37B59" w:rsidRPr="00E12136" w14:paraId="734003BE" w14:textId="77777777" w:rsidTr="00937B59">
        <w:tc>
          <w:tcPr>
            <w:tcW w:w="8217" w:type="dxa"/>
            <w:gridSpan w:val="4"/>
          </w:tcPr>
          <w:p w14:paraId="734E582F" w14:textId="77777777" w:rsidR="00937B59" w:rsidRPr="00E12136" w:rsidRDefault="00937B5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0A54E180" w14:textId="55B55C96" w:rsidR="00937B59" w:rsidRPr="00E12136" w:rsidRDefault="00937B59" w:rsidP="006340A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valid.</w:t>
            </w:r>
          </w:p>
          <w:p w14:paraId="1F9A0860" w14:textId="61335BC8" w:rsidR="00937B59" w:rsidRPr="00E12136" w:rsidRDefault="00937B59" w:rsidP="006340A8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gangguan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server.</w:t>
            </w:r>
          </w:p>
        </w:tc>
      </w:tr>
    </w:tbl>
    <w:p w14:paraId="531293A7" w14:textId="77777777" w:rsidR="00102CD6" w:rsidRPr="00E12136" w:rsidRDefault="00102CD6" w:rsidP="00E1213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5AB0A8" w14:textId="44457F86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>ugas</w:t>
      </w:r>
      <w:proofErr w:type="spellEnd"/>
    </w:p>
    <w:p w14:paraId="7A4A5834" w14:textId="2F0DE471" w:rsidR="00CF6AA3" w:rsidRPr="00E12136" w:rsidRDefault="00CF6AA3" w:rsidP="00E1213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4.19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1FFB5228" w14:textId="77777777" w:rsidTr="00937B59">
        <w:tc>
          <w:tcPr>
            <w:tcW w:w="3255" w:type="dxa"/>
            <w:tcBorders>
              <w:right w:val="nil"/>
            </w:tcBorders>
          </w:tcPr>
          <w:p w14:paraId="55C972B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2C42F69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444C5FC3" w14:textId="77777777" w:rsidTr="00937B59">
        <w:tc>
          <w:tcPr>
            <w:tcW w:w="3963" w:type="dxa"/>
            <w:gridSpan w:val="2"/>
          </w:tcPr>
          <w:p w14:paraId="078B84B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0E6E9B66" w14:textId="0DBD6041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8409C8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19</w:t>
            </w:r>
          </w:p>
        </w:tc>
      </w:tr>
      <w:tr w:rsidR="00102CD6" w:rsidRPr="00E12136" w14:paraId="62418C00" w14:textId="77777777" w:rsidTr="00937B59">
        <w:tc>
          <w:tcPr>
            <w:tcW w:w="3963" w:type="dxa"/>
            <w:gridSpan w:val="2"/>
          </w:tcPr>
          <w:p w14:paraId="41028F2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A3AF123" w14:textId="3C7C6AEF" w:rsidR="00102CD6" w:rsidRPr="00E12136" w:rsidRDefault="008409C8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Edit Tugas</w:t>
            </w:r>
          </w:p>
        </w:tc>
      </w:tr>
      <w:tr w:rsidR="00102CD6" w:rsidRPr="00E12136" w14:paraId="422F923B" w14:textId="77777777" w:rsidTr="00937B59">
        <w:tc>
          <w:tcPr>
            <w:tcW w:w="3963" w:type="dxa"/>
            <w:gridSpan w:val="2"/>
          </w:tcPr>
          <w:p w14:paraId="07A4D65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59C052A6" w14:textId="02AA0941" w:rsidR="00102CD6" w:rsidRPr="00E12136" w:rsidRDefault="008409C8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memperbarui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ada</w:t>
            </w:r>
            <w:proofErr w:type="spellEnd"/>
            <w:r w:rsidRPr="00E12136">
              <w:t>.</w:t>
            </w:r>
          </w:p>
        </w:tc>
      </w:tr>
      <w:tr w:rsidR="00102CD6" w:rsidRPr="00E12136" w14:paraId="52E19E71" w14:textId="77777777" w:rsidTr="00937B59">
        <w:trPr>
          <w:trHeight w:val="728"/>
        </w:trPr>
        <w:tc>
          <w:tcPr>
            <w:tcW w:w="3963" w:type="dxa"/>
            <w:gridSpan w:val="2"/>
          </w:tcPr>
          <w:p w14:paraId="3609B8C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2E03625F" w14:textId="46CF2310" w:rsidR="00102CD6" w:rsidRPr="00E12136" w:rsidRDefault="008409C8" w:rsidP="00E12136">
            <w:pPr>
              <w:pStyle w:val="NormalWeb"/>
              <w:jc w:val="both"/>
            </w:pPr>
            <w:proofErr w:type="spellStart"/>
            <w:r w:rsidRPr="00E12136">
              <w:rPr>
                <w:i/>
                <w:iCs/>
              </w:rPr>
              <w:t>Use</w:t>
            </w:r>
            <w:r w:rsidR="00CF6AA3" w:rsidRPr="00E12136">
              <w:rPr>
                <w:i/>
                <w:iCs/>
              </w:rPr>
              <w:t>c</w:t>
            </w:r>
            <w:r w:rsidRPr="00E12136">
              <w:rPr>
                <w:i/>
                <w:iCs/>
              </w:rPr>
              <w:t>ase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perubahan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oleh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>.</w:t>
            </w:r>
          </w:p>
        </w:tc>
      </w:tr>
      <w:tr w:rsidR="00102CD6" w:rsidRPr="00E12136" w14:paraId="444B1CE6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4883D47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9A399AB" w14:textId="2199770F" w:rsidR="00102CD6" w:rsidRPr="00E12136" w:rsidRDefault="008409C8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102CD6" w:rsidRPr="00E12136" w14:paraId="1188FC1F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0A06CF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581D9AF" w14:textId="55008307" w:rsidR="00102CD6" w:rsidRPr="00E12136" w:rsidRDefault="009C0B8B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opsi</w:t>
            </w:r>
            <w:proofErr w:type="spellEnd"/>
            <w:r w:rsidRPr="00E12136">
              <w:t xml:space="preserve"> “Edit” pada salah </w:t>
            </w:r>
            <w:proofErr w:type="spellStart"/>
            <w:r w:rsidRPr="00E12136">
              <w:t>satu</w:t>
            </w:r>
            <w:proofErr w:type="spellEnd"/>
            <w:r w:rsidRPr="00E12136">
              <w:t xml:space="preserve"> </w:t>
            </w:r>
            <w:proofErr w:type="spellStart"/>
            <w:r w:rsidR="001A6904"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telah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diunggah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ditambahkan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sebelumnya</w:t>
            </w:r>
            <w:proofErr w:type="spellEnd"/>
            <w:r w:rsidRPr="00E12136">
              <w:t>.</w:t>
            </w:r>
          </w:p>
        </w:tc>
      </w:tr>
      <w:tr w:rsidR="00102CD6" w:rsidRPr="00E12136" w14:paraId="6ABDCEC7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F3CFA5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4E46B94" w14:textId="77777777" w:rsidR="001A6904" w:rsidRPr="00E12136" w:rsidRDefault="001A6904" w:rsidP="006340A8">
            <w:pPr>
              <w:pStyle w:val="ListParagraph"/>
              <w:numPr>
                <w:ilvl w:val="0"/>
                <w:numId w:val="10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Menyediakan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latihan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15BD315" w14:textId="7DE63DF9" w:rsidR="00102CD6" w:rsidRPr="00E12136" w:rsidRDefault="001A6904" w:rsidP="006340A8">
            <w:pPr>
              <w:pStyle w:val="ListParagraph"/>
              <w:numPr>
                <w:ilvl w:val="0"/>
                <w:numId w:val="10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02CD6" w:rsidRPr="00E12136" w14:paraId="477E32EC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EB295C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4284223" w14:textId="554B1D9C" w:rsidR="00102CD6" w:rsidRPr="00E12136" w:rsidRDefault="001A6904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102CD6" w:rsidRPr="00E12136" w14:paraId="2C3A49DC" w14:textId="77777777" w:rsidTr="00937B59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4F746B77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404B850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7A6CDA" w:rsidRPr="00E12136" w14:paraId="498A13FE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3B10A595" w14:textId="77777777" w:rsidR="007A6CDA" w:rsidRPr="00E12136" w:rsidRDefault="007A6CDA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5D66BDBE" w14:textId="04DF2B5B" w:rsidR="007A6CDA" w:rsidRPr="00E12136" w:rsidRDefault="007A6CDA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</w:tr>
      <w:tr w:rsidR="00102CD6" w:rsidRPr="00E12136" w14:paraId="60971B37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12DC3B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3B98E5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098D109A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FFBE4E0" w14:textId="062BD20B" w:rsidR="00102CD6" w:rsidRPr="00E12136" w:rsidRDefault="007A6CDA" w:rsidP="006340A8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D881B53" w14:textId="2AC580AB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4415A8E0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89545A4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19D8C20" w14:textId="3F003631" w:rsidR="00937B59" w:rsidRPr="00E12136" w:rsidRDefault="00937B59" w:rsidP="006340A8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lama.</w:t>
            </w:r>
          </w:p>
        </w:tc>
      </w:tr>
      <w:tr w:rsidR="00102CD6" w:rsidRPr="00E12136" w14:paraId="516C11DA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3C2A86F" w14:textId="6CF6704A" w:rsidR="00102CD6" w:rsidRPr="00E12136" w:rsidRDefault="007A6CDA" w:rsidP="006340A8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DC45E8C" w14:textId="20104759" w:rsidR="00102CD6" w:rsidRPr="00E12136" w:rsidRDefault="00102CD6" w:rsidP="00E12136">
            <w:pPr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30B50F40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EFF30C3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EFE66A7" w14:textId="12A7FCEB" w:rsidR="00937B59" w:rsidRPr="00E12136" w:rsidRDefault="00937B59" w:rsidP="006340A8">
            <w:pPr>
              <w:pStyle w:val="ListParagraph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37B59" w:rsidRPr="00E12136" w14:paraId="49CAC7C0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9F5AEBD" w14:textId="453EBB65" w:rsidR="00937B59" w:rsidRPr="00E12136" w:rsidRDefault="00937B59" w:rsidP="006340A8">
            <w:pPr>
              <w:pStyle w:val="ListParagraph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13D5AA2" w14:textId="083DA7B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731F5B3F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85DE7C4" w14:textId="77777777" w:rsidR="00937B59" w:rsidRPr="00E12136" w:rsidRDefault="00937B59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59152B9" w14:textId="519E7413" w:rsidR="00937B59" w:rsidRPr="00E12136" w:rsidRDefault="00937B59" w:rsidP="006340A8">
            <w:pPr>
              <w:pStyle w:val="ListParagraph"/>
              <w:numPr>
                <w:ilvl w:val="0"/>
                <w:numId w:val="5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37B59" w:rsidRPr="00E12136" w14:paraId="6127763A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AF99212" w14:textId="77777777" w:rsidR="00937B59" w:rsidRPr="00E12136" w:rsidRDefault="00937B59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7BF0D4FA" w14:textId="2022E8D6" w:rsidR="00937B59" w:rsidRPr="00E12136" w:rsidRDefault="00937B59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diperbarui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dalam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.</w:t>
            </w:r>
          </w:p>
        </w:tc>
      </w:tr>
      <w:tr w:rsidR="00937B59" w:rsidRPr="00E12136" w14:paraId="5D33AFA1" w14:textId="77777777" w:rsidTr="00937B59">
        <w:tc>
          <w:tcPr>
            <w:tcW w:w="8217" w:type="dxa"/>
            <w:gridSpan w:val="4"/>
          </w:tcPr>
          <w:p w14:paraId="41EF6F34" w14:textId="77777777" w:rsidR="00937B59" w:rsidRPr="00E12136" w:rsidRDefault="00937B5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Exception</w:t>
            </w:r>
          </w:p>
          <w:p w14:paraId="254B19F2" w14:textId="2647ECF6" w:rsidR="00937B59" w:rsidRPr="00E12136" w:rsidRDefault="00937B59" w:rsidP="006340A8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ditemukan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.</w:t>
            </w:r>
          </w:p>
          <w:p w14:paraId="23A1474B" w14:textId="77777777" w:rsidR="00937B59" w:rsidRPr="00E12136" w:rsidRDefault="00937B59" w:rsidP="006340A8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.</w:t>
            </w:r>
          </w:p>
          <w:p w14:paraId="1989F975" w14:textId="52E93983" w:rsidR="001A6904" w:rsidRPr="00E12136" w:rsidRDefault="001A6904" w:rsidP="006340A8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Koneksi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terputus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mengunggah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CCF7BD1" w14:textId="58502EA1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719C0BD" w14:textId="77777777" w:rsidR="001A6904" w:rsidRPr="00E12136" w:rsidRDefault="001A6904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C37C4F7" w14:textId="791698E1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6904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>ugas</w:t>
      </w:r>
      <w:proofErr w:type="spellEnd"/>
    </w:p>
    <w:p w14:paraId="2ED8B4EB" w14:textId="74CC56DE" w:rsidR="00CF6AA3" w:rsidRPr="00E12136" w:rsidRDefault="00CF6AA3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4.20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Tugas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170CE113" w14:textId="77777777" w:rsidTr="00937B59">
        <w:tc>
          <w:tcPr>
            <w:tcW w:w="3255" w:type="dxa"/>
            <w:tcBorders>
              <w:right w:val="nil"/>
            </w:tcBorders>
          </w:tcPr>
          <w:p w14:paraId="1CA63E0C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30A7239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093729E7" w14:textId="77777777" w:rsidTr="00937B59">
        <w:tc>
          <w:tcPr>
            <w:tcW w:w="3963" w:type="dxa"/>
            <w:gridSpan w:val="2"/>
          </w:tcPr>
          <w:p w14:paraId="6423567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3AB9E947" w14:textId="14E67943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7A6CDA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20</w:t>
            </w:r>
          </w:p>
        </w:tc>
      </w:tr>
      <w:tr w:rsidR="00102CD6" w:rsidRPr="00E12136" w14:paraId="7ABFDC6E" w14:textId="77777777" w:rsidTr="00937B59">
        <w:tc>
          <w:tcPr>
            <w:tcW w:w="3963" w:type="dxa"/>
            <w:gridSpan w:val="2"/>
          </w:tcPr>
          <w:p w14:paraId="244F45F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03C7777" w14:textId="68673798" w:rsidR="00102CD6" w:rsidRPr="00E12136" w:rsidRDefault="007A6CDA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</w:tr>
      <w:tr w:rsidR="00102CD6" w:rsidRPr="00E12136" w14:paraId="175FD90D" w14:textId="77777777" w:rsidTr="00937B59">
        <w:tc>
          <w:tcPr>
            <w:tcW w:w="3963" w:type="dxa"/>
            <w:gridSpan w:val="2"/>
          </w:tcPr>
          <w:p w14:paraId="2D785DC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7DB156E7" w14:textId="3E4F5703" w:rsidR="00102CD6" w:rsidRPr="00E12136" w:rsidRDefault="007A6CDA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tidak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relevan</w:t>
            </w:r>
            <w:proofErr w:type="spellEnd"/>
            <w:r w:rsidRPr="00E12136">
              <w:t>.</w:t>
            </w:r>
          </w:p>
        </w:tc>
      </w:tr>
      <w:tr w:rsidR="00102CD6" w:rsidRPr="00E12136" w14:paraId="65E5BBAC" w14:textId="77777777" w:rsidTr="00937B59">
        <w:trPr>
          <w:trHeight w:val="728"/>
        </w:trPr>
        <w:tc>
          <w:tcPr>
            <w:tcW w:w="3963" w:type="dxa"/>
            <w:gridSpan w:val="2"/>
          </w:tcPr>
          <w:p w14:paraId="5316886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227B0E71" w14:textId="6C1EBFCA" w:rsidR="00102CD6" w:rsidRPr="00E12136" w:rsidRDefault="007A6CDA" w:rsidP="00E12136">
            <w:pPr>
              <w:pStyle w:val="NormalWeb"/>
              <w:jc w:val="both"/>
            </w:pPr>
            <w:proofErr w:type="spellStart"/>
            <w:r w:rsidRPr="00E12136">
              <w:rPr>
                <w:i/>
                <w:iCs/>
              </w:rPr>
              <w:t>Use</w:t>
            </w:r>
            <w:r w:rsidR="00CF6AA3" w:rsidRPr="00E12136">
              <w:rPr>
                <w:i/>
                <w:iCs/>
              </w:rPr>
              <w:t>c</w:t>
            </w:r>
            <w:r w:rsidRPr="00E12136">
              <w:rPr>
                <w:i/>
                <w:iCs/>
              </w:rPr>
              <w:t>ase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penghapusan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tugas</w:t>
            </w:r>
            <w:proofErr w:type="spellEnd"/>
            <w:r w:rsidRPr="00E12136">
              <w:t>.</w:t>
            </w:r>
          </w:p>
        </w:tc>
      </w:tr>
      <w:tr w:rsidR="00102CD6" w:rsidRPr="00E12136" w14:paraId="419D76C1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95D9F4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7B47947" w14:textId="560C0DEE" w:rsidR="00102CD6" w:rsidRPr="00E12136" w:rsidRDefault="007A6CDA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1A6904" w:rsidRPr="00E12136" w14:paraId="68BA43EA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0E19B69" w14:textId="77777777" w:rsidR="001A6904" w:rsidRPr="00E12136" w:rsidRDefault="001A690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A13E80D" w14:textId="20607A08" w:rsidR="001A6904" w:rsidRPr="00E12136" w:rsidRDefault="001A6904" w:rsidP="00E12136">
            <w:pPr>
              <w:pStyle w:val="NormalWeb"/>
              <w:jc w:val="both"/>
            </w:pPr>
            <w:proofErr w:type="spellStart"/>
            <w:r w:rsidRPr="00E12136">
              <w:t>Pengguna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menu "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" </w:t>
            </w:r>
            <w:proofErr w:type="spellStart"/>
            <w:r w:rsidRPr="00E12136">
              <w:t>lalu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klik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tombol</w:t>
            </w:r>
            <w:proofErr w:type="spellEnd"/>
            <w:r w:rsidRPr="00E12136">
              <w:t xml:space="preserve"> "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  <w:r w:rsidRPr="00E12136">
              <w:t>".</w:t>
            </w:r>
          </w:p>
        </w:tc>
      </w:tr>
      <w:tr w:rsidR="00102CD6" w:rsidRPr="00E12136" w14:paraId="073C8C75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CCC585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6654CB4" w14:textId="6E8D490B" w:rsidR="00102CD6" w:rsidRPr="00E12136" w:rsidRDefault="007A6CDA" w:rsidP="006340A8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bela</w:t>
            </w:r>
            <w:r w:rsidR="001A6904"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jar</w:t>
            </w:r>
            <w:proofErr w:type="spellEnd"/>
          </w:p>
        </w:tc>
      </w:tr>
      <w:tr w:rsidR="00102CD6" w:rsidRPr="00E12136" w14:paraId="2924AED5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8E509A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5B0C28F" w14:textId="74D35DAD" w:rsidR="00102CD6" w:rsidRPr="00E12136" w:rsidRDefault="007A6CDA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Tugas</w:t>
            </w:r>
            <w:proofErr w:type="spellEnd"/>
          </w:p>
        </w:tc>
      </w:tr>
      <w:tr w:rsidR="00102CD6" w:rsidRPr="00E12136" w14:paraId="4A5D913F" w14:textId="77777777" w:rsidTr="00937B59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7F53F4C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52E2302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7A6CDA" w:rsidRPr="00E12136" w14:paraId="22439A70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EACC005" w14:textId="77777777" w:rsidR="007A6CDA" w:rsidRPr="00E12136" w:rsidRDefault="007A6CDA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04E2DE6" w14:textId="4034D991" w:rsidR="007A6CDA" w:rsidRPr="00E12136" w:rsidRDefault="007A6CDA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</w:tr>
      <w:tr w:rsidR="00102CD6" w:rsidRPr="00E12136" w14:paraId="4D5EBC62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68871E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B86CC7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1915DB36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66DDC8F" w14:textId="46DE279D" w:rsidR="00102CD6" w:rsidRPr="00E12136" w:rsidRDefault="007A6CDA" w:rsidP="006340A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FB3356F" w14:textId="09FE6462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360DAC5D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1F27E56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EE58435" w14:textId="1DBA639A" w:rsidR="00937B59" w:rsidRPr="00E12136" w:rsidRDefault="00937B59" w:rsidP="006340A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dialog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02CD6" w:rsidRPr="00E12136" w14:paraId="5B8A5EE1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6877211" w14:textId="53A28AF9" w:rsidR="00102CD6" w:rsidRPr="00E12136" w:rsidRDefault="007A6CDA" w:rsidP="006340A8">
            <w:pPr>
              <w:pStyle w:val="ListParagraph"/>
              <w:numPr>
                <w:ilvl w:val="0"/>
                <w:numId w:val="5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52FF302" w14:textId="35C660BB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2AB96B72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704D081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EBFAF6B" w14:textId="58EDCC60" w:rsidR="00937B59" w:rsidRPr="00E12136" w:rsidRDefault="00937B59" w:rsidP="006340A8">
            <w:pPr>
              <w:pStyle w:val="ListParagraph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A6CDA" w:rsidRPr="00E12136" w14:paraId="0032B91C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48765F4C" w14:textId="76FD3267" w:rsidR="007A6CDA" w:rsidRPr="00E12136" w:rsidRDefault="007A6CDA" w:rsidP="00E12136">
            <w:pPr>
              <w:pStyle w:val="NormalWeb"/>
              <w:jc w:val="both"/>
              <w:rPr>
                <w:lang w:val="sv-SE"/>
              </w:rPr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  <w:proofErr w:type="spellStart"/>
            <w:r w:rsidRPr="00E12136">
              <w:t>Tugas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102CD6" w:rsidRPr="00E12136" w14:paraId="3D17305D" w14:textId="77777777" w:rsidTr="00937B59">
        <w:tc>
          <w:tcPr>
            <w:tcW w:w="8217" w:type="dxa"/>
            <w:gridSpan w:val="4"/>
          </w:tcPr>
          <w:p w14:paraId="34F41A2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E6E485F" w14:textId="77777777" w:rsidR="007A6CDA" w:rsidRPr="00E12136" w:rsidRDefault="007A6CDA" w:rsidP="006340A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6E3C916" w14:textId="77777777" w:rsidR="007A6CDA" w:rsidRPr="00E12136" w:rsidRDefault="007A6CDA" w:rsidP="006340A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39B04E3" w14:textId="53F98803" w:rsidR="00102CD6" w:rsidRPr="00E12136" w:rsidRDefault="007A6CDA" w:rsidP="006340A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Server error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data.</w:t>
            </w:r>
          </w:p>
        </w:tc>
      </w:tr>
    </w:tbl>
    <w:p w14:paraId="5E655EEA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28C30D1" w14:textId="50AE3C0F" w:rsidR="00557946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1A6904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 xml:space="preserve">ata </w:t>
      </w:r>
      <w:r w:rsidR="001A6904" w:rsidRPr="00E12136">
        <w:rPr>
          <w:rFonts w:ascii="Times New Roman" w:hAnsi="Times New Roman" w:cs="Times New Roman"/>
          <w:sz w:val="24"/>
          <w:szCs w:val="24"/>
        </w:rPr>
        <w:t>N</w:t>
      </w:r>
      <w:r w:rsidRPr="00E12136">
        <w:rPr>
          <w:rFonts w:ascii="Times New Roman" w:hAnsi="Times New Roman" w:cs="Times New Roman"/>
          <w:sz w:val="24"/>
          <w:szCs w:val="24"/>
        </w:rPr>
        <w:t>ilai</w:t>
      </w:r>
    </w:p>
    <w:p w14:paraId="1301B6F2" w14:textId="723777B2" w:rsidR="00CF6AA3" w:rsidRPr="00E12136" w:rsidRDefault="00CF6AA3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4.21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Nilai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13FD5DC6" w14:textId="77777777" w:rsidTr="00937B59">
        <w:tc>
          <w:tcPr>
            <w:tcW w:w="3255" w:type="dxa"/>
            <w:tcBorders>
              <w:right w:val="nil"/>
            </w:tcBorders>
          </w:tcPr>
          <w:p w14:paraId="0949016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50C7971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458DA831" w14:textId="77777777" w:rsidTr="00937B59">
        <w:tc>
          <w:tcPr>
            <w:tcW w:w="3963" w:type="dxa"/>
            <w:gridSpan w:val="2"/>
          </w:tcPr>
          <w:p w14:paraId="7A0342C7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6A25C1EE" w14:textId="4AE02304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7A6CDA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21</w:t>
            </w:r>
          </w:p>
        </w:tc>
      </w:tr>
      <w:tr w:rsidR="00102CD6" w:rsidRPr="00E12136" w14:paraId="15D95CC3" w14:textId="77777777" w:rsidTr="00937B59">
        <w:tc>
          <w:tcPr>
            <w:tcW w:w="3963" w:type="dxa"/>
            <w:gridSpan w:val="2"/>
          </w:tcPr>
          <w:p w14:paraId="667A4CB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7CDF1945" w14:textId="3E130660" w:rsidR="00102CD6" w:rsidRPr="00E12136" w:rsidRDefault="002945A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 Data Nilai</w:t>
            </w:r>
          </w:p>
        </w:tc>
      </w:tr>
      <w:tr w:rsidR="00102CD6" w:rsidRPr="00E12136" w14:paraId="6E2C66F9" w14:textId="77777777" w:rsidTr="00937B59">
        <w:tc>
          <w:tcPr>
            <w:tcW w:w="3963" w:type="dxa"/>
            <w:gridSpan w:val="2"/>
          </w:tcPr>
          <w:p w14:paraId="4EC85F8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7804E0AE" w14:textId="7D3E0AD2" w:rsidR="00102CD6" w:rsidRPr="00E12136" w:rsidRDefault="002945A5" w:rsidP="00E12136">
            <w:pPr>
              <w:pStyle w:val="NormalWeb"/>
              <w:jc w:val="both"/>
            </w:pPr>
            <w:r w:rsidRPr="00E12136">
              <w:t xml:space="preserve">Admin dan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>.</w:t>
            </w:r>
          </w:p>
        </w:tc>
      </w:tr>
      <w:tr w:rsidR="00102CD6" w:rsidRPr="00E12136" w14:paraId="1A6194C6" w14:textId="77777777" w:rsidTr="00937B59">
        <w:trPr>
          <w:trHeight w:val="728"/>
        </w:trPr>
        <w:tc>
          <w:tcPr>
            <w:tcW w:w="3963" w:type="dxa"/>
            <w:gridSpan w:val="2"/>
          </w:tcPr>
          <w:p w14:paraId="387750B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5460A332" w14:textId="2979C416" w:rsidR="00102CD6" w:rsidRPr="00E12136" w:rsidRDefault="002945A5" w:rsidP="00E12136">
            <w:pPr>
              <w:pStyle w:val="NormalWeb"/>
              <w:jc w:val="both"/>
            </w:pPr>
            <w:proofErr w:type="spellStart"/>
            <w:r w:rsidRPr="00E12136">
              <w:t>Menampilkan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mengatur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siswa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melalui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102CD6" w:rsidRPr="00E12136" w14:paraId="7994EE3B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C95411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4EE6B3D" w14:textId="61384575" w:rsidR="00102CD6" w:rsidRPr="00E12136" w:rsidRDefault="002945A5" w:rsidP="00E12136">
            <w:pPr>
              <w:pStyle w:val="NormalWeb"/>
              <w:jc w:val="both"/>
            </w:pPr>
            <w:r w:rsidRPr="00E12136">
              <w:t xml:space="preserve">Admin,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102CD6" w:rsidRPr="00E12136" w14:paraId="0E96E500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1843D0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92514AC" w14:textId="05415CEC" w:rsidR="00102CD6" w:rsidRPr="00E12136" w:rsidRDefault="002945A5" w:rsidP="00E12136">
            <w:pPr>
              <w:pStyle w:val="NormalWeb"/>
              <w:jc w:val="both"/>
            </w:pPr>
            <w:proofErr w:type="spellStart"/>
            <w:r w:rsidRPr="00E12136">
              <w:t>Aktor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membuka</w:t>
            </w:r>
            <w:proofErr w:type="spellEnd"/>
            <w:r w:rsidRPr="00E12136">
              <w:t xml:space="preserve"> menu </w:t>
            </w:r>
            <w:proofErr w:type="spellStart"/>
            <w:r w:rsidRPr="00E12136">
              <w:t>nilai</w:t>
            </w:r>
            <w:proofErr w:type="spellEnd"/>
          </w:p>
        </w:tc>
      </w:tr>
      <w:tr w:rsidR="00102CD6" w:rsidRPr="00E12136" w14:paraId="33985B0C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DDBF4A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14FBBDE" w14:textId="77777777" w:rsidR="002945A5" w:rsidRPr="00E12136" w:rsidRDefault="002945A5" w:rsidP="006340A8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A45D210" w14:textId="06BED075" w:rsidR="00102CD6" w:rsidRPr="00E12136" w:rsidRDefault="002945A5" w:rsidP="006340A8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/ Admin: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mencatat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memantau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perkembangan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siswa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02CD6" w:rsidRPr="00E12136" w14:paraId="48EC85D1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6E9ADC7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DBCA400" w14:textId="1D1A5C43" w:rsidR="00102CD6" w:rsidRPr="00E12136" w:rsidRDefault="002945A5" w:rsidP="00E12136">
            <w:pPr>
              <w:pStyle w:val="NormalWeb"/>
              <w:jc w:val="both"/>
            </w:pPr>
            <w:proofErr w:type="spellStart"/>
            <w:r w:rsidRPr="00E12136">
              <w:t>Tambah</w:t>
            </w:r>
            <w:proofErr w:type="spellEnd"/>
            <w:r w:rsidRPr="00E12136">
              <w:t xml:space="preserve"> Nilai, Edit Nilai</w:t>
            </w:r>
          </w:p>
        </w:tc>
      </w:tr>
      <w:tr w:rsidR="00102CD6" w:rsidRPr="00E12136" w14:paraId="227B0394" w14:textId="77777777" w:rsidTr="00937B59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34D6797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22FEC29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2945A5" w:rsidRPr="00E12136" w14:paraId="74677096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18926D6" w14:textId="77777777" w:rsidR="002945A5" w:rsidRPr="00E12136" w:rsidRDefault="002945A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6B31E692" w14:textId="22906AD4" w:rsidR="002945A5" w:rsidRPr="00E12136" w:rsidRDefault="002945A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Aktor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Admin/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</w:p>
        </w:tc>
      </w:tr>
      <w:tr w:rsidR="00102CD6" w:rsidRPr="00E12136" w14:paraId="2CDBC539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F572CF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E63FC8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3E01E25B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629F10E" w14:textId="04712C28" w:rsidR="00102CD6" w:rsidRPr="00E12136" w:rsidRDefault="002945A5" w:rsidP="006340A8">
            <w:pPr>
              <w:pStyle w:val="ListParagraph"/>
              <w:numPr>
                <w:ilvl w:val="0"/>
                <w:numId w:val="10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Buka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211554B" w14:textId="7DBD525B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7B31A040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AE06BD1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E952823" w14:textId="2F983887" w:rsidR="00937B59" w:rsidRPr="00E12136" w:rsidRDefault="00937B59" w:rsidP="006340A8">
            <w:pPr>
              <w:pStyle w:val="ListParagraph"/>
              <w:numPr>
                <w:ilvl w:val="0"/>
                <w:numId w:val="10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937B59" w:rsidRPr="00E12136" w14:paraId="5BB7693A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9559B2B" w14:textId="1D25C976" w:rsidR="00937B59" w:rsidRPr="00E12136" w:rsidRDefault="00937B59" w:rsidP="006340A8">
            <w:pPr>
              <w:pStyle w:val="ListParagraph"/>
              <w:numPr>
                <w:ilvl w:val="0"/>
                <w:numId w:val="10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aksi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42E9FDC" w14:textId="7666BB2A" w:rsidR="00937B59" w:rsidRPr="00E12136" w:rsidRDefault="00937B59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27E3355A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EB0043D" w14:textId="77777777" w:rsidR="00937B59" w:rsidRPr="00E12136" w:rsidRDefault="00937B5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19F5096" w14:textId="5E272A20" w:rsidR="00937B59" w:rsidRPr="00E12136" w:rsidRDefault="00937B59" w:rsidP="006340A8">
            <w:pPr>
              <w:pStyle w:val="ListParagraph"/>
              <w:numPr>
                <w:ilvl w:val="0"/>
                <w:numId w:val="10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/edit)</w:t>
            </w:r>
          </w:p>
        </w:tc>
      </w:tr>
      <w:tr w:rsidR="00937B59" w:rsidRPr="00E12136" w14:paraId="7E63673F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5FD00380" w14:textId="77777777" w:rsidR="00937B59" w:rsidRPr="00E12136" w:rsidRDefault="00937B59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76DFAFAD" w14:textId="585DD1A8" w:rsidR="00937B59" w:rsidRPr="00E12136" w:rsidRDefault="00937B59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37B59" w:rsidRPr="00E12136" w14:paraId="6D37109B" w14:textId="77777777" w:rsidTr="00937B59">
        <w:tc>
          <w:tcPr>
            <w:tcW w:w="8217" w:type="dxa"/>
            <w:gridSpan w:val="4"/>
          </w:tcPr>
          <w:p w14:paraId="467CCF34" w14:textId="77777777" w:rsidR="00937B59" w:rsidRPr="00E12136" w:rsidRDefault="00937B5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1F3A7671" w14:textId="77777777" w:rsidR="00937B59" w:rsidRPr="00E12136" w:rsidRDefault="00937B59" w:rsidP="006340A8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</w:p>
          <w:p w14:paraId="3D25C659" w14:textId="260815D6" w:rsidR="00937B59" w:rsidRPr="00E12136" w:rsidRDefault="00937B59" w:rsidP="006340A8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ditolak</w:t>
            </w:r>
            <w:proofErr w:type="spellEnd"/>
          </w:p>
        </w:tc>
      </w:tr>
    </w:tbl>
    <w:p w14:paraId="508061A5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739A0DC" w14:textId="046E451A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sz w:val="24"/>
          <w:szCs w:val="24"/>
        </w:rPr>
        <w:t>N</w:t>
      </w:r>
      <w:r w:rsidRPr="00E12136">
        <w:rPr>
          <w:rFonts w:ascii="Times New Roman" w:hAnsi="Times New Roman" w:cs="Times New Roman"/>
          <w:sz w:val="24"/>
          <w:szCs w:val="24"/>
        </w:rPr>
        <w:t>ilai</w:t>
      </w:r>
    </w:p>
    <w:p w14:paraId="440B9277" w14:textId="047D5B7D" w:rsidR="00CF6AA3" w:rsidRPr="00E12136" w:rsidRDefault="00CF6AA3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2B5EFB" w:rsidRPr="00E12136">
        <w:rPr>
          <w:rFonts w:ascii="Times New Roman" w:hAnsi="Times New Roman" w:cs="Times New Roman"/>
          <w:sz w:val="24"/>
          <w:szCs w:val="24"/>
        </w:rPr>
        <w:t>22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EFB"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2B5EFB" w:rsidRPr="00E12136">
        <w:rPr>
          <w:rFonts w:ascii="Times New Roman" w:hAnsi="Times New Roman" w:cs="Times New Roman"/>
          <w:sz w:val="24"/>
          <w:szCs w:val="24"/>
        </w:rPr>
        <w:t xml:space="preserve"> Nilai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03F8876F" w14:textId="77777777" w:rsidTr="00937B59">
        <w:tc>
          <w:tcPr>
            <w:tcW w:w="3255" w:type="dxa"/>
            <w:tcBorders>
              <w:right w:val="nil"/>
            </w:tcBorders>
          </w:tcPr>
          <w:p w14:paraId="60930B3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0421139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14B8956C" w14:textId="77777777" w:rsidTr="00937B59">
        <w:tc>
          <w:tcPr>
            <w:tcW w:w="3963" w:type="dxa"/>
            <w:gridSpan w:val="2"/>
          </w:tcPr>
          <w:p w14:paraId="7070540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2055C022" w14:textId="167AB42D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2945A5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22</w:t>
            </w:r>
          </w:p>
        </w:tc>
      </w:tr>
      <w:tr w:rsidR="00102CD6" w:rsidRPr="00E12136" w14:paraId="40E9B0B2" w14:textId="77777777" w:rsidTr="00937B59">
        <w:tc>
          <w:tcPr>
            <w:tcW w:w="3963" w:type="dxa"/>
            <w:gridSpan w:val="2"/>
          </w:tcPr>
          <w:p w14:paraId="0849052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7456CC54" w14:textId="13EAA3EA" w:rsidR="00102CD6" w:rsidRPr="00E12136" w:rsidRDefault="002945A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</w:p>
        </w:tc>
      </w:tr>
      <w:tr w:rsidR="00102CD6" w:rsidRPr="00E12136" w14:paraId="42F903B8" w14:textId="77777777" w:rsidTr="00937B59">
        <w:tc>
          <w:tcPr>
            <w:tcW w:w="3963" w:type="dxa"/>
            <w:gridSpan w:val="2"/>
          </w:tcPr>
          <w:p w14:paraId="602C720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241E8C4C" w14:textId="047AC3BB" w:rsidR="00102CD6" w:rsidRPr="00E12136" w:rsidRDefault="002945A5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102CD6" w:rsidRPr="00E12136" w14:paraId="6242B80B" w14:textId="77777777" w:rsidTr="00937B59">
        <w:trPr>
          <w:trHeight w:val="728"/>
        </w:trPr>
        <w:tc>
          <w:tcPr>
            <w:tcW w:w="3963" w:type="dxa"/>
            <w:gridSpan w:val="2"/>
          </w:tcPr>
          <w:p w14:paraId="661087F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233C7AE0" w14:textId="54DCBC19" w:rsidR="00102CD6" w:rsidRPr="00E12136" w:rsidRDefault="002945A5" w:rsidP="00E12136">
            <w:pPr>
              <w:pStyle w:val="NormalWeb"/>
              <w:jc w:val="both"/>
            </w:pPr>
            <w:r w:rsidRPr="00E12136">
              <w:t xml:space="preserve">Proses </w:t>
            </w:r>
            <w:proofErr w:type="spellStart"/>
            <w:r w:rsidRPr="00E12136">
              <w:t>pengisian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oleh </w:t>
            </w: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102CD6" w:rsidRPr="00E12136" w14:paraId="0A1147B0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49B619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7FB2D9A" w14:textId="5D95F26F" w:rsidR="00102CD6" w:rsidRPr="00E12136" w:rsidRDefault="002945A5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102CD6" w:rsidRPr="00E12136" w14:paraId="730F67F5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3F7DD2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6EB7C60" w14:textId="52EA9DCB" w:rsidR="00102CD6" w:rsidRPr="00E12136" w:rsidRDefault="002945A5" w:rsidP="00E12136">
            <w:pPr>
              <w:pStyle w:val="NormalWeb"/>
              <w:jc w:val="both"/>
            </w:pP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opsi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</w:p>
        </w:tc>
      </w:tr>
      <w:tr w:rsidR="00102CD6" w:rsidRPr="00E12136" w14:paraId="686F2399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114103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41ACE00" w14:textId="77777777" w:rsidR="002945A5" w:rsidRPr="00E12136" w:rsidRDefault="002945A5" w:rsidP="006340A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  <w:p w14:paraId="69BF3C09" w14:textId="1050BACC" w:rsidR="00102CD6" w:rsidRPr="00E12136" w:rsidRDefault="002945A5" w:rsidP="006340A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102CD6" w:rsidRPr="00E12136" w14:paraId="71E6A9E4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AB587D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129F69C" w14:textId="6395C086" w:rsidR="00102CD6" w:rsidRPr="00E12136" w:rsidRDefault="002945A5" w:rsidP="00E12136">
            <w:pPr>
              <w:pStyle w:val="NormalWeb"/>
              <w:jc w:val="both"/>
            </w:pPr>
            <w:r w:rsidRPr="00E12136">
              <w:t>Kelola Data Nilai</w:t>
            </w:r>
          </w:p>
        </w:tc>
      </w:tr>
      <w:tr w:rsidR="00102CD6" w:rsidRPr="00E12136" w14:paraId="7A3F86F5" w14:textId="77777777" w:rsidTr="00937B59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39108D5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4B0AD94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2945A5" w:rsidRPr="00E12136" w14:paraId="4F642022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3F0977A4" w14:textId="77777777" w:rsidR="002945A5" w:rsidRPr="00E12136" w:rsidRDefault="002945A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Pre kondisi :</w:t>
            </w:r>
          </w:p>
          <w:p w14:paraId="21297B19" w14:textId="2F0FD4CB" w:rsidR="002945A5" w:rsidRPr="00E12136" w:rsidRDefault="002945A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</w:t>
            </w:r>
          </w:p>
        </w:tc>
      </w:tr>
      <w:tr w:rsidR="00102CD6" w:rsidRPr="00E12136" w14:paraId="3B8CA78B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F319F1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DB09D3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089F3C48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E04416F" w14:textId="5DF96084" w:rsidR="00102CD6" w:rsidRPr="00E12136" w:rsidRDefault="002945A5" w:rsidP="006340A8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44F132C" w14:textId="21F34A42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02CD6" w:rsidRPr="00E12136" w14:paraId="30047278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FD83999" w14:textId="6E8FCD65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5267934" w14:textId="5663AEB4" w:rsidR="00102CD6" w:rsidRPr="00E12136" w:rsidRDefault="002B5EFB" w:rsidP="006340A8">
            <w:pPr>
              <w:pStyle w:val="ListParagraph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input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B5EFB" w:rsidRPr="00E12136" w14:paraId="224D5557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96D1963" w14:textId="42F89B1E" w:rsidR="002B5EFB" w:rsidRPr="00E12136" w:rsidRDefault="002B5EFB" w:rsidP="006340A8">
            <w:pPr>
              <w:pStyle w:val="ListParagraph"/>
              <w:numPr>
                <w:ilvl w:val="0"/>
                <w:numId w:val="5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Isi &amp;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97395F9" w14:textId="77777777" w:rsidR="002B5EFB" w:rsidRPr="00E12136" w:rsidRDefault="002B5EFB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B5EFB" w:rsidRPr="00E12136" w14:paraId="6DE5B75D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26B1730" w14:textId="0AF431B4" w:rsidR="002B5EFB" w:rsidRPr="00E12136" w:rsidRDefault="002B5EFB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1657FD4" w14:textId="4932234E" w:rsidR="002B5EFB" w:rsidRPr="00E12136" w:rsidRDefault="002B5EFB" w:rsidP="006340A8">
            <w:pPr>
              <w:pStyle w:val="ListParagraph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database</w:t>
            </w:r>
            <w:r w:rsidR="00937B59"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945A5" w:rsidRPr="00E12136" w14:paraId="26ACFA86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3605E808" w14:textId="77777777" w:rsidR="002945A5" w:rsidRPr="00E12136" w:rsidRDefault="002945A5" w:rsidP="00E12136">
            <w:pPr>
              <w:pStyle w:val="NormalWeb"/>
              <w:jc w:val="both"/>
              <w:rPr>
                <w:lang w:val="sv-SE"/>
              </w:rPr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6E4D4DC2" w14:textId="2CE99825" w:rsidR="002945A5" w:rsidRPr="00E12136" w:rsidRDefault="002945A5" w:rsidP="00E12136">
            <w:pPr>
              <w:pStyle w:val="NormalWeb"/>
              <w:jc w:val="both"/>
            </w:pPr>
            <w:r w:rsidRPr="00E12136">
              <w:t xml:space="preserve">Nilai </w:t>
            </w:r>
            <w:proofErr w:type="spellStart"/>
            <w:r w:rsidRPr="00E12136">
              <w:t>baru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berhasil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ditambahkan</w:t>
            </w:r>
            <w:proofErr w:type="spellEnd"/>
          </w:p>
        </w:tc>
      </w:tr>
      <w:tr w:rsidR="00102CD6" w:rsidRPr="00E12136" w14:paraId="7A617B58" w14:textId="77777777" w:rsidTr="00937B59">
        <w:tc>
          <w:tcPr>
            <w:tcW w:w="8217" w:type="dxa"/>
            <w:gridSpan w:val="4"/>
          </w:tcPr>
          <w:p w14:paraId="5513A1A6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5AC82239" w14:textId="77777777" w:rsidR="002945A5" w:rsidRPr="00E12136" w:rsidRDefault="002945A5" w:rsidP="006340A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Input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</w:t>
            </w:r>
          </w:p>
          <w:p w14:paraId="6D2D3545" w14:textId="13BD2885" w:rsidR="00102CD6" w:rsidRPr="00E12136" w:rsidRDefault="002945A5" w:rsidP="006340A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</w:p>
        </w:tc>
      </w:tr>
    </w:tbl>
    <w:p w14:paraId="2E6CDB49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330699B" w14:textId="47CD9791" w:rsidR="002B5EFB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Edit </w:t>
      </w:r>
      <w:r w:rsidR="0092782B" w:rsidRPr="00E12136">
        <w:rPr>
          <w:rFonts w:ascii="Times New Roman" w:hAnsi="Times New Roman" w:cs="Times New Roman"/>
          <w:sz w:val="24"/>
          <w:szCs w:val="24"/>
        </w:rPr>
        <w:t>N</w:t>
      </w:r>
      <w:r w:rsidRPr="00E12136">
        <w:rPr>
          <w:rFonts w:ascii="Times New Roman" w:hAnsi="Times New Roman" w:cs="Times New Roman"/>
          <w:sz w:val="24"/>
          <w:szCs w:val="24"/>
        </w:rPr>
        <w:t>ilai</w:t>
      </w:r>
    </w:p>
    <w:p w14:paraId="721EAEEF" w14:textId="4C04EBD9" w:rsidR="002B5EFB" w:rsidRPr="00E12136" w:rsidRDefault="002B5EFB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4.23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Edit Nilai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7752AD56" w14:textId="77777777" w:rsidTr="00937B59">
        <w:tc>
          <w:tcPr>
            <w:tcW w:w="3255" w:type="dxa"/>
            <w:tcBorders>
              <w:right w:val="nil"/>
            </w:tcBorders>
          </w:tcPr>
          <w:p w14:paraId="4FE7E99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0EF8BC0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251BC420" w14:textId="77777777" w:rsidTr="00937B59">
        <w:tc>
          <w:tcPr>
            <w:tcW w:w="3963" w:type="dxa"/>
            <w:gridSpan w:val="2"/>
          </w:tcPr>
          <w:p w14:paraId="39D0B70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70B3C7A" w14:textId="0785754F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2945A5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23</w:t>
            </w:r>
          </w:p>
        </w:tc>
      </w:tr>
      <w:tr w:rsidR="00102CD6" w:rsidRPr="00E12136" w14:paraId="5F5828A6" w14:textId="77777777" w:rsidTr="00937B59">
        <w:tc>
          <w:tcPr>
            <w:tcW w:w="3963" w:type="dxa"/>
            <w:gridSpan w:val="2"/>
          </w:tcPr>
          <w:p w14:paraId="353FD51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6CDFC367" w14:textId="7904EB99" w:rsidR="00102CD6" w:rsidRPr="00E12136" w:rsidRDefault="00C962C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Edit Nilai</w:t>
            </w:r>
          </w:p>
        </w:tc>
      </w:tr>
      <w:tr w:rsidR="00102CD6" w:rsidRPr="00E12136" w14:paraId="1A28ED7E" w14:textId="77777777" w:rsidTr="00937B59">
        <w:tc>
          <w:tcPr>
            <w:tcW w:w="3963" w:type="dxa"/>
            <w:gridSpan w:val="2"/>
          </w:tcPr>
          <w:p w14:paraId="541C473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5BE5CE51" w14:textId="6DE3A3EB" w:rsidR="00102CD6" w:rsidRPr="00E12136" w:rsidRDefault="00C962C4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memperbarui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siswa</w:t>
            </w:r>
            <w:proofErr w:type="spellEnd"/>
            <w:r w:rsidRPr="00E12136">
              <w:t>.</w:t>
            </w:r>
          </w:p>
        </w:tc>
      </w:tr>
      <w:tr w:rsidR="00102CD6" w:rsidRPr="00E12136" w14:paraId="116822E6" w14:textId="77777777" w:rsidTr="00937B59">
        <w:trPr>
          <w:trHeight w:val="728"/>
        </w:trPr>
        <w:tc>
          <w:tcPr>
            <w:tcW w:w="3963" w:type="dxa"/>
            <w:gridSpan w:val="2"/>
          </w:tcPr>
          <w:p w14:paraId="2F2BBC1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3BDC66FF" w14:textId="47AEE042" w:rsidR="00102CD6" w:rsidRPr="00E12136" w:rsidRDefault="00C962C4" w:rsidP="00E12136">
            <w:pPr>
              <w:pStyle w:val="NormalWeb"/>
              <w:jc w:val="both"/>
            </w:pPr>
            <w:proofErr w:type="spellStart"/>
            <w:r w:rsidRPr="00E12136">
              <w:t>Mengubah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siswa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jika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ada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kesalahan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revisi</w:t>
            </w:r>
            <w:proofErr w:type="spellEnd"/>
            <w:r w:rsidRPr="00E12136">
              <w:t>.</w:t>
            </w:r>
          </w:p>
        </w:tc>
      </w:tr>
      <w:tr w:rsidR="00102CD6" w:rsidRPr="00E12136" w14:paraId="1E299FF3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30F985C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854F436" w14:textId="233A5B31" w:rsidR="00102CD6" w:rsidRPr="00E12136" w:rsidRDefault="00C962C4" w:rsidP="00E12136">
            <w:pPr>
              <w:pStyle w:val="NormalWeb"/>
              <w:jc w:val="both"/>
            </w:pPr>
            <w:proofErr w:type="spellStart"/>
            <w:r w:rsidRPr="00E12136">
              <w:t>Pamong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belajar</w:t>
            </w:r>
            <w:proofErr w:type="spellEnd"/>
          </w:p>
        </w:tc>
      </w:tr>
      <w:tr w:rsidR="00102CD6" w:rsidRPr="00E12136" w14:paraId="62EB6B45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DE9E91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19F2F6E" w14:textId="598F12E2" w:rsidR="00102CD6" w:rsidRPr="00E12136" w:rsidRDefault="00C962C4" w:rsidP="00E12136">
            <w:pPr>
              <w:pStyle w:val="NormalWeb"/>
              <w:jc w:val="both"/>
            </w:pPr>
            <w:r w:rsidRPr="00E12136">
              <w:t xml:space="preserve">Klik Edit pada data </w:t>
            </w:r>
            <w:proofErr w:type="spellStart"/>
            <w:r w:rsidRPr="00E12136">
              <w:t>nilai</w:t>
            </w:r>
            <w:proofErr w:type="spellEnd"/>
          </w:p>
        </w:tc>
      </w:tr>
      <w:tr w:rsidR="00102CD6" w:rsidRPr="00E12136" w14:paraId="1873C673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C7F2DE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8F8AAA0" w14:textId="49194E92" w:rsidR="00942078" w:rsidRPr="00E12136" w:rsidRDefault="00C962C4" w:rsidP="006340A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Pamong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  <w:p w14:paraId="360FD539" w14:textId="18E6CAA4" w:rsidR="00102CD6" w:rsidRPr="00E12136" w:rsidRDefault="00C962C4" w:rsidP="006340A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102CD6" w:rsidRPr="00E12136" w14:paraId="4CBD39C4" w14:textId="77777777" w:rsidTr="00937B59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C90DBF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C53FA7C" w14:textId="28132D5F" w:rsidR="00102CD6" w:rsidRPr="00E12136" w:rsidRDefault="00942078" w:rsidP="00E12136">
            <w:pPr>
              <w:pStyle w:val="NormalWeb"/>
              <w:jc w:val="both"/>
            </w:pPr>
            <w:r w:rsidRPr="00E12136">
              <w:t>Kelola Data Nilai</w:t>
            </w:r>
          </w:p>
        </w:tc>
      </w:tr>
      <w:tr w:rsidR="00102CD6" w:rsidRPr="00E12136" w14:paraId="165814C6" w14:textId="77777777" w:rsidTr="00937B59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125E026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3B8FCA7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42078" w:rsidRPr="00E12136" w14:paraId="7E2B6154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22773150" w14:textId="77777777" w:rsidR="00942078" w:rsidRPr="00E12136" w:rsidRDefault="00942078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5C427FBD" w14:textId="0DD77740" w:rsidR="00942078" w:rsidRPr="00E12136" w:rsidRDefault="00942078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Pamong</w:t>
            </w:r>
            <w:proofErr w:type="spellEnd"/>
          </w:p>
        </w:tc>
      </w:tr>
      <w:tr w:rsidR="00102CD6" w:rsidRPr="00E12136" w14:paraId="3A94595C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141D46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57DEA5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69707081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834F004" w14:textId="6CE187E6" w:rsidR="00102CD6" w:rsidRPr="00E12136" w:rsidRDefault="00942078" w:rsidP="006340A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 Edit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1E8C23D" w14:textId="75F4FE8C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4C9EDFBF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B9F1EC9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26D0D2B" w14:textId="52D63260" w:rsidR="00937B59" w:rsidRPr="00E12136" w:rsidRDefault="00937B59" w:rsidP="006340A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lama</w:t>
            </w:r>
          </w:p>
        </w:tc>
      </w:tr>
      <w:tr w:rsidR="00102CD6" w:rsidRPr="00E12136" w14:paraId="61503F52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998F69B" w14:textId="2423F32D" w:rsidR="00102CD6" w:rsidRPr="00E12136" w:rsidRDefault="00942078" w:rsidP="006340A8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C3967CF" w14:textId="61B1B565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7B59" w:rsidRPr="00E12136" w14:paraId="2343422E" w14:textId="77777777" w:rsidTr="00937B59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F3A0337" w14:textId="77777777" w:rsidR="00937B59" w:rsidRPr="00E12136" w:rsidRDefault="00937B59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F9A0876" w14:textId="179C4938" w:rsidR="00937B59" w:rsidRPr="00E12136" w:rsidRDefault="00937B59" w:rsidP="006340A8">
            <w:pPr>
              <w:pStyle w:val="ListParagraph"/>
              <w:numPr>
                <w:ilvl w:val="0"/>
                <w:numId w:val="54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&amp; update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</w:p>
        </w:tc>
      </w:tr>
      <w:tr w:rsidR="00942078" w:rsidRPr="00E12136" w14:paraId="331A6F10" w14:textId="77777777" w:rsidTr="00937B59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5397AA9E" w14:textId="77777777" w:rsidR="00942078" w:rsidRPr="00E12136" w:rsidRDefault="00942078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466F3393" w14:textId="566CFE35" w:rsidR="00942078" w:rsidRPr="00E12136" w:rsidRDefault="002C1385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02CD6" w:rsidRPr="00E12136" w14:paraId="765C3743" w14:textId="77777777" w:rsidTr="00937B59">
        <w:tc>
          <w:tcPr>
            <w:tcW w:w="8217" w:type="dxa"/>
            <w:gridSpan w:val="4"/>
          </w:tcPr>
          <w:p w14:paraId="1823786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AB7C2BC" w14:textId="77777777" w:rsidR="0092782B" w:rsidRPr="00E12136" w:rsidRDefault="00155659" w:rsidP="006340A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</w:t>
            </w:r>
            <w:r w:rsidR="0092782B" w:rsidRPr="00E12136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</w:p>
          <w:p w14:paraId="23CFCF9B" w14:textId="6957DCA0" w:rsidR="00102CD6" w:rsidRPr="00E12136" w:rsidRDefault="00155659" w:rsidP="006340A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</w:p>
        </w:tc>
      </w:tr>
    </w:tbl>
    <w:p w14:paraId="28324233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FFFAE55" w14:textId="1DA729BD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Kelola </w:t>
      </w:r>
      <w:r w:rsidR="002B5EFB" w:rsidRPr="00E12136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3D004D58" w14:textId="274C053F" w:rsidR="002B5EFB" w:rsidRPr="00E12136" w:rsidRDefault="002B5EFB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4.24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27628FB0" w14:textId="77777777" w:rsidTr="00520CC1">
        <w:tc>
          <w:tcPr>
            <w:tcW w:w="3255" w:type="dxa"/>
            <w:tcBorders>
              <w:right w:val="nil"/>
            </w:tcBorders>
          </w:tcPr>
          <w:p w14:paraId="0F487EA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6B2FE49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7499639E" w14:textId="77777777" w:rsidTr="00520CC1">
        <w:tc>
          <w:tcPr>
            <w:tcW w:w="3963" w:type="dxa"/>
            <w:gridSpan w:val="2"/>
          </w:tcPr>
          <w:p w14:paraId="0B2F2A6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2B79A41B" w14:textId="63A6556C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155659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24</w:t>
            </w:r>
          </w:p>
        </w:tc>
      </w:tr>
      <w:tr w:rsidR="00102CD6" w:rsidRPr="00E12136" w14:paraId="4664303B" w14:textId="77777777" w:rsidTr="00520CC1">
        <w:tc>
          <w:tcPr>
            <w:tcW w:w="3963" w:type="dxa"/>
            <w:gridSpan w:val="2"/>
          </w:tcPr>
          <w:p w14:paraId="3B8F8D0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0D21025C" w14:textId="7EFE841E" w:rsidR="00102CD6" w:rsidRPr="00E12136" w:rsidRDefault="0015565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Kelola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  <w:tr w:rsidR="00102CD6" w:rsidRPr="00E12136" w14:paraId="63101C0B" w14:textId="77777777" w:rsidTr="00520CC1">
        <w:tc>
          <w:tcPr>
            <w:tcW w:w="3963" w:type="dxa"/>
            <w:gridSpan w:val="2"/>
          </w:tcPr>
          <w:p w14:paraId="0C9B12B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342AA531" w14:textId="3F5F18AD" w:rsidR="00102CD6" w:rsidRPr="00E12136" w:rsidRDefault="00155659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seluruh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pengguna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</w:p>
        </w:tc>
      </w:tr>
      <w:tr w:rsidR="00102CD6" w:rsidRPr="00E12136" w14:paraId="7B7E7708" w14:textId="77777777" w:rsidTr="00520CC1">
        <w:trPr>
          <w:trHeight w:val="728"/>
        </w:trPr>
        <w:tc>
          <w:tcPr>
            <w:tcW w:w="3963" w:type="dxa"/>
            <w:gridSpan w:val="2"/>
          </w:tcPr>
          <w:p w14:paraId="7C10CAA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2B3A6D43" w14:textId="26034DF4" w:rsidR="00102CD6" w:rsidRPr="00E12136" w:rsidRDefault="00155659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dapat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melihat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menambah</w:t>
            </w:r>
            <w:proofErr w:type="spellEnd"/>
            <w:r w:rsidRPr="00E12136">
              <w:t xml:space="preserve">, edit,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hapus</w:t>
            </w:r>
            <w:proofErr w:type="spellEnd"/>
            <w:r w:rsidRPr="00E12136">
              <w:t xml:space="preserve"> </w:t>
            </w:r>
            <w:r w:rsidRPr="00E12136">
              <w:rPr>
                <w:i/>
                <w:iCs/>
              </w:rPr>
              <w:t>user.</w:t>
            </w:r>
          </w:p>
        </w:tc>
      </w:tr>
      <w:tr w:rsidR="00102CD6" w:rsidRPr="00E12136" w14:paraId="57E9ECDF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DA969F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753E0F5" w14:textId="0C9DE46C" w:rsidR="00102CD6" w:rsidRPr="00E12136" w:rsidRDefault="00155659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102CD6" w:rsidRPr="00E12136" w14:paraId="45231513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43106F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7E63244" w14:textId="10B01373" w:rsidR="00102CD6" w:rsidRPr="00E12136" w:rsidRDefault="00934145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membuka</w:t>
            </w:r>
            <w:proofErr w:type="spellEnd"/>
            <w:r w:rsidRPr="00E12136">
              <w:t xml:space="preserve"> menu </w:t>
            </w:r>
            <w:r w:rsidRPr="00E12136">
              <w:rPr>
                <w:i/>
                <w:iCs/>
              </w:rPr>
              <w:t>user</w:t>
            </w:r>
          </w:p>
        </w:tc>
      </w:tr>
      <w:tr w:rsidR="00102CD6" w:rsidRPr="00E12136" w14:paraId="1A47453B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DEC407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B72B2EF" w14:textId="459E7AA1" w:rsidR="00102CD6" w:rsidRPr="00E12136" w:rsidRDefault="00934145" w:rsidP="006340A8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102CD6" w:rsidRPr="00E12136" w14:paraId="2C6C2927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B37AA1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18452DF" w14:textId="4B2FB782" w:rsidR="00102CD6" w:rsidRPr="00E12136" w:rsidRDefault="00934145" w:rsidP="00E12136">
            <w:pPr>
              <w:pStyle w:val="NormalWeb"/>
              <w:jc w:val="both"/>
            </w:pPr>
            <w:proofErr w:type="spellStart"/>
            <w:r w:rsidRPr="00E12136">
              <w:t>Tambah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</w:t>
            </w:r>
            <w:r w:rsidRPr="00E12136">
              <w:rPr>
                <w:i/>
                <w:iCs/>
              </w:rPr>
              <w:t>User</w:t>
            </w:r>
            <w:r w:rsidRPr="00E12136">
              <w:t xml:space="preserve">, Edit Akun </w:t>
            </w:r>
            <w:r w:rsidRPr="00E12136">
              <w:rPr>
                <w:i/>
                <w:iCs/>
              </w:rPr>
              <w:t>User</w:t>
            </w:r>
            <w:r w:rsidRPr="00E12136">
              <w:t xml:space="preserve">, Hapus Akun </w:t>
            </w:r>
            <w:r w:rsidRPr="00E12136">
              <w:rPr>
                <w:i/>
                <w:iCs/>
              </w:rPr>
              <w:t>User</w:t>
            </w:r>
          </w:p>
        </w:tc>
      </w:tr>
      <w:tr w:rsidR="00102CD6" w:rsidRPr="00E12136" w14:paraId="1B33CD08" w14:textId="77777777" w:rsidTr="00520CC1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4C73857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06D457A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4145" w:rsidRPr="00E12136" w14:paraId="18E0C34D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D5A39B9" w14:textId="77777777" w:rsidR="00934145" w:rsidRPr="00E12136" w:rsidRDefault="0093414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7F2711BF" w14:textId="51AAAAE5" w:rsidR="00934145" w:rsidRPr="00E12136" w:rsidRDefault="0093414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</w:t>
            </w:r>
          </w:p>
        </w:tc>
      </w:tr>
      <w:tr w:rsidR="00102CD6" w:rsidRPr="00E12136" w14:paraId="7C2BC34C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1B11EA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2F13FD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405CCE75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5F02C6C" w14:textId="7BF70BBC" w:rsidR="00102CD6" w:rsidRPr="00E12136" w:rsidRDefault="00934145" w:rsidP="006340A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Buka menu user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9E4FA22" w14:textId="396F367C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5728823A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DB940DD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6FA30A1" w14:textId="7A89FC19" w:rsidR="00520CC1" w:rsidRPr="00E12136" w:rsidRDefault="00520CC1" w:rsidP="006340A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user</w:t>
            </w:r>
          </w:p>
        </w:tc>
      </w:tr>
      <w:tr w:rsidR="00102CD6" w:rsidRPr="00E12136" w14:paraId="557D4456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3692BC1" w14:textId="46507104" w:rsidR="00102CD6" w:rsidRPr="00E12136" w:rsidRDefault="00934145" w:rsidP="006340A8">
            <w:pPr>
              <w:pStyle w:val="ListParagraph"/>
              <w:numPr>
                <w:ilvl w:val="0"/>
                <w:numId w:val="5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aksi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4C06F5E" w14:textId="5DC3B421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0C6453CD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C5CDFEC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2074810" w14:textId="37E22E41" w:rsidR="00520CC1" w:rsidRPr="00E12136" w:rsidRDefault="00520CC1" w:rsidP="006340A8">
            <w:pPr>
              <w:pStyle w:val="ListParagraph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/edit)</w:t>
            </w:r>
          </w:p>
        </w:tc>
      </w:tr>
      <w:tr w:rsidR="00102CD6" w:rsidRPr="00E12136" w14:paraId="366E2DB8" w14:textId="77777777" w:rsidTr="00520CC1">
        <w:tc>
          <w:tcPr>
            <w:tcW w:w="3963" w:type="dxa"/>
            <w:gridSpan w:val="2"/>
            <w:tcBorders>
              <w:bottom w:val="single" w:sz="4" w:space="0" w:color="auto"/>
              <w:right w:val="nil"/>
            </w:tcBorders>
          </w:tcPr>
          <w:p w14:paraId="4F7CE7C6" w14:textId="77777777" w:rsidR="00102CD6" w:rsidRPr="00E12136" w:rsidRDefault="00102CD6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05D485E7" w14:textId="69F9951D" w:rsidR="00102CD6" w:rsidRPr="00E12136" w:rsidRDefault="0093414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254" w:type="dxa"/>
            <w:gridSpan w:val="2"/>
            <w:tcBorders>
              <w:left w:val="nil"/>
              <w:bottom w:val="single" w:sz="4" w:space="0" w:color="auto"/>
            </w:tcBorders>
          </w:tcPr>
          <w:p w14:paraId="4521A2C5" w14:textId="77777777" w:rsidR="00102CD6" w:rsidRPr="00E12136" w:rsidRDefault="00102CD6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02CD6" w:rsidRPr="00E12136" w14:paraId="3164BB00" w14:textId="77777777" w:rsidTr="00520CC1">
        <w:tc>
          <w:tcPr>
            <w:tcW w:w="8217" w:type="dxa"/>
            <w:gridSpan w:val="4"/>
          </w:tcPr>
          <w:p w14:paraId="3BDCB0A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4DD227C7" w14:textId="77777777" w:rsidR="00934145" w:rsidRPr="00E12136" w:rsidRDefault="00934145" w:rsidP="006340A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</w:p>
          <w:p w14:paraId="1C70E097" w14:textId="276E4ECF" w:rsidR="00102CD6" w:rsidRPr="00E12136" w:rsidRDefault="00934145" w:rsidP="006340A8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</w:p>
        </w:tc>
      </w:tr>
    </w:tbl>
    <w:p w14:paraId="65D9C709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ECFB438" w14:textId="2AEA5C8E" w:rsidR="00557946" w:rsidRPr="00E12136" w:rsidRDefault="00557946" w:rsidP="006340A8">
      <w:pPr>
        <w:pStyle w:val="ListParagraph"/>
        <w:numPr>
          <w:ilvl w:val="0"/>
          <w:numId w:val="48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5EFB" w:rsidRPr="00E1213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2B5EFB"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2B5EFB" w:rsidRPr="00E12136">
        <w:rPr>
          <w:rFonts w:ascii="Times New Roman" w:hAnsi="Times New Roman" w:cs="Times New Roman"/>
          <w:i/>
          <w:iCs/>
          <w:sz w:val="24"/>
          <w:szCs w:val="24"/>
        </w:rPr>
        <w:t>User</w:t>
      </w:r>
    </w:p>
    <w:p w14:paraId="7137DE72" w14:textId="5AF97183" w:rsidR="002B5EFB" w:rsidRPr="00E12136" w:rsidRDefault="002B5EFB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4.25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259CEC05" w14:textId="77777777" w:rsidTr="00520CC1">
        <w:tc>
          <w:tcPr>
            <w:tcW w:w="3255" w:type="dxa"/>
            <w:tcBorders>
              <w:right w:val="nil"/>
            </w:tcBorders>
          </w:tcPr>
          <w:p w14:paraId="0974BF20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5ED4D28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10AA5F2D" w14:textId="77777777" w:rsidTr="00520CC1">
        <w:tc>
          <w:tcPr>
            <w:tcW w:w="3963" w:type="dxa"/>
            <w:gridSpan w:val="2"/>
          </w:tcPr>
          <w:p w14:paraId="10173C0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6666CBEE" w14:textId="26CF5D14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934145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25</w:t>
            </w:r>
          </w:p>
        </w:tc>
      </w:tr>
      <w:tr w:rsidR="00102CD6" w:rsidRPr="00E12136" w14:paraId="0D703F9D" w14:textId="77777777" w:rsidTr="00520CC1">
        <w:tc>
          <w:tcPr>
            <w:tcW w:w="3963" w:type="dxa"/>
            <w:gridSpan w:val="2"/>
          </w:tcPr>
          <w:p w14:paraId="7312028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4F81CA9" w14:textId="17E1D794" w:rsidR="00102CD6" w:rsidRPr="00E12136" w:rsidRDefault="0093414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  <w:tr w:rsidR="00102CD6" w:rsidRPr="00E12136" w14:paraId="5396B46D" w14:textId="77777777" w:rsidTr="00520CC1">
        <w:tc>
          <w:tcPr>
            <w:tcW w:w="3963" w:type="dxa"/>
            <w:gridSpan w:val="2"/>
          </w:tcPr>
          <w:p w14:paraId="264510B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429E7260" w14:textId="3CAE4C4A" w:rsidR="00102CD6" w:rsidRPr="00E12136" w:rsidRDefault="00934145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  <w:r w:rsidRPr="00E12136">
              <w:t>.</w:t>
            </w:r>
          </w:p>
        </w:tc>
      </w:tr>
      <w:tr w:rsidR="00102CD6" w:rsidRPr="00E12136" w14:paraId="02BFCA49" w14:textId="77777777" w:rsidTr="00520CC1">
        <w:trPr>
          <w:trHeight w:val="728"/>
        </w:trPr>
        <w:tc>
          <w:tcPr>
            <w:tcW w:w="3963" w:type="dxa"/>
            <w:gridSpan w:val="2"/>
          </w:tcPr>
          <w:p w14:paraId="5794947C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7A113F8C" w14:textId="53C9CD09" w:rsidR="00102CD6" w:rsidRPr="00E12136" w:rsidRDefault="00934145" w:rsidP="00E12136">
            <w:pPr>
              <w:pStyle w:val="NormalWeb"/>
              <w:jc w:val="both"/>
            </w:pPr>
            <w:r w:rsidRPr="00E12136">
              <w:t xml:space="preserve">Proses input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menyimpannya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102CD6" w:rsidRPr="00E12136" w14:paraId="182CDD47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2BFFFB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AC1642C" w14:textId="3C961248" w:rsidR="00102CD6" w:rsidRPr="00E12136" w:rsidRDefault="00934145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102CD6" w:rsidRPr="00E12136" w14:paraId="42D10030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C31B8D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A8D1E51" w14:textId="5690D814" w:rsidR="00102CD6" w:rsidRPr="00E12136" w:rsidRDefault="00934145" w:rsidP="00E12136">
            <w:pPr>
              <w:pStyle w:val="NormalWeb"/>
              <w:jc w:val="both"/>
            </w:pPr>
            <w:proofErr w:type="spellStart"/>
            <w:r w:rsidRPr="00E12136">
              <w:t>Klik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User</w:t>
            </w:r>
          </w:p>
        </w:tc>
      </w:tr>
      <w:tr w:rsidR="00102CD6" w:rsidRPr="00E12136" w14:paraId="4FEBBA32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701077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D87DB10" w14:textId="382CFDAC" w:rsidR="00102CD6" w:rsidRPr="00E12136" w:rsidRDefault="00934145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102CD6" w:rsidRPr="00E12136" w14:paraId="427E3582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152F1A6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60D2CD9" w14:textId="1615DAFD" w:rsidR="00102CD6" w:rsidRPr="00E12136" w:rsidRDefault="00934145" w:rsidP="00E12136">
            <w:pPr>
              <w:pStyle w:val="NormalWeb"/>
              <w:jc w:val="both"/>
            </w:pPr>
            <w:r w:rsidRPr="00E12136">
              <w:t>Kelola User</w:t>
            </w:r>
          </w:p>
        </w:tc>
      </w:tr>
      <w:tr w:rsidR="00102CD6" w:rsidRPr="00E12136" w14:paraId="4163FC76" w14:textId="77777777" w:rsidTr="00520CC1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7ED78A4C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2DE19027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34145" w:rsidRPr="00E12136" w14:paraId="468A7F06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301CCA02" w14:textId="77777777" w:rsidR="00934145" w:rsidRPr="00E12136" w:rsidRDefault="0093414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0A49A6A3" w14:textId="642A41F9" w:rsidR="00934145" w:rsidRPr="00E12136" w:rsidRDefault="0093414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login</w:t>
            </w:r>
          </w:p>
        </w:tc>
      </w:tr>
      <w:tr w:rsidR="00102CD6" w:rsidRPr="00E12136" w14:paraId="343AF943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A37F1C7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F434F0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66E84933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5794AA4" w14:textId="64B45C79" w:rsidR="00102CD6" w:rsidRPr="00E12136" w:rsidRDefault="00934145" w:rsidP="006340A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 Tambah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9316479" w14:textId="31AF5896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14AFCD1C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571A98F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482B03C" w14:textId="2EE649C9" w:rsidR="00520CC1" w:rsidRPr="00E12136" w:rsidRDefault="00520CC1" w:rsidP="006340A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user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</w:p>
        </w:tc>
      </w:tr>
      <w:tr w:rsidR="00102CD6" w:rsidRPr="00E12136" w14:paraId="09F698D2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84D2229" w14:textId="71E604C9" w:rsidR="00102CD6" w:rsidRPr="00E12136" w:rsidRDefault="00934145" w:rsidP="006340A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Isi data &amp;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22469AB" w14:textId="1A04FC31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41D028E1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23B7A5E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ED2388C" w14:textId="51E6B044" w:rsidR="00520CC1" w:rsidRPr="00E12136" w:rsidRDefault="00520CC1" w:rsidP="006340A8">
            <w:pPr>
              <w:pStyle w:val="ListParagraph"/>
              <w:numPr>
                <w:ilvl w:val="0"/>
                <w:numId w:val="56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&amp;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database</w:t>
            </w:r>
          </w:p>
        </w:tc>
      </w:tr>
      <w:tr w:rsidR="00520CC1" w:rsidRPr="00E12136" w14:paraId="394B7D3B" w14:textId="77777777" w:rsidTr="00520CC1">
        <w:tc>
          <w:tcPr>
            <w:tcW w:w="3963" w:type="dxa"/>
            <w:gridSpan w:val="2"/>
            <w:tcBorders>
              <w:bottom w:val="single" w:sz="4" w:space="0" w:color="auto"/>
              <w:right w:val="nil"/>
            </w:tcBorders>
          </w:tcPr>
          <w:p w14:paraId="1C33BDE5" w14:textId="77777777" w:rsidR="00520CC1" w:rsidRPr="00E12136" w:rsidRDefault="00520CC1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0808B1B8" w14:textId="0ED97297" w:rsidR="00520CC1" w:rsidRPr="00E12136" w:rsidRDefault="00520CC1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User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4254" w:type="dxa"/>
            <w:gridSpan w:val="2"/>
            <w:tcBorders>
              <w:left w:val="nil"/>
              <w:bottom w:val="single" w:sz="4" w:space="0" w:color="auto"/>
            </w:tcBorders>
          </w:tcPr>
          <w:p w14:paraId="509683CF" w14:textId="77777777" w:rsidR="00520CC1" w:rsidRPr="00E12136" w:rsidRDefault="00520CC1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67BA6D42" w14:textId="77777777" w:rsidTr="00520CC1">
        <w:tc>
          <w:tcPr>
            <w:tcW w:w="8217" w:type="dxa"/>
            <w:gridSpan w:val="4"/>
          </w:tcPr>
          <w:p w14:paraId="201022E4" w14:textId="77777777" w:rsidR="00520CC1" w:rsidRPr="00E12136" w:rsidRDefault="00520CC1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5CAF42EB" w14:textId="77777777" w:rsidR="00520CC1" w:rsidRPr="00E12136" w:rsidRDefault="00520CC1" w:rsidP="006340A8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Username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  <w:p w14:paraId="2617523B" w14:textId="506C1004" w:rsidR="00520CC1" w:rsidRPr="00E12136" w:rsidRDefault="00520CC1" w:rsidP="006340A8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Format email salah</w:t>
            </w:r>
          </w:p>
        </w:tc>
      </w:tr>
    </w:tbl>
    <w:p w14:paraId="01EEB4E3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1418ACD" w14:textId="46338901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A</w:t>
      </w:r>
      <w:r w:rsidRPr="00E12136">
        <w:rPr>
          <w:rFonts w:ascii="Times New Roman" w:hAnsi="Times New Roman" w:cs="Times New Roman"/>
          <w:sz w:val="24"/>
          <w:szCs w:val="24"/>
        </w:rPr>
        <w:t>kun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ser</w:t>
      </w:r>
    </w:p>
    <w:p w14:paraId="2E728A20" w14:textId="3B0C6A70" w:rsidR="002B5EFB" w:rsidRPr="00E12136" w:rsidRDefault="002B5EFB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4.27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7EF9EF83" w14:textId="77777777" w:rsidTr="00520CC1">
        <w:tc>
          <w:tcPr>
            <w:tcW w:w="3255" w:type="dxa"/>
            <w:tcBorders>
              <w:right w:val="nil"/>
            </w:tcBorders>
          </w:tcPr>
          <w:p w14:paraId="287B396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1A5661F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495530B7" w14:textId="77777777" w:rsidTr="00520CC1">
        <w:tc>
          <w:tcPr>
            <w:tcW w:w="3963" w:type="dxa"/>
            <w:gridSpan w:val="2"/>
          </w:tcPr>
          <w:p w14:paraId="5566752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6A9C0C5" w14:textId="04B3B050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934145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26</w:t>
            </w:r>
          </w:p>
        </w:tc>
      </w:tr>
      <w:tr w:rsidR="00102CD6" w:rsidRPr="00E12136" w14:paraId="01F47779" w14:textId="77777777" w:rsidTr="00520CC1">
        <w:tc>
          <w:tcPr>
            <w:tcW w:w="3963" w:type="dxa"/>
            <w:gridSpan w:val="2"/>
          </w:tcPr>
          <w:p w14:paraId="643AAC9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39FB8A46" w14:textId="6F8931E7" w:rsidR="00102CD6" w:rsidRPr="00E12136" w:rsidRDefault="00934145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Hapus Akun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  <w:tr w:rsidR="00102CD6" w:rsidRPr="00E12136" w14:paraId="3F691416" w14:textId="77777777" w:rsidTr="00520CC1">
        <w:tc>
          <w:tcPr>
            <w:tcW w:w="3963" w:type="dxa"/>
            <w:gridSpan w:val="2"/>
          </w:tcPr>
          <w:p w14:paraId="1A9820D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5930C7AD" w14:textId="731EDF0D" w:rsidR="00102CD6" w:rsidRPr="00E12136" w:rsidRDefault="00934145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pengguna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tertentu</w:t>
            </w:r>
            <w:proofErr w:type="spellEnd"/>
            <w:r w:rsidRPr="00E12136">
              <w:t>.</w:t>
            </w:r>
          </w:p>
        </w:tc>
      </w:tr>
      <w:tr w:rsidR="00102CD6" w:rsidRPr="00E12136" w14:paraId="66A61A86" w14:textId="77777777" w:rsidTr="00520CC1">
        <w:trPr>
          <w:trHeight w:val="728"/>
        </w:trPr>
        <w:tc>
          <w:tcPr>
            <w:tcW w:w="3963" w:type="dxa"/>
            <w:gridSpan w:val="2"/>
          </w:tcPr>
          <w:p w14:paraId="3D345A7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1C7F9C91" w14:textId="20727876" w:rsidR="00102CD6" w:rsidRPr="00E12136" w:rsidRDefault="0010368E" w:rsidP="00E12136">
            <w:pPr>
              <w:pStyle w:val="NormalWeb"/>
              <w:jc w:val="both"/>
            </w:pPr>
            <w:proofErr w:type="spellStart"/>
            <w:r w:rsidRPr="00E12136">
              <w:t>Penghapusan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 xml:space="preserve"> oleh admin.</w:t>
            </w:r>
          </w:p>
        </w:tc>
      </w:tr>
      <w:tr w:rsidR="00102CD6" w:rsidRPr="00E12136" w14:paraId="0E7CC761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D547B3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D06F1F2" w14:textId="6DAF31C3" w:rsidR="00102CD6" w:rsidRPr="00E12136" w:rsidRDefault="0010368E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102CD6" w:rsidRPr="00E12136" w14:paraId="273C70B8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3F98E7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7DAFD83" w14:textId="20125752" w:rsidR="00102CD6" w:rsidRPr="00E12136" w:rsidRDefault="0010368E" w:rsidP="00E12136">
            <w:pPr>
              <w:pStyle w:val="NormalWeb"/>
              <w:jc w:val="both"/>
            </w:pPr>
            <w:proofErr w:type="spellStart"/>
            <w:r w:rsidRPr="00E12136">
              <w:t>Klik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tombol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hapus</w:t>
            </w:r>
            <w:proofErr w:type="spellEnd"/>
            <w:r w:rsidRPr="00E12136">
              <w:t xml:space="preserve"> pada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user</w:t>
            </w:r>
          </w:p>
        </w:tc>
      </w:tr>
      <w:tr w:rsidR="00102CD6" w:rsidRPr="00E12136" w14:paraId="42A4ECE5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4BD0C7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395532D" w14:textId="435AB80D" w:rsidR="00102CD6" w:rsidRPr="00E12136" w:rsidRDefault="0010368E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102CD6" w:rsidRPr="00E12136" w14:paraId="776FFD1D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C20D74C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2F04ABD" w14:textId="196D7BFF" w:rsidR="00102CD6" w:rsidRPr="00E12136" w:rsidRDefault="0010368E" w:rsidP="00E12136">
            <w:pPr>
              <w:pStyle w:val="NormalWeb"/>
              <w:jc w:val="both"/>
            </w:pPr>
            <w:r w:rsidRPr="00E12136">
              <w:t xml:space="preserve">Kelola </w:t>
            </w:r>
            <w:r w:rsidRPr="00E12136">
              <w:rPr>
                <w:i/>
                <w:iCs/>
              </w:rPr>
              <w:t>User</w:t>
            </w:r>
          </w:p>
        </w:tc>
      </w:tr>
      <w:tr w:rsidR="00102CD6" w:rsidRPr="00E12136" w14:paraId="2D0E94CD" w14:textId="77777777" w:rsidTr="00520CC1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1E4E342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393478E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0368E" w:rsidRPr="00E12136" w14:paraId="0532ADA3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0B52505" w14:textId="77777777" w:rsidR="0010368E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6C7FFDA6" w14:textId="01383E3B" w:rsidR="0010368E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login</w:t>
            </w:r>
          </w:p>
        </w:tc>
      </w:tr>
      <w:tr w:rsidR="00102CD6" w:rsidRPr="00E12136" w14:paraId="6F209999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43C0216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D28BE7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284B5F64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0B17AC4" w14:textId="31777BFB" w:rsidR="00102CD6" w:rsidRPr="00E12136" w:rsidRDefault="0010368E" w:rsidP="006340A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 Hapus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3BF9888" w14:textId="62A08029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7F5E367F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C938F02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3E1FAC5" w14:textId="108F4040" w:rsidR="00520CC1" w:rsidRPr="00E12136" w:rsidRDefault="00520CC1" w:rsidP="006340A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dialog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</w:p>
        </w:tc>
      </w:tr>
      <w:tr w:rsidR="00102CD6" w:rsidRPr="00E12136" w14:paraId="189DAE1A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E974BD4" w14:textId="09F61E64" w:rsidR="00102CD6" w:rsidRPr="00E12136" w:rsidRDefault="0010368E" w:rsidP="006340A8">
            <w:pPr>
              <w:pStyle w:val="ListParagraph"/>
              <w:numPr>
                <w:ilvl w:val="0"/>
                <w:numId w:val="5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D44EF50" w14:textId="77777777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35F6218B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DF714A4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ADFC786" w14:textId="3E719E5F" w:rsidR="00520CC1" w:rsidRPr="00E12136" w:rsidRDefault="00520CC1" w:rsidP="006340A8">
            <w:pPr>
              <w:pStyle w:val="ListParagraph"/>
              <w:numPr>
                <w:ilvl w:val="0"/>
                <w:numId w:val="5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dialog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</w:p>
        </w:tc>
      </w:tr>
      <w:tr w:rsidR="00102CD6" w:rsidRPr="00E12136" w14:paraId="791F04DF" w14:textId="77777777" w:rsidTr="00520CC1">
        <w:tc>
          <w:tcPr>
            <w:tcW w:w="3963" w:type="dxa"/>
            <w:gridSpan w:val="2"/>
            <w:tcBorders>
              <w:bottom w:val="single" w:sz="4" w:space="0" w:color="auto"/>
              <w:right w:val="nil"/>
            </w:tcBorders>
          </w:tcPr>
          <w:p w14:paraId="6E28619E" w14:textId="77777777" w:rsidR="00102CD6" w:rsidRPr="00E12136" w:rsidRDefault="00102CD6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1E35E5A8" w14:textId="49446472" w:rsidR="00102CD6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4254" w:type="dxa"/>
            <w:gridSpan w:val="2"/>
            <w:tcBorders>
              <w:left w:val="nil"/>
              <w:bottom w:val="single" w:sz="4" w:space="0" w:color="auto"/>
            </w:tcBorders>
          </w:tcPr>
          <w:p w14:paraId="14B8303B" w14:textId="77777777" w:rsidR="00102CD6" w:rsidRPr="00E12136" w:rsidRDefault="00102CD6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02CD6" w:rsidRPr="00E12136" w14:paraId="5881B4FD" w14:textId="77777777" w:rsidTr="00520CC1">
        <w:tc>
          <w:tcPr>
            <w:tcW w:w="8217" w:type="dxa"/>
            <w:gridSpan w:val="4"/>
          </w:tcPr>
          <w:p w14:paraId="360ADD1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2492F770" w14:textId="77777777" w:rsidR="0010368E" w:rsidRPr="00E12136" w:rsidRDefault="0010368E" w:rsidP="006340A8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</w:p>
          <w:p w14:paraId="59D19659" w14:textId="0BC8773C" w:rsidR="00102CD6" w:rsidRPr="00E12136" w:rsidRDefault="0010368E" w:rsidP="006340A8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</w:p>
        </w:tc>
      </w:tr>
    </w:tbl>
    <w:p w14:paraId="3E0CAB48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A76DF18" w14:textId="40DF1D49" w:rsidR="00557946" w:rsidRPr="00E12136" w:rsidRDefault="00557946" w:rsidP="006340A8">
      <w:pPr>
        <w:pStyle w:val="ListParagraph"/>
        <w:numPr>
          <w:ilvl w:val="0"/>
          <w:numId w:val="48"/>
        </w:numPr>
        <w:tabs>
          <w:tab w:val="center" w:pos="284"/>
        </w:tabs>
        <w:ind w:left="-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A</w:t>
      </w:r>
      <w:r w:rsidRPr="00E12136">
        <w:rPr>
          <w:rFonts w:ascii="Times New Roman" w:hAnsi="Times New Roman" w:cs="Times New Roman"/>
          <w:sz w:val="24"/>
          <w:szCs w:val="24"/>
        </w:rPr>
        <w:t>kun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ser</w:t>
      </w:r>
    </w:p>
    <w:p w14:paraId="24ACF6CD" w14:textId="16027673" w:rsidR="002A2311" w:rsidRPr="00E12136" w:rsidRDefault="002A231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4.27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Pr="00E12136">
        <w:rPr>
          <w:rFonts w:ascii="Times New Roman" w:hAnsi="Times New Roman" w:cs="Times New Roman"/>
          <w:i/>
          <w:iCs/>
          <w:sz w:val="24"/>
          <w:szCs w:val="24"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786A8AF9" w14:textId="77777777" w:rsidTr="00520CC1">
        <w:tc>
          <w:tcPr>
            <w:tcW w:w="3255" w:type="dxa"/>
            <w:tcBorders>
              <w:right w:val="nil"/>
            </w:tcBorders>
          </w:tcPr>
          <w:p w14:paraId="5F826BB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296A91D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1B9CFE55" w14:textId="77777777" w:rsidTr="00520CC1">
        <w:tc>
          <w:tcPr>
            <w:tcW w:w="3963" w:type="dxa"/>
            <w:gridSpan w:val="2"/>
          </w:tcPr>
          <w:p w14:paraId="2A625B6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A5A773C" w14:textId="5AD55F8B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10368E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27</w:t>
            </w:r>
          </w:p>
        </w:tc>
      </w:tr>
      <w:tr w:rsidR="00102CD6" w:rsidRPr="00E12136" w14:paraId="195E09FD" w14:textId="77777777" w:rsidTr="00520CC1">
        <w:tc>
          <w:tcPr>
            <w:tcW w:w="3963" w:type="dxa"/>
            <w:gridSpan w:val="2"/>
          </w:tcPr>
          <w:p w14:paraId="70D5CBE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4FD6D7C" w14:textId="763CC22A" w:rsidR="00102CD6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Edit Akun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  <w:tr w:rsidR="00102CD6" w:rsidRPr="00E12136" w14:paraId="4B9E80B6" w14:textId="77777777" w:rsidTr="00520CC1">
        <w:tc>
          <w:tcPr>
            <w:tcW w:w="3963" w:type="dxa"/>
            <w:gridSpan w:val="2"/>
          </w:tcPr>
          <w:p w14:paraId="47B1DD8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0D8BEA0C" w14:textId="37C31D9B" w:rsidR="00102CD6" w:rsidRPr="00E12136" w:rsidRDefault="0010368E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mengubah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akun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ada</w:t>
            </w:r>
            <w:proofErr w:type="spellEnd"/>
            <w:r w:rsidRPr="00E12136">
              <w:t>.</w:t>
            </w:r>
          </w:p>
        </w:tc>
      </w:tr>
      <w:tr w:rsidR="00102CD6" w:rsidRPr="00E12136" w14:paraId="7F9E41BC" w14:textId="77777777" w:rsidTr="00520CC1">
        <w:trPr>
          <w:trHeight w:val="728"/>
        </w:trPr>
        <w:tc>
          <w:tcPr>
            <w:tcW w:w="3963" w:type="dxa"/>
            <w:gridSpan w:val="2"/>
          </w:tcPr>
          <w:p w14:paraId="1ABCA25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51AD4789" w14:textId="10443E1D" w:rsidR="00102CD6" w:rsidRPr="00E12136" w:rsidRDefault="0010368E" w:rsidP="00E12136">
            <w:pPr>
              <w:pStyle w:val="NormalWeb"/>
              <w:jc w:val="both"/>
            </w:pPr>
            <w:proofErr w:type="spellStart"/>
            <w:r w:rsidRPr="00E12136">
              <w:t>Pengeditan</w:t>
            </w:r>
            <w:proofErr w:type="spellEnd"/>
            <w:r w:rsidRPr="00E12136">
              <w:t xml:space="preserve"> username, role,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email user</w:t>
            </w:r>
          </w:p>
        </w:tc>
      </w:tr>
      <w:tr w:rsidR="00102CD6" w:rsidRPr="00E12136" w14:paraId="1DC253E8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54CC9DF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DE96487" w14:textId="30F2EAD1" w:rsidR="00102CD6" w:rsidRPr="00E12136" w:rsidRDefault="0010368E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102CD6" w:rsidRPr="00E12136" w14:paraId="3BB81F3D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3199BFC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881EEEF" w14:textId="56AAB608" w:rsidR="00102CD6" w:rsidRPr="00E12136" w:rsidRDefault="0010368E" w:rsidP="00E12136">
            <w:pPr>
              <w:pStyle w:val="NormalWeb"/>
              <w:jc w:val="both"/>
            </w:pPr>
            <w:r w:rsidRPr="00E12136">
              <w:t xml:space="preserve">Klik Edit pada daftar </w:t>
            </w:r>
            <w:r w:rsidRPr="00E12136">
              <w:rPr>
                <w:i/>
                <w:iCs/>
              </w:rPr>
              <w:t>user</w:t>
            </w:r>
          </w:p>
        </w:tc>
      </w:tr>
      <w:tr w:rsidR="00102CD6" w:rsidRPr="00E12136" w14:paraId="7FBEBB10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1934DE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B1FD86E" w14:textId="0D3551DA" w:rsidR="00102CD6" w:rsidRPr="00E12136" w:rsidRDefault="0010368E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102CD6" w:rsidRPr="00E12136" w14:paraId="692015E9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31B637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CC4132A" w14:textId="3205FD08" w:rsidR="00102CD6" w:rsidRPr="00E12136" w:rsidRDefault="0010368E" w:rsidP="00E12136">
            <w:pPr>
              <w:pStyle w:val="NormalWeb"/>
              <w:jc w:val="both"/>
            </w:pPr>
            <w:r w:rsidRPr="00E12136">
              <w:t xml:space="preserve">Kelola </w:t>
            </w:r>
            <w:r w:rsidRPr="00E12136">
              <w:rPr>
                <w:i/>
                <w:iCs/>
              </w:rPr>
              <w:t>User</w:t>
            </w:r>
          </w:p>
        </w:tc>
      </w:tr>
      <w:tr w:rsidR="00102CD6" w:rsidRPr="00E12136" w14:paraId="41E90AA7" w14:textId="77777777" w:rsidTr="00520CC1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0EF57BD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7A9BB12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0368E" w:rsidRPr="00E12136" w14:paraId="571EAF96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23930A2" w14:textId="77777777" w:rsidR="0010368E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8AA44D0" w14:textId="239DAC37" w:rsidR="0010368E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login</w:t>
            </w:r>
          </w:p>
        </w:tc>
      </w:tr>
      <w:tr w:rsidR="00102CD6" w:rsidRPr="00E12136" w14:paraId="7E77480C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F42E70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4A5FA11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0F5B7F13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113E773" w14:textId="698D4058" w:rsidR="00102CD6" w:rsidRPr="00E12136" w:rsidRDefault="0010368E" w:rsidP="006340A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 Edit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3A3009E" w14:textId="7D809DD9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4BB674A6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6F0A792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9598E58" w14:textId="4A347B27" w:rsidR="00520CC1" w:rsidRPr="00E12136" w:rsidRDefault="00520CC1" w:rsidP="006340A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lama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  <w:tr w:rsidR="00102CD6" w:rsidRPr="00E12136" w14:paraId="106761B1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426AEEE" w14:textId="7250E2FD" w:rsidR="00102CD6" w:rsidRPr="00E12136" w:rsidRDefault="0010368E" w:rsidP="006340A8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B11AEB0" w14:textId="3F4EFF53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3D69EA27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4BD8093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4FA3255" w14:textId="54A5E7F8" w:rsidR="00520CC1" w:rsidRPr="00E12136" w:rsidRDefault="00520CC1" w:rsidP="006340A8">
            <w:pPr>
              <w:pStyle w:val="ListParagraph"/>
              <w:numPr>
                <w:ilvl w:val="0"/>
                <w:numId w:val="5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update data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</w:t>
            </w:r>
          </w:p>
        </w:tc>
      </w:tr>
      <w:tr w:rsidR="00102CD6" w:rsidRPr="00E12136" w14:paraId="11BD62D6" w14:textId="77777777" w:rsidTr="00520CC1">
        <w:tc>
          <w:tcPr>
            <w:tcW w:w="3963" w:type="dxa"/>
            <w:gridSpan w:val="2"/>
            <w:tcBorders>
              <w:bottom w:val="single" w:sz="4" w:space="0" w:color="auto"/>
              <w:right w:val="nil"/>
            </w:tcBorders>
          </w:tcPr>
          <w:p w14:paraId="429F9066" w14:textId="77777777" w:rsidR="00102CD6" w:rsidRPr="00E12136" w:rsidRDefault="00102CD6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7E737FDA" w14:textId="51F3F3B1" w:rsidR="00102CD6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user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diperbarui</w:t>
            </w:r>
            <w:proofErr w:type="spellEnd"/>
          </w:p>
        </w:tc>
        <w:tc>
          <w:tcPr>
            <w:tcW w:w="4254" w:type="dxa"/>
            <w:gridSpan w:val="2"/>
            <w:tcBorders>
              <w:left w:val="nil"/>
              <w:bottom w:val="single" w:sz="4" w:space="0" w:color="auto"/>
            </w:tcBorders>
          </w:tcPr>
          <w:p w14:paraId="2FFCD67E" w14:textId="77777777" w:rsidR="00102CD6" w:rsidRPr="00E12136" w:rsidRDefault="00102CD6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02CD6" w:rsidRPr="00E12136" w14:paraId="63AB0606" w14:textId="77777777" w:rsidTr="00520CC1">
        <w:tc>
          <w:tcPr>
            <w:tcW w:w="8217" w:type="dxa"/>
            <w:gridSpan w:val="4"/>
          </w:tcPr>
          <w:p w14:paraId="29857506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712D2D6" w14:textId="26B16098" w:rsidR="0010368E" w:rsidRPr="00E12136" w:rsidRDefault="0010368E" w:rsidP="006340A8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</w:t>
            </w:r>
          </w:p>
          <w:p w14:paraId="7FE73361" w14:textId="7F83319A" w:rsidR="00102CD6" w:rsidRPr="00E12136" w:rsidRDefault="0010368E" w:rsidP="006340A8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</w:p>
        </w:tc>
      </w:tr>
    </w:tbl>
    <w:p w14:paraId="13186D79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D59890A" w14:textId="434C595F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I</w:t>
      </w:r>
      <w:r w:rsidRPr="00E12136">
        <w:rPr>
          <w:rFonts w:ascii="Times New Roman" w:hAnsi="Times New Roman" w:cs="Times New Roman"/>
          <w:sz w:val="24"/>
          <w:szCs w:val="24"/>
        </w:rPr>
        <w:t>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p w14:paraId="30D25E16" w14:textId="64115A0D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4.28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02CD6" w:rsidRPr="00E12136" w14:paraId="36CE0CA9" w14:textId="77777777" w:rsidTr="00520CC1">
        <w:tc>
          <w:tcPr>
            <w:tcW w:w="3255" w:type="dxa"/>
            <w:tcBorders>
              <w:right w:val="nil"/>
            </w:tcBorders>
          </w:tcPr>
          <w:p w14:paraId="73B2880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2319FB6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02CD6" w:rsidRPr="00E12136" w14:paraId="6C7D41B7" w14:textId="77777777" w:rsidTr="00520CC1">
        <w:tc>
          <w:tcPr>
            <w:tcW w:w="3963" w:type="dxa"/>
            <w:gridSpan w:val="2"/>
          </w:tcPr>
          <w:p w14:paraId="19C8875D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3CFDB7B4" w14:textId="3513B93E" w:rsidR="00102CD6" w:rsidRPr="00E12136" w:rsidRDefault="00102CD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10368E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28</w:t>
            </w:r>
          </w:p>
        </w:tc>
      </w:tr>
      <w:tr w:rsidR="00102CD6" w:rsidRPr="00E12136" w14:paraId="719968C2" w14:textId="77777777" w:rsidTr="00520CC1">
        <w:tc>
          <w:tcPr>
            <w:tcW w:w="3963" w:type="dxa"/>
            <w:gridSpan w:val="2"/>
          </w:tcPr>
          <w:p w14:paraId="1C4EF4B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C0E7489" w14:textId="36F2B691" w:rsidR="00102CD6" w:rsidRPr="00E12136" w:rsidRDefault="0010368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 Informasi SKB</w:t>
            </w:r>
          </w:p>
        </w:tc>
      </w:tr>
      <w:tr w:rsidR="00102CD6" w:rsidRPr="00E12136" w14:paraId="7860F973" w14:textId="77777777" w:rsidTr="00520CC1">
        <w:tc>
          <w:tcPr>
            <w:tcW w:w="3963" w:type="dxa"/>
            <w:gridSpan w:val="2"/>
          </w:tcPr>
          <w:p w14:paraId="2554D52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42816087" w14:textId="778A2BE9" w:rsidR="00102CD6" w:rsidRPr="00E12136" w:rsidRDefault="005E239B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menambah</w:t>
            </w:r>
            <w:proofErr w:type="spellEnd"/>
            <w:r w:rsidRPr="00E12136">
              <w:t xml:space="preserve">/edit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umum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tentang</w:t>
            </w:r>
            <w:proofErr w:type="spellEnd"/>
            <w:r w:rsidRPr="00E12136">
              <w:t xml:space="preserve"> SKB</w:t>
            </w:r>
          </w:p>
        </w:tc>
      </w:tr>
      <w:tr w:rsidR="00102CD6" w:rsidRPr="00E12136" w14:paraId="26DA9041" w14:textId="77777777" w:rsidTr="00520CC1">
        <w:trPr>
          <w:trHeight w:val="728"/>
        </w:trPr>
        <w:tc>
          <w:tcPr>
            <w:tcW w:w="3963" w:type="dxa"/>
            <w:gridSpan w:val="2"/>
          </w:tcPr>
          <w:p w14:paraId="3B4EABE3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Deskripsi</w:t>
            </w:r>
          </w:p>
        </w:tc>
        <w:tc>
          <w:tcPr>
            <w:tcW w:w="4254" w:type="dxa"/>
            <w:gridSpan w:val="2"/>
          </w:tcPr>
          <w:p w14:paraId="5424E7B9" w14:textId="60DCDDA3" w:rsidR="00102CD6" w:rsidRPr="00E12136" w:rsidRDefault="005E239B" w:rsidP="00E12136">
            <w:pPr>
              <w:pStyle w:val="NormalWeb"/>
              <w:jc w:val="both"/>
            </w:pPr>
            <w:r w:rsidRPr="00E12136">
              <w:t xml:space="preserve">Proses </w:t>
            </w:r>
            <w:proofErr w:type="spellStart"/>
            <w:r w:rsidRPr="00E12136">
              <w:t>pengelolaan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konten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halaman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publik</w:t>
            </w:r>
            <w:proofErr w:type="spellEnd"/>
            <w:r w:rsidRPr="00E12136">
              <w:t xml:space="preserve"> SKB</w:t>
            </w:r>
          </w:p>
        </w:tc>
      </w:tr>
      <w:tr w:rsidR="00102CD6" w:rsidRPr="00E12136" w14:paraId="603F331B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9DCE49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A3AE3BB" w14:textId="24A9CDEE" w:rsidR="00102CD6" w:rsidRPr="00E12136" w:rsidRDefault="005E239B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102CD6" w:rsidRPr="00E12136" w14:paraId="5E817D06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3987928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3B6CF861" w14:textId="39E87FE7" w:rsidR="00102CD6" w:rsidRPr="00E12136" w:rsidRDefault="005E239B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mengakses</w:t>
            </w:r>
            <w:proofErr w:type="spellEnd"/>
            <w:r w:rsidRPr="00E12136">
              <w:t xml:space="preserve"> menu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SKB</w:t>
            </w:r>
          </w:p>
        </w:tc>
      </w:tr>
      <w:tr w:rsidR="00102CD6" w:rsidRPr="00E12136" w14:paraId="0E186844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8A63C94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7D4ADDF" w14:textId="77777777" w:rsidR="009F7232" w:rsidRPr="00E12136" w:rsidRDefault="009F7232" w:rsidP="006340A8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Masyarakat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umum</w:t>
            </w:r>
            <w:proofErr w:type="spellEnd"/>
          </w:p>
          <w:p w14:paraId="0C6EB4BD" w14:textId="364889A1" w:rsidR="00102CD6" w:rsidRPr="00E12136" w:rsidRDefault="009F7232" w:rsidP="006340A8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102CD6" w:rsidRPr="00E12136" w14:paraId="7BF7D136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964B59E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7986217" w14:textId="34269865" w:rsidR="00102CD6" w:rsidRPr="00E12136" w:rsidRDefault="009F7232" w:rsidP="00E12136">
            <w:pPr>
              <w:pStyle w:val="NormalWeb"/>
              <w:jc w:val="both"/>
            </w:pPr>
            <w:r w:rsidRPr="00E12136">
              <w:t xml:space="preserve">Edit </w:t>
            </w:r>
            <w:proofErr w:type="spellStart"/>
            <w:r w:rsidRPr="00E12136">
              <w:t>Infromasi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Infromasi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</w:p>
        </w:tc>
      </w:tr>
      <w:tr w:rsidR="00102CD6" w:rsidRPr="00E12136" w14:paraId="659FD19E" w14:textId="77777777" w:rsidTr="00520CC1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6D22020B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4CB562E5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F7232" w:rsidRPr="00E12136" w14:paraId="1E97B839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450A0461" w14:textId="77777777" w:rsidR="009F7232" w:rsidRPr="00E12136" w:rsidRDefault="009F723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3E6F6D3" w14:textId="73159206" w:rsidR="009F7232" w:rsidRPr="00E12136" w:rsidRDefault="009F723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Admin</w:t>
            </w:r>
          </w:p>
        </w:tc>
      </w:tr>
      <w:tr w:rsidR="00102CD6" w:rsidRPr="00E12136" w14:paraId="0C224A26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D8325B2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B49DFF9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02CD6" w:rsidRPr="00E12136" w14:paraId="21A41C27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A833C7E" w14:textId="678712C0" w:rsidR="00102CD6" w:rsidRPr="00E12136" w:rsidRDefault="004D24BA" w:rsidP="006340A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 menu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7B47974" w14:textId="2443AFA6" w:rsidR="00102CD6" w:rsidRPr="00E12136" w:rsidRDefault="00102CD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66320C1D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9D8F67C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374E2E9" w14:textId="53B63F82" w:rsidR="00520CC1" w:rsidRPr="00E12136" w:rsidRDefault="00520CC1" w:rsidP="006340A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</w:p>
        </w:tc>
      </w:tr>
      <w:tr w:rsidR="00102CD6" w:rsidRPr="00E12136" w14:paraId="52A83022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FD8C2CF" w14:textId="7E247D38" w:rsidR="00102CD6" w:rsidRPr="00E12136" w:rsidRDefault="004D24BA" w:rsidP="006340A8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/Edit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9B65358" w14:textId="5F9A217D" w:rsidR="00102CD6" w:rsidRPr="00E12136" w:rsidRDefault="00102CD6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520CC1" w:rsidRPr="00E12136" w14:paraId="193AFB4A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E3FA06B" w14:textId="77777777" w:rsidR="00520CC1" w:rsidRPr="00E12136" w:rsidRDefault="00520CC1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9FA0FBF" w14:textId="37039938" w:rsidR="00520CC1" w:rsidRPr="00E12136" w:rsidRDefault="00520CC1" w:rsidP="006340A8">
            <w:pPr>
              <w:pStyle w:val="ListParagraph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</w:p>
        </w:tc>
      </w:tr>
      <w:tr w:rsidR="004D24BA" w:rsidRPr="00E12136" w14:paraId="0566FA73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4C290756" w14:textId="77777777" w:rsidR="004D24BA" w:rsidRPr="00E12136" w:rsidRDefault="004D24BA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3EA2C4DC" w14:textId="2B05FC6B" w:rsidR="004D24BA" w:rsidRPr="00E12136" w:rsidRDefault="004D24BA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publik</w:t>
            </w:r>
            <w:proofErr w:type="spellEnd"/>
          </w:p>
        </w:tc>
      </w:tr>
      <w:tr w:rsidR="00102CD6" w:rsidRPr="00E12136" w14:paraId="5F6661CA" w14:textId="77777777" w:rsidTr="00520CC1">
        <w:tc>
          <w:tcPr>
            <w:tcW w:w="8217" w:type="dxa"/>
            <w:gridSpan w:val="4"/>
          </w:tcPr>
          <w:p w14:paraId="5AA2CF0A" w14:textId="77777777" w:rsidR="00102CD6" w:rsidRPr="00E12136" w:rsidRDefault="00102CD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2BCE867A" w14:textId="77777777" w:rsidR="004D24BA" w:rsidRPr="00E12136" w:rsidRDefault="004D24BA" w:rsidP="006340A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  <w:p w14:paraId="32ED947E" w14:textId="59AF0E90" w:rsidR="00102CD6" w:rsidRPr="00E12136" w:rsidRDefault="004D24BA" w:rsidP="006340A8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melebihi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batas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karakter</w:t>
            </w:r>
            <w:proofErr w:type="spellEnd"/>
          </w:p>
        </w:tc>
      </w:tr>
    </w:tbl>
    <w:p w14:paraId="7B5B63CA" w14:textId="77777777" w:rsidR="00102CD6" w:rsidRPr="00E12136" w:rsidRDefault="00102CD6" w:rsidP="00E12136">
      <w:pPr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EEB1F13" w14:textId="16B957E7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I</w:t>
      </w:r>
      <w:r w:rsidRPr="00E12136">
        <w:rPr>
          <w:rFonts w:ascii="Times New Roman" w:hAnsi="Times New Roman" w:cs="Times New Roman"/>
          <w:sz w:val="24"/>
          <w:szCs w:val="24"/>
        </w:rPr>
        <w:t>nformasi</w:t>
      </w:r>
      <w:proofErr w:type="spellEnd"/>
    </w:p>
    <w:p w14:paraId="17F018F5" w14:textId="32005C89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4.29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19607F" w:rsidRPr="00E12136" w14:paraId="5A50F4D2" w14:textId="77777777" w:rsidTr="00520CC1">
        <w:tc>
          <w:tcPr>
            <w:tcW w:w="3255" w:type="dxa"/>
            <w:tcBorders>
              <w:right w:val="nil"/>
            </w:tcBorders>
          </w:tcPr>
          <w:p w14:paraId="41F9F075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2C8A8D06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19607F" w:rsidRPr="00E12136" w14:paraId="1EBB756C" w14:textId="77777777" w:rsidTr="00520CC1">
        <w:tc>
          <w:tcPr>
            <w:tcW w:w="3963" w:type="dxa"/>
            <w:gridSpan w:val="2"/>
          </w:tcPr>
          <w:p w14:paraId="6ECD0DBA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4B9498EC" w14:textId="26C6FE05" w:rsidR="0019607F" w:rsidRPr="00E12136" w:rsidRDefault="0019607F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FS-29</w:t>
            </w:r>
          </w:p>
        </w:tc>
      </w:tr>
      <w:tr w:rsidR="0019607F" w:rsidRPr="00E12136" w14:paraId="3A6AB14A" w14:textId="77777777" w:rsidTr="00520CC1">
        <w:tc>
          <w:tcPr>
            <w:tcW w:w="3963" w:type="dxa"/>
            <w:gridSpan w:val="2"/>
          </w:tcPr>
          <w:p w14:paraId="189461FD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0F7FF1C4" w14:textId="7595AF06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Edit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</w:tr>
      <w:tr w:rsidR="0019607F" w:rsidRPr="00E12136" w14:paraId="1279E9A7" w14:textId="77777777" w:rsidTr="00520CC1">
        <w:tc>
          <w:tcPr>
            <w:tcW w:w="3963" w:type="dxa"/>
            <w:gridSpan w:val="2"/>
          </w:tcPr>
          <w:p w14:paraId="2A20297E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2EE496CC" w14:textId="6158E455" w:rsidR="0019607F" w:rsidRPr="00E12136" w:rsidRDefault="0019607F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memperbarui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ditampilkan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halaman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SKB agar </w:t>
            </w:r>
            <w:proofErr w:type="spellStart"/>
            <w:r w:rsidRPr="00E12136">
              <w:t>selalu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akurat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relevan</w:t>
            </w:r>
            <w:proofErr w:type="spellEnd"/>
            <w:r w:rsidRPr="00E12136">
              <w:t>.</w:t>
            </w:r>
          </w:p>
        </w:tc>
      </w:tr>
      <w:tr w:rsidR="0019607F" w:rsidRPr="00E12136" w14:paraId="1B6C648A" w14:textId="77777777" w:rsidTr="00520CC1">
        <w:trPr>
          <w:trHeight w:val="728"/>
        </w:trPr>
        <w:tc>
          <w:tcPr>
            <w:tcW w:w="3963" w:type="dxa"/>
            <w:gridSpan w:val="2"/>
          </w:tcPr>
          <w:p w14:paraId="6A056177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6B78FC1A" w14:textId="3A214EE1" w:rsidR="0019607F" w:rsidRPr="00E12136" w:rsidRDefault="0019607F" w:rsidP="00E12136">
            <w:pPr>
              <w:pStyle w:val="NormalWeb"/>
              <w:jc w:val="both"/>
            </w:pPr>
            <w:r w:rsidRPr="00E12136">
              <w:t xml:space="preserve">Use case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pengeditan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oleh admin </w:t>
            </w:r>
            <w:proofErr w:type="spellStart"/>
            <w:r w:rsidRPr="00E12136">
              <w:t>terhadap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konten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tersedia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halaman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SKB.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diubah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bisa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berupa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deskripsi</w:t>
            </w:r>
            <w:proofErr w:type="spellEnd"/>
            <w:r w:rsidRPr="00E12136">
              <w:t xml:space="preserve"> program, </w:t>
            </w:r>
            <w:proofErr w:type="spellStart"/>
            <w:r w:rsidRPr="00E12136">
              <w:t>jadwal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umum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kontak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penting</w:t>
            </w:r>
            <w:proofErr w:type="spellEnd"/>
            <w:r w:rsidRPr="00E12136">
              <w:t>.</w:t>
            </w:r>
          </w:p>
        </w:tc>
      </w:tr>
      <w:tr w:rsidR="0019607F" w:rsidRPr="00E12136" w14:paraId="4ABC505C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859B59C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498F359" w14:textId="6BAD0CB0" w:rsidR="0019607F" w:rsidRPr="00E12136" w:rsidRDefault="0019607F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19607F" w:rsidRPr="00E12136" w14:paraId="25CFA66E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563A7A6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B23570F" w14:textId="20BAD102" w:rsidR="0019607F" w:rsidRPr="00E12136" w:rsidRDefault="0019607F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diperbarui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halaman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pengelolaan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>.</w:t>
            </w:r>
          </w:p>
        </w:tc>
      </w:tr>
      <w:tr w:rsidR="0019607F" w:rsidRPr="00E12136" w14:paraId="06ED9B8A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A30847B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50B067A" w14:textId="77777777" w:rsidR="0019607F" w:rsidRPr="00E12136" w:rsidRDefault="0019607F" w:rsidP="006340A8">
            <w:pPr>
              <w:pStyle w:val="ListParagraph"/>
              <w:numPr>
                <w:ilvl w:val="0"/>
                <w:numId w:val="60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Admin: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menjaga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keakuratan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SKB.</w:t>
            </w:r>
          </w:p>
          <w:p w14:paraId="22573734" w14:textId="60C6C89D" w:rsidR="0019607F" w:rsidRPr="00E12136" w:rsidRDefault="0019607F" w:rsidP="006340A8">
            <w:pPr>
              <w:pStyle w:val="ListParagraph"/>
              <w:numPr>
                <w:ilvl w:val="0"/>
                <w:numId w:val="60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Masyarakat: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Membaca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terbaru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dipublikasikan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9607F" w:rsidRPr="00E12136" w14:paraId="500AE6E6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474A1D9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971DBD2" w14:textId="75D60DA1" w:rsidR="0019607F" w:rsidRPr="00E12136" w:rsidRDefault="0019607F" w:rsidP="00E12136">
            <w:pPr>
              <w:pStyle w:val="NormalWeb"/>
              <w:jc w:val="both"/>
            </w:pPr>
            <w:r w:rsidRPr="00E12136">
              <w:t>Kelola Informasi SKB</w:t>
            </w:r>
          </w:p>
        </w:tc>
      </w:tr>
      <w:tr w:rsidR="0019607F" w:rsidRPr="00E12136" w14:paraId="7E6C88DB" w14:textId="77777777" w:rsidTr="00520CC1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4D48D6B4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7E61865D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9607F" w:rsidRPr="00E12136" w14:paraId="2517914A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B655348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0979EA20" w14:textId="7EA83241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pengelolaan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9607F" w:rsidRPr="00E12136" w14:paraId="5550BCE8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42D7830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F6874AC" w14:textId="77777777" w:rsidR="0019607F" w:rsidRPr="00E12136" w:rsidRDefault="0019607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19607F" w:rsidRPr="00E12136" w14:paraId="0807E527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56BE2A1" w14:textId="0DDD1AF0" w:rsidR="0019607F" w:rsidRPr="00E12136" w:rsidRDefault="0019607F" w:rsidP="006340A8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Membuka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6E205DD" w14:textId="670FC575" w:rsidR="0019607F" w:rsidRPr="00E12136" w:rsidRDefault="0019607F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521D604F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6FF1F01" w14:textId="77777777" w:rsidR="00B2525C" w:rsidRPr="00E12136" w:rsidRDefault="00B2525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4552948" w14:textId="6317027A" w:rsidR="00B2525C" w:rsidRPr="00E12136" w:rsidRDefault="00B2525C" w:rsidP="006340A8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</w:p>
        </w:tc>
      </w:tr>
      <w:tr w:rsidR="0019607F" w:rsidRPr="00E12136" w14:paraId="2A525510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1EEB1EE" w14:textId="5794B692" w:rsidR="0019607F" w:rsidRPr="00E12136" w:rsidRDefault="0019607F" w:rsidP="006340A8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“Edit” pada salah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D2CCA1C" w14:textId="1AFDB223" w:rsidR="0019607F" w:rsidRPr="00E12136" w:rsidRDefault="0019607F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52D0A8A6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F7C0546" w14:textId="77777777" w:rsidR="00B2525C" w:rsidRPr="00E12136" w:rsidRDefault="00B2525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3E35214" w14:textId="11A79633" w:rsidR="00B2525C" w:rsidRPr="00E12136" w:rsidRDefault="00B2525C" w:rsidP="006340A8">
            <w:pPr>
              <w:pStyle w:val="ListParagraph"/>
              <w:numPr>
                <w:ilvl w:val="0"/>
                <w:numId w:val="8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diedit</w:t>
            </w:r>
            <w:proofErr w:type="spellEnd"/>
          </w:p>
        </w:tc>
      </w:tr>
      <w:tr w:rsidR="0019607F" w:rsidRPr="00E12136" w14:paraId="15F06624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39605D4" w14:textId="3B2A4B69" w:rsidR="0019607F" w:rsidRPr="00E12136" w:rsidRDefault="0019607F" w:rsidP="006340A8">
            <w:pPr>
              <w:pStyle w:val="ListParagraph"/>
              <w:numPr>
                <w:ilvl w:val="0"/>
                <w:numId w:val="8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D6A66A4" w14:textId="133E876B" w:rsidR="0019607F" w:rsidRPr="00E12136" w:rsidRDefault="0019607F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4694A1DA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1038057" w14:textId="77777777" w:rsidR="00B2525C" w:rsidRPr="00E12136" w:rsidRDefault="00B2525C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E5F3C2F" w14:textId="60DDCA92" w:rsidR="00B2525C" w:rsidRPr="00E12136" w:rsidRDefault="00B2525C" w:rsidP="006340A8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</w:p>
        </w:tc>
      </w:tr>
      <w:tr w:rsidR="0019607F" w:rsidRPr="00E12136" w14:paraId="38D3431B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28B2E46" w14:textId="5236B598" w:rsidR="0019607F" w:rsidRPr="00E12136" w:rsidRDefault="0019607F" w:rsidP="006340A8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07AF9EF" w14:textId="332B9FA5" w:rsidR="0019607F" w:rsidRPr="00E12136" w:rsidRDefault="0019607F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1CA061A9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4DD1D7E" w14:textId="77777777" w:rsidR="00B2525C" w:rsidRPr="00E12136" w:rsidRDefault="00B2525C" w:rsidP="006340A8">
            <w:pPr>
              <w:pStyle w:val="ListParagraph"/>
              <w:numPr>
                <w:ilvl w:val="0"/>
                <w:numId w:val="8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1C13879" w14:textId="22C3233D" w:rsidR="00B2525C" w:rsidRPr="00E12136" w:rsidRDefault="00B2525C" w:rsidP="006340A8">
            <w:pPr>
              <w:pStyle w:val="ListParagraph"/>
              <w:numPr>
                <w:ilvl w:val="0"/>
                <w:numId w:val="87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proofErr w:type="spellEnd"/>
          </w:p>
        </w:tc>
      </w:tr>
      <w:tr w:rsidR="00B2525C" w:rsidRPr="00E12136" w14:paraId="6FDC7C05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5D54251A" w14:textId="77777777" w:rsidR="00B2525C" w:rsidRPr="00E12136" w:rsidRDefault="00B2525C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0C27D9D5" w14:textId="425721FA" w:rsidR="00B2525C" w:rsidRPr="00E12136" w:rsidRDefault="00B2525C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diperbarui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publik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SKB.</w:t>
            </w:r>
          </w:p>
        </w:tc>
      </w:tr>
      <w:tr w:rsidR="00B2525C" w:rsidRPr="00E12136" w14:paraId="69009CEC" w14:textId="77777777" w:rsidTr="00520CC1">
        <w:tc>
          <w:tcPr>
            <w:tcW w:w="8217" w:type="dxa"/>
            <w:gridSpan w:val="4"/>
          </w:tcPr>
          <w:p w14:paraId="788EBC21" w14:textId="77777777" w:rsidR="00B2525C" w:rsidRPr="00E12136" w:rsidRDefault="00B2525C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568F2502" w14:textId="77777777" w:rsidR="00B2525C" w:rsidRPr="00E12136" w:rsidRDefault="00B2525C" w:rsidP="006340A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447D012" w14:textId="77777777" w:rsidR="00B2525C" w:rsidRPr="00E12136" w:rsidRDefault="00B2525C" w:rsidP="006340A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6D448FC" w14:textId="4C8BA50D" w:rsidR="00B2525C" w:rsidRPr="00E12136" w:rsidRDefault="00B2525C" w:rsidP="006340A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Format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misalnya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panjang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mengandung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karakter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terlarang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</w:tr>
    </w:tbl>
    <w:p w14:paraId="2C3BEF1B" w14:textId="77777777" w:rsidR="0019607F" w:rsidRPr="00E12136" w:rsidRDefault="0019607F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D13D899" w14:textId="17F8A605" w:rsidR="00557946" w:rsidRPr="00E12136" w:rsidRDefault="00557946" w:rsidP="006340A8">
      <w:pPr>
        <w:pStyle w:val="ListParagraph"/>
        <w:numPr>
          <w:ilvl w:val="0"/>
          <w:numId w:val="48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I</w:t>
      </w:r>
      <w:r w:rsidRPr="00E12136">
        <w:rPr>
          <w:rFonts w:ascii="Times New Roman" w:hAnsi="Times New Roman" w:cs="Times New Roman"/>
          <w:sz w:val="24"/>
          <w:szCs w:val="24"/>
        </w:rPr>
        <w:t>nformasi</w:t>
      </w:r>
      <w:proofErr w:type="spellEnd"/>
    </w:p>
    <w:p w14:paraId="5882BABF" w14:textId="01A3ECB1" w:rsidR="00520CC1" w:rsidRPr="00E12136" w:rsidRDefault="00520CC1" w:rsidP="00E1213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4.30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042E8F" w:rsidRPr="00E12136" w14:paraId="68002B65" w14:textId="77777777" w:rsidTr="00520CC1">
        <w:tc>
          <w:tcPr>
            <w:tcW w:w="3255" w:type="dxa"/>
            <w:tcBorders>
              <w:right w:val="nil"/>
            </w:tcBorders>
          </w:tcPr>
          <w:p w14:paraId="21888B37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0E51824B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042E8F" w:rsidRPr="00E12136" w14:paraId="7FB86B09" w14:textId="77777777" w:rsidTr="00520CC1">
        <w:tc>
          <w:tcPr>
            <w:tcW w:w="3963" w:type="dxa"/>
            <w:gridSpan w:val="2"/>
          </w:tcPr>
          <w:p w14:paraId="698DABB6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7B016624" w14:textId="7D0A225B" w:rsidR="00042E8F" w:rsidRPr="00E12136" w:rsidRDefault="00042E8F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FS-30</w:t>
            </w:r>
          </w:p>
        </w:tc>
      </w:tr>
      <w:tr w:rsidR="00042E8F" w:rsidRPr="00E12136" w14:paraId="56AE8F76" w14:textId="77777777" w:rsidTr="00520CC1">
        <w:tc>
          <w:tcPr>
            <w:tcW w:w="3963" w:type="dxa"/>
            <w:gridSpan w:val="2"/>
          </w:tcPr>
          <w:p w14:paraId="60EF3121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33C9860" w14:textId="47ADBB10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Hapus Informasi</w:t>
            </w:r>
          </w:p>
        </w:tc>
      </w:tr>
      <w:tr w:rsidR="00042E8F" w:rsidRPr="00E12136" w14:paraId="33055391" w14:textId="77777777" w:rsidTr="00520CC1">
        <w:tc>
          <w:tcPr>
            <w:tcW w:w="3963" w:type="dxa"/>
            <w:gridSpan w:val="2"/>
          </w:tcPr>
          <w:p w14:paraId="01C293FD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20B3F687" w14:textId="566509E2" w:rsidR="00042E8F" w:rsidRPr="00E12136" w:rsidRDefault="00042E8F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sudah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tidak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relevan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halaman</w:t>
            </w:r>
            <w:proofErr w:type="spellEnd"/>
            <w:r w:rsidRPr="00E12136">
              <w:t xml:space="preserve"> SKB. </w:t>
            </w:r>
          </w:p>
        </w:tc>
      </w:tr>
      <w:tr w:rsidR="00042E8F" w:rsidRPr="00E12136" w14:paraId="3B2511D8" w14:textId="77777777" w:rsidTr="00520CC1">
        <w:trPr>
          <w:trHeight w:val="728"/>
        </w:trPr>
        <w:tc>
          <w:tcPr>
            <w:tcW w:w="3963" w:type="dxa"/>
            <w:gridSpan w:val="2"/>
          </w:tcPr>
          <w:p w14:paraId="6E63A6D5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00042C53" w14:textId="7CDB5476" w:rsidR="00042E8F" w:rsidRPr="00E12136" w:rsidRDefault="00042E8F" w:rsidP="00E12136">
            <w:pPr>
              <w:pStyle w:val="NormalWeb"/>
              <w:jc w:val="both"/>
            </w:pPr>
            <w:r w:rsidRPr="00E12136">
              <w:t xml:space="preserve">Use case </w:t>
            </w:r>
            <w:proofErr w:type="spellStart"/>
            <w:r w:rsidRPr="00E12136">
              <w:t>ini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menjelaskan</w:t>
            </w:r>
            <w:proofErr w:type="spellEnd"/>
            <w:r w:rsidRPr="00E12136">
              <w:t xml:space="preserve"> proses </w:t>
            </w:r>
            <w:proofErr w:type="spellStart"/>
            <w:r w:rsidRPr="00E12136">
              <w:t>penghapusan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 xml:space="preserve"> oleh admin.</w:t>
            </w:r>
          </w:p>
        </w:tc>
      </w:tr>
      <w:tr w:rsidR="00042E8F" w:rsidRPr="00E12136" w14:paraId="3F89C483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82A4CF6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9D73144" w14:textId="54C64DC8" w:rsidR="00042E8F" w:rsidRPr="00E12136" w:rsidRDefault="00042E8F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042E8F" w:rsidRPr="00E12136" w14:paraId="2A1C75D0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344A205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B0857C9" w14:textId="5B77C058" w:rsidR="00042E8F" w:rsidRPr="00E12136" w:rsidRDefault="00042E8F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opsi</w:t>
            </w:r>
            <w:proofErr w:type="spellEnd"/>
            <w:r w:rsidRPr="00E12136">
              <w:t xml:space="preserve"> “</w:t>
            </w:r>
            <w:proofErr w:type="spellStart"/>
            <w:r w:rsidRPr="00E12136">
              <w:t>Hapus</w:t>
            </w:r>
            <w:proofErr w:type="spellEnd"/>
            <w:r w:rsidRPr="00E12136">
              <w:t xml:space="preserve">” pada salah </w:t>
            </w:r>
            <w:proofErr w:type="spellStart"/>
            <w:r w:rsidRPr="00E12136">
              <w:t>satu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konten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>.</w:t>
            </w:r>
          </w:p>
        </w:tc>
      </w:tr>
      <w:tr w:rsidR="00042E8F" w:rsidRPr="00E12136" w14:paraId="000A5D98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0E08475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E118088" w14:textId="58AD19A6" w:rsidR="00042E8F" w:rsidRPr="00E12136" w:rsidRDefault="00042E8F" w:rsidP="006340A8">
            <w:pPr>
              <w:pStyle w:val="ListParagraph"/>
              <w:numPr>
                <w:ilvl w:val="0"/>
                <w:numId w:val="62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Admin: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Menjaga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kebersihan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relevansi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0463273" w14:textId="5FFD28C2" w:rsidR="00042E8F" w:rsidRPr="00E12136" w:rsidRDefault="00042E8F" w:rsidP="006340A8">
            <w:pPr>
              <w:pStyle w:val="ListParagraph"/>
              <w:numPr>
                <w:ilvl w:val="0"/>
                <w:numId w:val="62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Masyarakat: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berlaku</w:t>
            </w:r>
            <w:proofErr w:type="spellEnd"/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42E8F" w:rsidRPr="00E12136" w14:paraId="568B486E" w14:textId="77777777" w:rsidTr="00520CC1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8B52E57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9BF9A32" w14:textId="396B3232" w:rsidR="00042E8F" w:rsidRPr="00E12136" w:rsidRDefault="00042E8F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SKB</w:t>
            </w:r>
          </w:p>
        </w:tc>
      </w:tr>
      <w:tr w:rsidR="00042E8F" w:rsidRPr="00E12136" w14:paraId="1E46E15D" w14:textId="77777777" w:rsidTr="00520CC1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38667CC0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4ECCB4F4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042E8F" w:rsidRPr="00E12136" w14:paraId="706A5F1A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B491FE9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715F4F19" w14:textId="0CEE00EA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login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pengelolaan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</w:tr>
      <w:tr w:rsidR="00042E8F" w:rsidRPr="00E12136" w14:paraId="71AE94E0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BCF4D60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AD82921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042E8F" w:rsidRPr="00E12136" w14:paraId="694A53FA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19256ED" w14:textId="28AE40E6" w:rsidR="00042E8F" w:rsidRPr="00E12136" w:rsidRDefault="00042E8F" w:rsidP="006340A8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Buka daftar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61D9E2E" w14:textId="3CBEF1A6" w:rsidR="00042E8F" w:rsidRPr="00E12136" w:rsidRDefault="00042E8F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1D8BE2E0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4F080FC" w14:textId="77777777" w:rsidR="00B2525C" w:rsidRPr="00E12136" w:rsidRDefault="00B2525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99112D3" w14:textId="7088F9F1" w:rsidR="00B2525C" w:rsidRPr="00E12136" w:rsidRDefault="00B2525C" w:rsidP="006340A8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</w:tr>
      <w:tr w:rsidR="00042E8F" w:rsidRPr="00E12136" w14:paraId="35176AB5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3849508" w14:textId="2BBB6189" w:rsidR="00042E8F" w:rsidRPr="00E12136" w:rsidRDefault="00042E8F" w:rsidP="006340A8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6EFE0FF" w14:textId="77777777" w:rsidR="00042E8F" w:rsidRPr="00E12136" w:rsidRDefault="00042E8F" w:rsidP="00E12136">
            <w:pPr>
              <w:jc w:val="both"/>
              <w:rPr>
                <w:rFonts w:ascii="Times New Roman" w:hAnsi="Times New Roman" w:cs="Times New Roman"/>
                <w:vanish/>
                <w:sz w:val="24"/>
                <w:szCs w:val="24"/>
                <w:lang w:val="en-ID"/>
              </w:rPr>
            </w:pPr>
          </w:p>
          <w:p w14:paraId="70562D5E" w14:textId="77777777" w:rsidR="00042E8F" w:rsidRPr="00E12136" w:rsidRDefault="00042E8F" w:rsidP="00E121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61407C21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08FBDD8" w14:textId="77777777" w:rsidR="00B2525C" w:rsidRPr="00E12136" w:rsidRDefault="00B2525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572D41F" w14:textId="50EBF75F" w:rsidR="00B2525C" w:rsidRPr="00E12136" w:rsidRDefault="00B2525C" w:rsidP="006340A8">
            <w:pPr>
              <w:pStyle w:val="ListParagraph"/>
              <w:numPr>
                <w:ilvl w:val="0"/>
                <w:numId w:val="8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dialog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hapus</w:t>
            </w:r>
            <w:proofErr w:type="spellEnd"/>
          </w:p>
        </w:tc>
      </w:tr>
      <w:tr w:rsidR="00042E8F" w:rsidRPr="00E12136" w14:paraId="4F99B5AD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E656975" w14:textId="5139C230" w:rsidR="00042E8F" w:rsidRPr="00E12136" w:rsidRDefault="00042E8F" w:rsidP="006340A8">
            <w:pPr>
              <w:pStyle w:val="ListParagraph"/>
              <w:numPr>
                <w:ilvl w:val="0"/>
                <w:numId w:val="8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38BA72F" w14:textId="1266B53F" w:rsidR="00042E8F" w:rsidRPr="00E12136" w:rsidRDefault="00042E8F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30F2159A" w14:textId="77777777" w:rsidTr="00520CC1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1652C72" w14:textId="77777777" w:rsidR="00B2525C" w:rsidRPr="00E12136" w:rsidRDefault="00B2525C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166D47A" w14:textId="52338126" w:rsidR="00B2525C" w:rsidRPr="00E12136" w:rsidRDefault="00B2525C" w:rsidP="006340A8">
            <w:pPr>
              <w:pStyle w:val="ListParagraph"/>
              <w:numPr>
                <w:ilvl w:val="0"/>
                <w:numId w:val="8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</w:p>
        </w:tc>
      </w:tr>
      <w:tr w:rsidR="00042E8F" w:rsidRPr="00E12136" w14:paraId="75E362FF" w14:textId="77777777" w:rsidTr="00520CC1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320787E1" w14:textId="77777777" w:rsidR="00042E8F" w:rsidRPr="00E12136" w:rsidRDefault="00042E8F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0C92C6DA" w14:textId="64D2D3E2" w:rsidR="00042E8F" w:rsidRPr="00E12136" w:rsidRDefault="00042E8F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42E8F" w:rsidRPr="00E12136" w14:paraId="501D7762" w14:textId="77777777" w:rsidTr="00520CC1">
        <w:tc>
          <w:tcPr>
            <w:tcW w:w="8217" w:type="dxa"/>
            <w:gridSpan w:val="4"/>
          </w:tcPr>
          <w:p w14:paraId="2F59CD9E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57B8DDA1" w14:textId="77777777" w:rsidR="00042E8F" w:rsidRPr="00E12136" w:rsidRDefault="00042E8F" w:rsidP="006340A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331FF57" w14:textId="163A5AC4" w:rsidR="00042E8F" w:rsidRPr="00E12136" w:rsidRDefault="00042E8F" w:rsidP="006340A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error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koneksi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/server.</w:t>
            </w:r>
          </w:p>
        </w:tc>
      </w:tr>
    </w:tbl>
    <w:p w14:paraId="6B3A96D5" w14:textId="77777777" w:rsidR="00042E8F" w:rsidRPr="00E12136" w:rsidRDefault="00042E8F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D691E01" w14:textId="2F19D1CC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I</w:t>
      </w:r>
      <w:r w:rsidRPr="00E12136">
        <w:rPr>
          <w:rFonts w:ascii="Times New Roman" w:hAnsi="Times New Roman" w:cs="Times New Roman"/>
          <w:sz w:val="24"/>
          <w:szCs w:val="24"/>
        </w:rPr>
        <w:t>nformasi</w:t>
      </w:r>
      <w:proofErr w:type="spellEnd"/>
    </w:p>
    <w:p w14:paraId="233F08A9" w14:textId="11897008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lastRenderedPageBreak/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B2525C" w:rsidRPr="00E12136">
        <w:rPr>
          <w:rFonts w:ascii="Times New Roman" w:hAnsi="Times New Roman" w:cs="Times New Roman"/>
          <w:sz w:val="24"/>
          <w:szCs w:val="24"/>
        </w:rPr>
        <w:t>31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25C"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042E8F" w:rsidRPr="00E12136" w14:paraId="71D13880" w14:textId="77777777" w:rsidTr="00B2525C">
        <w:tc>
          <w:tcPr>
            <w:tcW w:w="3255" w:type="dxa"/>
            <w:tcBorders>
              <w:right w:val="nil"/>
            </w:tcBorders>
          </w:tcPr>
          <w:p w14:paraId="7480EDA1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11292085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042E8F" w:rsidRPr="00E12136" w14:paraId="300A032B" w14:textId="77777777" w:rsidTr="00B2525C">
        <w:tc>
          <w:tcPr>
            <w:tcW w:w="3963" w:type="dxa"/>
            <w:gridSpan w:val="2"/>
          </w:tcPr>
          <w:p w14:paraId="02716A75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40DC9F8" w14:textId="5852CF4F" w:rsidR="00042E8F" w:rsidRPr="00E12136" w:rsidRDefault="00042E8F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FS-31</w:t>
            </w:r>
          </w:p>
        </w:tc>
      </w:tr>
      <w:tr w:rsidR="00042E8F" w:rsidRPr="00E12136" w14:paraId="6ED3FD16" w14:textId="77777777" w:rsidTr="00B2525C">
        <w:tc>
          <w:tcPr>
            <w:tcW w:w="3963" w:type="dxa"/>
            <w:gridSpan w:val="2"/>
          </w:tcPr>
          <w:p w14:paraId="0B284B76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23E3A23E" w14:textId="22DC173F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</w:tr>
      <w:tr w:rsidR="00042E8F" w:rsidRPr="00E12136" w14:paraId="69A267D7" w14:textId="77777777" w:rsidTr="00B2525C">
        <w:tc>
          <w:tcPr>
            <w:tcW w:w="3963" w:type="dxa"/>
            <w:gridSpan w:val="2"/>
          </w:tcPr>
          <w:p w14:paraId="55A129A8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22C7E4D4" w14:textId="7F1B76A0" w:rsidR="00042E8F" w:rsidRPr="00E12136" w:rsidRDefault="00042E8F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konten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042E8F" w:rsidRPr="00E12136" w14:paraId="59C38412" w14:textId="77777777" w:rsidTr="00B2525C">
        <w:trPr>
          <w:trHeight w:val="216"/>
        </w:trPr>
        <w:tc>
          <w:tcPr>
            <w:tcW w:w="3963" w:type="dxa"/>
            <w:gridSpan w:val="2"/>
          </w:tcPr>
          <w:p w14:paraId="1676803F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5B229BE5" w14:textId="5631AF64" w:rsidR="00042E8F" w:rsidRPr="00E12136" w:rsidRDefault="00042E8F" w:rsidP="00E12136">
            <w:pPr>
              <w:pStyle w:val="NormalWeb"/>
              <w:jc w:val="both"/>
            </w:pPr>
            <w:r w:rsidRPr="00E12136">
              <w:t xml:space="preserve">Proses </w:t>
            </w:r>
            <w:proofErr w:type="spellStart"/>
            <w:r w:rsidRPr="00E12136">
              <w:t>penambahan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oleh admin </w:t>
            </w:r>
            <w:proofErr w:type="spellStart"/>
            <w:r w:rsidRPr="00E12136">
              <w:t>untuk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ditampilkan</w:t>
            </w:r>
            <w:proofErr w:type="spellEnd"/>
            <w:r w:rsidRPr="00E12136">
              <w:t xml:space="preserve"> di </w:t>
            </w:r>
            <w:proofErr w:type="spellStart"/>
            <w:r w:rsidRPr="00E12136">
              <w:t>halaman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publik</w:t>
            </w:r>
            <w:proofErr w:type="spellEnd"/>
            <w:r w:rsidRPr="00E12136">
              <w:t>.</w:t>
            </w:r>
          </w:p>
        </w:tc>
      </w:tr>
      <w:tr w:rsidR="00042E8F" w:rsidRPr="00E12136" w14:paraId="7CDED8EC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CAE8540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E3AB282" w14:textId="3ED2B483" w:rsidR="00042E8F" w:rsidRPr="00E12136" w:rsidRDefault="00042E8F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042E8F" w:rsidRPr="00E12136" w14:paraId="7617E797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C34E2AE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3E8D3F2" w14:textId="0A6613DF" w:rsidR="00042E8F" w:rsidRPr="00E12136" w:rsidRDefault="00042E8F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klik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tombol</w:t>
            </w:r>
            <w:proofErr w:type="spellEnd"/>
            <w:r w:rsidRPr="00E12136">
              <w:t xml:space="preserve"> “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>”.</w:t>
            </w:r>
          </w:p>
        </w:tc>
      </w:tr>
      <w:tr w:rsidR="00042E8F" w:rsidRPr="00E12136" w14:paraId="6B0E6986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E1C95A7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55D7A5D" w14:textId="77777777" w:rsidR="00042E8F" w:rsidRPr="00E12136" w:rsidRDefault="00042E8F" w:rsidP="006340A8">
            <w:pPr>
              <w:pStyle w:val="ListParagraph"/>
              <w:numPr>
                <w:ilvl w:val="0"/>
                <w:numId w:val="64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  <w:p w14:paraId="79A5DCA4" w14:textId="3AEA30C3" w:rsidR="00042E8F" w:rsidRPr="00E12136" w:rsidRDefault="00042E8F" w:rsidP="006340A8">
            <w:pPr>
              <w:pStyle w:val="ListParagraph"/>
              <w:numPr>
                <w:ilvl w:val="0"/>
                <w:numId w:val="64"/>
              </w:num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Masyarakat</w:t>
            </w:r>
          </w:p>
        </w:tc>
      </w:tr>
      <w:tr w:rsidR="00042E8F" w:rsidRPr="00E12136" w14:paraId="7C28A1EF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2F333E4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71A6F31" w14:textId="5DDA7BF9" w:rsidR="00042E8F" w:rsidRPr="00E12136" w:rsidRDefault="00042E8F" w:rsidP="00E12136">
            <w:pPr>
              <w:pStyle w:val="NormalWeb"/>
              <w:jc w:val="both"/>
            </w:pPr>
            <w:r w:rsidRPr="00E12136">
              <w:t>Kelola Informasi SKB</w:t>
            </w:r>
          </w:p>
        </w:tc>
      </w:tr>
      <w:tr w:rsidR="00042E8F" w:rsidRPr="00E12136" w14:paraId="775551F4" w14:textId="77777777" w:rsidTr="00B2525C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3DD946AF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537980F6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042E8F" w:rsidRPr="00E12136" w14:paraId="7BCF74BC" w14:textId="77777777" w:rsidTr="00B2525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69317C31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54166FE5" w14:textId="0465EE88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login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</w:p>
        </w:tc>
      </w:tr>
      <w:tr w:rsidR="00042E8F" w:rsidRPr="00E12136" w14:paraId="0357D85C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0BE5A9D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1A71EDE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042E8F" w:rsidRPr="00E12136" w14:paraId="249280CB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C13ED41" w14:textId="12FCD617" w:rsidR="00042E8F" w:rsidRPr="00E12136" w:rsidRDefault="00042E8F" w:rsidP="006340A8">
            <w:pPr>
              <w:pStyle w:val="ListParagraph"/>
              <w:numPr>
                <w:ilvl w:val="0"/>
                <w:numId w:val="8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 Tambah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381C5EB" w14:textId="71C5807F" w:rsidR="00042E8F" w:rsidRPr="00E12136" w:rsidRDefault="00042E8F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598C8388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F1DEFCA" w14:textId="77777777" w:rsidR="00B2525C" w:rsidRPr="00E12136" w:rsidRDefault="00B2525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A84F3DE" w14:textId="40DF8F75" w:rsidR="00B2525C" w:rsidRPr="00E12136" w:rsidRDefault="00B2525C" w:rsidP="006340A8">
            <w:pPr>
              <w:pStyle w:val="ListParagraph"/>
              <w:numPr>
                <w:ilvl w:val="0"/>
                <w:numId w:val="8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form input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</w:tr>
      <w:tr w:rsidR="00042E8F" w:rsidRPr="00E12136" w14:paraId="1752DC39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363BCF8" w14:textId="378167DB" w:rsidR="00042E8F" w:rsidRPr="00E12136" w:rsidRDefault="00042E8F" w:rsidP="006340A8">
            <w:pPr>
              <w:pStyle w:val="ListParagraph"/>
              <w:numPr>
                <w:ilvl w:val="0"/>
                <w:numId w:val="8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Isi konten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4554C09" w14:textId="65808BC7" w:rsidR="00042E8F" w:rsidRPr="00E12136" w:rsidRDefault="00042E8F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41C39466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6A27458" w14:textId="77777777" w:rsidR="00B2525C" w:rsidRPr="00E12136" w:rsidRDefault="00B2525C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1562B2F" w14:textId="665A6686" w:rsidR="00B2525C" w:rsidRPr="00E12136" w:rsidRDefault="00B2525C" w:rsidP="006340A8">
            <w:pPr>
              <w:pStyle w:val="ListParagraph"/>
              <w:numPr>
                <w:ilvl w:val="0"/>
                <w:numId w:val="85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042E8F" w:rsidRPr="00E12136" w14:paraId="50EBA965" w14:textId="77777777" w:rsidTr="00B2525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54B0BD43" w14:textId="77777777" w:rsidR="00042E8F" w:rsidRPr="00E12136" w:rsidRDefault="00042E8F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36FADC8C" w14:textId="0B898391" w:rsidR="00042E8F" w:rsidRPr="00E12136" w:rsidRDefault="00445B0D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Informasi ditambahkan ke sistem dan tampil ke publik</w:t>
            </w:r>
          </w:p>
        </w:tc>
      </w:tr>
      <w:tr w:rsidR="00042E8F" w:rsidRPr="00E12136" w14:paraId="4F27682F" w14:textId="77777777" w:rsidTr="00B2525C">
        <w:tc>
          <w:tcPr>
            <w:tcW w:w="8217" w:type="dxa"/>
            <w:gridSpan w:val="4"/>
          </w:tcPr>
          <w:p w14:paraId="7BCE6CEB" w14:textId="77777777" w:rsidR="00042E8F" w:rsidRPr="00E12136" w:rsidRDefault="00042E8F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19CC6F3D" w14:textId="77777777" w:rsidR="00445B0D" w:rsidRPr="00E12136" w:rsidRDefault="00445B0D" w:rsidP="006340A8">
            <w:pPr>
              <w:pStyle w:val="ListParagraph"/>
              <w:numPr>
                <w:ilvl w:val="1"/>
                <w:numId w:val="6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Format teks tidak sesuai</w:t>
            </w:r>
          </w:p>
          <w:p w14:paraId="39355C6C" w14:textId="22F7DC55" w:rsidR="00042E8F" w:rsidRPr="00E12136" w:rsidRDefault="00445B0D" w:rsidP="006340A8">
            <w:pPr>
              <w:pStyle w:val="ListParagraph"/>
              <w:numPr>
                <w:ilvl w:val="1"/>
                <w:numId w:val="6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Gagal simpan karena server error</w:t>
            </w:r>
          </w:p>
        </w:tc>
      </w:tr>
    </w:tbl>
    <w:p w14:paraId="34852D15" w14:textId="0C923DAE" w:rsidR="00042E8F" w:rsidRPr="00E12136" w:rsidRDefault="00042E8F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154E306" w14:textId="77777777" w:rsidR="0092782B" w:rsidRPr="00E12136" w:rsidRDefault="0092782B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4B0DD96" w14:textId="23E10039" w:rsidR="00557946" w:rsidRPr="00E12136" w:rsidRDefault="00557946" w:rsidP="006340A8">
      <w:pPr>
        <w:pStyle w:val="ListParagraph"/>
        <w:numPr>
          <w:ilvl w:val="0"/>
          <w:numId w:val="48"/>
        </w:numPr>
        <w:ind w:left="284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 xml:space="preserve">ata </w:t>
      </w:r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 xml:space="preserve">enaga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endidik</w:t>
      </w:r>
      <w:proofErr w:type="spellEnd"/>
    </w:p>
    <w:p w14:paraId="714E1E0A" w14:textId="046D2D4A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B2525C" w:rsidRPr="00E12136">
        <w:rPr>
          <w:rFonts w:ascii="Times New Roman" w:hAnsi="Times New Roman" w:cs="Times New Roman"/>
          <w:sz w:val="24"/>
          <w:szCs w:val="24"/>
        </w:rPr>
        <w:t>3</w:t>
      </w:r>
      <w:r w:rsidRPr="00E12136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SKB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445B0D" w:rsidRPr="00E12136" w14:paraId="7FDA0F6F" w14:textId="77777777" w:rsidTr="00B2525C">
        <w:tc>
          <w:tcPr>
            <w:tcW w:w="3255" w:type="dxa"/>
            <w:tcBorders>
              <w:right w:val="nil"/>
            </w:tcBorders>
          </w:tcPr>
          <w:p w14:paraId="3E7A1403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6C5E7C79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445B0D" w:rsidRPr="00E12136" w14:paraId="675C011A" w14:textId="77777777" w:rsidTr="00B2525C">
        <w:tc>
          <w:tcPr>
            <w:tcW w:w="3963" w:type="dxa"/>
            <w:gridSpan w:val="2"/>
          </w:tcPr>
          <w:p w14:paraId="6B8F21AA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6D0B58D6" w14:textId="1C085008" w:rsidR="00445B0D" w:rsidRPr="00E12136" w:rsidRDefault="00445B0D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FS-32</w:t>
            </w:r>
          </w:p>
        </w:tc>
      </w:tr>
      <w:tr w:rsidR="00445B0D" w:rsidRPr="00E12136" w14:paraId="364DEF4B" w14:textId="77777777" w:rsidTr="00B2525C">
        <w:tc>
          <w:tcPr>
            <w:tcW w:w="3963" w:type="dxa"/>
            <w:gridSpan w:val="2"/>
          </w:tcPr>
          <w:p w14:paraId="4FA329EC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418C16A7" w14:textId="5E37B37B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</w:tr>
      <w:tr w:rsidR="00445B0D" w:rsidRPr="00E12136" w14:paraId="1B745190" w14:textId="77777777" w:rsidTr="00B2525C">
        <w:tc>
          <w:tcPr>
            <w:tcW w:w="3963" w:type="dxa"/>
            <w:gridSpan w:val="2"/>
          </w:tcPr>
          <w:p w14:paraId="66E1D5ED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00D8E275" w14:textId="41424113" w:rsidR="00445B0D" w:rsidRPr="00E12136" w:rsidRDefault="00445B0D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mengelola</w:t>
            </w:r>
            <w:proofErr w:type="spellEnd"/>
            <w:r w:rsidRPr="00E12136">
              <w:t xml:space="preserve"> daftar </w:t>
            </w:r>
            <w:proofErr w:type="spellStart"/>
            <w:r w:rsidRPr="00E12136">
              <w:t>pengajar</w:t>
            </w:r>
            <w:proofErr w:type="spellEnd"/>
            <w:r w:rsidRPr="00E12136">
              <w:t xml:space="preserve"> di SKB.</w:t>
            </w:r>
          </w:p>
        </w:tc>
      </w:tr>
      <w:tr w:rsidR="00445B0D" w:rsidRPr="00E12136" w14:paraId="23A2C1A7" w14:textId="77777777" w:rsidTr="00B2525C">
        <w:trPr>
          <w:trHeight w:val="728"/>
        </w:trPr>
        <w:tc>
          <w:tcPr>
            <w:tcW w:w="3963" w:type="dxa"/>
            <w:gridSpan w:val="2"/>
          </w:tcPr>
          <w:p w14:paraId="5869B77C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6AB101E6" w14:textId="58CA97EB" w:rsidR="00445B0D" w:rsidRPr="00E12136" w:rsidRDefault="00445B0D" w:rsidP="00E12136">
            <w:pPr>
              <w:pStyle w:val="NormalWeb"/>
              <w:jc w:val="both"/>
            </w:pPr>
            <w:proofErr w:type="spellStart"/>
            <w:r w:rsidRPr="00E12136">
              <w:t>Menampilkan</w:t>
            </w:r>
            <w:proofErr w:type="spellEnd"/>
            <w:r w:rsidRPr="00E12136">
              <w:t xml:space="preserve"> data, </w:t>
            </w:r>
            <w:proofErr w:type="spellStart"/>
            <w:r w:rsidRPr="00E12136">
              <w:t>menambah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mengedit</w:t>
            </w:r>
            <w:proofErr w:type="spellEnd"/>
            <w:r w:rsidRPr="00E12136">
              <w:t xml:space="preserve">, dan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pengajar</w:t>
            </w:r>
            <w:proofErr w:type="spellEnd"/>
            <w:r w:rsidRPr="00E12136">
              <w:t>.</w:t>
            </w:r>
          </w:p>
        </w:tc>
      </w:tr>
      <w:tr w:rsidR="00445B0D" w:rsidRPr="00E12136" w14:paraId="69750FAE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5EBE921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365B5913" w14:textId="2AE32DA8" w:rsidR="00445B0D" w:rsidRPr="00E12136" w:rsidRDefault="00445B0D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445B0D" w:rsidRPr="00E12136" w14:paraId="7AB607CD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AE787FD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F58BF77" w14:textId="4FF035DF" w:rsidR="00445B0D" w:rsidRPr="00E12136" w:rsidRDefault="00445B0D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membuka</w:t>
            </w:r>
            <w:proofErr w:type="spellEnd"/>
            <w:r w:rsidRPr="00E12136">
              <w:t xml:space="preserve"> menu </w:t>
            </w:r>
            <w:proofErr w:type="spellStart"/>
            <w:r w:rsidRPr="00E12136">
              <w:t>tenaga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pendidik</w:t>
            </w:r>
            <w:proofErr w:type="spellEnd"/>
          </w:p>
        </w:tc>
      </w:tr>
      <w:tr w:rsidR="00445B0D" w:rsidRPr="00E12136" w14:paraId="72DB9A0A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4563FEE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BDF5C0F" w14:textId="505C8CC3" w:rsidR="00445B0D" w:rsidRPr="00E12136" w:rsidRDefault="00445B0D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445B0D" w:rsidRPr="00E12136" w14:paraId="7A2C4E27" w14:textId="77777777" w:rsidTr="00B2525C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DB175BB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BFE69C3" w14:textId="3CDBF4B5" w:rsidR="00445B0D" w:rsidRPr="00E12136" w:rsidRDefault="00445B0D" w:rsidP="00E12136">
            <w:pPr>
              <w:pStyle w:val="NormalWeb"/>
              <w:jc w:val="both"/>
            </w:pPr>
            <w:proofErr w:type="spellStart"/>
            <w:r w:rsidRPr="00E12136">
              <w:t>Tambah</w:t>
            </w:r>
            <w:proofErr w:type="spellEnd"/>
            <w:r w:rsidRPr="00E12136">
              <w:t>/Edit/</w:t>
            </w:r>
            <w:proofErr w:type="spellStart"/>
            <w:r w:rsidRPr="00E12136">
              <w:t>Hapus</w:t>
            </w:r>
            <w:proofErr w:type="spellEnd"/>
            <w:r w:rsidRPr="00E12136">
              <w:t xml:space="preserve">/Detail Tenaga </w:t>
            </w:r>
            <w:proofErr w:type="spellStart"/>
            <w:r w:rsidRPr="00E12136">
              <w:t>Pendidik</w:t>
            </w:r>
            <w:proofErr w:type="spellEnd"/>
          </w:p>
        </w:tc>
      </w:tr>
      <w:tr w:rsidR="00445B0D" w:rsidRPr="00E12136" w14:paraId="2E67FE92" w14:textId="77777777" w:rsidTr="00B2525C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10BF3917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12FDD1D8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445B0D" w:rsidRPr="00E12136" w14:paraId="40EA9B6C" w14:textId="77777777" w:rsidTr="00B2525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B99102D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665AB550" w14:textId="3C7571A0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445B0D" w:rsidRPr="00E12136" w14:paraId="03D664A5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3596484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771CD1C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445B0D" w:rsidRPr="00E12136" w14:paraId="35F9D511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2DFCDA1" w14:textId="7B4C4A32" w:rsidR="00445B0D" w:rsidRPr="00E12136" w:rsidRDefault="00445B0D" w:rsidP="006340A8">
            <w:pPr>
              <w:pStyle w:val="ListParagraph"/>
              <w:numPr>
                <w:ilvl w:val="0"/>
                <w:numId w:val="8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Buka menu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EE08276" w14:textId="4C39E14E" w:rsidR="00445B0D" w:rsidRPr="00E12136" w:rsidRDefault="00445B0D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B2525C" w:rsidRPr="00E12136" w14:paraId="41699FA4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DFF7F9C" w14:textId="77777777" w:rsidR="00B2525C" w:rsidRPr="00E12136" w:rsidRDefault="00B2525C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DCF3679" w14:textId="600F764A" w:rsidR="00B2525C" w:rsidRPr="00E12136" w:rsidRDefault="00B2525C" w:rsidP="006340A8">
            <w:pPr>
              <w:pStyle w:val="ListParagraph"/>
              <w:numPr>
                <w:ilvl w:val="0"/>
                <w:numId w:val="8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daftar tenaga pendidik</w:t>
            </w:r>
          </w:p>
        </w:tc>
      </w:tr>
      <w:tr w:rsidR="00445B0D" w:rsidRPr="00E12136" w14:paraId="236332D1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C6FABBE" w14:textId="554443B1" w:rsidR="00445B0D" w:rsidRPr="00E12136" w:rsidRDefault="00445B0D" w:rsidP="006340A8">
            <w:pPr>
              <w:pStyle w:val="ListParagraph"/>
              <w:numPr>
                <w:ilvl w:val="0"/>
                <w:numId w:val="8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Pilih </w:t>
            </w:r>
            <w:r w:rsidR="002A11BE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menu edit, tambah, hapus, dan detail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31C6532" w14:textId="6327DA17" w:rsidR="00445B0D" w:rsidRPr="00E12136" w:rsidRDefault="00445B0D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2A11BE" w:rsidRPr="00E12136" w14:paraId="50B47C9A" w14:textId="77777777" w:rsidTr="00B2525C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FA9ED1A" w14:textId="77777777" w:rsidR="002A11BE" w:rsidRPr="00E12136" w:rsidRDefault="002A11BE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4F9DD89" w14:textId="371D03C0" w:rsidR="002A11BE" w:rsidRPr="00E12136" w:rsidRDefault="002A11BE" w:rsidP="006340A8">
            <w:pPr>
              <w:pStyle w:val="ListParagraph"/>
              <w:numPr>
                <w:ilvl w:val="0"/>
                <w:numId w:val="8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Menampilkan form aksi sesuai pilihan</w:t>
            </w:r>
          </w:p>
        </w:tc>
      </w:tr>
      <w:tr w:rsidR="00445B0D" w:rsidRPr="00E12136" w14:paraId="17FA430A" w14:textId="77777777" w:rsidTr="00B2525C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327E23DA" w14:textId="77777777" w:rsidR="00445B0D" w:rsidRPr="00E12136" w:rsidRDefault="00445B0D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lastRenderedPageBreak/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6E5397FA" w14:textId="436D7841" w:rsidR="00445B0D" w:rsidRPr="00E12136" w:rsidRDefault="00445B0D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benar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445B0D" w:rsidRPr="00E12136" w14:paraId="1BBF4735" w14:textId="77777777" w:rsidTr="00B2525C">
        <w:tc>
          <w:tcPr>
            <w:tcW w:w="8217" w:type="dxa"/>
            <w:gridSpan w:val="4"/>
          </w:tcPr>
          <w:p w14:paraId="76EA9BCA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2F335E9A" w14:textId="77777777" w:rsidR="00445B0D" w:rsidRPr="00E12136" w:rsidRDefault="00445B0D" w:rsidP="006340A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</w:p>
          <w:p w14:paraId="21678753" w14:textId="2D299484" w:rsidR="00445B0D" w:rsidRPr="00E12136" w:rsidRDefault="00445B0D" w:rsidP="006340A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</w:p>
        </w:tc>
      </w:tr>
    </w:tbl>
    <w:p w14:paraId="33AD7BC5" w14:textId="77777777" w:rsidR="00445B0D" w:rsidRPr="00E12136" w:rsidRDefault="00445B0D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0319970" w14:textId="2F7FB856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 xml:space="preserve">ata </w:t>
      </w:r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 xml:space="preserve">enaga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endidik</w:t>
      </w:r>
      <w:proofErr w:type="spellEnd"/>
    </w:p>
    <w:p w14:paraId="4DFC0874" w14:textId="421746C0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2A11BE" w:rsidRPr="00E12136">
        <w:rPr>
          <w:rFonts w:ascii="Times New Roman" w:hAnsi="Times New Roman" w:cs="Times New Roman"/>
          <w:sz w:val="24"/>
          <w:szCs w:val="24"/>
        </w:rPr>
        <w:t>33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11BE"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2A11BE" w:rsidRPr="00E12136">
        <w:rPr>
          <w:rFonts w:ascii="Times New Roman" w:hAnsi="Times New Roman" w:cs="Times New Roman"/>
          <w:sz w:val="24"/>
          <w:szCs w:val="24"/>
        </w:rPr>
        <w:t xml:space="preserve"> Data Tenaga </w:t>
      </w:r>
      <w:proofErr w:type="spellStart"/>
      <w:r w:rsidR="002A11BE" w:rsidRPr="00E12136">
        <w:rPr>
          <w:rFonts w:ascii="Times New Roman" w:hAnsi="Times New Roman" w:cs="Times New Roman"/>
          <w:sz w:val="24"/>
          <w:szCs w:val="24"/>
        </w:rPr>
        <w:t>Pendidik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445B0D" w:rsidRPr="00E12136" w14:paraId="1EEBADAB" w14:textId="77777777" w:rsidTr="002A11BE">
        <w:tc>
          <w:tcPr>
            <w:tcW w:w="3255" w:type="dxa"/>
            <w:tcBorders>
              <w:right w:val="nil"/>
            </w:tcBorders>
          </w:tcPr>
          <w:p w14:paraId="3C809D8E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2D2927E1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445B0D" w:rsidRPr="00E12136" w14:paraId="69C53223" w14:textId="77777777" w:rsidTr="002A11BE">
        <w:tc>
          <w:tcPr>
            <w:tcW w:w="3963" w:type="dxa"/>
            <w:gridSpan w:val="2"/>
          </w:tcPr>
          <w:p w14:paraId="5272452C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04D490D7" w14:textId="4F7C1123" w:rsidR="00445B0D" w:rsidRPr="00E12136" w:rsidRDefault="00445B0D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FS-33</w:t>
            </w:r>
          </w:p>
        </w:tc>
      </w:tr>
      <w:tr w:rsidR="00445B0D" w:rsidRPr="00E12136" w14:paraId="75D353F5" w14:textId="77777777" w:rsidTr="002A11BE">
        <w:tc>
          <w:tcPr>
            <w:tcW w:w="3963" w:type="dxa"/>
            <w:gridSpan w:val="2"/>
          </w:tcPr>
          <w:p w14:paraId="4D216518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53037A4" w14:textId="61E55F5A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</w:tr>
      <w:tr w:rsidR="00445B0D" w:rsidRPr="00E12136" w14:paraId="5CB43634" w14:textId="77777777" w:rsidTr="002A11BE">
        <w:tc>
          <w:tcPr>
            <w:tcW w:w="3963" w:type="dxa"/>
            <w:gridSpan w:val="2"/>
          </w:tcPr>
          <w:p w14:paraId="4748E5D9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52A69BCF" w14:textId="43C26713" w:rsidR="00445B0D" w:rsidRPr="00E12136" w:rsidRDefault="00445B0D" w:rsidP="00E12136">
            <w:pPr>
              <w:pStyle w:val="NormalWeb"/>
              <w:jc w:val="both"/>
            </w:pPr>
            <w:proofErr w:type="spellStart"/>
            <w:r w:rsidRPr="00E12136">
              <w:t>Menambahkan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="003B4A70" w:rsidRPr="00E12136">
              <w:t xml:space="preserve"> system.</w:t>
            </w:r>
          </w:p>
        </w:tc>
      </w:tr>
      <w:tr w:rsidR="00445B0D" w:rsidRPr="00E12136" w14:paraId="3B6617E6" w14:textId="77777777" w:rsidTr="002A11BE">
        <w:trPr>
          <w:trHeight w:val="728"/>
        </w:trPr>
        <w:tc>
          <w:tcPr>
            <w:tcW w:w="3963" w:type="dxa"/>
            <w:gridSpan w:val="2"/>
          </w:tcPr>
          <w:p w14:paraId="08905936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24BB2ACF" w14:textId="514066C7" w:rsidR="00445B0D" w:rsidRPr="00E12136" w:rsidRDefault="003B4A70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form data dan </w:t>
            </w:r>
            <w:proofErr w:type="spellStart"/>
            <w:r w:rsidRPr="00E12136">
              <w:t>menyimpannya</w:t>
            </w:r>
            <w:proofErr w:type="spellEnd"/>
            <w:r w:rsidRPr="00E12136">
              <w:t>.</w:t>
            </w:r>
          </w:p>
        </w:tc>
      </w:tr>
      <w:tr w:rsidR="00445B0D" w:rsidRPr="00E12136" w14:paraId="69DB780E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6AF9E15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A506911" w14:textId="15EBE011" w:rsidR="00445B0D" w:rsidRPr="00E12136" w:rsidRDefault="003B4A70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445B0D" w:rsidRPr="00E12136" w14:paraId="6DF2CF60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399AAD9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93C00AD" w14:textId="7B4557D1" w:rsidR="00445B0D" w:rsidRPr="00E12136" w:rsidRDefault="003B4A70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klik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tombol</w:t>
            </w:r>
            <w:proofErr w:type="spellEnd"/>
            <w:r w:rsidRPr="00E12136">
              <w:t xml:space="preserve"> “</w:t>
            </w:r>
            <w:proofErr w:type="spellStart"/>
            <w:r w:rsidRPr="00E12136">
              <w:t>Tambah</w:t>
            </w:r>
            <w:proofErr w:type="spellEnd"/>
            <w:r w:rsidRPr="00E12136">
              <w:t xml:space="preserve"> Tenaga </w:t>
            </w:r>
            <w:proofErr w:type="spellStart"/>
            <w:r w:rsidRPr="00E12136">
              <w:t>Pendidik</w:t>
            </w:r>
            <w:proofErr w:type="spellEnd"/>
            <w:r w:rsidRPr="00E12136">
              <w:t>”</w:t>
            </w:r>
          </w:p>
        </w:tc>
      </w:tr>
      <w:tr w:rsidR="00445B0D" w:rsidRPr="00E12136" w14:paraId="28CEB44D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70A909C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B5A7888" w14:textId="21715089" w:rsidR="00445B0D" w:rsidRPr="00E12136" w:rsidRDefault="003B4A70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445B0D" w:rsidRPr="00E12136" w14:paraId="76103016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CE7BEF9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1961780" w14:textId="07AFC9EE" w:rsidR="00445B0D" w:rsidRPr="00E12136" w:rsidRDefault="003B4A70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Tenaga </w:t>
            </w:r>
            <w:proofErr w:type="spellStart"/>
            <w:r w:rsidRPr="00E12136">
              <w:t>Pendidik</w:t>
            </w:r>
            <w:proofErr w:type="spellEnd"/>
          </w:p>
        </w:tc>
      </w:tr>
      <w:tr w:rsidR="00445B0D" w:rsidRPr="00E12136" w14:paraId="18A485B2" w14:textId="77777777" w:rsidTr="002A11BE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6611AABC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4ECFE582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445B0D" w:rsidRPr="00E12136" w14:paraId="321264BC" w14:textId="77777777" w:rsidTr="002A11BE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2B92E52B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5A690EC" w14:textId="6AF6A54A" w:rsidR="00445B0D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Admin login</w:t>
            </w:r>
          </w:p>
        </w:tc>
      </w:tr>
      <w:tr w:rsidR="00445B0D" w:rsidRPr="00E12136" w14:paraId="6F000B2F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6AF4037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C3F2F23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445B0D" w:rsidRPr="00E12136" w14:paraId="207D6D99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FB9F020" w14:textId="1E41DA35" w:rsidR="00445B0D" w:rsidRPr="00E12136" w:rsidRDefault="003B4A70" w:rsidP="006340A8">
            <w:pPr>
              <w:pStyle w:val="ListParagraph"/>
              <w:numPr>
                <w:ilvl w:val="0"/>
                <w:numId w:val="8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Isi form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B3DE4C0" w14:textId="5AD04EA4" w:rsidR="00445B0D" w:rsidRPr="00E12136" w:rsidRDefault="00445B0D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2A11BE" w:rsidRPr="00E12136" w14:paraId="25CD1524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F711909" w14:textId="77777777" w:rsidR="002A11BE" w:rsidRPr="00E12136" w:rsidRDefault="002A11BE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0DA67CE" w14:textId="0465D45B" w:rsidR="002A11BE" w:rsidRPr="00E12136" w:rsidRDefault="002A11BE" w:rsidP="006340A8">
            <w:pPr>
              <w:pStyle w:val="ListParagraph"/>
              <w:numPr>
                <w:ilvl w:val="0"/>
                <w:numId w:val="8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  <w:tr w:rsidR="00445B0D" w:rsidRPr="00E12136" w14:paraId="4C8A6554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6E243E1" w14:textId="16D77DE7" w:rsidR="00445B0D" w:rsidRPr="00E12136" w:rsidRDefault="003B4A70" w:rsidP="006340A8">
            <w:pPr>
              <w:pStyle w:val="ListParagraph"/>
              <w:numPr>
                <w:ilvl w:val="0"/>
                <w:numId w:val="8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152B22E" w14:textId="796F213A" w:rsidR="00445B0D" w:rsidRPr="00E12136" w:rsidRDefault="00445B0D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2A11BE" w:rsidRPr="00E12136" w14:paraId="131583FF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B657283" w14:textId="77777777" w:rsidR="002A11BE" w:rsidRPr="00E12136" w:rsidRDefault="002A11BE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DE70773" w14:textId="375AA2BC" w:rsidR="002A11BE" w:rsidRPr="00E12136" w:rsidRDefault="002A11BE" w:rsidP="006340A8">
            <w:pPr>
              <w:pStyle w:val="ListParagraph"/>
              <w:numPr>
                <w:ilvl w:val="0"/>
                <w:numId w:val="83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proofErr w:type="spellEnd"/>
          </w:p>
        </w:tc>
      </w:tr>
      <w:tr w:rsidR="00445B0D" w:rsidRPr="00E12136" w14:paraId="01DD6A41" w14:textId="77777777" w:rsidTr="002A11BE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E4B0BA3" w14:textId="77777777" w:rsidR="00445B0D" w:rsidRPr="00E12136" w:rsidRDefault="00445B0D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78D44163" w14:textId="1FCA64D1" w:rsidR="00445B0D" w:rsidRPr="00E12136" w:rsidRDefault="003B4A70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terdaftar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445B0D" w:rsidRPr="00E12136" w14:paraId="4971E250" w14:textId="77777777" w:rsidTr="002A11BE">
        <w:tc>
          <w:tcPr>
            <w:tcW w:w="8217" w:type="dxa"/>
            <w:gridSpan w:val="4"/>
          </w:tcPr>
          <w:p w14:paraId="2641F9AF" w14:textId="77777777" w:rsidR="00445B0D" w:rsidRPr="00E12136" w:rsidRDefault="00445B0D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4389CB79" w14:textId="77777777" w:rsidR="003B4A70" w:rsidRPr="00E12136" w:rsidRDefault="003B4A70" w:rsidP="006340A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4C147FA6" w14:textId="19C8B30D" w:rsidR="00445B0D" w:rsidRPr="00E12136" w:rsidRDefault="003B4A70" w:rsidP="006340A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NIP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</w:tr>
    </w:tbl>
    <w:p w14:paraId="6663A2C1" w14:textId="77777777" w:rsidR="00445B0D" w:rsidRPr="00E12136" w:rsidRDefault="00445B0D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9D81E47" w14:textId="4212C274" w:rsidR="00557946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Edit </w:t>
      </w:r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 xml:space="preserve">ata </w:t>
      </w:r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 xml:space="preserve">enaga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endidik</w:t>
      </w:r>
      <w:proofErr w:type="spellEnd"/>
    </w:p>
    <w:p w14:paraId="6C4FD574" w14:textId="71AD0337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2A11BE" w:rsidRPr="00E12136">
        <w:rPr>
          <w:rFonts w:ascii="Times New Roman" w:hAnsi="Times New Roman" w:cs="Times New Roman"/>
          <w:sz w:val="24"/>
          <w:szCs w:val="24"/>
        </w:rPr>
        <w:t>34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2A11BE" w:rsidRPr="00E12136">
        <w:rPr>
          <w:rFonts w:ascii="Times New Roman" w:hAnsi="Times New Roman" w:cs="Times New Roman"/>
          <w:sz w:val="24"/>
          <w:szCs w:val="24"/>
        </w:rPr>
        <w:t xml:space="preserve">Edi Data Tenaga </w:t>
      </w:r>
      <w:proofErr w:type="spellStart"/>
      <w:r w:rsidR="002A11BE" w:rsidRPr="00E12136">
        <w:rPr>
          <w:rFonts w:ascii="Times New Roman" w:hAnsi="Times New Roman" w:cs="Times New Roman"/>
          <w:sz w:val="24"/>
          <w:szCs w:val="24"/>
        </w:rPr>
        <w:t>Pendidik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3B4A70" w:rsidRPr="00E12136" w14:paraId="7DD8F30C" w14:textId="77777777" w:rsidTr="002A11BE">
        <w:tc>
          <w:tcPr>
            <w:tcW w:w="3255" w:type="dxa"/>
            <w:tcBorders>
              <w:right w:val="nil"/>
            </w:tcBorders>
          </w:tcPr>
          <w:p w14:paraId="3AC9CF03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6B177463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3B4A70" w:rsidRPr="00E12136" w14:paraId="4AFDD30C" w14:textId="77777777" w:rsidTr="002A11BE">
        <w:tc>
          <w:tcPr>
            <w:tcW w:w="3963" w:type="dxa"/>
            <w:gridSpan w:val="2"/>
          </w:tcPr>
          <w:p w14:paraId="06F10195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66D66C18" w14:textId="2EB6DC94" w:rsidR="003B4A70" w:rsidRPr="00E12136" w:rsidRDefault="003B4A70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FS-34</w:t>
            </w:r>
          </w:p>
        </w:tc>
      </w:tr>
      <w:tr w:rsidR="003B4A70" w:rsidRPr="00E12136" w14:paraId="578AEF24" w14:textId="77777777" w:rsidTr="002A11BE">
        <w:tc>
          <w:tcPr>
            <w:tcW w:w="3963" w:type="dxa"/>
            <w:gridSpan w:val="2"/>
          </w:tcPr>
          <w:p w14:paraId="069656A5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0869EE7" w14:textId="7B743B79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Edit Data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</w:tr>
      <w:tr w:rsidR="003B4A70" w:rsidRPr="00E12136" w14:paraId="6531CF6E" w14:textId="77777777" w:rsidTr="002A11BE">
        <w:tc>
          <w:tcPr>
            <w:tcW w:w="3963" w:type="dxa"/>
            <w:gridSpan w:val="2"/>
          </w:tcPr>
          <w:p w14:paraId="08050F26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4522DAD4" w14:textId="7ADDDE36" w:rsidR="003B4A70" w:rsidRPr="00E12136" w:rsidRDefault="003B4A70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memperbarui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pengajar</w:t>
            </w:r>
            <w:proofErr w:type="spellEnd"/>
            <w:r w:rsidRPr="00E12136">
              <w:t>.</w:t>
            </w:r>
          </w:p>
        </w:tc>
      </w:tr>
      <w:tr w:rsidR="003B4A70" w:rsidRPr="00E12136" w14:paraId="65287406" w14:textId="77777777" w:rsidTr="002A11BE">
        <w:trPr>
          <w:trHeight w:val="728"/>
        </w:trPr>
        <w:tc>
          <w:tcPr>
            <w:tcW w:w="3963" w:type="dxa"/>
            <w:gridSpan w:val="2"/>
          </w:tcPr>
          <w:p w14:paraId="42EF95B0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7C4E5BE6" w14:textId="46D5AA79" w:rsidR="003B4A70" w:rsidRPr="00E12136" w:rsidRDefault="003B4A70" w:rsidP="00E12136">
            <w:pPr>
              <w:pStyle w:val="NormalWeb"/>
              <w:jc w:val="both"/>
            </w:pPr>
            <w:r w:rsidRPr="00E12136">
              <w:t xml:space="preserve">Proses </w:t>
            </w:r>
            <w:proofErr w:type="spellStart"/>
            <w:r w:rsidRPr="00E12136">
              <w:t>pengeditan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tenaga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pendidik</w:t>
            </w:r>
            <w:proofErr w:type="spellEnd"/>
            <w:r w:rsidRPr="00E12136">
              <w:t>.</w:t>
            </w:r>
          </w:p>
        </w:tc>
      </w:tr>
      <w:tr w:rsidR="003B4A70" w:rsidRPr="00E12136" w14:paraId="58E58496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BF7F28E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2210C66" w14:textId="57CF5E25" w:rsidR="003B4A70" w:rsidRPr="00E12136" w:rsidRDefault="003B4A70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3B4A70" w:rsidRPr="00E12136" w14:paraId="2B326D8F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81C5F08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376AF5D" w14:textId="1F796C2F" w:rsidR="003B4A70" w:rsidRPr="00E12136" w:rsidRDefault="003B4A70" w:rsidP="00E12136">
            <w:pPr>
              <w:pStyle w:val="NormalWeb"/>
              <w:jc w:val="both"/>
            </w:pPr>
            <w:r w:rsidRPr="00E12136">
              <w:t xml:space="preserve">Klik “Edit” pada daftar </w:t>
            </w:r>
            <w:proofErr w:type="spellStart"/>
            <w:r w:rsidRPr="00E12136">
              <w:t>pengajar</w:t>
            </w:r>
            <w:proofErr w:type="spellEnd"/>
          </w:p>
        </w:tc>
      </w:tr>
      <w:tr w:rsidR="003B4A70" w:rsidRPr="00E12136" w14:paraId="360B4271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8A1DAA5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44DC1AA" w14:textId="087B4F20" w:rsidR="003B4A70" w:rsidRPr="00E12136" w:rsidRDefault="003B4A70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3B4A70" w:rsidRPr="00E12136" w14:paraId="5ED7F9AF" w14:textId="77777777" w:rsidTr="002A11BE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900BEEB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CA91D5A" w14:textId="78A08FFF" w:rsidR="003B4A70" w:rsidRPr="00E12136" w:rsidRDefault="00372A74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Tenaga </w:t>
            </w:r>
            <w:proofErr w:type="spellStart"/>
            <w:r w:rsidRPr="00E12136">
              <w:t>Pendidik</w:t>
            </w:r>
            <w:proofErr w:type="spellEnd"/>
          </w:p>
        </w:tc>
      </w:tr>
      <w:tr w:rsidR="003B4A70" w:rsidRPr="00E12136" w14:paraId="7FFBF80A" w14:textId="77777777" w:rsidTr="002A11BE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1E928F4F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77909047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372A74" w:rsidRPr="00E12136" w14:paraId="3B12514A" w14:textId="77777777" w:rsidTr="002A11BE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A1313C5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5C476C4B" w14:textId="70D9E050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3B4A70" w:rsidRPr="00E12136" w14:paraId="026C862B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8C547C5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35F19C5" w14:textId="77777777" w:rsidR="003B4A70" w:rsidRPr="00E12136" w:rsidRDefault="003B4A70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3B4A70" w:rsidRPr="00E12136" w14:paraId="7C9B18B0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863CCCE" w14:textId="5E393BDC" w:rsidR="003B4A70" w:rsidRPr="00E12136" w:rsidRDefault="00372A74" w:rsidP="006340A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 Edit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7B4C29F" w14:textId="53E57F57" w:rsidR="003B4A70" w:rsidRPr="00E12136" w:rsidRDefault="003B4A7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2A11BE" w:rsidRPr="00E12136" w14:paraId="74A12040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131237E" w14:textId="77777777" w:rsidR="002A11BE" w:rsidRPr="00E12136" w:rsidRDefault="002A11BE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52B9934" w14:textId="51200F0B" w:rsidR="002A11BE" w:rsidRPr="00E12136" w:rsidRDefault="002A11BE" w:rsidP="006340A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lama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</w:p>
        </w:tc>
      </w:tr>
      <w:tr w:rsidR="002A11BE" w:rsidRPr="00E12136" w14:paraId="47C3D921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50F0A5A" w14:textId="5A36C65C" w:rsidR="002A11BE" w:rsidRPr="00E12136" w:rsidRDefault="002A11BE" w:rsidP="006340A8">
            <w:pPr>
              <w:pStyle w:val="ListParagraph"/>
              <w:numPr>
                <w:ilvl w:val="0"/>
                <w:numId w:val="8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D0D06A0" w14:textId="6A61E48C" w:rsidR="002A11BE" w:rsidRPr="00E12136" w:rsidRDefault="002A11BE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2A11BE" w:rsidRPr="00E12136" w14:paraId="42091B53" w14:textId="77777777" w:rsidTr="002A11BE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93AAF11" w14:textId="7228B0F5" w:rsidR="002A11BE" w:rsidRPr="00E12136" w:rsidRDefault="002A11BE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B5B20E1" w14:textId="4889C745" w:rsidR="002A11BE" w:rsidRPr="00E12136" w:rsidRDefault="002A11BE" w:rsidP="006340A8">
            <w:pPr>
              <w:pStyle w:val="ListParagraph"/>
              <w:numPr>
                <w:ilvl w:val="0"/>
                <w:numId w:val="8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basis data</w:t>
            </w:r>
          </w:p>
        </w:tc>
      </w:tr>
      <w:tr w:rsidR="002A11BE" w:rsidRPr="00E12136" w14:paraId="2142D18B" w14:textId="77777777" w:rsidTr="002A11BE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264C0CA5" w14:textId="77777777" w:rsidR="002A11BE" w:rsidRPr="00E12136" w:rsidRDefault="002A11BE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50ECA355" w14:textId="6CD2B0A4" w:rsidR="002A11BE" w:rsidRPr="00E12136" w:rsidRDefault="002A11BE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diperbarui</w:t>
            </w:r>
            <w:proofErr w:type="spellEnd"/>
          </w:p>
        </w:tc>
      </w:tr>
      <w:tr w:rsidR="002A11BE" w:rsidRPr="00E12136" w14:paraId="040EFA8A" w14:textId="77777777" w:rsidTr="002A11BE">
        <w:tc>
          <w:tcPr>
            <w:tcW w:w="8217" w:type="dxa"/>
            <w:gridSpan w:val="4"/>
          </w:tcPr>
          <w:p w14:paraId="1B6D76EC" w14:textId="77777777" w:rsidR="002A11BE" w:rsidRPr="00E12136" w:rsidRDefault="002A11BE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E29F9DA" w14:textId="00BCEA66" w:rsidR="002A11BE" w:rsidRPr="00E12136" w:rsidRDefault="002A11BE" w:rsidP="006340A8">
            <w:pPr>
              <w:pStyle w:val="ListParagraph"/>
              <w:numPr>
                <w:ilvl w:val="0"/>
                <w:numId w:val="6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</w:t>
            </w:r>
          </w:p>
          <w:p w14:paraId="517802C4" w14:textId="0B98560D" w:rsidR="002A11BE" w:rsidRPr="00E12136" w:rsidRDefault="002A11BE" w:rsidP="006340A8">
            <w:pPr>
              <w:pStyle w:val="ListParagraph"/>
              <w:numPr>
                <w:ilvl w:val="0"/>
                <w:numId w:val="6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Server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perubahan</w:t>
            </w:r>
            <w:proofErr w:type="spellEnd"/>
          </w:p>
        </w:tc>
      </w:tr>
    </w:tbl>
    <w:p w14:paraId="40717946" w14:textId="77777777" w:rsidR="003B4A70" w:rsidRPr="00E12136" w:rsidRDefault="003B4A70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0E534C" w14:textId="411F2725" w:rsidR="00557946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 xml:space="preserve">enaga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endidik</w:t>
      </w:r>
      <w:proofErr w:type="spellEnd"/>
    </w:p>
    <w:p w14:paraId="4E295906" w14:textId="69F8DEA9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BC66DD" w:rsidRPr="00E12136">
        <w:rPr>
          <w:rFonts w:ascii="Times New Roman" w:hAnsi="Times New Roman" w:cs="Times New Roman"/>
          <w:sz w:val="24"/>
          <w:szCs w:val="24"/>
        </w:rPr>
        <w:t>35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66DD"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BC66DD" w:rsidRPr="00E12136">
        <w:rPr>
          <w:rFonts w:ascii="Times New Roman" w:hAnsi="Times New Roman" w:cs="Times New Roman"/>
          <w:sz w:val="24"/>
          <w:szCs w:val="24"/>
        </w:rPr>
        <w:t xml:space="preserve"> Tenaga </w:t>
      </w:r>
      <w:proofErr w:type="spellStart"/>
      <w:r w:rsidR="00BC66DD" w:rsidRPr="00E12136">
        <w:rPr>
          <w:rFonts w:ascii="Times New Roman" w:hAnsi="Times New Roman" w:cs="Times New Roman"/>
          <w:sz w:val="24"/>
          <w:szCs w:val="24"/>
        </w:rPr>
        <w:t>Pendidik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372A74" w:rsidRPr="00E12136" w14:paraId="2239916C" w14:textId="77777777" w:rsidTr="00D776B0">
        <w:tc>
          <w:tcPr>
            <w:tcW w:w="3255" w:type="dxa"/>
            <w:tcBorders>
              <w:right w:val="nil"/>
            </w:tcBorders>
          </w:tcPr>
          <w:p w14:paraId="66B6CBD2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0DB635C5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372A74" w:rsidRPr="00E12136" w14:paraId="08B7F515" w14:textId="77777777" w:rsidTr="00D776B0">
        <w:tc>
          <w:tcPr>
            <w:tcW w:w="3963" w:type="dxa"/>
            <w:gridSpan w:val="2"/>
          </w:tcPr>
          <w:p w14:paraId="158CA152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4F158C66" w14:textId="0ECA44DF" w:rsidR="00372A74" w:rsidRPr="00E12136" w:rsidRDefault="00372A74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FS-35</w:t>
            </w:r>
          </w:p>
        </w:tc>
      </w:tr>
      <w:tr w:rsidR="00372A74" w:rsidRPr="00E12136" w14:paraId="639A1382" w14:textId="77777777" w:rsidTr="00D776B0">
        <w:tc>
          <w:tcPr>
            <w:tcW w:w="3963" w:type="dxa"/>
            <w:gridSpan w:val="2"/>
          </w:tcPr>
          <w:p w14:paraId="1441D9CF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3D4D9000" w14:textId="1FA0584B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Tenaga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Pendidik</w:t>
            </w:r>
            <w:proofErr w:type="spellEnd"/>
          </w:p>
        </w:tc>
      </w:tr>
      <w:tr w:rsidR="00372A74" w:rsidRPr="00E12136" w14:paraId="723FA85F" w14:textId="77777777" w:rsidTr="00D776B0">
        <w:tc>
          <w:tcPr>
            <w:tcW w:w="3963" w:type="dxa"/>
            <w:gridSpan w:val="2"/>
          </w:tcPr>
          <w:p w14:paraId="28EB5551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6734DE43" w14:textId="56DD46A2" w:rsidR="00372A74" w:rsidRPr="00E12136" w:rsidRDefault="00372A74" w:rsidP="00E12136">
            <w:pPr>
              <w:pStyle w:val="NormalWeb"/>
              <w:jc w:val="both"/>
            </w:pP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>.</w:t>
            </w:r>
          </w:p>
        </w:tc>
      </w:tr>
      <w:tr w:rsidR="00372A74" w:rsidRPr="00E12136" w14:paraId="726E0015" w14:textId="77777777" w:rsidTr="00D776B0">
        <w:trPr>
          <w:trHeight w:val="728"/>
        </w:trPr>
        <w:tc>
          <w:tcPr>
            <w:tcW w:w="3963" w:type="dxa"/>
            <w:gridSpan w:val="2"/>
          </w:tcPr>
          <w:p w14:paraId="0F2B4445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09E6B302" w14:textId="0042D719" w:rsidR="00372A74" w:rsidRPr="00E12136" w:rsidRDefault="00372A74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data yang </w:t>
            </w:r>
            <w:proofErr w:type="spellStart"/>
            <w:r w:rsidRPr="00E12136">
              <w:t>tidak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aktif</w:t>
            </w:r>
            <w:proofErr w:type="spellEnd"/>
            <w:r w:rsidRPr="00E12136">
              <w:t>.</w:t>
            </w:r>
          </w:p>
        </w:tc>
      </w:tr>
      <w:tr w:rsidR="00372A74" w:rsidRPr="00E12136" w14:paraId="2E811C3A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10613DA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1344D2A" w14:textId="65668707" w:rsidR="00372A74" w:rsidRPr="00E12136" w:rsidRDefault="00372A74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372A74" w:rsidRPr="00E12136" w14:paraId="2E72CE4B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A24A574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AEC1873" w14:textId="0AC26FEC" w:rsidR="00372A74" w:rsidRPr="00E12136" w:rsidRDefault="00372A74" w:rsidP="00E12136">
            <w:pPr>
              <w:pStyle w:val="NormalWeb"/>
              <w:jc w:val="both"/>
            </w:pPr>
            <w:r w:rsidRPr="00E12136">
              <w:t>Klik “Hapus”</w:t>
            </w:r>
          </w:p>
        </w:tc>
      </w:tr>
      <w:tr w:rsidR="00372A74" w:rsidRPr="00E12136" w14:paraId="6DF78182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560D6E9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6F215CF1" w14:textId="68DC3681" w:rsidR="00372A74" w:rsidRPr="00E12136" w:rsidRDefault="00372A74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372A74" w:rsidRPr="00E12136" w14:paraId="793387D3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B305116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7A39262" w14:textId="01D224D7" w:rsidR="00372A74" w:rsidRPr="00E12136" w:rsidRDefault="00372A74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Tenaga </w:t>
            </w:r>
            <w:proofErr w:type="spellStart"/>
            <w:r w:rsidRPr="00E12136">
              <w:t>Pendidik</w:t>
            </w:r>
            <w:proofErr w:type="spellEnd"/>
          </w:p>
        </w:tc>
      </w:tr>
      <w:tr w:rsidR="00372A74" w:rsidRPr="00E12136" w14:paraId="5250B540" w14:textId="77777777" w:rsidTr="00D776B0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48EE9BC5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04DAA09F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372A74" w:rsidRPr="00E12136" w14:paraId="5D13B480" w14:textId="77777777" w:rsidTr="00D776B0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2DF3F3F7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06DBDB6" w14:textId="26F886AA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372A74" w:rsidRPr="00E12136" w14:paraId="361D0908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80073FB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46E4A17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372A74" w:rsidRPr="00E12136" w14:paraId="3830CE01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2F045FC" w14:textId="6A836F90" w:rsidR="00372A74" w:rsidRPr="00E12136" w:rsidRDefault="00372A74" w:rsidP="006340A8">
            <w:pPr>
              <w:pStyle w:val="ListParagraph"/>
              <w:numPr>
                <w:ilvl w:val="0"/>
                <w:numId w:val="8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Klik Hapus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6B9925D" w14:textId="46271961" w:rsidR="00372A74" w:rsidRPr="00E12136" w:rsidRDefault="00372A74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4A58153D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1EEE2E2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482D5FD" w14:textId="65056A10" w:rsidR="00D776B0" w:rsidRPr="00E12136" w:rsidRDefault="00D776B0" w:rsidP="006340A8">
            <w:pPr>
              <w:pStyle w:val="ListParagraph"/>
              <w:numPr>
                <w:ilvl w:val="0"/>
                <w:numId w:val="8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Tampilkan konfirmasi hapus</w:t>
            </w:r>
          </w:p>
        </w:tc>
      </w:tr>
      <w:tr w:rsidR="00372A74" w:rsidRPr="00E12136" w14:paraId="09FADE85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35BDC7F" w14:textId="4392F373" w:rsidR="00372A74" w:rsidRPr="00E12136" w:rsidRDefault="00372A74" w:rsidP="006340A8">
            <w:pPr>
              <w:pStyle w:val="ListParagraph"/>
              <w:numPr>
                <w:ilvl w:val="0"/>
                <w:numId w:val="8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Setujui 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626CFB3" w14:textId="72E44CCE" w:rsidR="00372A74" w:rsidRPr="00E12136" w:rsidRDefault="00372A74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367FF004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4D59E14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21E1106" w14:textId="3B63798A" w:rsidR="00D776B0" w:rsidRPr="00E12136" w:rsidRDefault="00D776B0" w:rsidP="006340A8">
            <w:pPr>
              <w:pStyle w:val="ListParagraph"/>
              <w:numPr>
                <w:ilvl w:val="0"/>
                <w:numId w:val="8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Sistem hapus data pengajar</w:t>
            </w:r>
          </w:p>
        </w:tc>
      </w:tr>
      <w:tr w:rsidR="00372A74" w:rsidRPr="00E12136" w14:paraId="232F8461" w14:textId="77777777" w:rsidTr="00D776B0">
        <w:tc>
          <w:tcPr>
            <w:tcW w:w="3963" w:type="dxa"/>
            <w:gridSpan w:val="2"/>
            <w:tcBorders>
              <w:bottom w:val="single" w:sz="4" w:space="0" w:color="auto"/>
              <w:right w:val="nil"/>
            </w:tcBorders>
          </w:tcPr>
          <w:p w14:paraId="5672CB50" w14:textId="77777777" w:rsidR="00372A74" w:rsidRPr="00E12136" w:rsidRDefault="00372A74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0CEEA4E4" w14:textId="4CA70191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Data pengajar dihapus dari sistem</w:t>
            </w:r>
          </w:p>
        </w:tc>
        <w:tc>
          <w:tcPr>
            <w:tcW w:w="4254" w:type="dxa"/>
            <w:gridSpan w:val="2"/>
            <w:tcBorders>
              <w:left w:val="nil"/>
              <w:bottom w:val="single" w:sz="4" w:space="0" w:color="auto"/>
            </w:tcBorders>
          </w:tcPr>
          <w:p w14:paraId="3A3876BA" w14:textId="77777777" w:rsidR="00372A74" w:rsidRPr="00E12136" w:rsidRDefault="00372A74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372A74" w:rsidRPr="00E12136" w14:paraId="2638A53A" w14:textId="77777777" w:rsidTr="00D776B0">
        <w:tc>
          <w:tcPr>
            <w:tcW w:w="8217" w:type="dxa"/>
            <w:gridSpan w:val="4"/>
          </w:tcPr>
          <w:p w14:paraId="70F649AA" w14:textId="77777777" w:rsidR="00372A74" w:rsidRPr="00E12136" w:rsidRDefault="00372A74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255161DF" w14:textId="156909FB" w:rsidR="00372A74" w:rsidRPr="00E12136" w:rsidRDefault="00372A74" w:rsidP="006340A8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jadwal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3374E317" w14:textId="03F69226" w:rsidR="00372A74" w:rsidRPr="00E12136" w:rsidRDefault="00372A74" w:rsidP="006340A8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koneksi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penghapusan</w:t>
            </w:r>
            <w:proofErr w:type="spellEnd"/>
          </w:p>
        </w:tc>
      </w:tr>
    </w:tbl>
    <w:p w14:paraId="43D06147" w14:textId="77777777" w:rsidR="00372A74" w:rsidRPr="00E12136" w:rsidRDefault="00372A74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79E6BB8" w14:textId="548C6066" w:rsidR="00557946" w:rsidRPr="00E12136" w:rsidRDefault="00557946" w:rsidP="006340A8">
      <w:pPr>
        <w:pStyle w:val="ListParagraph"/>
        <w:numPr>
          <w:ilvl w:val="0"/>
          <w:numId w:val="48"/>
        </w:numPr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Detail </w:t>
      </w:r>
      <w:r w:rsidR="0092782B" w:rsidRPr="00E12136">
        <w:rPr>
          <w:rFonts w:ascii="Times New Roman" w:hAnsi="Times New Roman" w:cs="Times New Roman"/>
          <w:sz w:val="24"/>
          <w:szCs w:val="24"/>
        </w:rPr>
        <w:t>T</w:t>
      </w:r>
      <w:r w:rsidRPr="00E12136">
        <w:rPr>
          <w:rFonts w:ascii="Times New Roman" w:hAnsi="Times New Roman" w:cs="Times New Roman"/>
          <w:sz w:val="24"/>
          <w:szCs w:val="24"/>
        </w:rPr>
        <w:t xml:space="preserve">enaga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endidik</w:t>
      </w:r>
      <w:proofErr w:type="spellEnd"/>
    </w:p>
    <w:p w14:paraId="695F3A13" w14:textId="5342AB38" w:rsidR="00520CC1" w:rsidRPr="00E12136" w:rsidRDefault="00520CC1" w:rsidP="00E121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D776B0" w:rsidRPr="00E12136">
        <w:rPr>
          <w:rFonts w:ascii="Times New Roman" w:hAnsi="Times New Roman" w:cs="Times New Roman"/>
          <w:sz w:val="24"/>
          <w:szCs w:val="24"/>
        </w:rPr>
        <w:t>36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D776B0" w:rsidRPr="00E12136">
        <w:rPr>
          <w:rFonts w:ascii="Times New Roman" w:hAnsi="Times New Roman" w:cs="Times New Roman"/>
          <w:sz w:val="24"/>
          <w:szCs w:val="24"/>
        </w:rPr>
        <w:t xml:space="preserve">Detail Tenaga </w:t>
      </w:r>
      <w:proofErr w:type="spellStart"/>
      <w:r w:rsidR="00D776B0" w:rsidRPr="00E12136">
        <w:rPr>
          <w:rFonts w:ascii="Times New Roman" w:hAnsi="Times New Roman" w:cs="Times New Roman"/>
          <w:sz w:val="24"/>
          <w:szCs w:val="24"/>
        </w:rPr>
        <w:t>Pendidik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C73917" w:rsidRPr="00E12136" w14:paraId="20219A48" w14:textId="77777777" w:rsidTr="00D776B0">
        <w:tc>
          <w:tcPr>
            <w:tcW w:w="3255" w:type="dxa"/>
            <w:tcBorders>
              <w:right w:val="nil"/>
            </w:tcBorders>
          </w:tcPr>
          <w:p w14:paraId="21452301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745C9DE0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C73917" w:rsidRPr="00E12136" w14:paraId="70AA0991" w14:textId="77777777" w:rsidTr="00D776B0">
        <w:tc>
          <w:tcPr>
            <w:tcW w:w="3963" w:type="dxa"/>
            <w:gridSpan w:val="2"/>
          </w:tcPr>
          <w:p w14:paraId="44287208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EAB6762" w14:textId="13508B74" w:rsidR="00C73917" w:rsidRPr="00E12136" w:rsidRDefault="00C73917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FS-36</w:t>
            </w:r>
          </w:p>
        </w:tc>
      </w:tr>
      <w:tr w:rsidR="00C73917" w:rsidRPr="00E12136" w14:paraId="37AAA2FD" w14:textId="77777777" w:rsidTr="00D776B0">
        <w:tc>
          <w:tcPr>
            <w:tcW w:w="3963" w:type="dxa"/>
            <w:gridSpan w:val="2"/>
          </w:tcPr>
          <w:p w14:paraId="463E0041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39C8BC3" w14:textId="54D6BB09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Detail Tengah Pendidik</w:t>
            </w:r>
          </w:p>
        </w:tc>
      </w:tr>
      <w:tr w:rsidR="00C73917" w:rsidRPr="00E12136" w14:paraId="629862D6" w14:textId="77777777" w:rsidTr="00D776B0">
        <w:tc>
          <w:tcPr>
            <w:tcW w:w="3963" w:type="dxa"/>
            <w:gridSpan w:val="2"/>
          </w:tcPr>
          <w:p w14:paraId="283B9403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10A9F13D" w14:textId="5653850B" w:rsidR="00C73917" w:rsidRPr="00E12136" w:rsidRDefault="00C73917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melihat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lengkap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tenaga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pendidik</w:t>
            </w:r>
            <w:proofErr w:type="spellEnd"/>
          </w:p>
        </w:tc>
      </w:tr>
      <w:tr w:rsidR="00C73917" w:rsidRPr="00E12136" w14:paraId="18F805EC" w14:textId="77777777" w:rsidTr="00D776B0">
        <w:trPr>
          <w:trHeight w:val="728"/>
        </w:trPr>
        <w:tc>
          <w:tcPr>
            <w:tcW w:w="3963" w:type="dxa"/>
            <w:gridSpan w:val="2"/>
          </w:tcPr>
          <w:p w14:paraId="0B1495FE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2FCAFA7B" w14:textId="32F98E77" w:rsidR="00C73917" w:rsidRPr="00E12136" w:rsidRDefault="00C73917" w:rsidP="00E12136">
            <w:pPr>
              <w:pStyle w:val="NormalWeb"/>
              <w:jc w:val="both"/>
            </w:pPr>
            <w:proofErr w:type="spellStart"/>
            <w:r w:rsidRPr="00E12136">
              <w:t>Menampilkan</w:t>
            </w:r>
            <w:proofErr w:type="spellEnd"/>
            <w:r w:rsidRPr="00E12136">
              <w:t xml:space="preserve"> data detail </w:t>
            </w:r>
            <w:proofErr w:type="spellStart"/>
            <w:r w:rsidRPr="00E12136">
              <w:t>pengajar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seperti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, NIP, </w:t>
            </w:r>
            <w:proofErr w:type="spellStart"/>
            <w:r w:rsidRPr="00E12136">
              <w:t>kontak</w:t>
            </w:r>
            <w:proofErr w:type="spellEnd"/>
            <w:r w:rsidRPr="00E12136">
              <w:t xml:space="preserve">, dan status </w:t>
            </w:r>
            <w:proofErr w:type="spellStart"/>
            <w:r w:rsidRPr="00E12136">
              <w:t>keaktifan</w:t>
            </w:r>
            <w:proofErr w:type="spellEnd"/>
            <w:r w:rsidRPr="00E12136">
              <w:t>.</w:t>
            </w:r>
          </w:p>
        </w:tc>
      </w:tr>
      <w:tr w:rsidR="00C73917" w:rsidRPr="00E12136" w14:paraId="4136489B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E07DBEA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E8C8E28" w14:textId="67F2E8EF" w:rsidR="00C73917" w:rsidRPr="00E12136" w:rsidRDefault="00C73917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C73917" w:rsidRPr="00E12136" w14:paraId="1086B544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A8C455D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24DDF92" w14:textId="57F50B6B" w:rsidR="00C73917" w:rsidRPr="00E12136" w:rsidRDefault="00C73917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mengklik</w:t>
            </w:r>
            <w:proofErr w:type="spellEnd"/>
            <w:r w:rsidRPr="00E12136">
              <w:t xml:space="preserve"> salah </w:t>
            </w:r>
            <w:proofErr w:type="spellStart"/>
            <w:r w:rsidRPr="00E12136">
              <w:t>satu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pengajar</w:t>
            </w:r>
            <w:proofErr w:type="spellEnd"/>
          </w:p>
        </w:tc>
      </w:tr>
      <w:tr w:rsidR="00C73917" w:rsidRPr="00E12136" w14:paraId="7E51B1AC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AE4A149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00C2E1B" w14:textId="12BD71F8" w:rsidR="00C73917" w:rsidRPr="00E12136" w:rsidRDefault="00C73917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C73917" w:rsidRPr="00E12136" w14:paraId="6AD51174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F1A1AF5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4788EC11" w14:textId="4DFAC88C" w:rsidR="00C73917" w:rsidRPr="00E12136" w:rsidRDefault="00C73917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Tenaga </w:t>
            </w:r>
            <w:proofErr w:type="spellStart"/>
            <w:r w:rsidRPr="00E12136">
              <w:t>Pendidik</w:t>
            </w:r>
            <w:proofErr w:type="spellEnd"/>
          </w:p>
        </w:tc>
      </w:tr>
      <w:tr w:rsidR="00C73917" w:rsidRPr="00E12136" w14:paraId="4F57A8BD" w14:textId="77777777" w:rsidTr="00D776B0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0B0B81B6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537BCC41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C73917" w:rsidRPr="00E12136" w14:paraId="04CEEE74" w14:textId="77777777" w:rsidTr="00D776B0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D77773B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68119005" w14:textId="61D56F75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C73917" w:rsidRPr="00E12136" w14:paraId="5D4F18DB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19E9B6E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CBD82C9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C73917" w:rsidRPr="00E12136" w14:paraId="4B586389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E798078" w14:textId="76C9D932" w:rsidR="00C73917" w:rsidRPr="00E12136" w:rsidRDefault="00C73917" w:rsidP="006340A8">
            <w:pPr>
              <w:pStyle w:val="ListParagraph"/>
              <w:numPr>
                <w:ilvl w:val="0"/>
                <w:numId w:val="8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6425F8C" w14:textId="2D198924" w:rsidR="00C73917" w:rsidRPr="00E12136" w:rsidRDefault="00C73917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3BACDE4C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6537B71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BB36169" w14:textId="47AEFB27" w:rsidR="00D776B0" w:rsidRPr="00E12136" w:rsidRDefault="00D776B0" w:rsidP="006340A8">
            <w:pPr>
              <w:pStyle w:val="ListParagraph"/>
              <w:numPr>
                <w:ilvl w:val="0"/>
                <w:numId w:val="8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detail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</w:p>
        </w:tc>
      </w:tr>
      <w:tr w:rsidR="00C73917" w:rsidRPr="00E12136" w14:paraId="04F8AFB0" w14:textId="77777777" w:rsidTr="00D776B0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288E6156" w14:textId="77777777" w:rsidR="00C73917" w:rsidRPr="00E12136" w:rsidRDefault="00C73917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0D5B5C82" w14:textId="344230A2" w:rsidR="00C73917" w:rsidRPr="00E12136" w:rsidRDefault="00C73917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</w:p>
        </w:tc>
      </w:tr>
      <w:tr w:rsidR="00C73917" w:rsidRPr="00E12136" w14:paraId="35B899E4" w14:textId="77777777" w:rsidTr="00D776B0">
        <w:tc>
          <w:tcPr>
            <w:tcW w:w="8217" w:type="dxa"/>
            <w:gridSpan w:val="4"/>
          </w:tcPr>
          <w:p w14:paraId="537898DA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548CB996" w14:textId="35D7A3EE" w:rsidR="00C73917" w:rsidRPr="00E12136" w:rsidRDefault="00C73917" w:rsidP="006340A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pengajar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</w:p>
        </w:tc>
      </w:tr>
    </w:tbl>
    <w:p w14:paraId="061F896F" w14:textId="77777777" w:rsidR="00372A74" w:rsidRPr="00E12136" w:rsidRDefault="00372A74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39734E7" w14:textId="493CCF3E" w:rsidR="00557946" w:rsidRPr="00E12136" w:rsidRDefault="00557946" w:rsidP="006340A8">
      <w:pPr>
        <w:pStyle w:val="ListParagraph"/>
        <w:numPr>
          <w:ilvl w:val="0"/>
          <w:numId w:val="48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>idik</w:t>
      </w:r>
      <w:proofErr w:type="spellEnd"/>
    </w:p>
    <w:p w14:paraId="49A3C0D8" w14:textId="5947DE41" w:rsidR="00520CC1" w:rsidRPr="00E12136" w:rsidRDefault="00520CC1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</w:t>
      </w:r>
      <w:r w:rsidR="00D776B0" w:rsidRPr="00E12136">
        <w:rPr>
          <w:rFonts w:ascii="Times New Roman" w:hAnsi="Times New Roman" w:cs="Times New Roman"/>
          <w:sz w:val="24"/>
          <w:szCs w:val="24"/>
        </w:rPr>
        <w:t>37</w:t>
      </w:r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</w:t>
      </w:r>
      <w:r w:rsidR="00D776B0" w:rsidRPr="00E12136">
        <w:rPr>
          <w:rFonts w:ascii="Times New Roman" w:hAnsi="Times New Roman" w:cs="Times New Roman"/>
          <w:sz w:val="24"/>
          <w:szCs w:val="24"/>
        </w:rPr>
        <w:t>ola</w:t>
      </w:r>
      <w:proofErr w:type="spellEnd"/>
      <w:r w:rsidR="00D776B0" w:rsidRPr="00E12136">
        <w:rPr>
          <w:rFonts w:ascii="Times New Roman" w:hAnsi="Times New Roman" w:cs="Times New Roman"/>
          <w:sz w:val="24"/>
          <w:szCs w:val="24"/>
        </w:rPr>
        <w:t xml:space="preserve"> Data Peseta </w:t>
      </w:r>
      <w:proofErr w:type="spellStart"/>
      <w:r w:rsidR="00D776B0"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C73917" w:rsidRPr="00E12136" w14:paraId="21A96C95" w14:textId="77777777" w:rsidTr="00D776B0">
        <w:tc>
          <w:tcPr>
            <w:tcW w:w="3255" w:type="dxa"/>
            <w:tcBorders>
              <w:right w:val="nil"/>
            </w:tcBorders>
          </w:tcPr>
          <w:p w14:paraId="13BA8406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75679419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C73917" w:rsidRPr="00E12136" w14:paraId="26E5E6BD" w14:textId="77777777" w:rsidTr="00D776B0">
        <w:tc>
          <w:tcPr>
            <w:tcW w:w="3963" w:type="dxa"/>
            <w:gridSpan w:val="2"/>
          </w:tcPr>
          <w:p w14:paraId="7BB76060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44F93152" w14:textId="7B0B6A94" w:rsidR="00C73917" w:rsidRPr="00E12136" w:rsidRDefault="00C73917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FS-37</w:t>
            </w:r>
          </w:p>
        </w:tc>
      </w:tr>
      <w:tr w:rsidR="00C73917" w:rsidRPr="00E12136" w14:paraId="6A025BFA" w14:textId="77777777" w:rsidTr="00D776B0">
        <w:tc>
          <w:tcPr>
            <w:tcW w:w="3963" w:type="dxa"/>
            <w:gridSpan w:val="2"/>
          </w:tcPr>
          <w:p w14:paraId="5CD1B33B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73D5BEB7" w14:textId="25811B5E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Kelola Data Peseerta Didik</w:t>
            </w:r>
          </w:p>
        </w:tc>
      </w:tr>
      <w:tr w:rsidR="00C73917" w:rsidRPr="00E12136" w14:paraId="24BC43BB" w14:textId="77777777" w:rsidTr="00D776B0">
        <w:tc>
          <w:tcPr>
            <w:tcW w:w="3963" w:type="dxa"/>
            <w:gridSpan w:val="2"/>
          </w:tcPr>
          <w:p w14:paraId="778F7C6E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56A57667" w14:textId="28242E54" w:rsidR="00C73917" w:rsidRPr="00E12136" w:rsidRDefault="00C73917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mengelola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semua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>.</w:t>
            </w:r>
          </w:p>
        </w:tc>
      </w:tr>
      <w:tr w:rsidR="00C73917" w:rsidRPr="00E12136" w14:paraId="65329CF0" w14:textId="77777777" w:rsidTr="00D776B0">
        <w:trPr>
          <w:trHeight w:val="728"/>
        </w:trPr>
        <w:tc>
          <w:tcPr>
            <w:tcW w:w="3963" w:type="dxa"/>
            <w:gridSpan w:val="2"/>
          </w:tcPr>
          <w:p w14:paraId="657F2F81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5B4E4825" w14:textId="73E365A0" w:rsidR="00C73917" w:rsidRPr="00E12136" w:rsidRDefault="00C73917" w:rsidP="00E12136">
            <w:pPr>
              <w:pStyle w:val="NormalWeb"/>
              <w:jc w:val="both"/>
            </w:pPr>
            <w:proofErr w:type="spellStart"/>
            <w:r w:rsidRPr="00E12136">
              <w:t>Meliputi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penambahan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pengeditan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penghapusan</w:t>
            </w:r>
            <w:proofErr w:type="spellEnd"/>
            <w:r w:rsidRPr="00E12136">
              <w:t xml:space="preserve">, dan </w:t>
            </w:r>
            <w:proofErr w:type="spellStart"/>
            <w:r w:rsidRPr="00E12136">
              <w:t>melihat</w:t>
            </w:r>
            <w:proofErr w:type="spellEnd"/>
            <w:r w:rsidRPr="00E12136">
              <w:t xml:space="preserve"> detail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  <w:r w:rsidRPr="00E12136">
              <w:t>.</w:t>
            </w:r>
          </w:p>
        </w:tc>
      </w:tr>
      <w:tr w:rsidR="00C73917" w:rsidRPr="00E12136" w14:paraId="522FB862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1BB99CC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508158D" w14:textId="27C19A63" w:rsidR="00C73917" w:rsidRPr="00E12136" w:rsidRDefault="00C73917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C73917" w:rsidRPr="00E12136" w14:paraId="512C9E73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BC172AD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7591FFB" w14:textId="34E938F0" w:rsidR="00C73917" w:rsidRPr="00E12136" w:rsidRDefault="00C73917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membuka</w:t>
            </w:r>
            <w:proofErr w:type="spellEnd"/>
            <w:r w:rsidRPr="00E12136">
              <w:t xml:space="preserve"> menu </w:t>
            </w:r>
            <w:proofErr w:type="spellStart"/>
            <w:r w:rsidR="00FD1C09" w:rsidRPr="00E12136">
              <w:t>peserta</w:t>
            </w:r>
            <w:proofErr w:type="spellEnd"/>
            <w:r w:rsidR="00FD1C09" w:rsidRPr="00E12136">
              <w:t xml:space="preserve"> </w:t>
            </w:r>
            <w:proofErr w:type="spellStart"/>
            <w:r w:rsidR="00FD1C09" w:rsidRPr="00E12136">
              <w:t>didik</w:t>
            </w:r>
            <w:proofErr w:type="spellEnd"/>
            <w:r w:rsidR="00FD1C09" w:rsidRPr="00E12136">
              <w:t>.</w:t>
            </w:r>
          </w:p>
        </w:tc>
      </w:tr>
      <w:tr w:rsidR="00C73917" w:rsidRPr="00E12136" w14:paraId="3AA0431A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7C77972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A8AD1D1" w14:textId="4D996DF5" w:rsidR="00C73917" w:rsidRPr="00E12136" w:rsidRDefault="00FD1C09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C73917" w:rsidRPr="00E12136" w14:paraId="6F9FD9FD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313AFFCF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3F7466FD" w14:textId="022C9F70" w:rsidR="00C73917" w:rsidRPr="00E12136" w:rsidRDefault="00FD1C09" w:rsidP="00E12136">
            <w:pPr>
              <w:pStyle w:val="NormalWeb"/>
              <w:jc w:val="both"/>
            </w:pPr>
            <w:proofErr w:type="spellStart"/>
            <w:r w:rsidRPr="00E12136">
              <w:t>Tambah</w:t>
            </w:r>
            <w:proofErr w:type="spellEnd"/>
            <w:r w:rsidRPr="00E12136">
              <w:t>/Edit/</w:t>
            </w:r>
            <w:proofErr w:type="spellStart"/>
            <w:r w:rsidRPr="00E12136">
              <w:t>Hapus</w:t>
            </w:r>
            <w:proofErr w:type="spellEnd"/>
            <w:r w:rsidRPr="00E12136">
              <w:t xml:space="preserve">/Detail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C73917" w:rsidRPr="00E12136" w14:paraId="2C34CAA8" w14:textId="77777777" w:rsidTr="00D776B0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627AB632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18AC7C99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FD1C09" w:rsidRPr="00E12136" w14:paraId="3482FE29" w14:textId="77777777" w:rsidTr="00D776B0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3CFDC152" w14:textId="77777777" w:rsidR="00FD1C09" w:rsidRPr="00E12136" w:rsidRDefault="00FD1C0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488514FD" w14:textId="7558584A" w:rsidR="00FD1C09" w:rsidRPr="00E12136" w:rsidRDefault="00FD1C0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  <w:r w:rsidR="003D5206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</w:p>
        </w:tc>
      </w:tr>
      <w:tr w:rsidR="00C73917" w:rsidRPr="00E12136" w14:paraId="77E24865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05D32FA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3279709F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C73917" w:rsidRPr="00E12136" w14:paraId="3F4D9619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F003337" w14:textId="712D35ED" w:rsidR="00C73917" w:rsidRPr="00E12136" w:rsidRDefault="003D5206" w:rsidP="006340A8">
            <w:pPr>
              <w:pStyle w:val="ListParagraph"/>
              <w:numPr>
                <w:ilvl w:val="0"/>
                <w:numId w:val="7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Buka menu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5B9ADCF" w14:textId="235B26B2" w:rsidR="00C73917" w:rsidRPr="00E12136" w:rsidRDefault="00C73917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48456EFF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33C0D8E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21E0CDD7" w14:textId="7AE84FA1" w:rsidR="00D776B0" w:rsidRPr="00E12136" w:rsidRDefault="00D776B0" w:rsidP="006340A8">
            <w:pPr>
              <w:pStyle w:val="ListParagraph"/>
              <w:numPr>
                <w:ilvl w:val="0"/>
                <w:numId w:val="7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Tampilkan daftar peserta didik</w:t>
            </w:r>
          </w:p>
        </w:tc>
      </w:tr>
      <w:tr w:rsidR="00C73917" w:rsidRPr="00E12136" w14:paraId="1CADB7F2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E8403E4" w14:textId="65C01F58" w:rsidR="00C73917" w:rsidRPr="00E12136" w:rsidRDefault="003D5206" w:rsidP="006340A8">
            <w:pPr>
              <w:pStyle w:val="ListParagraph"/>
              <w:numPr>
                <w:ilvl w:val="0"/>
                <w:numId w:val="7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Pilih aksi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49960E41" w14:textId="0CCC28DA" w:rsidR="00C73917" w:rsidRPr="00E12136" w:rsidRDefault="00C73917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16843FB8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AB12CD0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A10EDEC" w14:textId="0F47F1B0" w:rsidR="00D776B0" w:rsidRPr="00E12136" w:rsidRDefault="00D776B0" w:rsidP="006340A8">
            <w:pPr>
              <w:pStyle w:val="ListParagraph"/>
              <w:numPr>
                <w:ilvl w:val="0"/>
                <w:numId w:val="7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Tampilkan form atau tampilan sesuai aksi</w:t>
            </w:r>
          </w:p>
        </w:tc>
      </w:tr>
      <w:tr w:rsidR="003D5206" w:rsidRPr="00E12136" w14:paraId="54793846" w14:textId="77777777" w:rsidTr="00D776B0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4CF70262" w14:textId="77777777" w:rsidR="003D5206" w:rsidRPr="00E12136" w:rsidRDefault="003D5206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4918B8E0" w14:textId="3B235486" w:rsidR="003D5206" w:rsidRPr="00E12136" w:rsidRDefault="003D5206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dikelola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permintaan</w:t>
            </w:r>
            <w:proofErr w:type="spellEnd"/>
          </w:p>
        </w:tc>
      </w:tr>
      <w:tr w:rsidR="00C73917" w:rsidRPr="00E12136" w14:paraId="51DDC612" w14:textId="77777777" w:rsidTr="00D776B0">
        <w:tc>
          <w:tcPr>
            <w:tcW w:w="8217" w:type="dxa"/>
            <w:gridSpan w:val="4"/>
          </w:tcPr>
          <w:p w14:paraId="4970B989" w14:textId="77777777" w:rsidR="00C73917" w:rsidRPr="00E12136" w:rsidRDefault="00C73917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5B797DFC" w14:textId="483F0134" w:rsidR="003D5206" w:rsidRPr="00E12136" w:rsidRDefault="003D5206" w:rsidP="006340A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</w:p>
          <w:p w14:paraId="048A8A06" w14:textId="61F051A8" w:rsidR="00C73917" w:rsidRPr="00E12136" w:rsidRDefault="003D5206" w:rsidP="006340A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</w:p>
        </w:tc>
      </w:tr>
    </w:tbl>
    <w:p w14:paraId="19335546" w14:textId="77777777" w:rsidR="00C73917" w:rsidRPr="00E12136" w:rsidRDefault="00C73917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AD5718F" w14:textId="614F6CA8" w:rsidR="00557946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>idik</w:t>
      </w:r>
      <w:proofErr w:type="spellEnd"/>
    </w:p>
    <w:p w14:paraId="21B2805D" w14:textId="5A28FA7D" w:rsidR="00D776B0" w:rsidRPr="00E12136" w:rsidRDefault="00D776B0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4.38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Peseta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3D5206" w:rsidRPr="00E12136" w14:paraId="7B4F89C5" w14:textId="77777777" w:rsidTr="00D776B0">
        <w:tc>
          <w:tcPr>
            <w:tcW w:w="3255" w:type="dxa"/>
            <w:tcBorders>
              <w:right w:val="nil"/>
            </w:tcBorders>
          </w:tcPr>
          <w:p w14:paraId="7A3EE3C2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59B4773F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3D5206" w:rsidRPr="00E12136" w14:paraId="019B1330" w14:textId="77777777" w:rsidTr="00D776B0">
        <w:tc>
          <w:tcPr>
            <w:tcW w:w="3963" w:type="dxa"/>
            <w:gridSpan w:val="2"/>
          </w:tcPr>
          <w:p w14:paraId="35653B42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079F3403" w14:textId="25C3B0B8" w:rsidR="003D5206" w:rsidRPr="00E12136" w:rsidRDefault="003D5206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FS-38</w:t>
            </w:r>
          </w:p>
        </w:tc>
      </w:tr>
      <w:tr w:rsidR="003D5206" w:rsidRPr="00E12136" w14:paraId="7B40CB40" w14:textId="77777777" w:rsidTr="00D776B0">
        <w:tc>
          <w:tcPr>
            <w:tcW w:w="3963" w:type="dxa"/>
            <w:gridSpan w:val="2"/>
          </w:tcPr>
          <w:p w14:paraId="353BBF7A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502D7726" w14:textId="7D3F741D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Tambah Peserta Didik</w:t>
            </w:r>
          </w:p>
        </w:tc>
      </w:tr>
      <w:tr w:rsidR="003D5206" w:rsidRPr="00E12136" w14:paraId="119F3E0F" w14:textId="77777777" w:rsidTr="00D776B0">
        <w:tc>
          <w:tcPr>
            <w:tcW w:w="3963" w:type="dxa"/>
            <w:gridSpan w:val="2"/>
          </w:tcPr>
          <w:p w14:paraId="7FC241B2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5A5F35C9" w14:textId="1A6A8446" w:rsidR="003D5206" w:rsidRPr="00E12136" w:rsidRDefault="003D5206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menambahkan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baru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</w:p>
        </w:tc>
      </w:tr>
      <w:tr w:rsidR="003D5206" w:rsidRPr="00E12136" w14:paraId="4C82C840" w14:textId="77777777" w:rsidTr="00D776B0">
        <w:trPr>
          <w:trHeight w:val="728"/>
        </w:trPr>
        <w:tc>
          <w:tcPr>
            <w:tcW w:w="3963" w:type="dxa"/>
            <w:gridSpan w:val="2"/>
          </w:tcPr>
          <w:p w14:paraId="251C775A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501B907C" w14:textId="002BB31C" w:rsidR="003D5206" w:rsidRPr="00E12136" w:rsidRDefault="00DD3343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mengisi</w:t>
            </w:r>
            <w:proofErr w:type="spellEnd"/>
            <w:r w:rsidRPr="00E12136">
              <w:t xml:space="preserve"> form </w:t>
            </w:r>
            <w:proofErr w:type="spellStart"/>
            <w:r w:rsidRPr="00E12136">
              <w:t>pendaftaran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menyimpan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ke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</w:p>
        </w:tc>
      </w:tr>
      <w:tr w:rsidR="003D5206" w:rsidRPr="00E12136" w14:paraId="0F387762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0492BF8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228B870" w14:textId="45A685DC" w:rsidR="003D5206" w:rsidRPr="00E12136" w:rsidRDefault="00DD3343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3D5206" w:rsidRPr="00E12136" w14:paraId="08C0EFB9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448A427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71CE0C76" w14:textId="3F8FE269" w:rsidR="003D5206" w:rsidRPr="00E12136" w:rsidRDefault="00DD3343" w:rsidP="00E12136">
            <w:pPr>
              <w:pStyle w:val="NormalWeb"/>
              <w:jc w:val="both"/>
            </w:pPr>
            <w:proofErr w:type="spellStart"/>
            <w:r w:rsidRPr="00E12136">
              <w:t>Klik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tombol</w:t>
            </w:r>
            <w:proofErr w:type="spellEnd"/>
            <w:r w:rsidRPr="00E12136">
              <w:t xml:space="preserve"> “</w:t>
            </w:r>
            <w:proofErr w:type="spellStart"/>
            <w:r w:rsidRPr="00E12136">
              <w:t>Tombol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>”</w:t>
            </w:r>
          </w:p>
        </w:tc>
      </w:tr>
      <w:tr w:rsidR="003D5206" w:rsidRPr="00E12136" w14:paraId="732CFCDF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CB95290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1CA14DA9" w14:textId="7ACD4C67" w:rsidR="003D5206" w:rsidRPr="00E12136" w:rsidRDefault="00DD3343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3D5206" w:rsidRPr="00E12136" w14:paraId="12DAAA97" w14:textId="77777777" w:rsidTr="00D776B0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FEDE4DC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4718A7E" w14:textId="692E55D2" w:rsidR="003D5206" w:rsidRPr="00E12136" w:rsidRDefault="00DD3343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3D5206" w:rsidRPr="00E12136" w14:paraId="6FFBDD94" w14:textId="77777777" w:rsidTr="00D776B0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69CF19C7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491CC69A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D3343" w:rsidRPr="00E12136" w14:paraId="13A1A196" w14:textId="77777777" w:rsidTr="00D776B0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1210D123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2BA5D323" w14:textId="01675AF1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3D5206" w:rsidRPr="00E12136" w14:paraId="78C99844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AC0AFFD" w14:textId="77777777" w:rsidR="003D5206" w:rsidRPr="00E12136" w:rsidRDefault="003D5206" w:rsidP="006340A8">
            <w:pPr>
              <w:pStyle w:val="ListParagraph"/>
              <w:numPr>
                <w:ilvl w:val="0"/>
                <w:numId w:val="7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D2C551B" w14:textId="144CF84F" w:rsidR="003D5206" w:rsidRPr="00E12136" w:rsidRDefault="003D520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26788557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5C0EFBF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15BA4868" w14:textId="31F80E65" w:rsidR="00D776B0" w:rsidRPr="00E12136" w:rsidRDefault="00D776B0" w:rsidP="006340A8">
            <w:pPr>
              <w:pStyle w:val="ListParagraph"/>
              <w:numPr>
                <w:ilvl w:val="0"/>
                <w:numId w:val="7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3D5206" w:rsidRPr="00E12136" w14:paraId="5E9EBF33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8E35007" w14:textId="6599117A" w:rsidR="003D5206" w:rsidRPr="00E12136" w:rsidRDefault="00DD3343" w:rsidP="006340A8">
            <w:pPr>
              <w:pStyle w:val="ListParagraph"/>
              <w:numPr>
                <w:ilvl w:val="0"/>
                <w:numId w:val="7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Isi form peserta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38208F6" w14:textId="546BFEB7" w:rsidR="003D5206" w:rsidRPr="00E12136" w:rsidRDefault="003D5206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66F283A8" w14:textId="77777777" w:rsidTr="00D776B0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5EB314B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7ACEB494" w14:textId="4E179E27" w:rsidR="00D776B0" w:rsidRPr="00E12136" w:rsidRDefault="00D776B0" w:rsidP="006340A8">
            <w:pPr>
              <w:pStyle w:val="ListParagraph"/>
              <w:numPr>
                <w:ilvl w:val="0"/>
                <w:numId w:val="78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Validasi dan simpan data peserta</w:t>
            </w:r>
          </w:p>
        </w:tc>
      </w:tr>
      <w:tr w:rsidR="00DD3343" w:rsidRPr="00E12136" w14:paraId="2FA5F8A6" w14:textId="77777777" w:rsidTr="00D776B0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73B87E5A" w14:textId="77777777" w:rsidR="00DD3343" w:rsidRPr="00E12136" w:rsidRDefault="00DD3343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3BC5D5C0" w14:textId="3232FA24" w:rsidR="00DD3343" w:rsidRPr="00E12136" w:rsidRDefault="00DD3343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Peserta baru muncul di daftar</w:t>
            </w:r>
          </w:p>
        </w:tc>
      </w:tr>
      <w:tr w:rsidR="003D5206" w:rsidRPr="00E12136" w14:paraId="27BD010F" w14:textId="77777777" w:rsidTr="00D776B0">
        <w:tc>
          <w:tcPr>
            <w:tcW w:w="8217" w:type="dxa"/>
            <w:gridSpan w:val="4"/>
          </w:tcPr>
          <w:p w14:paraId="0D40C03D" w14:textId="77777777" w:rsidR="003D5206" w:rsidRPr="00E12136" w:rsidRDefault="003D5206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04CAF9EB" w14:textId="7A2DF467" w:rsidR="00DD3343" w:rsidRPr="00E12136" w:rsidRDefault="00DD3343" w:rsidP="006340A8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081BA607" w14:textId="151FECC5" w:rsidR="003D5206" w:rsidRPr="00E12136" w:rsidRDefault="00DD3343" w:rsidP="006340A8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NIK/NISN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duplikat</w:t>
            </w:r>
            <w:proofErr w:type="spellEnd"/>
          </w:p>
        </w:tc>
      </w:tr>
    </w:tbl>
    <w:p w14:paraId="7E4C3391" w14:textId="77777777" w:rsidR="003D5206" w:rsidRPr="00E12136" w:rsidRDefault="003D5206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9726D84" w14:textId="33B26753" w:rsidR="00557946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Edit </w:t>
      </w:r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>idik</w:t>
      </w:r>
      <w:proofErr w:type="spellEnd"/>
    </w:p>
    <w:p w14:paraId="598EB53C" w14:textId="5577F165" w:rsidR="00D776B0" w:rsidRPr="00E12136" w:rsidRDefault="00D776B0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4.39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Edit Data Peseta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403"/>
      </w:tblGrid>
      <w:tr w:rsidR="00DD3343" w:rsidRPr="00E12136" w14:paraId="5544D4AE" w14:textId="77777777" w:rsidTr="00E12136">
        <w:tc>
          <w:tcPr>
            <w:tcW w:w="3255" w:type="dxa"/>
            <w:tcBorders>
              <w:right w:val="nil"/>
            </w:tcBorders>
          </w:tcPr>
          <w:p w14:paraId="4CA0831A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962" w:type="dxa"/>
            <w:gridSpan w:val="3"/>
            <w:tcBorders>
              <w:left w:val="nil"/>
            </w:tcBorders>
          </w:tcPr>
          <w:p w14:paraId="44D25CF4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DD3343" w:rsidRPr="00E12136" w14:paraId="044EFF24" w14:textId="77777777" w:rsidTr="00E12136">
        <w:tc>
          <w:tcPr>
            <w:tcW w:w="3963" w:type="dxa"/>
            <w:gridSpan w:val="2"/>
          </w:tcPr>
          <w:p w14:paraId="4CA00175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3164D513" w14:textId="1D458B10" w:rsidR="00DD3343" w:rsidRPr="00E12136" w:rsidRDefault="00DD3343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FS-39</w:t>
            </w:r>
          </w:p>
        </w:tc>
      </w:tr>
      <w:tr w:rsidR="00DD3343" w:rsidRPr="00E12136" w14:paraId="55C4E68D" w14:textId="77777777" w:rsidTr="00E12136">
        <w:tc>
          <w:tcPr>
            <w:tcW w:w="3963" w:type="dxa"/>
            <w:gridSpan w:val="2"/>
          </w:tcPr>
          <w:p w14:paraId="659EB542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254" w:type="dxa"/>
            <w:gridSpan w:val="2"/>
          </w:tcPr>
          <w:p w14:paraId="149C9320" w14:textId="49A9EE02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Edit Data Peserta Didik</w:t>
            </w:r>
          </w:p>
        </w:tc>
      </w:tr>
      <w:tr w:rsidR="00DD3343" w:rsidRPr="00E12136" w14:paraId="4A01EB66" w14:textId="77777777" w:rsidTr="00E12136">
        <w:tc>
          <w:tcPr>
            <w:tcW w:w="3963" w:type="dxa"/>
            <w:gridSpan w:val="2"/>
          </w:tcPr>
          <w:p w14:paraId="7DCD8456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254" w:type="dxa"/>
            <w:gridSpan w:val="2"/>
          </w:tcPr>
          <w:p w14:paraId="505AE4A2" w14:textId="459F1D2F" w:rsidR="00DD3343" w:rsidRPr="00E12136" w:rsidRDefault="00DD3343" w:rsidP="00E12136">
            <w:pPr>
              <w:pStyle w:val="NormalWeb"/>
              <w:jc w:val="both"/>
            </w:pPr>
            <w:proofErr w:type="spellStart"/>
            <w:r w:rsidRPr="00E12136">
              <w:t>Mempengaruhi</w:t>
            </w:r>
            <w:proofErr w:type="spellEnd"/>
            <w:r w:rsidRPr="00E12136">
              <w:t xml:space="preserve"> </w:t>
            </w:r>
          </w:p>
        </w:tc>
      </w:tr>
      <w:tr w:rsidR="00DD3343" w:rsidRPr="00E12136" w14:paraId="304D71EA" w14:textId="77777777" w:rsidTr="00E12136">
        <w:trPr>
          <w:trHeight w:val="728"/>
        </w:trPr>
        <w:tc>
          <w:tcPr>
            <w:tcW w:w="3963" w:type="dxa"/>
            <w:gridSpan w:val="2"/>
          </w:tcPr>
          <w:p w14:paraId="46B08C02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254" w:type="dxa"/>
            <w:gridSpan w:val="2"/>
          </w:tcPr>
          <w:p w14:paraId="7DF80E67" w14:textId="7F76FA24" w:rsidR="00DD3343" w:rsidRPr="00E12136" w:rsidRDefault="00DD3343" w:rsidP="00E12136">
            <w:pPr>
              <w:pStyle w:val="NormalWeb"/>
              <w:jc w:val="both"/>
            </w:pPr>
            <w:proofErr w:type="spellStart"/>
            <w:r w:rsidRPr="00E12136">
              <w:t>Mengubah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nama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alamat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kontak</w:t>
            </w:r>
            <w:proofErr w:type="spellEnd"/>
            <w:r w:rsidRPr="00E12136">
              <w:t xml:space="preserve">,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lainnya</w:t>
            </w:r>
            <w:proofErr w:type="spellEnd"/>
          </w:p>
        </w:tc>
      </w:tr>
      <w:tr w:rsidR="00DD3343" w:rsidRPr="00E12136" w14:paraId="0ABBAA62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617F873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00A31079" w14:textId="4A395A0B" w:rsidR="00DD3343" w:rsidRPr="00E12136" w:rsidRDefault="00DD3343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DD3343" w:rsidRPr="00E12136" w14:paraId="0EF91857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C841C76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344BC50" w14:textId="0B966FBD" w:rsidR="00DD3343" w:rsidRPr="00E12136" w:rsidRDefault="00DD3343" w:rsidP="00E12136">
            <w:pPr>
              <w:pStyle w:val="NormalWeb"/>
              <w:jc w:val="both"/>
            </w:pPr>
            <w:proofErr w:type="spellStart"/>
            <w:r w:rsidRPr="00E12136">
              <w:t>Klik</w:t>
            </w:r>
            <w:proofErr w:type="spellEnd"/>
            <w:r w:rsidRPr="00E12136">
              <w:t xml:space="preserve"> “Edit” pada </w:t>
            </w:r>
            <w:proofErr w:type="spellStart"/>
            <w:r w:rsidRPr="00E12136">
              <w:t>peserta</w:t>
            </w:r>
            <w:proofErr w:type="spellEnd"/>
          </w:p>
        </w:tc>
      </w:tr>
      <w:tr w:rsidR="00DD3343" w:rsidRPr="00E12136" w14:paraId="0BAC3586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5277BD4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56C62CA9" w14:textId="39B8357D" w:rsidR="00DD3343" w:rsidRPr="00E12136" w:rsidRDefault="00DD3343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DD3343" w:rsidRPr="00E12136" w14:paraId="7A184B06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88E1F42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254" w:type="dxa"/>
            <w:gridSpan w:val="2"/>
            <w:tcBorders>
              <w:bottom w:val="single" w:sz="4" w:space="0" w:color="auto"/>
            </w:tcBorders>
          </w:tcPr>
          <w:p w14:paraId="2F520F0E" w14:textId="29F2A6F2" w:rsidR="00DD3343" w:rsidRPr="00E12136" w:rsidRDefault="00DD3343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DD3343" w:rsidRPr="00E12136" w14:paraId="469DC84E" w14:textId="77777777" w:rsidTr="00E12136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11031533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403" w:type="dxa"/>
            <w:tcBorders>
              <w:left w:val="nil"/>
              <w:bottom w:val="single" w:sz="4" w:space="0" w:color="auto"/>
            </w:tcBorders>
          </w:tcPr>
          <w:p w14:paraId="3E510E48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D3343" w:rsidRPr="00E12136" w14:paraId="564F705C" w14:textId="77777777" w:rsidTr="00E12136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05ADD46E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27ADEC50" w14:textId="329B83FC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DD3343" w:rsidRPr="00E12136" w14:paraId="287824A3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0965536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624FBFA6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DD3343" w:rsidRPr="00E12136" w14:paraId="0299099A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422592F" w14:textId="2DB0B70D" w:rsidR="00DD3343" w:rsidRPr="00E12136" w:rsidRDefault="00F40119" w:rsidP="006340A8">
            <w:pPr>
              <w:pStyle w:val="ListParagraph"/>
              <w:numPr>
                <w:ilvl w:val="0"/>
                <w:numId w:val="7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Klik Edit 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4C41CFD" w14:textId="0A60272B" w:rsidR="00DD3343" w:rsidRPr="00E12136" w:rsidRDefault="00DD3343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4CBBE08B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863DCCE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5A1AAF17" w14:textId="25CB4B3A" w:rsidR="00D776B0" w:rsidRPr="00E12136" w:rsidRDefault="00D776B0" w:rsidP="006340A8">
            <w:pPr>
              <w:pStyle w:val="ListParagraph"/>
              <w:numPr>
                <w:ilvl w:val="0"/>
                <w:numId w:val="7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Tampilkan form data lama peserta</w:t>
            </w:r>
          </w:p>
        </w:tc>
      </w:tr>
      <w:tr w:rsidR="00DD3343" w:rsidRPr="00E12136" w14:paraId="6B90174E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4121DCE" w14:textId="7BB757F9" w:rsidR="00DD3343" w:rsidRPr="00E12136" w:rsidRDefault="00F40119" w:rsidP="006340A8">
            <w:pPr>
              <w:pStyle w:val="ListParagraph"/>
              <w:numPr>
                <w:ilvl w:val="0"/>
                <w:numId w:val="7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Ubah</w:t>
            </w: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60E3EE9" w14:textId="633365B7" w:rsidR="00DD3343" w:rsidRPr="00E12136" w:rsidRDefault="00DD3343" w:rsidP="00E12136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D776B0" w:rsidRPr="00E12136" w14:paraId="14E0F388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43F3F6E9" w14:textId="77777777" w:rsidR="00D776B0" w:rsidRPr="00E12136" w:rsidRDefault="00D776B0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254" w:type="dxa"/>
            <w:gridSpan w:val="2"/>
            <w:tcBorders>
              <w:left w:val="single" w:sz="4" w:space="0" w:color="auto"/>
            </w:tcBorders>
          </w:tcPr>
          <w:p w14:paraId="01542A21" w14:textId="45D2187A" w:rsidR="00D776B0" w:rsidRPr="00E12136" w:rsidRDefault="00D776B0" w:rsidP="006340A8">
            <w:pPr>
              <w:pStyle w:val="ListParagraph"/>
              <w:numPr>
                <w:ilvl w:val="0"/>
                <w:numId w:val="7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Simpen perubahan ke basis data</w:t>
            </w:r>
          </w:p>
        </w:tc>
      </w:tr>
      <w:tr w:rsidR="00F40119" w:rsidRPr="00E12136" w14:paraId="5183FA4C" w14:textId="77777777" w:rsidTr="00E12136">
        <w:tc>
          <w:tcPr>
            <w:tcW w:w="8217" w:type="dxa"/>
            <w:gridSpan w:val="4"/>
            <w:tcBorders>
              <w:bottom w:val="single" w:sz="4" w:space="0" w:color="auto"/>
            </w:tcBorders>
          </w:tcPr>
          <w:p w14:paraId="58AA3670" w14:textId="77777777" w:rsidR="00F40119" w:rsidRPr="00E12136" w:rsidRDefault="00F40119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2BC57771" w14:textId="3D61FED9" w:rsidR="00F40119" w:rsidRPr="00E12136" w:rsidRDefault="00F40119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Data peserta berhasil diperbarui</w:t>
            </w:r>
          </w:p>
        </w:tc>
      </w:tr>
      <w:tr w:rsidR="00DD3343" w:rsidRPr="00E12136" w14:paraId="4F8F5519" w14:textId="77777777" w:rsidTr="00E12136">
        <w:tc>
          <w:tcPr>
            <w:tcW w:w="8217" w:type="dxa"/>
            <w:gridSpan w:val="4"/>
          </w:tcPr>
          <w:p w14:paraId="4F26240E" w14:textId="77777777" w:rsidR="00DD3343" w:rsidRPr="00E12136" w:rsidRDefault="00DD334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687BF671" w14:textId="77777777" w:rsidR="00F40119" w:rsidRPr="00E12136" w:rsidRDefault="00F40119" w:rsidP="006340A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kosong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valid</w:t>
            </w:r>
          </w:p>
          <w:p w14:paraId="0541FCE3" w14:textId="26355EA0" w:rsidR="00DD3343" w:rsidRPr="00E12136" w:rsidRDefault="00F40119" w:rsidP="006340A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Server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simpan</w:t>
            </w:r>
            <w:proofErr w:type="spellEnd"/>
          </w:p>
        </w:tc>
      </w:tr>
    </w:tbl>
    <w:p w14:paraId="576352FF" w14:textId="77777777" w:rsidR="00DD3343" w:rsidRPr="00E12136" w:rsidRDefault="00DD3343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5E03073" w14:textId="34C9EEE9" w:rsidR="00557946" w:rsidRPr="00E12136" w:rsidRDefault="00557946" w:rsidP="006340A8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>idik</w:t>
      </w:r>
      <w:proofErr w:type="spellEnd"/>
    </w:p>
    <w:p w14:paraId="1FD44BA9" w14:textId="3D98CC98" w:rsidR="00D776B0" w:rsidRPr="00E12136" w:rsidRDefault="00D776B0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4.40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Data Peseta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545"/>
      </w:tblGrid>
      <w:tr w:rsidR="00F40119" w:rsidRPr="00E12136" w14:paraId="559DC40B" w14:textId="77777777" w:rsidTr="00E12136">
        <w:trPr>
          <w:trHeight w:val="513"/>
        </w:trPr>
        <w:tc>
          <w:tcPr>
            <w:tcW w:w="3255" w:type="dxa"/>
            <w:tcBorders>
              <w:right w:val="nil"/>
            </w:tcBorders>
          </w:tcPr>
          <w:p w14:paraId="6ED50820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5104" w:type="dxa"/>
            <w:gridSpan w:val="3"/>
            <w:tcBorders>
              <w:left w:val="nil"/>
            </w:tcBorders>
          </w:tcPr>
          <w:p w14:paraId="7DA59DA5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F40119" w:rsidRPr="00E12136" w14:paraId="6C101FA5" w14:textId="77777777" w:rsidTr="00E12136">
        <w:tc>
          <w:tcPr>
            <w:tcW w:w="3963" w:type="dxa"/>
            <w:gridSpan w:val="2"/>
          </w:tcPr>
          <w:p w14:paraId="2076B2A3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04AFEC7D" w14:textId="143156A4" w:rsidR="00F40119" w:rsidRPr="00E12136" w:rsidRDefault="00F40119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FS-40</w:t>
            </w:r>
          </w:p>
        </w:tc>
      </w:tr>
      <w:tr w:rsidR="00F40119" w:rsidRPr="00E12136" w14:paraId="22616B9F" w14:textId="77777777" w:rsidTr="00E12136">
        <w:tc>
          <w:tcPr>
            <w:tcW w:w="3963" w:type="dxa"/>
            <w:gridSpan w:val="2"/>
          </w:tcPr>
          <w:p w14:paraId="419AEB89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6F4AC481" w14:textId="2E308621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Didik</w:t>
            </w:r>
            <w:proofErr w:type="spellEnd"/>
          </w:p>
        </w:tc>
      </w:tr>
      <w:tr w:rsidR="00F40119" w:rsidRPr="00E12136" w14:paraId="4692E507" w14:textId="77777777" w:rsidTr="00E12136">
        <w:tc>
          <w:tcPr>
            <w:tcW w:w="3963" w:type="dxa"/>
            <w:gridSpan w:val="2"/>
          </w:tcPr>
          <w:p w14:paraId="0E6A75D3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396" w:type="dxa"/>
            <w:gridSpan w:val="2"/>
          </w:tcPr>
          <w:p w14:paraId="2536E8EF" w14:textId="4CCB41D6" w:rsidR="00F40119" w:rsidRPr="00E12136" w:rsidRDefault="00F40119" w:rsidP="00E12136">
            <w:pPr>
              <w:pStyle w:val="NormalWeb"/>
              <w:jc w:val="both"/>
            </w:pPr>
            <w:proofErr w:type="spellStart"/>
            <w:r w:rsidRPr="00E12136">
              <w:t>Menghapus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tidak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aktif</w:t>
            </w:r>
            <w:proofErr w:type="spellEnd"/>
          </w:p>
        </w:tc>
      </w:tr>
      <w:tr w:rsidR="00F40119" w:rsidRPr="00E12136" w14:paraId="267DC405" w14:textId="77777777" w:rsidTr="00E12136">
        <w:trPr>
          <w:trHeight w:val="728"/>
        </w:trPr>
        <w:tc>
          <w:tcPr>
            <w:tcW w:w="3963" w:type="dxa"/>
            <w:gridSpan w:val="2"/>
          </w:tcPr>
          <w:p w14:paraId="0C690CF8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396" w:type="dxa"/>
            <w:gridSpan w:val="2"/>
          </w:tcPr>
          <w:p w14:paraId="35234E40" w14:textId="6BBEE5C1" w:rsidR="00F40119" w:rsidRPr="00E12136" w:rsidRDefault="00F40119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menghapus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sistem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secara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permanen</w:t>
            </w:r>
            <w:proofErr w:type="spellEnd"/>
          </w:p>
        </w:tc>
      </w:tr>
      <w:tr w:rsidR="00F40119" w:rsidRPr="00E12136" w14:paraId="7EE83EBB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1D5B454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3E73E36A" w14:textId="1E946A24" w:rsidR="00F40119" w:rsidRPr="00E12136" w:rsidRDefault="00F40119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F40119" w:rsidRPr="00E12136" w14:paraId="2C8422E7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EBB9B59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6E437248" w14:textId="37983F8B" w:rsidR="00F40119" w:rsidRPr="00E12136" w:rsidRDefault="00F40119" w:rsidP="00E12136">
            <w:pPr>
              <w:pStyle w:val="NormalWeb"/>
              <w:jc w:val="both"/>
            </w:pPr>
            <w:r w:rsidRPr="00E12136">
              <w:t>Klik “Hapus”</w:t>
            </w:r>
          </w:p>
        </w:tc>
      </w:tr>
      <w:tr w:rsidR="00F40119" w:rsidRPr="00E12136" w14:paraId="5195F5EF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43BBD60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62DCF453" w14:textId="7B810238" w:rsidR="00F40119" w:rsidRPr="00E12136" w:rsidRDefault="00F40119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F40119" w:rsidRPr="00E12136" w14:paraId="7DFC870D" w14:textId="77777777" w:rsidTr="00E12136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0108AD3E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44EAC7B7" w14:textId="62D29081" w:rsidR="00F40119" w:rsidRPr="00E12136" w:rsidRDefault="00F40119" w:rsidP="00E12136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F40119" w:rsidRPr="00E12136" w14:paraId="607E3F6F" w14:textId="77777777" w:rsidTr="00E12136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5BD605A4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545" w:type="dxa"/>
            <w:tcBorders>
              <w:left w:val="nil"/>
              <w:bottom w:val="single" w:sz="4" w:space="0" w:color="auto"/>
            </w:tcBorders>
          </w:tcPr>
          <w:p w14:paraId="3CA35199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F40119" w:rsidRPr="00E12136" w14:paraId="60503A1C" w14:textId="77777777" w:rsidTr="00E12136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3C599899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7B6EAF83" w14:textId="4CC4291A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F40119" w:rsidRPr="00E12136" w14:paraId="2F04EDBF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0D23864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1BC9FD3E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F40119" w:rsidRPr="00E12136" w14:paraId="42CA6F2E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B217C88" w14:textId="35FDC0A9" w:rsidR="00F40119" w:rsidRPr="00E12136" w:rsidRDefault="006B34F3" w:rsidP="006340A8">
            <w:pPr>
              <w:pStyle w:val="ListParagraph"/>
              <w:numPr>
                <w:ilvl w:val="0"/>
                <w:numId w:val="7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Klik Hapus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7EB3622E" w14:textId="721D8FBD" w:rsidR="00F40119" w:rsidRPr="00E12136" w:rsidRDefault="006B34F3" w:rsidP="006340A8">
            <w:pPr>
              <w:pStyle w:val="ListParagraph"/>
              <w:numPr>
                <w:ilvl w:val="0"/>
                <w:numId w:val="7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Konfirmasi penghapusan</w:t>
            </w:r>
          </w:p>
        </w:tc>
      </w:tr>
      <w:tr w:rsidR="00F40119" w:rsidRPr="00E12136" w14:paraId="23D3257B" w14:textId="77777777" w:rsidTr="00E12136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6B1803E9" w14:textId="7498076A" w:rsidR="00F40119" w:rsidRPr="00E12136" w:rsidRDefault="006B34F3" w:rsidP="006340A8">
            <w:pPr>
              <w:pStyle w:val="ListParagraph"/>
              <w:numPr>
                <w:ilvl w:val="0"/>
                <w:numId w:val="7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Setujui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135AF76F" w14:textId="4B3958DD" w:rsidR="00F40119" w:rsidRPr="00E12136" w:rsidRDefault="006B34F3" w:rsidP="006340A8">
            <w:pPr>
              <w:pStyle w:val="ListParagraph"/>
              <w:numPr>
                <w:ilvl w:val="0"/>
                <w:numId w:val="76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Hapus peserta dan beri notifikasi</w:t>
            </w:r>
          </w:p>
        </w:tc>
      </w:tr>
      <w:tr w:rsidR="006B34F3" w:rsidRPr="00E12136" w14:paraId="6F2A72D5" w14:textId="77777777" w:rsidTr="00E12136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64000690" w14:textId="77777777" w:rsidR="006B34F3" w:rsidRPr="00E12136" w:rsidRDefault="006B34F3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765327CA" w14:textId="6E25A97C" w:rsidR="006B34F3" w:rsidRPr="00E12136" w:rsidRDefault="006B34F3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F40119" w:rsidRPr="00E12136" w14:paraId="4ED34E60" w14:textId="77777777" w:rsidTr="00E12136">
        <w:tc>
          <w:tcPr>
            <w:tcW w:w="8359" w:type="dxa"/>
            <w:gridSpan w:val="4"/>
          </w:tcPr>
          <w:p w14:paraId="4A84385C" w14:textId="77777777" w:rsidR="00F40119" w:rsidRPr="00E12136" w:rsidRDefault="00F40119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042C5929" w14:textId="29FA6DA0" w:rsidR="006B34F3" w:rsidRPr="00E12136" w:rsidRDefault="006B34F3" w:rsidP="006340A8">
            <w:pPr>
              <w:pStyle w:val="ListParagraph"/>
              <w:numPr>
                <w:ilvl w:val="0"/>
                <w:numId w:val="7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terikat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penilaian</w:t>
            </w:r>
            <w:proofErr w:type="spellEnd"/>
          </w:p>
          <w:p w14:paraId="4D72F950" w14:textId="0312D2C4" w:rsidR="00F40119" w:rsidRPr="00E12136" w:rsidRDefault="006B34F3" w:rsidP="006340A8">
            <w:pPr>
              <w:pStyle w:val="ListParagraph"/>
              <w:numPr>
                <w:ilvl w:val="0"/>
                <w:numId w:val="72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Server error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penghapusan</w:t>
            </w:r>
            <w:proofErr w:type="spellEnd"/>
          </w:p>
        </w:tc>
      </w:tr>
    </w:tbl>
    <w:p w14:paraId="4C653638" w14:textId="77777777" w:rsidR="00F40119" w:rsidRPr="00E12136" w:rsidRDefault="00F40119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4AFA145" w14:textId="1E0391D0" w:rsidR="00557946" w:rsidRPr="00E12136" w:rsidRDefault="00557946" w:rsidP="006340A8">
      <w:pPr>
        <w:pStyle w:val="ListParagraph"/>
        <w:numPr>
          <w:ilvl w:val="0"/>
          <w:numId w:val="48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E12136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P</w:t>
      </w:r>
      <w:r w:rsidRPr="00E12136">
        <w:rPr>
          <w:rFonts w:ascii="Times New Roman" w:hAnsi="Times New Roman" w:cs="Times New Roman"/>
          <w:sz w:val="24"/>
          <w:szCs w:val="24"/>
        </w:rPr>
        <w:t>eserta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82B" w:rsidRPr="00E12136">
        <w:rPr>
          <w:rFonts w:ascii="Times New Roman" w:hAnsi="Times New Roman" w:cs="Times New Roman"/>
          <w:sz w:val="24"/>
          <w:szCs w:val="24"/>
        </w:rPr>
        <w:t>D</w:t>
      </w:r>
      <w:r w:rsidRPr="00E12136">
        <w:rPr>
          <w:rFonts w:ascii="Times New Roman" w:hAnsi="Times New Roman" w:cs="Times New Roman"/>
          <w:sz w:val="24"/>
          <w:szCs w:val="24"/>
        </w:rPr>
        <w:t>idik</w:t>
      </w:r>
      <w:proofErr w:type="spellEnd"/>
    </w:p>
    <w:p w14:paraId="4A6CFD6F" w14:textId="69C2CF91" w:rsidR="00D776B0" w:rsidRPr="00E12136" w:rsidRDefault="00D776B0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4.41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Detail Data Peseta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545"/>
      </w:tblGrid>
      <w:tr w:rsidR="006B34F3" w:rsidRPr="00E12136" w14:paraId="5BB23B73" w14:textId="77777777" w:rsidTr="009C0B8B">
        <w:tc>
          <w:tcPr>
            <w:tcW w:w="3255" w:type="dxa"/>
            <w:tcBorders>
              <w:right w:val="nil"/>
            </w:tcBorders>
          </w:tcPr>
          <w:p w14:paraId="623246F8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5104" w:type="dxa"/>
            <w:gridSpan w:val="3"/>
            <w:tcBorders>
              <w:left w:val="nil"/>
            </w:tcBorders>
          </w:tcPr>
          <w:p w14:paraId="3DD97D8C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6B34F3" w:rsidRPr="00E12136" w14:paraId="3C73E204" w14:textId="77777777" w:rsidTr="009C0B8B">
        <w:tc>
          <w:tcPr>
            <w:tcW w:w="3963" w:type="dxa"/>
            <w:gridSpan w:val="2"/>
          </w:tcPr>
          <w:p w14:paraId="5F9F9194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07A0BCB3" w14:textId="6FF7483E" w:rsidR="006B34F3" w:rsidRPr="00E12136" w:rsidRDefault="006B34F3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FS-41</w:t>
            </w:r>
          </w:p>
        </w:tc>
      </w:tr>
      <w:tr w:rsidR="006B34F3" w:rsidRPr="00E12136" w14:paraId="37ECFA18" w14:textId="77777777" w:rsidTr="009C0B8B">
        <w:tc>
          <w:tcPr>
            <w:tcW w:w="3963" w:type="dxa"/>
            <w:gridSpan w:val="2"/>
          </w:tcPr>
          <w:p w14:paraId="44B275C4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0D5CB088" w14:textId="181431FD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Detail Peserta Didik</w:t>
            </w:r>
          </w:p>
        </w:tc>
      </w:tr>
      <w:tr w:rsidR="006B34F3" w:rsidRPr="00E12136" w14:paraId="5CF7C6D0" w14:textId="77777777" w:rsidTr="009C0B8B">
        <w:tc>
          <w:tcPr>
            <w:tcW w:w="3963" w:type="dxa"/>
            <w:gridSpan w:val="2"/>
          </w:tcPr>
          <w:p w14:paraId="19433666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396" w:type="dxa"/>
            <w:gridSpan w:val="2"/>
          </w:tcPr>
          <w:p w14:paraId="428AAC10" w14:textId="21712E59" w:rsidR="006B34F3" w:rsidRPr="00E12136" w:rsidRDefault="006B34F3" w:rsidP="00E12136">
            <w:pPr>
              <w:pStyle w:val="NormalWeb"/>
              <w:jc w:val="both"/>
            </w:pPr>
            <w:proofErr w:type="spellStart"/>
            <w:r w:rsidRPr="00E12136">
              <w:t>Melihat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informasi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lengkap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6B34F3" w:rsidRPr="00E12136" w14:paraId="1BAE0C14" w14:textId="77777777" w:rsidTr="009C0B8B">
        <w:trPr>
          <w:trHeight w:val="728"/>
        </w:trPr>
        <w:tc>
          <w:tcPr>
            <w:tcW w:w="3963" w:type="dxa"/>
            <w:gridSpan w:val="2"/>
          </w:tcPr>
          <w:p w14:paraId="28931412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396" w:type="dxa"/>
            <w:gridSpan w:val="2"/>
          </w:tcPr>
          <w:p w14:paraId="2D75CFB5" w14:textId="371D3214" w:rsidR="006B34F3" w:rsidRPr="00E12136" w:rsidRDefault="006B34F3" w:rsidP="00E12136">
            <w:pPr>
              <w:pStyle w:val="NormalWeb"/>
              <w:jc w:val="both"/>
            </w:pPr>
            <w:proofErr w:type="spellStart"/>
            <w:r w:rsidRPr="00E12136">
              <w:t>Tampilkan</w:t>
            </w:r>
            <w:proofErr w:type="spellEnd"/>
            <w:r w:rsidRPr="00E12136">
              <w:t xml:space="preserve"> biodata dan status </w:t>
            </w:r>
            <w:proofErr w:type="spellStart"/>
            <w:r w:rsidRPr="00E12136">
              <w:t>peserta</w:t>
            </w:r>
            <w:proofErr w:type="spellEnd"/>
          </w:p>
        </w:tc>
      </w:tr>
      <w:tr w:rsidR="006B34F3" w:rsidRPr="00E12136" w14:paraId="3D52E2A5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F120D04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728A43AB" w14:textId="7DCA3A0F" w:rsidR="006B34F3" w:rsidRPr="00E12136" w:rsidRDefault="006B34F3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6B34F3" w:rsidRPr="00E12136" w14:paraId="776DDA25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FCDA098" w14:textId="77777777" w:rsidR="006B34F3" w:rsidRPr="006F293A" w:rsidRDefault="006B34F3" w:rsidP="006F29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7E96BA16" w14:textId="6D334280" w:rsidR="006B34F3" w:rsidRPr="00E12136" w:rsidRDefault="006F293A" w:rsidP="006F293A">
            <w:pPr>
              <w:pStyle w:val="NormalWeb"/>
              <w:jc w:val="both"/>
            </w:pPr>
            <w:r>
              <w:t xml:space="preserve">Admin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detail data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didik</w:t>
            </w:r>
            <w:proofErr w:type="spellEnd"/>
            <w:r>
              <w:t>.</w:t>
            </w:r>
          </w:p>
        </w:tc>
      </w:tr>
      <w:tr w:rsidR="006B34F3" w:rsidRPr="00E12136" w14:paraId="38500164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C56BCE5" w14:textId="467B73A5" w:rsidR="006B34F3" w:rsidRPr="006F293A" w:rsidRDefault="006B34F3" w:rsidP="006F29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369975FB" w14:textId="13145C86" w:rsidR="006B34F3" w:rsidRPr="006F293A" w:rsidRDefault="006B34F3" w:rsidP="006F293A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F293A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6B34F3" w:rsidRPr="00E12136" w14:paraId="3AB6ED37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0521FAF" w14:textId="77777777" w:rsidR="006B34F3" w:rsidRPr="006F293A" w:rsidRDefault="006B34F3" w:rsidP="006F29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6F293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19966BEC" w14:textId="395DE98B" w:rsidR="006B34F3" w:rsidRPr="00E12136" w:rsidRDefault="006B34F3" w:rsidP="006F293A">
            <w:pPr>
              <w:pStyle w:val="NormalWeb"/>
              <w:jc w:val="both"/>
            </w:pPr>
            <w:proofErr w:type="spellStart"/>
            <w:r w:rsidRPr="00E12136">
              <w:t>Kelola</w:t>
            </w:r>
            <w:proofErr w:type="spellEnd"/>
            <w:r w:rsidRPr="00E12136">
              <w:t xml:space="preserve"> Data </w:t>
            </w:r>
            <w:proofErr w:type="spellStart"/>
            <w:r w:rsidRPr="00E12136">
              <w:t>Peserta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Didik</w:t>
            </w:r>
            <w:proofErr w:type="spellEnd"/>
          </w:p>
        </w:tc>
      </w:tr>
      <w:tr w:rsidR="006B34F3" w:rsidRPr="00E12136" w14:paraId="67FF948B" w14:textId="77777777" w:rsidTr="009C0B8B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16B71E77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545" w:type="dxa"/>
            <w:tcBorders>
              <w:left w:val="nil"/>
              <w:bottom w:val="single" w:sz="4" w:space="0" w:color="auto"/>
            </w:tcBorders>
          </w:tcPr>
          <w:p w14:paraId="0A1879A6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6B34F3" w:rsidRPr="00E12136" w14:paraId="259F86EA" w14:textId="77777777" w:rsidTr="009C0B8B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6B67DCC8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23AC5758" w14:textId="6276C2F6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6B34F3" w:rsidRPr="00E12136" w14:paraId="31B92AE4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4077E78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5E8BBC06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6B34F3" w:rsidRPr="00E12136" w14:paraId="531E733D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7AF3835" w14:textId="32CC308F" w:rsidR="006B34F3" w:rsidRPr="006F293A" w:rsidRDefault="006F293A" w:rsidP="006F293A">
            <w:pPr>
              <w:pStyle w:val="ListParagraph"/>
              <w:numPr>
                <w:ilvl w:val="3"/>
                <w:numId w:val="95"/>
              </w:numPr>
              <w:spacing w:line="360" w:lineRule="auto"/>
              <w:ind w:left="598" w:right="26" w:hanging="284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mengklik tombol ”Detail” pada data peserta didik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080C18C2" w14:textId="36F746CC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6F293A" w:rsidRPr="00E12136" w14:paraId="2A2E1FFF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392B4CA8" w14:textId="77777777" w:rsidR="006F293A" w:rsidRPr="006F293A" w:rsidRDefault="006F293A" w:rsidP="006F29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4D289D7A" w14:textId="7443221E" w:rsidR="006F293A" w:rsidRPr="006F293A" w:rsidRDefault="006F293A" w:rsidP="006F293A">
            <w:pPr>
              <w:pStyle w:val="ListParagraph"/>
              <w:numPr>
                <w:ilvl w:val="3"/>
                <w:numId w:val="95"/>
              </w:numPr>
              <w:spacing w:line="360" w:lineRule="auto"/>
              <w:ind w:left="603" w:hanging="283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Menampilakn data detail dari peserta didik</w:t>
            </w:r>
          </w:p>
        </w:tc>
      </w:tr>
      <w:tr w:rsidR="006B34F3" w:rsidRPr="00E12136" w14:paraId="5F619425" w14:textId="77777777" w:rsidTr="009C0B8B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48D074FB" w14:textId="77777777" w:rsidR="006B34F3" w:rsidRPr="00E12136" w:rsidRDefault="006B34F3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2FC2CDE5" w14:textId="252A6F09" w:rsidR="006B34F3" w:rsidRPr="00E12136" w:rsidRDefault="006B34F3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</w:tr>
      <w:tr w:rsidR="006B34F3" w:rsidRPr="00E12136" w14:paraId="52A144C5" w14:textId="77777777" w:rsidTr="009C0B8B">
        <w:tc>
          <w:tcPr>
            <w:tcW w:w="8359" w:type="dxa"/>
            <w:gridSpan w:val="4"/>
          </w:tcPr>
          <w:p w14:paraId="3D7D33FF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07408E57" w14:textId="56E999FB" w:rsidR="006B34F3" w:rsidRPr="00E12136" w:rsidRDefault="006B34F3" w:rsidP="00E12136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</w:p>
        </w:tc>
      </w:tr>
    </w:tbl>
    <w:p w14:paraId="5E0BDC07" w14:textId="77777777" w:rsidR="006B34F3" w:rsidRPr="00E12136" w:rsidRDefault="006B34F3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0B225D1" w14:textId="392CE370" w:rsidR="006016FB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3E4AB2C9" w14:textId="77777777" w:rsidR="00D776B0" w:rsidRPr="00E12136" w:rsidRDefault="00D776B0" w:rsidP="00E121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12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4.39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Edit Data Peseta </w:t>
      </w:r>
      <w:proofErr w:type="spellStart"/>
      <w:r w:rsidRPr="00E12136">
        <w:rPr>
          <w:rFonts w:ascii="Times New Roman" w:hAnsi="Times New Roman" w:cs="Times New Roman"/>
          <w:sz w:val="24"/>
          <w:szCs w:val="24"/>
        </w:rPr>
        <w:t>Didik</w:t>
      </w:r>
      <w:proofErr w:type="spellEnd"/>
    </w:p>
    <w:p w14:paraId="0A1E0FA4" w14:textId="77777777" w:rsidR="00D776B0" w:rsidRPr="00E12136" w:rsidRDefault="00D776B0" w:rsidP="00E121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545"/>
      </w:tblGrid>
      <w:tr w:rsidR="003F4122" w:rsidRPr="00E12136" w14:paraId="6D14D0F4" w14:textId="77777777" w:rsidTr="009C0B8B">
        <w:tc>
          <w:tcPr>
            <w:tcW w:w="3255" w:type="dxa"/>
            <w:tcBorders>
              <w:right w:val="nil"/>
            </w:tcBorders>
          </w:tcPr>
          <w:p w14:paraId="16E24E96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5104" w:type="dxa"/>
            <w:gridSpan w:val="3"/>
            <w:tcBorders>
              <w:left w:val="nil"/>
            </w:tcBorders>
          </w:tcPr>
          <w:p w14:paraId="02ED8505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3F4122" w:rsidRPr="00E12136" w14:paraId="2F9413A1" w14:textId="77777777" w:rsidTr="009C0B8B">
        <w:tc>
          <w:tcPr>
            <w:tcW w:w="3963" w:type="dxa"/>
            <w:gridSpan w:val="2"/>
          </w:tcPr>
          <w:p w14:paraId="52A10D10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077F094A" w14:textId="034653A9" w:rsidR="003F4122" w:rsidRPr="00E12136" w:rsidRDefault="003F4122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FS-42</w:t>
            </w:r>
          </w:p>
        </w:tc>
      </w:tr>
      <w:tr w:rsidR="003F4122" w:rsidRPr="00E12136" w14:paraId="24E343F5" w14:textId="77777777" w:rsidTr="009C0B8B">
        <w:tc>
          <w:tcPr>
            <w:tcW w:w="3963" w:type="dxa"/>
            <w:gridSpan w:val="2"/>
          </w:tcPr>
          <w:p w14:paraId="5EC1E6B8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396" w:type="dxa"/>
            <w:gridSpan w:val="2"/>
          </w:tcPr>
          <w:p w14:paraId="4FBD1BE0" w14:textId="6D2D2EC4" w:rsidR="003F4122" w:rsidRPr="00E12136" w:rsidRDefault="003F4122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Kelola Laporan</w:t>
            </w:r>
          </w:p>
        </w:tc>
      </w:tr>
      <w:tr w:rsidR="003F4122" w:rsidRPr="00E12136" w14:paraId="502E1109" w14:textId="77777777" w:rsidTr="009C0B8B">
        <w:tc>
          <w:tcPr>
            <w:tcW w:w="3963" w:type="dxa"/>
            <w:gridSpan w:val="2"/>
          </w:tcPr>
          <w:p w14:paraId="3DB2D0D7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1002A2D9" w14:textId="20F369F0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Kelola Laporan </w:t>
            </w:r>
          </w:p>
        </w:tc>
      </w:tr>
      <w:tr w:rsidR="003F4122" w:rsidRPr="00E12136" w14:paraId="786CFBB1" w14:textId="77777777" w:rsidTr="009C0B8B">
        <w:tc>
          <w:tcPr>
            <w:tcW w:w="3963" w:type="dxa"/>
            <w:gridSpan w:val="2"/>
          </w:tcPr>
          <w:p w14:paraId="12505493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396" w:type="dxa"/>
            <w:gridSpan w:val="2"/>
          </w:tcPr>
          <w:p w14:paraId="2EC937C3" w14:textId="5EABC937" w:rsidR="003F4122" w:rsidRPr="00E12136" w:rsidRDefault="003F4122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mengatur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jenis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laporan</w:t>
            </w:r>
            <w:proofErr w:type="spellEnd"/>
            <w:r w:rsidRPr="00E12136">
              <w:t xml:space="preserve"> dan filter yang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dicetak</w:t>
            </w:r>
            <w:proofErr w:type="spellEnd"/>
          </w:p>
        </w:tc>
      </w:tr>
      <w:tr w:rsidR="003F4122" w:rsidRPr="00E12136" w14:paraId="39E2FF14" w14:textId="77777777" w:rsidTr="009C0B8B">
        <w:trPr>
          <w:trHeight w:val="728"/>
        </w:trPr>
        <w:tc>
          <w:tcPr>
            <w:tcW w:w="3963" w:type="dxa"/>
            <w:gridSpan w:val="2"/>
          </w:tcPr>
          <w:p w14:paraId="0800BCED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396" w:type="dxa"/>
            <w:gridSpan w:val="2"/>
          </w:tcPr>
          <w:p w14:paraId="1F5C7AE2" w14:textId="3BF4E99B" w:rsidR="003F4122" w:rsidRPr="00E12136" w:rsidRDefault="003F4122" w:rsidP="00E12136">
            <w:pPr>
              <w:pStyle w:val="NormalWeb"/>
              <w:jc w:val="both"/>
            </w:pPr>
            <w:proofErr w:type="spellStart"/>
            <w:r w:rsidRPr="00E12136">
              <w:t>Menampilkan</w:t>
            </w:r>
            <w:proofErr w:type="spellEnd"/>
            <w:r w:rsidRPr="00E12136">
              <w:t xml:space="preserve"> dan </w:t>
            </w:r>
            <w:proofErr w:type="spellStart"/>
            <w:r w:rsidRPr="00E12136">
              <w:t>memilih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jenis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laporan</w:t>
            </w:r>
            <w:proofErr w:type="spellEnd"/>
            <w:r w:rsidRPr="00E12136">
              <w:t xml:space="preserve"> yang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diproses</w:t>
            </w:r>
            <w:proofErr w:type="spellEnd"/>
          </w:p>
        </w:tc>
      </w:tr>
      <w:tr w:rsidR="003F4122" w:rsidRPr="00E12136" w14:paraId="76CA47E7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546066F9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115B4DF4" w14:textId="07E0EA39" w:rsidR="003F4122" w:rsidRPr="00E12136" w:rsidRDefault="003F4122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3F4122" w:rsidRPr="00E12136" w14:paraId="4A8CBA20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93566F2" w14:textId="77777777" w:rsidR="003F4122" w:rsidRPr="006F293A" w:rsidRDefault="003F4122" w:rsidP="006F29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20BB3FD6" w14:textId="5AA4EE50" w:rsidR="003F4122" w:rsidRPr="00E12136" w:rsidRDefault="006F293A" w:rsidP="006F293A">
            <w:pPr>
              <w:pStyle w:val="NormalWeb"/>
              <w:jc w:val="both"/>
            </w:pPr>
            <w:r>
              <w:t xml:space="preserve">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mencetak</w:t>
            </w:r>
            <w:proofErr w:type="spellEnd"/>
            <w:r>
              <w:t xml:space="preserve"> dan </w:t>
            </w: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t>laporan</w:t>
            </w:r>
            <w:proofErr w:type="spellEnd"/>
          </w:p>
        </w:tc>
      </w:tr>
      <w:tr w:rsidR="003F4122" w:rsidRPr="00E12136" w14:paraId="08BF2529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3CD3F1C" w14:textId="77777777" w:rsidR="003F4122" w:rsidRPr="006F293A" w:rsidRDefault="003F4122" w:rsidP="006F29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43FAD4B6" w14:textId="697B70D1" w:rsidR="003F4122" w:rsidRPr="006F293A" w:rsidRDefault="003F4122" w:rsidP="006F293A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F293A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3F4122" w:rsidRPr="00E12136" w14:paraId="29B45AA2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28013D9C" w14:textId="77777777" w:rsidR="003F4122" w:rsidRPr="006F293A" w:rsidRDefault="003F4122" w:rsidP="006F29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6F293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52A5477D" w14:textId="384F3EF3" w:rsidR="003F4122" w:rsidRPr="00E12136" w:rsidRDefault="006F293A" w:rsidP="006F293A">
            <w:pPr>
              <w:pStyle w:val="NormalWeb"/>
              <w:jc w:val="both"/>
            </w:pPr>
            <w:proofErr w:type="spellStart"/>
            <w:r>
              <w:t>Cetak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</w:tr>
      <w:tr w:rsidR="003F4122" w:rsidRPr="00E12136" w14:paraId="6F499DA4" w14:textId="77777777" w:rsidTr="009C0B8B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0705B2A0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545" w:type="dxa"/>
            <w:tcBorders>
              <w:left w:val="nil"/>
              <w:bottom w:val="single" w:sz="4" w:space="0" w:color="auto"/>
            </w:tcBorders>
          </w:tcPr>
          <w:p w14:paraId="00A25954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3F4122" w:rsidRPr="00E12136" w14:paraId="2836BC75" w14:textId="77777777" w:rsidTr="009C0B8B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72CEB370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408ACF12" w14:textId="65070281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Admin login</w:t>
            </w:r>
          </w:p>
        </w:tc>
      </w:tr>
      <w:tr w:rsidR="003F4122" w:rsidRPr="00E12136" w14:paraId="2D158897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56E8A2F4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35C04B4D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3F4122" w:rsidRPr="00E12136" w14:paraId="0DE642B3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2E25C480" w14:textId="475AFA89" w:rsidR="003F4122" w:rsidRPr="006F293A" w:rsidRDefault="003F4122" w:rsidP="006F293A">
            <w:pPr>
              <w:pStyle w:val="ListParagraph"/>
              <w:numPr>
                <w:ilvl w:val="3"/>
                <w:numId w:val="97"/>
              </w:numPr>
              <w:spacing w:line="360" w:lineRule="auto"/>
              <w:ind w:left="598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6F293A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lastRenderedPageBreak/>
              <w:t>Klik menu laporan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79F02C73" w14:textId="544888BF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1D4948" w:rsidRPr="00E12136" w14:paraId="3FA9EF2D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1BD9BF93" w14:textId="77777777" w:rsidR="001D4948" w:rsidRPr="006F293A" w:rsidRDefault="001D4948" w:rsidP="001D4948">
            <w:pPr>
              <w:pStyle w:val="ListParagraph"/>
              <w:spacing w:line="360" w:lineRule="auto"/>
              <w:ind w:left="598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0B971FC1" w14:textId="37CA533B" w:rsidR="001D4948" w:rsidRPr="001D4948" w:rsidRDefault="001D4948" w:rsidP="001D4948">
            <w:pPr>
              <w:pStyle w:val="ListParagraph"/>
              <w:numPr>
                <w:ilvl w:val="3"/>
                <w:numId w:val="97"/>
              </w:numPr>
              <w:spacing w:line="360" w:lineRule="auto"/>
              <w:ind w:left="614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Menampilkan daftar laporan </w:t>
            </w:r>
          </w:p>
        </w:tc>
      </w:tr>
      <w:tr w:rsidR="003F4122" w:rsidRPr="00E12136" w14:paraId="005A0140" w14:textId="77777777" w:rsidTr="009C0B8B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13CDCDBC" w14:textId="77777777" w:rsidR="003F4122" w:rsidRPr="00E12136" w:rsidRDefault="003F4122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6530131C" w14:textId="595A4FDB" w:rsidR="003F4122" w:rsidRPr="00E12136" w:rsidRDefault="003F4122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</w:p>
        </w:tc>
      </w:tr>
      <w:tr w:rsidR="003F4122" w:rsidRPr="00E12136" w14:paraId="7FE5E78C" w14:textId="77777777" w:rsidTr="009C0B8B">
        <w:tc>
          <w:tcPr>
            <w:tcW w:w="8359" w:type="dxa"/>
            <w:gridSpan w:val="4"/>
          </w:tcPr>
          <w:p w14:paraId="17EEB331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794AAA1C" w14:textId="2FEA8CFC" w:rsidR="003F4122" w:rsidRPr="001D4948" w:rsidRDefault="003F4122" w:rsidP="006340A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Filter </w:t>
            </w: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kosong</w:t>
            </w:r>
            <w:proofErr w:type="spellEnd"/>
          </w:p>
          <w:p w14:paraId="3B5D2875" w14:textId="7FEB19D3" w:rsidR="003F4122" w:rsidRPr="00E12136" w:rsidRDefault="003F4122" w:rsidP="006340A8">
            <w:pPr>
              <w:pStyle w:val="ListParagraph"/>
              <w:numPr>
                <w:ilvl w:val="0"/>
                <w:numId w:val="73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Server </w:t>
            </w: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memuat</w:t>
            </w:r>
            <w:proofErr w:type="spellEnd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</w:tbl>
    <w:p w14:paraId="4D8DE859" w14:textId="77777777" w:rsidR="003F4122" w:rsidRPr="00E12136" w:rsidRDefault="003F4122" w:rsidP="00E1213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AABD95" w14:textId="0F472F9E" w:rsidR="00557946" w:rsidRPr="00E12136" w:rsidRDefault="00557946" w:rsidP="006340A8">
      <w:pPr>
        <w:pStyle w:val="ListParagraph"/>
        <w:numPr>
          <w:ilvl w:val="0"/>
          <w:numId w:val="48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bookmarkStart w:id="35" w:name="_Hlk197271695"/>
      <w:proofErr w:type="spellStart"/>
      <w:r w:rsidRPr="00E12136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E12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B8B" w:rsidRPr="00E12136">
        <w:rPr>
          <w:rFonts w:ascii="Times New Roman" w:hAnsi="Times New Roman" w:cs="Times New Roman"/>
          <w:sz w:val="24"/>
          <w:szCs w:val="24"/>
        </w:rPr>
        <w:t>L</w:t>
      </w:r>
      <w:r w:rsidRPr="00E12136">
        <w:rPr>
          <w:rFonts w:ascii="Times New Roman" w:hAnsi="Times New Roman" w:cs="Times New Roman"/>
          <w:sz w:val="24"/>
          <w:szCs w:val="24"/>
        </w:rPr>
        <w:t>aporan</w:t>
      </w:r>
      <w:proofErr w:type="spellEnd"/>
    </w:p>
    <w:bookmarkEnd w:id="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5"/>
        <w:gridCol w:w="708"/>
        <w:gridCol w:w="851"/>
        <w:gridCol w:w="3545"/>
      </w:tblGrid>
      <w:tr w:rsidR="006016FB" w:rsidRPr="00E12136" w14:paraId="065B9E82" w14:textId="77777777" w:rsidTr="009C0B8B">
        <w:tc>
          <w:tcPr>
            <w:tcW w:w="3255" w:type="dxa"/>
            <w:tcBorders>
              <w:right w:val="nil"/>
            </w:tcBorders>
          </w:tcPr>
          <w:p w14:paraId="30F0DF45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5104" w:type="dxa"/>
            <w:gridSpan w:val="3"/>
            <w:tcBorders>
              <w:left w:val="nil"/>
            </w:tcBorders>
          </w:tcPr>
          <w:p w14:paraId="23B23302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Identifikasi</w:t>
            </w:r>
          </w:p>
        </w:tc>
      </w:tr>
      <w:tr w:rsidR="006016FB" w:rsidRPr="00E12136" w14:paraId="5928EEAD" w14:textId="77777777" w:rsidTr="009C0B8B">
        <w:tc>
          <w:tcPr>
            <w:tcW w:w="3963" w:type="dxa"/>
            <w:gridSpan w:val="2"/>
          </w:tcPr>
          <w:p w14:paraId="03DC9F59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No.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41D9BCB3" w14:textId="39739D9E" w:rsidR="006016FB" w:rsidRPr="00E12136" w:rsidRDefault="006016FB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FS-</w:t>
            </w:r>
            <w:r w:rsidR="003F4122"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43</w:t>
            </w:r>
          </w:p>
        </w:tc>
      </w:tr>
      <w:tr w:rsidR="006B34F3" w:rsidRPr="00E12136" w14:paraId="218A68F2" w14:textId="77777777" w:rsidTr="009C0B8B">
        <w:tc>
          <w:tcPr>
            <w:tcW w:w="3963" w:type="dxa"/>
            <w:gridSpan w:val="2"/>
          </w:tcPr>
          <w:p w14:paraId="3AB81DA2" w14:textId="77777777" w:rsidR="006B34F3" w:rsidRPr="00E12136" w:rsidRDefault="006B34F3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4396" w:type="dxa"/>
            <w:gridSpan w:val="2"/>
          </w:tcPr>
          <w:p w14:paraId="44559037" w14:textId="4DCE3690" w:rsidR="006B34F3" w:rsidRPr="00E12136" w:rsidRDefault="003F4122" w:rsidP="00E121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Cetak Laporan</w:t>
            </w:r>
          </w:p>
        </w:tc>
      </w:tr>
      <w:tr w:rsidR="006016FB" w:rsidRPr="00E12136" w14:paraId="5CD6EC5C" w14:textId="77777777" w:rsidTr="009C0B8B">
        <w:tc>
          <w:tcPr>
            <w:tcW w:w="3963" w:type="dxa"/>
            <w:gridSpan w:val="2"/>
          </w:tcPr>
          <w:p w14:paraId="12593FE9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Nama </w:t>
            </w:r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sv-SE"/>
              </w:rPr>
              <w:t>Usecase</w:t>
            </w:r>
          </w:p>
        </w:tc>
        <w:tc>
          <w:tcPr>
            <w:tcW w:w="4396" w:type="dxa"/>
            <w:gridSpan w:val="2"/>
          </w:tcPr>
          <w:p w14:paraId="04F5980D" w14:textId="0A254E20" w:rsidR="006016FB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 xml:space="preserve">Admin ingin mencetak laporan kegiatan atau nilai </w:t>
            </w:r>
          </w:p>
        </w:tc>
      </w:tr>
      <w:tr w:rsidR="006016FB" w:rsidRPr="00E12136" w14:paraId="7B57A0EA" w14:textId="77777777" w:rsidTr="009C0B8B">
        <w:tc>
          <w:tcPr>
            <w:tcW w:w="3963" w:type="dxa"/>
            <w:gridSpan w:val="2"/>
          </w:tcPr>
          <w:p w14:paraId="3C3663C2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Tujuan</w:t>
            </w:r>
          </w:p>
        </w:tc>
        <w:tc>
          <w:tcPr>
            <w:tcW w:w="4396" w:type="dxa"/>
            <w:gridSpan w:val="2"/>
          </w:tcPr>
          <w:p w14:paraId="0D9DD741" w14:textId="2FA893F2" w:rsidR="006016FB" w:rsidRPr="00E12136" w:rsidRDefault="003F4122" w:rsidP="00E12136">
            <w:pPr>
              <w:pStyle w:val="NormalWeb"/>
              <w:jc w:val="both"/>
            </w:pPr>
            <w:r w:rsidRPr="00E12136">
              <w:t xml:space="preserve">Admin </w:t>
            </w:r>
            <w:proofErr w:type="spellStart"/>
            <w:r w:rsidRPr="00E12136">
              <w:t>ingin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mencetak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laporan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kegiatan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atau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nilai</w:t>
            </w:r>
            <w:proofErr w:type="spellEnd"/>
          </w:p>
        </w:tc>
      </w:tr>
      <w:tr w:rsidR="006016FB" w:rsidRPr="00E12136" w14:paraId="4429087E" w14:textId="77777777" w:rsidTr="009C0B8B">
        <w:trPr>
          <w:trHeight w:val="728"/>
        </w:trPr>
        <w:tc>
          <w:tcPr>
            <w:tcW w:w="3963" w:type="dxa"/>
            <w:gridSpan w:val="2"/>
          </w:tcPr>
          <w:p w14:paraId="6BC53C13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Deskripsi</w:t>
            </w:r>
          </w:p>
        </w:tc>
        <w:tc>
          <w:tcPr>
            <w:tcW w:w="4396" w:type="dxa"/>
            <w:gridSpan w:val="2"/>
          </w:tcPr>
          <w:p w14:paraId="089E838A" w14:textId="0DD41C0E" w:rsidR="006016FB" w:rsidRPr="00E12136" w:rsidRDefault="003F4122" w:rsidP="00E12136">
            <w:pPr>
              <w:pStyle w:val="NormalWeb"/>
              <w:jc w:val="both"/>
            </w:pPr>
            <w:proofErr w:type="spellStart"/>
            <w:r w:rsidRPr="00E12136">
              <w:t>Sistem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menghasilkan</w:t>
            </w:r>
            <w:proofErr w:type="spellEnd"/>
            <w:r w:rsidRPr="00E12136">
              <w:t xml:space="preserve"> file </w:t>
            </w:r>
            <w:proofErr w:type="spellStart"/>
            <w:r w:rsidRPr="00E12136">
              <w:t>cetak</w:t>
            </w:r>
            <w:proofErr w:type="spellEnd"/>
            <w:r w:rsidRPr="00E12136">
              <w:t xml:space="preserve"> (PDF/</w:t>
            </w:r>
            <w:proofErr w:type="spellStart"/>
            <w:r w:rsidRPr="00E12136">
              <w:t>dokumen</w:t>
            </w:r>
            <w:proofErr w:type="spellEnd"/>
            <w:r w:rsidRPr="00E12136">
              <w:t xml:space="preserve">) </w:t>
            </w:r>
            <w:proofErr w:type="spellStart"/>
            <w:r w:rsidRPr="00E12136">
              <w:t>dari</w:t>
            </w:r>
            <w:proofErr w:type="spellEnd"/>
            <w:r w:rsidRPr="00E12136">
              <w:t xml:space="preserve"> data</w:t>
            </w:r>
          </w:p>
        </w:tc>
      </w:tr>
      <w:tr w:rsidR="006016FB" w:rsidRPr="00E12136" w14:paraId="20FA61B6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7537AEEC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Nama aktor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743E9C2D" w14:textId="0627A03D" w:rsidR="006016FB" w:rsidRPr="00E12136" w:rsidRDefault="003F4122" w:rsidP="00E12136">
            <w:pPr>
              <w:pStyle w:val="NormalWeb"/>
              <w:jc w:val="both"/>
            </w:pPr>
            <w:r w:rsidRPr="00E12136">
              <w:t>Admin</w:t>
            </w:r>
          </w:p>
        </w:tc>
      </w:tr>
      <w:tr w:rsidR="006016FB" w:rsidRPr="00E12136" w14:paraId="759FEA51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4083443B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Triger Event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06DD5F5B" w14:textId="616C06A2" w:rsidR="006016FB" w:rsidRPr="00E12136" w:rsidRDefault="003F4122" w:rsidP="00E12136">
            <w:pPr>
              <w:pStyle w:val="NormalWeb"/>
              <w:jc w:val="both"/>
            </w:pPr>
            <w:proofErr w:type="spellStart"/>
            <w:r w:rsidRPr="00E12136">
              <w:t>Klik</w:t>
            </w:r>
            <w:proofErr w:type="spellEnd"/>
            <w:r w:rsidRPr="00E12136">
              <w:t xml:space="preserve"> </w:t>
            </w:r>
            <w:proofErr w:type="spellStart"/>
            <w:r w:rsidRPr="00E12136">
              <w:t>tombol</w:t>
            </w:r>
            <w:proofErr w:type="spellEnd"/>
            <w:r w:rsidRPr="00E12136">
              <w:t xml:space="preserve"> “</w:t>
            </w:r>
            <w:proofErr w:type="spellStart"/>
            <w:r w:rsidRPr="00E12136">
              <w:t>Cetak</w:t>
            </w:r>
            <w:proofErr w:type="spellEnd"/>
            <w:r w:rsidRPr="00E12136">
              <w:t>”</w:t>
            </w:r>
          </w:p>
        </w:tc>
      </w:tr>
      <w:tr w:rsidR="006016FB" w:rsidRPr="00E12136" w14:paraId="1EF67070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12ED117A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Stakeholder</w:t>
            </w:r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2BC4261A" w14:textId="64EDBB3C" w:rsidR="006016FB" w:rsidRPr="00E12136" w:rsidRDefault="003F4122" w:rsidP="00E12136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eastAsia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6016FB" w:rsidRPr="00E12136" w14:paraId="78C567F5" w14:textId="77777777" w:rsidTr="009C0B8B">
        <w:tc>
          <w:tcPr>
            <w:tcW w:w="3963" w:type="dxa"/>
            <w:gridSpan w:val="2"/>
            <w:tcBorders>
              <w:bottom w:val="single" w:sz="4" w:space="0" w:color="auto"/>
            </w:tcBorders>
          </w:tcPr>
          <w:p w14:paraId="6F444CFB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Related </w:t>
            </w:r>
            <w:proofErr w:type="spellStart"/>
            <w:r w:rsidRPr="00E121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usecase</w:t>
            </w:r>
            <w:proofErr w:type="spellEnd"/>
          </w:p>
        </w:tc>
        <w:tc>
          <w:tcPr>
            <w:tcW w:w="4396" w:type="dxa"/>
            <w:gridSpan w:val="2"/>
            <w:tcBorders>
              <w:bottom w:val="single" w:sz="4" w:space="0" w:color="auto"/>
            </w:tcBorders>
          </w:tcPr>
          <w:p w14:paraId="2A4A2049" w14:textId="5742E9B2" w:rsidR="006016FB" w:rsidRPr="00E12136" w:rsidRDefault="003F4122" w:rsidP="00E12136">
            <w:pPr>
              <w:pStyle w:val="NormalWeb"/>
              <w:jc w:val="both"/>
            </w:pPr>
            <w:r w:rsidRPr="00E12136">
              <w:t xml:space="preserve">Kelola Laporan </w:t>
            </w:r>
          </w:p>
        </w:tc>
      </w:tr>
      <w:tr w:rsidR="006016FB" w:rsidRPr="00E12136" w14:paraId="7D6FE8A5" w14:textId="77777777" w:rsidTr="009C0B8B">
        <w:tc>
          <w:tcPr>
            <w:tcW w:w="4814" w:type="dxa"/>
            <w:gridSpan w:val="3"/>
            <w:tcBorders>
              <w:bottom w:val="single" w:sz="4" w:space="0" w:color="auto"/>
              <w:right w:val="nil"/>
            </w:tcBorders>
          </w:tcPr>
          <w:p w14:paraId="4832213B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Skenario utama</w:t>
            </w:r>
          </w:p>
        </w:tc>
        <w:tc>
          <w:tcPr>
            <w:tcW w:w="3545" w:type="dxa"/>
            <w:tcBorders>
              <w:left w:val="nil"/>
              <w:bottom w:val="single" w:sz="4" w:space="0" w:color="auto"/>
            </w:tcBorders>
          </w:tcPr>
          <w:p w14:paraId="4631BEC2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3F4122" w:rsidRPr="00E12136" w14:paraId="35119D1E" w14:textId="77777777" w:rsidTr="009C0B8B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25FB8696" w14:textId="77777777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Pre kondisi :</w:t>
            </w:r>
          </w:p>
          <w:p w14:paraId="19FDB4E6" w14:textId="17B0E589" w:rsidR="003F4122" w:rsidRPr="00E12136" w:rsidRDefault="003F4122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Admin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</w:p>
        </w:tc>
      </w:tr>
      <w:tr w:rsidR="006016FB" w:rsidRPr="00E12136" w14:paraId="46E62CF4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FC55F43" w14:textId="77777777" w:rsidR="006016FB" w:rsidRPr="00E12136" w:rsidRDefault="006016FB" w:rsidP="00E12136">
            <w:pPr>
              <w:pStyle w:val="ListParagraph"/>
              <w:spacing w:line="360" w:lineRule="auto"/>
              <w:ind w:left="718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Aktor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51E48599" w14:textId="77777777" w:rsidR="006016FB" w:rsidRPr="00E12136" w:rsidRDefault="006016FB" w:rsidP="00E12136">
            <w:pPr>
              <w:pStyle w:val="ListParagraph"/>
              <w:spacing w:line="360" w:lineRule="auto"/>
              <w:ind w:left="718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Reaksi sistem</w:t>
            </w:r>
          </w:p>
        </w:tc>
      </w:tr>
      <w:tr w:rsidR="006016FB" w:rsidRPr="00E12136" w14:paraId="3471ED45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0757557A" w14:textId="7D3C5BAA" w:rsidR="006016FB" w:rsidRPr="00E12136" w:rsidRDefault="003F4122" w:rsidP="006340A8">
            <w:pPr>
              <w:pStyle w:val="ListParagraph"/>
              <w:numPr>
                <w:ilvl w:val="0"/>
                <w:numId w:val="10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Klik Cetak</w:t>
            </w: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3C76CBB7" w14:textId="3D9F23BD" w:rsidR="006016FB" w:rsidRPr="00E12136" w:rsidRDefault="006016FB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</w:p>
        </w:tc>
      </w:tr>
      <w:tr w:rsidR="009C0B8B" w:rsidRPr="00E12136" w14:paraId="320E40C1" w14:textId="77777777" w:rsidTr="009C0B8B">
        <w:tc>
          <w:tcPr>
            <w:tcW w:w="3963" w:type="dxa"/>
            <w:gridSpan w:val="2"/>
            <w:tcBorders>
              <w:right w:val="single" w:sz="4" w:space="0" w:color="auto"/>
            </w:tcBorders>
          </w:tcPr>
          <w:p w14:paraId="7CACF958" w14:textId="77777777" w:rsidR="009C0B8B" w:rsidRPr="00E12136" w:rsidRDefault="009C0B8B" w:rsidP="00E12136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96" w:type="dxa"/>
            <w:gridSpan w:val="2"/>
            <w:tcBorders>
              <w:left w:val="single" w:sz="4" w:space="0" w:color="auto"/>
            </w:tcBorders>
          </w:tcPr>
          <w:p w14:paraId="12E68F25" w14:textId="67D6FC6F" w:rsidR="009C0B8B" w:rsidRPr="00E12136" w:rsidRDefault="009C0B8B" w:rsidP="006340A8">
            <w:pPr>
              <w:pStyle w:val="ListParagraph"/>
              <w:numPr>
                <w:ilvl w:val="0"/>
                <w:numId w:val="10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memproses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>tampilkan</w:t>
            </w:r>
            <w:proofErr w:type="spellEnd"/>
            <w:r w:rsidRPr="00E12136">
              <w:rPr>
                <w:rFonts w:ascii="Times New Roman" w:hAnsi="Times New Roman" w:cs="Times New Roman"/>
                <w:sz w:val="24"/>
                <w:szCs w:val="24"/>
              </w:rPr>
              <w:t xml:space="preserve"> file PDF</w:t>
            </w:r>
          </w:p>
        </w:tc>
      </w:tr>
      <w:tr w:rsidR="0092082A" w:rsidRPr="00E12136" w14:paraId="0C4CD347" w14:textId="77777777" w:rsidTr="009C0B8B">
        <w:tc>
          <w:tcPr>
            <w:tcW w:w="8359" w:type="dxa"/>
            <w:gridSpan w:val="4"/>
            <w:tcBorders>
              <w:bottom w:val="single" w:sz="4" w:space="0" w:color="auto"/>
            </w:tcBorders>
          </w:tcPr>
          <w:p w14:paraId="2BD8C77F" w14:textId="77777777" w:rsidR="0092082A" w:rsidRPr="00E12136" w:rsidRDefault="0092082A" w:rsidP="00E12136">
            <w:pPr>
              <w:pStyle w:val="NormalWeb"/>
              <w:jc w:val="both"/>
            </w:pPr>
            <w:r w:rsidRPr="00E12136">
              <w:rPr>
                <w:i/>
                <w:iCs/>
                <w:lang w:val="sv-SE"/>
              </w:rPr>
              <w:t>Post</w:t>
            </w:r>
            <w:r w:rsidRPr="00E12136">
              <w:rPr>
                <w:lang w:val="sv-SE"/>
              </w:rPr>
              <w:t xml:space="preserve">-kondisi: </w:t>
            </w:r>
          </w:p>
          <w:p w14:paraId="731F2149" w14:textId="366A2BC7" w:rsidR="0092082A" w:rsidRPr="00E12136" w:rsidRDefault="0092082A" w:rsidP="00E12136">
            <w:pPr>
              <w:spacing w:line="360" w:lineRule="auto"/>
              <w:ind w:hanging="2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12136">
              <w:rPr>
                <w:rFonts w:ascii="Times New Roman" w:hAnsi="Times New Roman" w:cs="Times New Roman"/>
                <w:sz w:val="24"/>
                <w:szCs w:val="24"/>
                <w:lang w:val="sv-SE"/>
              </w:rPr>
              <w:t>File laporan dapat diunduh atau dicetak</w:t>
            </w:r>
          </w:p>
        </w:tc>
      </w:tr>
      <w:tr w:rsidR="006016FB" w:rsidRPr="00E12136" w14:paraId="1933A492" w14:textId="77777777" w:rsidTr="009C0B8B">
        <w:tc>
          <w:tcPr>
            <w:tcW w:w="8359" w:type="dxa"/>
            <w:gridSpan w:val="4"/>
          </w:tcPr>
          <w:p w14:paraId="7A51F1AD" w14:textId="77777777" w:rsidR="006016FB" w:rsidRPr="00E12136" w:rsidRDefault="006016FB" w:rsidP="00E12136">
            <w:pPr>
              <w:spacing w:line="360" w:lineRule="auto"/>
              <w:ind w:hanging="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213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  <w:p w14:paraId="717BEDAE" w14:textId="77777777" w:rsidR="001D4948" w:rsidRDefault="0092082A" w:rsidP="001D4948">
            <w:pPr>
              <w:pStyle w:val="ListParagraph"/>
              <w:numPr>
                <w:ilvl w:val="0"/>
                <w:numId w:val="10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kosong</w:t>
            </w:r>
            <w:proofErr w:type="spellEnd"/>
          </w:p>
          <w:p w14:paraId="34B18477" w14:textId="75199527" w:rsidR="006016FB" w:rsidRPr="001D4948" w:rsidRDefault="0092082A" w:rsidP="001D4948">
            <w:pPr>
              <w:pStyle w:val="ListParagraph"/>
              <w:numPr>
                <w:ilvl w:val="0"/>
                <w:numId w:val="106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1D4948">
              <w:rPr>
                <w:rFonts w:ascii="Times New Roman" w:hAnsi="Times New Roman" w:cs="Times New Roman"/>
                <w:sz w:val="24"/>
                <w:szCs w:val="24"/>
              </w:rPr>
              <w:t>cetak</w:t>
            </w:r>
            <w:proofErr w:type="spellEnd"/>
          </w:p>
        </w:tc>
      </w:tr>
    </w:tbl>
    <w:p w14:paraId="44CCC375" w14:textId="14E42A7A" w:rsidR="006016FB" w:rsidRDefault="006016FB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3E43B8" w14:textId="3FB8A291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415B69" w14:textId="4B5C909A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244C65" w14:textId="4093A079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01D5E" w14:textId="1FF39011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EAABD3" w14:textId="0ECE9AB7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228E3" w14:textId="7EB74E19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3C19C7" w14:textId="71B5DB81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B2D980" w14:textId="304EE43C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69861" w14:textId="75609F1F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C558F5" w14:textId="2BF269AD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CCCDF2" w14:textId="050563F5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D85378" w14:textId="1806F58B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068BE4" w14:textId="3C31A516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970F1D" w14:textId="592BA85F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46FEA8" w14:textId="77777777" w:rsidR="00901030" w:rsidRDefault="00901030" w:rsidP="00E121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04031F" w14:textId="4977EBB4" w:rsidR="00901030" w:rsidRDefault="00901030" w:rsidP="00901030">
      <w:pPr>
        <w:pStyle w:val="ListParagraph"/>
        <w:numPr>
          <w:ilvl w:val="0"/>
          <w:numId w:val="10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Activity Diagram</w:t>
      </w:r>
    </w:p>
    <w:p w14:paraId="555D8C0E" w14:textId="31F8AC19" w:rsidR="00901030" w:rsidRPr="00254B2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 w:rsidRPr="00254B20">
        <w:rPr>
          <w:rFonts w:ascii="Times New Roman" w:hAnsi="Times New Roman" w:cs="Times New Roman"/>
          <w:b/>
          <w:bCs/>
        </w:rPr>
        <w:t>Login</w:t>
      </w:r>
    </w:p>
    <w:p w14:paraId="31E2CD1C" w14:textId="18A31760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822F8E" wp14:editId="03C02954">
            <wp:extent cx="4628579" cy="6404424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77" cy="641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74F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4E3850C" w14:textId="069435B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Kontak</w:t>
      </w:r>
      <w:proofErr w:type="spellEnd"/>
    </w:p>
    <w:p w14:paraId="077405B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BD91FF" wp14:editId="7196AD24">
            <wp:extent cx="5731510" cy="54933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tivityDiagramKonta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6837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5A9C4B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CEBBBC7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A8F9656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187414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CE0FB9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DEE285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48DFCA1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pendaftaran</w:t>
      </w:r>
      <w:proofErr w:type="spellEnd"/>
    </w:p>
    <w:p w14:paraId="16217C5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7D1F30" wp14:editId="1375AC3D">
            <wp:extent cx="4053155" cy="6612194"/>
            <wp:effectExtent l="0" t="0" r="5080" b="0"/>
            <wp:docPr id="2023531521" name="Picture 8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31521" name="Picture 8" descr="A diagram of a company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080" cy="66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764" w14:textId="77777777" w:rsidR="00901030" w:rsidRPr="007D4F71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86A055F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Mengelola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materi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pembelajaran</w:t>
      </w:r>
      <w:proofErr w:type="spellEnd"/>
    </w:p>
    <w:p w14:paraId="665CD04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B7F2C7" wp14:editId="39E9AEDC">
            <wp:extent cx="5721350" cy="6076950"/>
            <wp:effectExtent l="0" t="0" r="0" b="0"/>
            <wp:docPr id="4168860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E13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7D023E36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45714A1" w14:textId="77777777" w:rsidR="00901030" w:rsidRP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1BBF13FF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materi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pembelajaran</w:t>
      </w:r>
      <w:proofErr w:type="spellEnd"/>
    </w:p>
    <w:p w14:paraId="0C6ED74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E5FD58" wp14:editId="1635077E">
            <wp:extent cx="5727700" cy="2628900"/>
            <wp:effectExtent l="0" t="0" r="6350" b="0"/>
            <wp:docPr id="6548989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CC9B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16A10AD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Edit </w:t>
      </w:r>
      <w:proofErr w:type="spellStart"/>
      <w:r>
        <w:rPr>
          <w:rFonts w:ascii="Times New Roman" w:hAnsi="Times New Roman" w:cs="Times New Roman"/>
          <w:b/>
          <w:bCs/>
        </w:rPr>
        <w:t>materi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pembelajaran</w:t>
      </w:r>
      <w:proofErr w:type="spellEnd"/>
    </w:p>
    <w:p w14:paraId="4629AFB6" w14:textId="0F1791EC" w:rsidR="00901030" w:rsidRP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6D1D2E" wp14:editId="7B9A9F18">
            <wp:extent cx="5375598" cy="3811712"/>
            <wp:effectExtent l="0" t="0" r="0" b="0"/>
            <wp:docPr id="167087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545" cy="383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C2C4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Hapus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materi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pembelajaran</w:t>
      </w:r>
      <w:proofErr w:type="spellEnd"/>
    </w:p>
    <w:p w14:paraId="5DAAB76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CB299C" wp14:editId="5E080489">
            <wp:extent cx="5729605" cy="5254625"/>
            <wp:effectExtent l="0" t="0" r="4445" b="3175"/>
            <wp:docPr id="20460335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2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372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F333D2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BBE7EA6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60D92F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1CB5CA7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1AE4D7B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6DF4739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CE64255" w14:textId="77777777" w:rsidR="00901030" w:rsidRP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088B973E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Mengelola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tugas</w:t>
      </w:r>
      <w:proofErr w:type="spellEnd"/>
    </w:p>
    <w:p w14:paraId="1FF94DA8" w14:textId="43671A48" w:rsidR="00901030" w:rsidRP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A2E4D1" wp14:editId="28311918">
            <wp:extent cx="5731510" cy="67551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ctivityDiagramKelolaTuga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FC33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tugas</w:t>
      </w:r>
      <w:proofErr w:type="spellEnd"/>
    </w:p>
    <w:p w14:paraId="1D8847F6" w14:textId="04F582AB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9C683C" wp14:editId="5157C0AE">
            <wp:extent cx="5731510" cy="65697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ctivityDiagramTambahTuga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8428" w14:textId="77777777" w:rsidR="00901030" w:rsidRP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03D7D57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Edit </w:t>
      </w:r>
      <w:proofErr w:type="spellStart"/>
      <w:r>
        <w:rPr>
          <w:rFonts w:ascii="Times New Roman" w:hAnsi="Times New Roman" w:cs="Times New Roman"/>
          <w:b/>
          <w:bCs/>
        </w:rPr>
        <w:t>tugas</w:t>
      </w:r>
      <w:proofErr w:type="spellEnd"/>
    </w:p>
    <w:p w14:paraId="21FE2556" w14:textId="09E8C379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87A8DB" wp14:editId="1DBA29F8">
            <wp:extent cx="3855260" cy="65568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ctivityDiagramEditTuga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702" cy="659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AB29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DEB0698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Hapus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tugas</w:t>
      </w:r>
      <w:proofErr w:type="spellEnd"/>
    </w:p>
    <w:p w14:paraId="2C68D175" w14:textId="4FF1EE7D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69DB34" wp14:editId="12011E3E">
            <wp:extent cx="3826633" cy="66540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tivityDiagramHapusTuga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42" cy="667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1392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C383FFB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</w:rPr>
        <w:t>nilai</w:t>
      </w:r>
      <w:proofErr w:type="spellEnd"/>
    </w:p>
    <w:p w14:paraId="24FB6F2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A9B4A6" wp14:editId="29841348">
            <wp:extent cx="5731510" cy="5930900"/>
            <wp:effectExtent l="0" t="0" r="2540" b="0"/>
            <wp:docPr id="176604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47874" name="Picture 176604787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056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2AF4EC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A6D06E7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3AE75A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26FAB3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1073778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Input </w:t>
      </w:r>
      <w:proofErr w:type="spellStart"/>
      <w:r>
        <w:rPr>
          <w:rFonts w:ascii="Times New Roman" w:hAnsi="Times New Roman" w:cs="Times New Roman"/>
          <w:b/>
          <w:bCs/>
        </w:rPr>
        <w:t>nilai</w:t>
      </w:r>
      <w:proofErr w:type="spellEnd"/>
    </w:p>
    <w:p w14:paraId="6554B62C" w14:textId="0EBF9A5F" w:rsidR="00901030" w:rsidRP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E475DD" wp14:editId="662F1772">
            <wp:extent cx="3499721" cy="6673065"/>
            <wp:effectExtent l="0" t="0" r="5715" b="0"/>
            <wp:docPr id="2377563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56373" name="Picture 2377563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785" cy="669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B0C0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Edit </w:t>
      </w:r>
      <w:proofErr w:type="spellStart"/>
      <w:r>
        <w:rPr>
          <w:rFonts w:ascii="Times New Roman" w:hAnsi="Times New Roman" w:cs="Times New Roman"/>
          <w:b/>
          <w:bCs/>
        </w:rPr>
        <w:t>nilai</w:t>
      </w:r>
      <w:proofErr w:type="spellEnd"/>
    </w:p>
    <w:p w14:paraId="3CD2BA86" w14:textId="2728E1AE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3944CED" wp14:editId="3B0E1ADA">
            <wp:extent cx="4241596" cy="6054589"/>
            <wp:effectExtent l="0" t="0" r="6985" b="381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94304" name="Picture 77149430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095" cy="606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AACC" w14:textId="4AF8C82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5234BE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7B4A7B6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736DC8C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5BC85E2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user</w:t>
      </w:r>
    </w:p>
    <w:p w14:paraId="3C69183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0923D3" wp14:editId="79BEB6B6">
            <wp:extent cx="4570380" cy="5722342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ctivityDiagramKelolaUser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665" cy="572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3CD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0D1E0C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EA999A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B7931B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A4E147E" w14:textId="77777777" w:rsidR="00901030" w:rsidRPr="00741F4D" w:rsidRDefault="00901030" w:rsidP="00741F4D">
      <w:pPr>
        <w:rPr>
          <w:rFonts w:ascii="Times New Roman" w:hAnsi="Times New Roman" w:cs="Times New Roman"/>
          <w:b/>
          <w:bCs/>
        </w:rPr>
      </w:pPr>
    </w:p>
    <w:p w14:paraId="4074DABF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>
        <w:rPr>
          <w:rFonts w:ascii="Times New Roman" w:hAnsi="Times New Roman" w:cs="Times New Roman"/>
          <w:b/>
          <w:bCs/>
        </w:rPr>
        <w:t xml:space="preserve"> user</w:t>
      </w:r>
    </w:p>
    <w:p w14:paraId="5DF8BB5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B31F98" wp14:editId="660E82EE">
            <wp:extent cx="4554549" cy="65800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ctivityDiagramTambahUser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718" cy="65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A5F0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3E5BDE8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Edit user</w:t>
      </w:r>
    </w:p>
    <w:p w14:paraId="0FB33F5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5F3F4F" wp14:editId="7D5C642A">
            <wp:extent cx="3493290" cy="67824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tivityDiagramEditUser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762" cy="67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F62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Hapus</w:t>
      </w:r>
      <w:proofErr w:type="spellEnd"/>
      <w:r>
        <w:rPr>
          <w:rFonts w:ascii="Times New Roman" w:hAnsi="Times New Roman" w:cs="Times New Roman"/>
          <w:b/>
          <w:bCs/>
        </w:rPr>
        <w:t xml:space="preserve"> user</w:t>
      </w:r>
    </w:p>
    <w:p w14:paraId="639F429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EE54A7" wp14:editId="0A2DC9B8">
            <wp:extent cx="3485547" cy="6765578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DiagramHapusUser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993" cy="67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421E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informasi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skb</w:t>
      </w:r>
      <w:proofErr w:type="spellEnd"/>
    </w:p>
    <w:p w14:paraId="3D5759A2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60AB3E" wp14:editId="699659D7">
            <wp:extent cx="5727700" cy="4616450"/>
            <wp:effectExtent l="0" t="0" r="635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6282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4CDFA1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CFFBDD6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A229C27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CCD3CBE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89FFDD2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CD92EF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2EC879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71B5480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E856A6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F4F91D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1F55E88" w14:textId="77777777" w:rsidR="00901030" w:rsidRPr="00741F4D" w:rsidRDefault="00901030" w:rsidP="00741F4D">
      <w:pPr>
        <w:rPr>
          <w:rFonts w:ascii="Times New Roman" w:hAnsi="Times New Roman" w:cs="Times New Roman"/>
          <w:b/>
          <w:bCs/>
        </w:rPr>
      </w:pPr>
    </w:p>
    <w:p w14:paraId="1D38758E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Edit </w:t>
      </w:r>
      <w:proofErr w:type="spellStart"/>
      <w:r>
        <w:rPr>
          <w:rFonts w:ascii="Times New Roman" w:hAnsi="Times New Roman" w:cs="Times New Roman"/>
          <w:b/>
          <w:bCs/>
        </w:rPr>
        <w:t>informasi</w:t>
      </w:r>
      <w:proofErr w:type="spellEnd"/>
    </w:p>
    <w:p w14:paraId="1A027C8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0171BC" wp14:editId="7A7510F6">
            <wp:extent cx="5729605" cy="5254625"/>
            <wp:effectExtent l="0" t="0" r="4445" b="317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2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82B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CF640C9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E20093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E0DF3D9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8508B2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4F6F6F0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16C2FA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448D6F9" w14:textId="77777777" w:rsidR="00901030" w:rsidRPr="00741F4D" w:rsidRDefault="00901030" w:rsidP="00741F4D">
      <w:pPr>
        <w:rPr>
          <w:rFonts w:ascii="Times New Roman" w:hAnsi="Times New Roman" w:cs="Times New Roman"/>
          <w:b/>
          <w:bCs/>
        </w:rPr>
      </w:pPr>
    </w:p>
    <w:p w14:paraId="696BE1A0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Hapus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informasi</w:t>
      </w:r>
      <w:proofErr w:type="spellEnd"/>
    </w:p>
    <w:p w14:paraId="6ABBA8C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8189B22" wp14:editId="63046B99">
            <wp:extent cx="5729605" cy="5254625"/>
            <wp:effectExtent l="0" t="0" r="4445" b="317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2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3C47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3E0430B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D78A8E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8F490B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95FA9E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606917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5081837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7E91975E" w14:textId="77777777" w:rsidR="00901030" w:rsidRPr="00741F4D" w:rsidRDefault="00901030" w:rsidP="00741F4D">
      <w:pPr>
        <w:rPr>
          <w:rFonts w:ascii="Times New Roman" w:hAnsi="Times New Roman" w:cs="Times New Roman"/>
          <w:b/>
          <w:bCs/>
        </w:rPr>
      </w:pPr>
    </w:p>
    <w:p w14:paraId="3268EA62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informasi</w:t>
      </w:r>
      <w:proofErr w:type="spellEnd"/>
    </w:p>
    <w:p w14:paraId="7DF4878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BA0BD5A" wp14:editId="208CE756">
            <wp:extent cx="5729605" cy="5254625"/>
            <wp:effectExtent l="0" t="0" r="4445" b="317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2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C67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DC9F36F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78CB20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B95B18C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8C911E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4C01CF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924E27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76570437" w14:textId="77777777" w:rsidR="00901030" w:rsidRPr="00741F4D" w:rsidRDefault="00901030" w:rsidP="00741F4D">
      <w:pPr>
        <w:rPr>
          <w:rFonts w:ascii="Times New Roman" w:hAnsi="Times New Roman" w:cs="Times New Roman"/>
          <w:b/>
          <w:bCs/>
        </w:rPr>
      </w:pPr>
    </w:p>
    <w:p w14:paraId="0349B3AF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4CD24C76" w14:textId="272F3F27" w:rsidR="00901030" w:rsidRPr="00741F4D" w:rsidRDefault="00901030" w:rsidP="00741F4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8938636" wp14:editId="38C95DD3">
            <wp:extent cx="4133587" cy="6801440"/>
            <wp:effectExtent l="0" t="0" r="635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4711" name="Picture 4416747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56" cy="681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3378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46DF4BF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330FC9" wp14:editId="1578D749">
            <wp:extent cx="3663722" cy="6585735"/>
            <wp:effectExtent l="0" t="0" r="0" b="571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7825" name="Picture 1974078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071" cy="6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7C72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FC01315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Edit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3ADCF63E" w14:textId="0A08A189" w:rsidR="00901030" w:rsidRPr="00741F4D" w:rsidRDefault="00901030" w:rsidP="00741F4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A4B80F" wp14:editId="7D8CE355">
            <wp:extent cx="2943546" cy="6717793"/>
            <wp:effectExtent l="0" t="0" r="9525" b="698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7155" name="Picture 2744271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01" cy="675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6D4F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Hapus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1B713FCD" w14:textId="3D74BE5A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CE78A2" wp14:editId="625A4E25">
            <wp:extent cx="4137286" cy="6455203"/>
            <wp:effectExtent l="0" t="0" r="0" b="3175"/>
            <wp:docPr id="13" name="Picture 7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57302" name="Picture 7" descr="A diagram of a flowchar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933" cy="64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587" w14:textId="77777777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2A9559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5466671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</w:rPr>
        <w:t>peserta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didik</w:t>
      </w:r>
      <w:proofErr w:type="spellEnd"/>
    </w:p>
    <w:p w14:paraId="48D4C0F0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428C23" wp14:editId="3906FB30">
            <wp:extent cx="5727700" cy="5384800"/>
            <wp:effectExtent l="0" t="0" r="6350" b="635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806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91C67E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1CBC2A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0F6FBB9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E23C27F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CE95742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EC53FA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1629291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D9D63C6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Edit </w:t>
      </w:r>
      <w:proofErr w:type="spellStart"/>
      <w:r>
        <w:rPr>
          <w:rFonts w:ascii="Times New Roman" w:hAnsi="Times New Roman" w:cs="Times New Roman"/>
          <w:b/>
          <w:bCs/>
        </w:rPr>
        <w:t>peserta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didik</w:t>
      </w:r>
      <w:proofErr w:type="spellEnd"/>
    </w:p>
    <w:p w14:paraId="5A09650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BDF21C6" wp14:editId="1592A4CD">
            <wp:extent cx="3107271" cy="6472359"/>
            <wp:effectExtent l="0" t="0" r="0" b="508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896" cy="648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B8C71" w14:textId="35C91BE6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7F400EB5" w14:textId="77777777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9D7AD95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Hapus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peserta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didik</w:t>
      </w:r>
      <w:proofErr w:type="spellEnd"/>
    </w:p>
    <w:p w14:paraId="522B017F" w14:textId="578132E2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27775F" wp14:editId="2D1B64AF">
            <wp:extent cx="5729605" cy="5254625"/>
            <wp:effectExtent l="0" t="0" r="4445" b="317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2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EF22" w14:textId="50A79576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81DACDA" w14:textId="357D10FF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A01CC66" w14:textId="520B1CA7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0F5703F8" w14:textId="183FF7A5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90C3168" w14:textId="13D05307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A0DEAC4" w14:textId="42F43606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2DC94F56" w14:textId="1EF550D7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442AFD3B" w14:textId="404191F5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9972876" w14:textId="77777777" w:rsidR="00741F4D" w:rsidRDefault="00741F4D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6E55335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b/>
          <w:bCs/>
        </w:rPr>
        <w:t>peserta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didik</w:t>
      </w:r>
      <w:proofErr w:type="spellEnd"/>
    </w:p>
    <w:p w14:paraId="36B5EB9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F25A01" wp14:editId="02739655">
            <wp:extent cx="5729605" cy="2627630"/>
            <wp:effectExtent l="0" t="0" r="4445" b="127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5D3B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7B67495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laporan</w:t>
      </w:r>
      <w:proofErr w:type="spellEnd"/>
    </w:p>
    <w:p w14:paraId="343C3CB3" w14:textId="09BD5EF7" w:rsidR="00901030" w:rsidRPr="00741F4D" w:rsidRDefault="00901030" w:rsidP="00741F4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75AF6AC" wp14:editId="3523A347">
            <wp:extent cx="3989863" cy="3657743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26" cy="366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695C" w14:textId="77777777" w:rsidR="00901030" w:rsidRDefault="00901030" w:rsidP="00901030">
      <w:pPr>
        <w:pStyle w:val="ListParagraph"/>
        <w:numPr>
          <w:ilvl w:val="0"/>
          <w:numId w:val="112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Logout</w:t>
      </w:r>
    </w:p>
    <w:p w14:paraId="1963A918" w14:textId="77777777" w:rsidR="00901030" w:rsidRPr="00BD08B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9FE230" wp14:editId="26396023">
            <wp:extent cx="4341819" cy="5294901"/>
            <wp:effectExtent l="0" t="0" r="1905" b="127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92" cy="52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B9D0" w14:textId="77777777" w:rsid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76972DF6" w14:textId="77777777" w:rsid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20CB288F" w14:textId="77777777" w:rsid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2CDFC8E5" w14:textId="77777777" w:rsid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202AD5F4" w14:textId="77777777" w:rsid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265EC689" w14:textId="5C0B3599" w:rsidR="00901030" w:rsidRPr="00741F4D" w:rsidRDefault="00741F4D" w:rsidP="00901030">
      <w:pPr>
        <w:pStyle w:val="ListParagraph"/>
        <w:numPr>
          <w:ilvl w:val="0"/>
          <w:numId w:val="10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</w:t>
      </w:r>
      <w:r w:rsidR="009411C3">
        <w:rPr>
          <w:rFonts w:ascii="Times New Roman" w:hAnsi="Times New Roman" w:cs="Times New Roman"/>
          <w:b/>
          <w:bCs/>
        </w:rPr>
        <w:t>equence</w:t>
      </w:r>
      <w:r>
        <w:rPr>
          <w:rFonts w:ascii="Times New Roman" w:hAnsi="Times New Roman" w:cs="Times New Roman"/>
          <w:b/>
          <w:bCs/>
        </w:rPr>
        <w:t xml:space="preserve"> D</w:t>
      </w:r>
      <w:r w:rsidR="009411C3">
        <w:rPr>
          <w:rFonts w:ascii="Times New Roman" w:hAnsi="Times New Roman" w:cs="Times New Roman"/>
          <w:b/>
          <w:bCs/>
        </w:rPr>
        <w:t>iagram</w:t>
      </w:r>
    </w:p>
    <w:p w14:paraId="1CF347E5" w14:textId="19C76C48" w:rsidR="00901030" w:rsidRDefault="00901030" w:rsidP="009411C3">
      <w:pPr>
        <w:pStyle w:val="ListParagraph"/>
        <w:numPr>
          <w:ilvl w:val="0"/>
          <w:numId w:val="113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3C19D2A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85E261" wp14:editId="094AA41E">
            <wp:extent cx="5731510" cy="47542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5-06-05 at 23.01.51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9F9F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6FF64C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EC96A0D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FF64D0F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56F73E92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6284645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21CC01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40262AA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3A8FD69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1CD1B5B7" w14:textId="77777777" w:rsidR="00901030" w:rsidRPr="00741F4D" w:rsidRDefault="00901030" w:rsidP="00741F4D">
      <w:pPr>
        <w:rPr>
          <w:rFonts w:ascii="Times New Roman" w:hAnsi="Times New Roman" w:cs="Times New Roman"/>
          <w:b/>
          <w:bCs/>
        </w:rPr>
      </w:pPr>
    </w:p>
    <w:p w14:paraId="3434FA6F" w14:textId="77777777" w:rsidR="00901030" w:rsidRDefault="00901030" w:rsidP="00901030">
      <w:pPr>
        <w:pStyle w:val="ListParagraph"/>
        <w:numPr>
          <w:ilvl w:val="0"/>
          <w:numId w:val="110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6F783CB4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86D690" wp14:editId="25F31F9E">
            <wp:extent cx="5346229" cy="3465039"/>
            <wp:effectExtent l="0" t="0" r="698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5-06-05 at 23.01.52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91" cy="34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10F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723E8D66" w14:textId="77777777" w:rsidR="00901030" w:rsidRDefault="00901030" w:rsidP="00901030">
      <w:pPr>
        <w:pStyle w:val="ListParagraph"/>
        <w:numPr>
          <w:ilvl w:val="0"/>
          <w:numId w:val="110"/>
        </w:numPr>
        <w:spacing w:line="278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Edit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66E56873" w14:textId="2552A47A" w:rsidR="00901030" w:rsidRPr="00741F4D" w:rsidRDefault="00901030" w:rsidP="00741F4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2486A1" wp14:editId="384DC746">
            <wp:extent cx="5731510" cy="29051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5-06-05 at 23.01.52 (1)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0375" w14:textId="77777777" w:rsidR="00901030" w:rsidRDefault="00901030" w:rsidP="00901030">
      <w:pPr>
        <w:pStyle w:val="ListParagraph"/>
        <w:numPr>
          <w:ilvl w:val="0"/>
          <w:numId w:val="110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Hapus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</w:p>
    <w:p w14:paraId="31C266C3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E29AC7" wp14:editId="3A8B9C0D">
            <wp:extent cx="4400491" cy="2424999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5-06-05 at 23.01.52 (2)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629" cy="24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16B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78D3615" w14:textId="77777777" w:rsidR="00901030" w:rsidRDefault="00901030" w:rsidP="00901030">
      <w:pPr>
        <w:pStyle w:val="ListParagraph"/>
        <w:numPr>
          <w:ilvl w:val="0"/>
          <w:numId w:val="110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Kelola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materi</w:t>
      </w:r>
      <w:proofErr w:type="spellEnd"/>
    </w:p>
    <w:p w14:paraId="2F60A809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8C88FC" wp14:editId="3BAA414C">
            <wp:extent cx="4687934" cy="385380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titled Diagram-Kelola Materi.drawi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702" cy="38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2408" w14:textId="77777777" w:rsidR="00901030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</w:p>
    <w:p w14:paraId="6E421AAC" w14:textId="77777777" w:rsidR="00901030" w:rsidRDefault="00901030" w:rsidP="00901030">
      <w:pPr>
        <w:pStyle w:val="ListParagraph"/>
        <w:numPr>
          <w:ilvl w:val="0"/>
          <w:numId w:val="110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materi</w:t>
      </w:r>
      <w:proofErr w:type="spellEnd"/>
    </w:p>
    <w:p w14:paraId="79063B88" w14:textId="77777777" w:rsidR="00901030" w:rsidRPr="003F356D" w:rsidRDefault="00901030" w:rsidP="0090103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F08223" wp14:editId="3BBD3089">
            <wp:extent cx="5731510" cy="39236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ntitled Diagram-Tambah Materi.drawi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C4C4" w14:textId="77777777" w:rsidR="00901030" w:rsidRPr="00C3494E" w:rsidRDefault="00901030" w:rsidP="00901030">
      <w:pPr>
        <w:pStyle w:val="ListParagraph"/>
        <w:numPr>
          <w:ilvl w:val="0"/>
          <w:numId w:val="110"/>
        </w:numPr>
        <w:spacing w:line="240" w:lineRule="auto"/>
        <w:rPr>
          <w:rFonts w:ascii="Times New Roman" w:hAnsi="Times New Roman" w:cs="Times New Roman"/>
          <w:b/>
          <w:bCs/>
        </w:rPr>
      </w:pPr>
      <w:proofErr w:type="spellStart"/>
      <w:r w:rsidRPr="002D640E">
        <w:rPr>
          <w:rFonts w:ascii="Times New Roman" w:hAnsi="Times New Roman" w:cs="Times New Roman"/>
          <w:b/>
          <w:bCs/>
        </w:rPr>
        <w:lastRenderedPageBreak/>
        <w:t>Kelola</w:t>
      </w:r>
      <w:proofErr w:type="spellEnd"/>
      <w:r w:rsidRPr="002D640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0E">
        <w:rPr>
          <w:rFonts w:ascii="Times New Roman" w:hAnsi="Times New Roman" w:cs="Times New Roman"/>
          <w:b/>
          <w:bCs/>
        </w:rPr>
        <w:t>Informasi</w:t>
      </w:r>
      <w:proofErr w:type="spellEnd"/>
      <w:r w:rsidRPr="002D640E">
        <w:rPr>
          <w:rFonts w:ascii="Times New Roman" w:hAnsi="Times New Roman" w:cs="Times New Roman"/>
          <w:b/>
          <w:bCs/>
        </w:rPr>
        <w:t xml:space="preserve"> SKB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FBDDF8" wp14:editId="507F6A01">
            <wp:extent cx="5727700" cy="6800850"/>
            <wp:effectExtent l="0" t="0" r="6350" b="0"/>
            <wp:docPr id="797200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96DB" w14:textId="77777777" w:rsidR="00901030" w:rsidRPr="002D640E" w:rsidRDefault="00901030" w:rsidP="00901030">
      <w:pPr>
        <w:pStyle w:val="ListParagraph"/>
        <w:numPr>
          <w:ilvl w:val="0"/>
          <w:numId w:val="110"/>
        </w:numPr>
        <w:spacing w:line="240" w:lineRule="auto"/>
        <w:rPr>
          <w:rFonts w:ascii="Times New Roman" w:hAnsi="Times New Roman" w:cs="Times New Roman"/>
          <w:b/>
          <w:bCs/>
        </w:rPr>
      </w:pPr>
      <w:proofErr w:type="spellStart"/>
      <w:r w:rsidRPr="002D640E">
        <w:rPr>
          <w:rFonts w:ascii="Times New Roman" w:hAnsi="Times New Roman" w:cs="Times New Roman"/>
          <w:b/>
          <w:bCs/>
        </w:rPr>
        <w:lastRenderedPageBreak/>
        <w:t>Tambah</w:t>
      </w:r>
      <w:proofErr w:type="spellEnd"/>
      <w:r w:rsidRPr="002D640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0E">
        <w:rPr>
          <w:rFonts w:ascii="Times New Roman" w:hAnsi="Times New Roman" w:cs="Times New Roman"/>
          <w:b/>
          <w:bCs/>
        </w:rPr>
        <w:t>Informasi</w:t>
      </w:r>
      <w:proofErr w:type="spellEnd"/>
      <w:r w:rsidRPr="002D640E">
        <w:rPr>
          <w:rFonts w:ascii="Times New Roman" w:hAnsi="Times New Roman" w:cs="Times New Roman"/>
          <w:b/>
          <w:bCs/>
        </w:rPr>
        <w:t xml:space="preserve"> SKB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128C51" wp14:editId="399DE51B">
            <wp:extent cx="5721350" cy="5257800"/>
            <wp:effectExtent l="0" t="0" r="0" b="0"/>
            <wp:docPr id="1385890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30893" w14:textId="77777777" w:rsidR="00901030" w:rsidRPr="003F356D" w:rsidRDefault="00901030" w:rsidP="00901030">
      <w:pPr>
        <w:spacing w:line="240" w:lineRule="auto"/>
        <w:ind w:left="360"/>
        <w:rPr>
          <w:rFonts w:ascii="Times New Roman" w:hAnsi="Times New Roman" w:cs="Times New Roman"/>
          <w:b/>
          <w:bCs/>
        </w:rPr>
      </w:pPr>
    </w:p>
    <w:p w14:paraId="4AACF85F" w14:textId="77777777" w:rsidR="00901030" w:rsidRPr="003F356D" w:rsidRDefault="00901030" w:rsidP="00901030">
      <w:pPr>
        <w:pStyle w:val="ListParagraph"/>
        <w:numPr>
          <w:ilvl w:val="0"/>
          <w:numId w:val="110"/>
        </w:numPr>
        <w:spacing w:line="240" w:lineRule="auto"/>
        <w:rPr>
          <w:rFonts w:ascii="Times New Roman" w:hAnsi="Times New Roman" w:cs="Times New Roman"/>
          <w:b/>
          <w:bCs/>
        </w:rPr>
      </w:pPr>
      <w:proofErr w:type="spellStart"/>
      <w:r w:rsidRPr="002D640E">
        <w:rPr>
          <w:rFonts w:ascii="Times New Roman" w:hAnsi="Times New Roman" w:cs="Times New Roman"/>
          <w:b/>
          <w:bCs/>
        </w:rPr>
        <w:lastRenderedPageBreak/>
        <w:t>Kelola</w:t>
      </w:r>
      <w:proofErr w:type="spellEnd"/>
      <w:r w:rsidRPr="002D640E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2D640E">
        <w:rPr>
          <w:rFonts w:ascii="Times New Roman" w:hAnsi="Times New Roman" w:cs="Times New Roman"/>
          <w:b/>
          <w:bCs/>
        </w:rPr>
        <w:t>Peserta</w:t>
      </w:r>
      <w:proofErr w:type="spellEnd"/>
      <w:r w:rsidRPr="002D640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0E">
        <w:rPr>
          <w:rFonts w:ascii="Times New Roman" w:hAnsi="Times New Roman" w:cs="Times New Roman"/>
          <w:b/>
          <w:bCs/>
        </w:rPr>
        <w:t>Didik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6B02F0" wp14:editId="195CB1FE">
            <wp:extent cx="5727700" cy="6800850"/>
            <wp:effectExtent l="0" t="0" r="6350" b="0"/>
            <wp:docPr id="374234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2FD9" w14:textId="77777777" w:rsidR="00901030" w:rsidRPr="00290642" w:rsidRDefault="00901030" w:rsidP="00901030">
      <w:pPr>
        <w:spacing w:line="240" w:lineRule="auto"/>
        <w:rPr>
          <w:rFonts w:ascii="Times New Roman" w:hAnsi="Times New Roman" w:cs="Times New Roman"/>
        </w:rPr>
      </w:pPr>
    </w:p>
    <w:p w14:paraId="565581C8" w14:textId="77777777" w:rsidR="00901030" w:rsidRDefault="00901030" w:rsidP="00901030">
      <w:pPr>
        <w:rPr>
          <w:rFonts w:ascii="Times New Roman" w:hAnsi="Times New Roman" w:cs="Times New Roman"/>
          <w:b/>
          <w:bCs/>
        </w:rPr>
      </w:pPr>
    </w:p>
    <w:p w14:paraId="2960A95A" w14:textId="77777777" w:rsidR="00901030" w:rsidRPr="00741F4D" w:rsidRDefault="00901030" w:rsidP="00901030">
      <w:pPr>
        <w:pStyle w:val="ListParagraph"/>
        <w:numPr>
          <w:ilvl w:val="0"/>
          <w:numId w:val="110"/>
        </w:numPr>
        <w:spacing w:line="278" w:lineRule="auto"/>
        <w:rPr>
          <w:rFonts w:ascii="Times New Roman" w:hAnsi="Times New Roman" w:cs="Times New Roman"/>
          <w:b/>
          <w:bCs/>
        </w:rPr>
      </w:pPr>
      <w:proofErr w:type="spellStart"/>
      <w:r w:rsidRPr="003F356D">
        <w:rPr>
          <w:rFonts w:ascii="Times New Roman" w:hAnsi="Times New Roman" w:cs="Times New Roman"/>
          <w:b/>
          <w:bCs/>
        </w:rPr>
        <w:t>Melihat</w:t>
      </w:r>
      <w:proofErr w:type="spellEnd"/>
      <w:r w:rsidRPr="003F356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356D">
        <w:rPr>
          <w:rFonts w:ascii="Times New Roman" w:hAnsi="Times New Roman" w:cs="Times New Roman"/>
          <w:b/>
          <w:bCs/>
        </w:rPr>
        <w:t>tugas</w:t>
      </w:r>
      <w:proofErr w:type="spellEnd"/>
      <w:r w:rsidRPr="003F356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356D">
        <w:rPr>
          <w:rFonts w:ascii="Times New Roman" w:hAnsi="Times New Roman" w:cs="Times New Roman"/>
          <w:b/>
          <w:bCs/>
        </w:rPr>
        <w:t>siswa</w:t>
      </w:r>
      <w:proofErr w:type="spellEnd"/>
      <w:r w:rsidRPr="00741F4D">
        <w:rPr>
          <w:noProof/>
        </w:rPr>
        <w:drawing>
          <wp:inline distT="0" distB="0" distL="0" distR="0" wp14:anchorId="14251A0B" wp14:editId="6E64D762">
            <wp:extent cx="5731510" cy="5597555"/>
            <wp:effectExtent l="0" t="0" r="2540" b="3175"/>
            <wp:docPr id="21607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39A6" w14:textId="7666B76A" w:rsidR="00901030" w:rsidRPr="00901030" w:rsidRDefault="00901030" w:rsidP="0090103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915B47" w14:textId="77777777" w:rsidR="006016FB" w:rsidRPr="00E12136" w:rsidRDefault="006016FB" w:rsidP="00E121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58E82C" w14:textId="77777777" w:rsidR="00557946" w:rsidRPr="00E12136" w:rsidRDefault="00557946" w:rsidP="00E12136">
      <w:pPr>
        <w:jc w:val="both"/>
        <w:rPr>
          <w:rFonts w:ascii="Times New Roman" w:hAnsi="Times New Roman" w:cs="Times New Roman"/>
          <w:sz w:val="24"/>
          <w:szCs w:val="24"/>
          <w:lang w:val="sv-SE"/>
        </w:rPr>
      </w:pPr>
    </w:p>
    <w:p w14:paraId="79054788" w14:textId="77777777" w:rsidR="00557946" w:rsidRPr="00E12136" w:rsidRDefault="00557946" w:rsidP="00E12136">
      <w:pPr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E12136">
        <w:rPr>
          <w:rFonts w:ascii="Times New Roman" w:hAnsi="Times New Roman" w:cs="Times New Roman"/>
          <w:sz w:val="24"/>
          <w:szCs w:val="24"/>
          <w:lang w:val="sv-SE"/>
        </w:rPr>
        <w:br w:type="page"/>
      </w:r>
    </w:p>
    <w:p w14:paraId="2C3E4EC7" w14:textId="77777777" w:rsidR="00B370E9" w:rsidRPr="00F450D2" w:rsidRDefault="00B370E9" w:rsidP="00B370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B370E9" w:rsidRPr="00F450D2" w:rsidSect="00B2525C">
      <w:headerReference w:type="default" r:id="rId54"/>
      <w:pgSz w:w="12240" w:h="15840"/>
      <w:pgMar w:top="1701" w:right="1701" w:bottom="1701" w:left="212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02AB28" w14:textId="77777777" w:rsidR="00327070" w:rsidRDefault="00327070" w:rsidP="00B370E9">
      <w:pPr>
        <w:spacing w:after="0" w:line="240" w:lineRule="auto"/>
      </w:pPr>
      <w:r>
        <w:separator/>
      </w:r>
    </w:p>
  </w:endnote>
  <w:endnote w:type="continuationSeparator" w:id="0">
    <w:p w14:paraId="6778E3F8" w14:textId="77777777" w:rsidR="00327070" w:rsidRDefault="00327070" w:rsidP="00B37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B2C2FC" w14:textId="77777777" w:rsidR="00327070" w:rsidRDefault="00327070" w:rsidP="00B370E9">
      <w:pPr>
        <w:spacing w:after="0" w:line="240" w:lineRule="auto"/>
      </w:pPr>
      <w:r>
        <w:separator/>
      </w:r>
    </w:p>
  </w:footnote>
  <w:footnote w:type="continuationSeparator" w:id="0">
    <w:p w14:paraId="154F6C65" w14:textId="77777777" w:rsidR="00327070" w:rsidRDefault="00327070" w:rsidP="00B370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6067"/>
      <w:gridCol w:w="2335"/>
    </w:tblGrid>
    <w:tr w:rsidR="00E53FB8" w:rsidRPr="00B370E9" w14:paraId="1AB398F8" w14:textId="77777777" w:rsidTr="00C16BDD">
      <w:tc>
        <w:tcPr>
          <w:tcW w:w="6799" w:type="dxa"/>
          <w:vAlign w:val="center"/>
        </w:tcPr>
        <w:p w14:paraId="479C3C86" w14:textId="77777777" w:rsidR="00E53FB8" w:rsidRPr="0078382D" w:rsidRDefault="00E53FB8" w:rsidP="00B370E9">
          <w:pPr>
            <w:spacing w:line="360" w:lineRule="auto"/>
          </w:pP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Pengembangan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Sistem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Pembelajaran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Digital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untuk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Meningkatkan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Akses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dan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Kualitas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Pendidikan di SKB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</w:rPr>
            <w:t>Kabupaten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</w:rPr>
            <w:t xml:space="preserve"> Subang</w:t>
          </w:r>
        </w:p>
      </w:tc>
      <w:tc>
        <w:tcPr>
          <w:tcW w:w="2551" w:type="dxa"/>
          <w:vAlign w:val="center"/>
        </w:tcPr>
        <w:p w14:paraId="4FCACD40" w14:textId="77777777" w:rsidR="00E53FB8" w:rsidRPr="00B370E9" w:rsidRDefault="00E53FB8" w:rsidP="00B370E9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B370E9">
            <w:rPr>
              <w:rFonts w:ascii="Times New Roman" w:hAnsi="Times New Roman" w:cs="Times New Roman"/>
              <w:sz w:val="24"/>
              <w:szCs w:val="24"/>
            </w:rPr>
            <w:t>Version:</w:t>
          </w:r>
        </w:p>
        <w:p w14:paraId="3230F1A8" w14:textId="77777777" w:rsidR="00E53FB8" w:rsidRPr="00B370E9" w:rsidRDefault="00E53FB8" w:rsidP="00B370E9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B370E9">
            <w:rPr>
              <w:rFonts w:ascii="Times New Roman" w:hAnsi="Times New Roman" w:cs="Times New Roman"/>
              <w:sz w:val="24"/>
              <w:szCs w:val="24"/>
            </w:rPr>
            <w:t>&lt;1.0&gt;</w:t>
          </w:r>
        </w:p>
      </w:tc>
    </w:tr>
    <w:tr w:rsidR="00E53FB8" w:rsidRPr="00B370E9" w14:paraId="438AD5B8" w14:textId="77777777" w:rsidTr="00C16BDD">
      <w:tc>
        <w:tcPr>
          <w:tcW w:w="6799" w:type="dxa"/>
          <w:vAlign w:val="center"/>
        </w:tcPr>
        <w:p w14:paraId="77001AE3" w14:textId="77777777" w:rsidR="00E53FB8" w:rsidRPr="00B370E9" w:rsidRDefault="00E53FB8" w:rsidP="00B370E9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B370E9">
            <w:rPr>
              <w:rFonts w:ascii="Times New Roman" w:hAnsi="Times New Roman" w:cs="Times New Roman"/>
              <w:i/>
              <w:iCs/>
              <w:sz w:val="24"/>
              <w:szCs w:val="24"/>
            </w:rPr>
            <w:t xml:space="preserve">Software </w:t>
          </w:r>
          <w:r>
            <w:rPr>
              <w:rFonts w:ascii="Times New Roman" w:hAnsi="Times New Roman" w:cs="Times New Roman"/>
              <w:i/>
              <w:iCs/>
              <w:sz w:val="24"/>
              <w:szCs w:val="24"/>
            </w:rPr>
            <w:t>Design Documentation</w:t>
          </w:r>
          <w:r w:rsidRPr="00B370E9">
            <w:rPr>
              <w:rFonts w:ascii="Times New Roman" w:hAnsi="Times New Roman" w:cs="Times New Roman"/>
              <w:sz w:val="24"/>
              <w:szCs w:val="24"/>
            </w:rPr>
            <w:t xml:space="preserve"> (</w:t>
          </w:r>
          <w:r>
            <w:rPr>
              <w:rFonts w:ascii="Times New Roman" w:hAnsi="Times New Roman" w:cs="Times New Roman"/>
              <w:sz w:val="24"/>
              <w:szCs w:val="24"/>
            </w:rPr>
            <w:t>SDD</w:t>
          </w:r>
          <w:r w:rsidRPr="00B370E9">
            <w:rPr>
              <w:rFonts w:ascii="Times New Roman" w:hAnsi="Times New Roman" w:cs="Times New Roman"/>
              <w:sz w:val="24"/>
              <w:szCs w:val="24"/>
            </w:rPr>
            <w:t>)</w:t>
          </w:r>
        </w:p>
      </w:tc>
      <w:tc>
        <w:tcPr>
          <w:tcW w:w="2551" w:type="dxa"/>
          <w:vAlign w:val="center"/>
        </w:tcPr>
        <w:p w14:paraId="5A146A87" w14:textId="77777777" w:rsidR="00E53FB8" w:rsidRPr="00B370E9" w:rsidRDefault="00E53FB8" w:rsidP="00B370E9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B370E9">
            <w:rPr>
              <w:rFonts w:ascii="Times New Roman" w:hAnsi="Times New Roman" w:cs="Times New Roman"/>
              <w:sz w:val="24"/>
              <w:szCs w:val="24"/>
            </w:rPr>
            <w:t>Date:</w:t>
          </w:r>
        </w:p>
        <w:p w14:paraId="5C47A4D1" w14:textId="77777777" w:rsidR="00E53FB8" w:rsidRPr="00B370E9" w:rsidRDefault="00E53FB8" w:rsidP="00B370E9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Maret</w:t>
          </w:r>
          <w:r w:rsidRPr="00B370E9"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r>
            <w:rPr>
              <w:rFonts w:ascii="Times New Roman" w:hAnsi="Times New Roman" w:cs="Times New Roman"/>
              <w:sz w:val="24"/>
              <w:szCs w:val="24"/>
            </w:rPr>
            <w:t>14</w:t>
          </w:r>
          <w:r w:rsidRPr="00B370E9">
            <w:rPr>
              <w:rFonts w:ascii="Times New Roman" w:hAnsi="Times New Roman" w:cs="Times New Roman"/>
              <w:sz w:val="24"/>
              <w:szCs w:val="24"/>
            </w:rPr>
            <w:t>, 202</w:t>
          </w:r>
          <w:r>
            <w:rPr>
              <w:rFonts w:ascii="Times New Roman" w:hAnsi="Times New Roman" w:cs="Times New Roman"/>
              <w:sz w:val="24"/>
              <w:szCs w:val="24"/>
            </w:rPr>
            <w:t>5</w:t>
          </w:r>
        </w:p>
      </w:tc>
    </w:tr>
  </w:tbl>
  <w:p w14:paraId="4035CDFC" w14:textId="77777777" w:rsidR="00E53FB8" w:rsidRDefault="00E53F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845CA"/>
    <w:multiLevelType w:val="hybridMultilevel"/>
    <w:tmpl w:val="12CEEC7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444CD"/>
    <w:multiLevelType w:val="hybridMultilevel"/>
    <w:tmpl w:val="6D385CB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E50B1"/>
    <w:multiLevelType w:val="hybridMultilevel"/>
    <w:tmpl w:val="EE3ABE16"/>
    <w:lvl w:ilvl="0" w:tplc="035E92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4E3B70"/>
    <w:multiLevelType w:val="hybridMultilevel"/>
    <w:tmpl w:val="859EA6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A00D0"/>
    <w:multiLevelType w:val="hybridMultilevel"/>
    <w:tmpl w:val="94F64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4D6F20"/>
    <w:multiLevelType w:val="hybridMultilevel"/>
    <w:tmpl w:val="97B20E1C"/>
    <w:lvl w:ilvl="0" w:tplc="B1FA4B8A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B801CA"/>
    <w:multiLevelType w:val="hybridMultilevel"/>
    <w:tmpl w:val="FE7A4DC0"/>
    <w:lvl w:ilvl="0" w:tplc="59F2F9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8A557E"/>
    <w:multiLevelType w:val="hybridMultilevel"/>
    <w:tmpl w:val="104479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1074CD"/>
    <w:multiLevelType w:val="hybridMultilevel"/>
    <w:tmpl w:val="728AAE8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574E4D"/>
    <w:multiLevelType w:val="hybridMultilevel"/>
    <w:tmpl w:val="CCB6173E"/>
    <w:lvl w:ilvl="0" w:tplc="DA5C8E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6135F2"/>
    <w:multiLevelType w:val="hybridMultilevel"/>
    <w:tmpl w:val="92541CAC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plc="82AC8794">
      <w:start w:val="1"/>
      <w:numFmt w:val="lowerLetter"/>
      <w:lvlText w:val="%3."/>
      <w:lvlJc w:val="left"/>
      <w:pPr>
        <w:ind w:left="23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3" w:tplc="3809000F">
      <w:start w:val="1"/>
      <w:numFmt w:val="decimal"/>
      <w:lvlText w:val="%4."/>
      <w:lvlJc w:val="left"/>
      <w:pPr>
        <w:ind w:left="2880" w:hanging="360"/>
      </w:pPr>
      <w:rPr>
        <w:rFonts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4" w:tplc="82AC8794">
      <w:start w:val="1"/>
      <w:numFmt w:val="lowerLetter"/>
      <w:lvlText w:val="%5."/>
      <w:lvlJc w:val="left"/>
      <w:pPr>
        <w:ind w:left="36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917D14"/>
    <w:multiLevelType w:val="hybridMultilevel"/>
    <w:tmpl w:val="A17CA7A2"/>
    <w:lvl w:ilvl="0" w:tplc="58AAF7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2D22481"/>
    <w:multiLevelType w:val="hybridMultilevel"/>
    <w:tmpl w:val="4BF8EA5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E023F5"/>
    <w:multiLevelType w:val="hybridMultilevel"/>
    <w:tmpl w:val="3A8C893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8300BA"/>
    <w:multiLevelType w:val="hybridMultilevel"/>
    <w:tmpl w:val="1B2230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9415B0"/>
    <w:multiLevelType w:val="hybridMultilevel"/>
    <w:tmpl w:val="5992A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6E28EB"/>
    <w:multiLevelType w:val="hybridMultilevel"/>
    <w:tmpl w:val="65060E20"/>
    <w:lvl w:ilvl="0" w:tplc="493E40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3052E1"/>
    <w:multiLevelType w:val="hybridMultilevel"/>
    <w:tmpl w:val="A8263E1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81A6199"/>
    <w:multiLevelType w:val="hybridMultilevel"/>
    <w:tmpl w:val="FBE045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9B02F61"/>
    <w:multiLevelType w:val="hybridMultilevel"/>
    <w:tmpl w:val="D248BEF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B75196F"/>
    <w:multiLevelType w:val="hybridMultilevel"/>
    <w:tmpl w:val="E90ACD7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EF061D"/>
    <w:multiLevelType w:val="hybridMultilevel"/>
    <w:tmpl w:val="88EC50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1D526D"/>
    <w:multiLevelType w:val="hybridMultilevel"/>
    <w:tmpl w:val="CC26695E"/>
    <w:lvl w:ilvl="0" w:tplc="8AA8CC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2694DBC"/>
    <w:multiLevelType w:val="hybridMultilevel"/>
    <w:tmpl w:val="26B8AD32"/>
    <w:lvl w:ilvl="0" w:tplc="F3162F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27A6D83"/>
    <w:multiLevelType w:val="hybridMultilevel"/>
    <w:tmpl w:val="C060B5B2"/>
    <w:lvl w:ilvl="0" w:tplc="181EB8A8">
      <w:start w:val="1"/>
      <w:numFmt w:val="decimal"/>
      <w:lvlText w:val="2.%1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38ED58E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415600B"/>
    <w:multiLevelType w:val="hybridMultilevel"/>
    <w:tmpl w:val="E9C02560"/>
    <w:lvl w:ilvl="0" w:tplc="1D3CF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8A3CF8"/>
    <w:multiLevelType w:val="hybridMultilevel"/>
    <w:tmpl w:val="E09ECF56"/>
    <w:lvl w:ilvl="0" w:tplc="4574F5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F07E23"/>
    <w:multiLevelType w:val="hybridMultilevel"/>
    <w:tmpl w:val="4F666EA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74C4FAD"/>
    <w:multiLevelType w:val="hybridMultilevel"/>
    <w:tmpl w:val="EC6A4998"/>
    <w:lvl w:ilvl="0" w:tplc="8996E8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7CA2609"/>
    <w:multiLevelType w:val="hybridMultilevel"/>
    <w:tmpl w:val="B4DAAEC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EE739A"/>
    <w:multiLevelType w:val="hybridMultilevel"/>
    <w:tmpl w:val="4094B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BEE0DEB"/>
    <w:multiLevelType w:val="hybridMultilevel"/>
    <w:tmpl w:val="9A424B08"/>
    <w:lvl w:ilvl="0" w:tplc="5CD0FC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2C685D9B"/>
    <w:multiLevelType w:val="hybridMultilevel"/>
    <w:tmpl w:val="E7AEC0B4"/>
    <w:lvl w:ilvl="0" w:tplc="453ED6A6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C737383"/>
    <w:multiLevelType w:val="hybridMultilevel"/>
    <w:tmpl w:val="B04AB1D8"/>
    <w:lvl w:ilvl="0" w:tplc="2960BE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C7B3396"/>
    <w:multiLevelType w:val="hybridMultilevel"/>
    <w:tmpl w:val="94B20B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14679B4"/>
    <w:multiLevelType w:val="hybridMultilevel"/>
    <w:tmpl w:val="9BA2006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3DF2C1E"/>
    <w:multiLevelType w:val="hybridMultilevel"/>
    <w:tmpl w:val="63729E9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53457BA"/>
    <w:multiLevelType w:val="hybridMultilevel"/>
    <w:tmpl w:val="62303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5873ED2"/>
    <w:multiLevelType w:val="hybridMultilevel"/>
    <w:tmpl w:val="9310386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619170D"/>
    <w:multiLevelType w:val="hybridMultilevel"/>
    <w:tmpl w:val="38CC379C"/>
    <w:lvl w:ilvl="0" w:tplc="2E32B4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657617D"/>
    <w:multiLevelType w:val="hybridMultilevel"/>
    <w:tmpl w:val="8A7E7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65A5899"/>
    <w:multiLevelType w:val="hybridMultilevel"/>
    <w:tmpl w:val="3BF8190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66503CA"/>
    <w:multiLevelType w:val="hybridMultilevel"/>
    <w:tmpl w:val="35045F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6BB68DB"/>
    <w:multiLevelType w:val="hybridMultilevel"/>
    <w:tmpl w:val="50869148"/>
    <w:lvl w:ilvl="0" w:tplc="59F2F9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85857CF"/>
    <w:multiLevelType w:val="hybridMultilevel"/>
    <w:tmpl w:val="B88C7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E753CF6"/>
    <w:multiLevelType w:val="hybridMultilevel"/>
    <w:tmpl w:val="BF163D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F7D5994"/>
    <w:multiLevelType w:val="hybridMultilevel"/>
    <w:tmpl w:val="8F0C2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AE3FDE"/>
    <w:multiLevelType w:val="hybridMultilevel"/>
    <w:tmpl w:val="BA8077CC"/>
    <w:lvl w:ilvl="0" w:tplc="12D844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0705583"/>
    <w:multiLevelType w:val="hybridMultilevel"/>
    <w:tmpl w:val="10B2BC6E"/>
    <w:lvl w:ilvl="0" w:tplc="659A62CC">
      <w:start w:val="1"/>
      <w:numFmt w:val="decimal"/>
      <w:lvlText w:val="3.1.%1"/>
      <w:lvlJc w:val="left"/>
      <w:pPr>
        <w:ind w:left="1211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1034D27"/>
    <w:multiLevelType w:val="hybridMultilevel"/>
    <w:tmpl w:val="2228D8D0"/>
    <w:lvl w:ilvl="0" w:tplc="57389C1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1BE626E"/>
    <w:multiLevelType w:val="hybridMultilevel"/>
    <w:tmpl w:val="53D2F06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1F877E6"/>
    <w:multiLevelType w:val="hybridMultilevel"/>
    <w:tmpl w:val="0F9C2A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C51C7B"/>
    <w:multiLevelType w:val="hybridMultilevel"/>
    <w:tmpl w:val="82CC58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46B72E0"/>
    <w:multiLevelType w:val="hybridMultilevel"/>
    <w:tmpl w:val="8F64745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6A73664"/>
    <w:multiLevelType w:val="hybridMultilevel"/>
    <w:tmpl w:val="9B42DF7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6FD0AC2"/>
    <w:multiLevelType w:val="hybridMultilevel"/>
    <w:tmpl w:val="A888E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9370FD0"/>
    <w:multiLevelType w:val="hybridMultilevel"/>
    <w:tmpl w:val="857418B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9382AEF"/>
    <w:multiLevelType w:val="hybridMultilevel"/>
    <w:tmpl w:val="B134AF7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9DF3C09"/>
    <w:multiLevelType w:val="hybridMultilevel"/>
    <w:tmpl w:val="2C2E4C30"/>
    <w:lvl w:ilvl="0" w:tplc="59F2F96C">
      <w:start w:val="1"/>
      <w:numFmt w:val="decimal"/>
      <w:lvlText w:val="%1."/>
      <w:lvlJc w:val="left"/>
      <w:pPr>
        <w:ind w:left="27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36" w:hanging="360"/>
      </w:pPr>
    </w:lvl>
    <w:lvl w:ilvl="2" w:tplc="0409001B" w:tentative="1">
      <w:start w:val="1"/>
      <w:numFmt w:val="lowerRoman"/>
      <w:lvlText w:val="%3."/>
      <w:lvlJc w:val="right"/>
      <w:pPr>
        <w:ind w:left="4156" w:hanging="180"/>
      </w:pPr>
    </w:lvl>
    <w:lvl w:ilvl="3" w:tplc="0409000F" w:tentative="1">
      <w:start w:val="1"/>
      <w:numFmt w:val="decimal"/>
      <w:lvlText w:val="%4."/>
      <w:lvlJc w:val="left"/>
      <w:pPr>
        <w:ind w:left="4876" w:hanging="360"/>
      </w:pPr>
    </w:lvl>
    <w:lvl w:ilvl="4" w:tplc="04090019" w:tentative="1">
      <w:start w:val="1"/>
      <w:numFmt w:val="lowerLetter"/>
      <w:lvlText w:val="%5."/>
      <w:lvlJc w:val="left"/>
      <w:pPr>
        <w:ind w:left="5596" w:hanging="360"/>
      </w:pPr>
    </w:lvl>
    <w:lvl w:ilvl="5" w:tplc="0409001B" w:tentative="1">
      <w:start w:val="1"/>
      <w:numFmt w:val="lowerRoman"/>
      <w:lvlText w:val="%6."/>
      <w:lvlJc w:val="right"/>
      <w:pPr>
        <w:ind w:left="6316" w:hanging="180"/>
      </w:pPr>
    </w:lvl>
    <w:lvl w:ilvl="6" w:tplc="0409000F" w:tentative="1">
      <w:start w:val="1"/>
      <w:numFmt w:val="decimal"/>
      <w:lvlText w:val="%7."/>
      <w:lvlJc w:val="left"/>
      <w:pPr>
        <w:ind w:left="7036" w:hanging="360"/>
      </w:pPr>
    </w:lvl>
    <w:lvl w:ilvl="7" w:tplc="04090019" w:tentative="1">
      <w:start w:val="1"/>
      <w:numFmt w:val="lowerLetter"/>
      <w:lvlText w:val="%8."/>
      <w:lvlJc w:val="left"/>
      <w:pPr>
        <w:ind w:left="7756" w:hanging="360"/>
      </w:pPr>
    </w:lvl>
    <w:lvl w:ilvl="8" w:tplc="0409001B" w:tentative="1">
      <w:start w:val="1"/>
      <w:numFmt w:val="lowerRoman"/>
      <w:lvlText w:val="%9."/>
      <w:lvlJc w:val="right"/>
      <w:pPr>
        <w:ind w:left="8476" w:hanging="180"/>
      </w:pPr>
    </w:lvl>
  </w:abstractNum>
  <w:abstractNum w:abstractNumId="59" w15:restartNumberingAfterBreak="0">
    <w:nsid w:val="4A032858"/>
    <w:multiLevelType w:val="hybridMultilevel"/>
    <w:tmpl w:val="DABCE5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AC93D82"/>
    <w:multiLevelType w:val="hybridMultilevel"/>
    <w:tmpl w:val="EF9CC3E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C150B6E"/>
    <w:multiLevelType w:val="hybridMultilevel"/>
    <w:tmpl w:val="4A146B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D9516E3"/>
    <w:multiLevelType w:val="hybridMultilevel"/>
    <w:tmpl w:val="51E424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F3B48DA"/>
    <w:multiLevelType w:val="hybridMultilevel"/>
    <w:tmpl w:val="A9A219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F570626"/>
    <w:multiLevelType w:val="hybridMultilevel"/>
    <w:tmpl w:val="1EB20D6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F6D4918"/>
    <w:multiLevelType w:val="hybridMultilevel"/>
    <w:tmpl w:val="9E20B20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013355A"/>
    <w:multiLevelType w:val="multilevel"/>
    <w:tmpl w:val="3B42D6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i w:val="0"/>
        <w:iCs w:val="0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7" w15:restartNumberingAfterBreak="0">
    <w:nsid w:val="51531663"/>
    <w:multiLevelType w:val="hybridMultilevel"/>
    <w:tmpl w:val="58DE93D4"/>
    <w:lvl w:ilvl="0" w:tplc="A710B2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 w15:restartNumberingAfterBreak="0">
    <w:nsid w:val="51FB42AD"/>
    <w:multiLevelType w:val="hybridMultilevel"/>
    <w:tmpl w:val="A536B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27215CB"/>
    <w:multiLevelType w:val="hybridMultilevel"/>
    <w:tmpl w:val="8A020D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2AF5AD9"/>
    <w:multiLevelType w:val="hybridMultilevel"/>
    <w:tmpl w:val="F6C8F270"/>
    <w:lvl w:ilvl="0" w:tplc="F8C8B67E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31F167D"/>
    <w:multiLevelType w:val="hybridMultilevel"/>
    <w:tmpl w:val="DAE897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7581672"/>
    <w:multiLevelType w:val="hybridMultilevel"/>
    <w:tmpl w:val="AFE8C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7EC4D45"/>
    <w:multiLevelType w:val="hybridMultilevel"/>
    <w:tmpl w:val="3BA48B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8DD6737"/>
    <w:multiLevelType w:val="hybridMultilevel"/>
    <w:tmpl w:val="CF72DC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9DF1B66"/>
    <w:multiLevelType w:val="hybridMultilevel"/>
    <w:tmpl w:val="7104208A"/>
    <w:lvl w:ilvl="0" w:tplc="C3A8796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BB8599F"/>
    <w:multiLevelType w:val="multilevel"/>
    <w:tmpl w:val="AA1A3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C173A4B"/>
    <w:multiLevelType w:val="hybridMultilevel"/>
    <w:tmpl w:val="101670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CFE47B7"/>
    <w:multiLevelType w:val="hybridMultilevel"/>
    <w:tmpl w:val="DFA8BF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D704FD0"/>
    <w:multiLevelType w:val="hybridMultilevel"/>
    <w:tmpl w:val="43CC72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E7B6EA6"/>
    <w:multiLevelType w:val="hybridMultilevel"/>
    <w:tmpl w:val="9744B94A"/>
    <w:lvl w:ilvl="0" w:tplc="14E26B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F22563E"/>
    <w:multiLevelType w:val="hybridMultilevel"/>
    <w:tmpl w:val="0CCA1C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27B58F4"/>
    <w:multiLevelType w:val="hybridMultilevel"/>
    <w:tmpl w:val="C60A24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3155C2C"/>
    <w:multiLevelType w:val="hybridMultilevel"/>
    <w:tmpl w:val="A2AC3E4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3D660A8"/>
    <w:multiLevelType w:val="hybridMultilevel"/>
    <w:tmpl w:val="22ACA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512351F"/>
    <w:multiLevelType w:val="multilevel"/>
    <w:tmpl w:val="84D0846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8"/>
      <w:numFmt w:val="decimal"/>
      <w:isLgl/>
      <w:lvlText w:val="%1.%2."/>
      <w:lvlJc w:val="left"/>
      <w:pPr>
        <w:ind w:left="1211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571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931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291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291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651" w:hanging="1800"/>
      </w:pPr>
      <w:rPr>
        <w:rFonts w:hint="default"/>
        <w:b/>
      </w:rPr>
    </w:lvl>
  </w:abstractNum>
  <w:abstractNum w:abstractNumId="86" w15:restartNumberingAfterBreak="0">
    <w:nsid w:val="65263BA5"/>
    <w:multiLevelType w:val="hybridMultilevel"/>
    <w:tmpl w:val="BF744D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5C74BF1"/>
    <w:multiLevelType w:val="hybridMultilevel"/>
    <w:tmpl w:val="9CAAD3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714294F"/>
    <w:multiLevelType w:val="hybridMultilevel"/>
    <w:tmpl w:val="FD705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71D030C"/>
    <w:multiLevelType w:val="hybridMultilevel"/>
    <w:tmpl w:val="44E2DF5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73E7BF7"/>
    <w:multiLevelType w:val="hybridMultilevel"/>
    <w:tmpl w:val="F50A46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7A1551B"/>
    <w:multiLevelType w:val="hybridMultilevel"/>
    <w:tmpl w:val="6E2ABC40"/>
    <w:lvl w:ilvl="0" w:tplc="4950E628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864026A"/>
    <w:multiLevelType w:val="multilevel"/>
    <w:tmpl w:val="705E2F6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3" w15:restartNumberingAfterBreak="0">
    <w:nsid w:val="6B114992"/>
    <w:multiLevelType w:val="multilevel"/>
    <w:tmpl w:val="B5AAC836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color w:val="auto"/>
        <w:spacing w:val="-2"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3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94" w15:restartNumberingAfterBreak="0">
    <w:nsid w:val="6B735C21"/>
    <w:multiLevelType w:val="hybridMultilevel"/>
    <w:tmpl w:val="2D186CF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C2816C3"/>
    <w:multiLevelType w:val="hybridMultilevel"/>
    <w:tmpl w:val="C54A4090"/>
    <w:lvl w:ilvl="0" w:tplc="1FCEA5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C8F7948"/>
    <w:multiLevelType w:val="hybridMultilevel"/>
    <w:tmpl w:val="9FC84486"/>
    <w:lvl w:ilvl="0" w:tplc="F0A45E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DEA7464"/>
    <w:multiLevelType w:val="hybridMultilevel"/>
    <w:tmpl w:val="D00AC9A2"/>
    <w:lvl w:ilvl="0" w:tplc="38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98" w15:restartNumberingAfterBreak="0">
    <w:nsid w:val="6E562869"/>
    <w:multiLevelType w:val="hybridMultilevel"/>
    <w:tmpl w:val="1A5226D8"/>
    <w:lvl w:ilvl="0" w:tplc="6CC8D78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E6264F6"/>
    <w:multiLevelType w:val="hybridMultilevel"/>
    <w:tmpl w:val="04D013A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E9B105F"/>
    <w:multiLevelType w:val="hybridMultilevel"/>
    <w:tmpl w:val="357E68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943164">
      <w:start w:val="4"/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F416C54"/>
    <w:multiLevelType w:val="hybridMultilevel"/>
    <w:tmpl w:val="2DB02EF8"/>
    <w:lvl w:ilvl="0" w:tplc="87AAEB64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5697FA9"/>
    <w:multiLevelType w:val="hybridMultilevel"/>
    <w:tmpl w:val="9FC6F7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5D96764"/>
    <w:multiLevelType w:val="hybridMultilevel"/>
    <w:tmpl w:val="485667E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6F8625E"/>
    <w:multiLevelType w:val="hybridMultilevel"/>
    <w:tmpl w:val="79923E9C"/>
    <w:lvl w:ilvl="0" w:tplc="EE4EBF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78180109"/>
    <w:multiLevelType w:val="hybridMultilevel"/>
    <w:tmpl w:val="C04EFE88"/>
    <w:lvl w:ilvl="0" w:tplc="87AAEB64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B4B520C"/>
    <w:multiLevelType w:val="hybridMultilevel"/>
    <w:tmpl w:val="2C6ED4C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99ACE440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0F">
      <w:start w:val="1"/>
      <w:numFmt w:val="decimal"/>
      <w:lvlText w:val="%3."/>
      <w:lvlJc w:val="left"/>
      <w:pPr>
        <w:ind w:left="2340" w:hanging="360"/>
      </w:pPr>
      <w:rPr>
        <w:rFonts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3" w:tplc="3809000F">
      <w:start w:val="1"/>
      <w:numFmt w:val="decimal"/>
      <w:lvlText w:val="%4."/>
      <w:lvlJc w:val="left"/>
      <w:pPr>
        <w:ind w:left="2880" w:hanging="360"/>
      </w:pPr>
      <w:rPr>
        <w:rFonts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4" w:tplc="0409000F">
      <w:start w:val="1"/>
      <w:numFmt w:val="decimal"/>
      <w:lvlText w:val="%5."/>
      <w:lvlJc w:val="left"/>
      <w:pPr>
        <w:ind w:left="3600" w:hanging="360"/>
      </w:pPr>
      <w:rPr>
        <w:rFonts w:hint="default"/>
        <w:b w:val="0"/>
        <w:bCs w:val="0"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C4C4C70"/>
    <w:multiLevelType w:val="hybridMultilevel"/>
    <w:tmpl w:val="6ED2ED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CBB6079"/>
    <w:multiLevelType w:val="hybridMultilevel"/>
    <w:tmpl w:val="7A8477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D5A423F"/>
    <w:multiLevelType w:val="hybridMultilevel"/>
    <w:tmpl w:val="4D504A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D784A1C"/>
    <w:multiLevelType w:val="hybridMultilevel"/>
    <w:tmpl w:val="9480586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EF306EA"/>
    <w:multiLevelType w:val="hybridMultilevel"/>
    <w:tmpl w:val="39609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FA4115F"/>
    <w:multiLevelType w:val="hybridMultilevel"/>
    <w:tmpl w:val="6A1E81B4"/>
    <w:lvl w:ilvl="0" w:tplc="2A08F4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2"/>
  </w:num>
  <w:num w:numId="2">
    <w:abstractNumId w:val="3"/>
  </w:num>
  <w:num w:numId="3">
    <w:abstractNumId w:val="15"/>
  </w:num>
  <w:num w:numId="4">
    <w:abstractNumId w:val="46"/>
  </w:num>
  <w:num w:numId="5">
    <w:abstractNumId w:val="108"/>
  </w:num>
  <w:num w:numId="6">
    <w:abstractNumId w:val="87"/>
  </w:num>
  <w:num w:numId="7">
    <w:abstractNumId w:val="5"/>
  </w:num>
  <w:num w:numId="8">
    <w:abstractNumId w:val="71"/>
  </w:num>
  <w:num w:numId="9">
    <w:abstractNumId w:val="57"/>
  </w:num>
  <w:num w:numId="10">
    <w:abstractNumId w:val="77"/>
  </w:num>
  <w:num w:numId="11">
    <w:abstractNumId w:val="63"/>
  </w:num>
  <w:num w:numId="12">
    <w:abstractNumId w:val="0"/>
  </w:num>
  <w:num w:numId="13">
    <w:abstractNumId w:val="109"/>
  </w:num>
  <w:num w:numId="14">
    <w:abstractNumId w:val="20"/>
  </w:num>
  <w:num w:numId="15">
    <w:abstractNumId w:val="29"/>
  </w:num>
  <w:num w:numId="16">
    <w:abstractNumId w:val="110"/>
  </w:num>
  <w:num w:numId="17">
    <w:abstractNumId w:val="27"/>
  </w:num>
  <w:num w:numId="18">
    <w:abstractNumId w:val="35"/>
  </w:num>
  <w:num w:numId="19">
    <w:abstractNumId w:val="56"/>
  </w:num>
  <w:num w:numId="20">
    <w:abstractNumId w:val="34"/>
  </w:num>
  <w:num w:numId="21">
    <w:abstractNumId w:val="60"/>
  </w:num>
  <w:num w:numId="22">
    <w:abstractNumId w:val="103"/>
  </w:num>
  <w:num w:numId="23">
    <w:abstractNumId w:val="28"/>
  </w:num>
  <w:num w:numId="24">
    <w:abstractNumId w:val="68"/>
  </w:num>
  <w:num w:numId="25">
    <w:abstractNumId w:val="22"/>
  </w:num>
  <w:num w:numId="26">
    <w:abstractNumId w:val="96"/>
  </w:num>
  <w:num w:numId="27">
    <w:abstractNumId w:val="9"/>
  </w:num>
  <w:num w:numId="28">
    <w:abstractNumId w:val="2"/>
  </w:num>
  <w:num w:numId="29">
    <w:abstractNumId w:val="72"/>
  </w:num>
  <w:num w:numId="30">
    <w:abstractNumId w:val="25"/>
  </w:num>
  <w:num w:numId="31">
    <w:abstractNumId w:val="40"/>
  </w:num>
  <w:num w:numId="32">
    <w:abstractNumId w:val="39"/>
  </w:num>
  <w:num w:numId="33">
    <w:abstractNumId w:val="55"/>
  </w:num>
  <w:num w:numId="34">
    <w:abstractNumId w:val="80"/>
  </w:num>
  <w:num w:numId="35">
    <w:abstractNumId w:val="37"/>
  </w:num>
  <w:num w:numId="36">
    <w:abstractNumId w:val="95"/>
  </w:num>
  <w:num w:numId="37">
    <w:abstractNumId w:val="23"/>
  </w:num>
  <w:num w:numId="38">
    <w:abstractNumId w:val="16"/>
  </w:num>
  <w:num w:numId="39">
    <w:abstractNumId w:val="88"/>
  </w:num>
  <w:num w:numId="40">
    <w:abstractNumId w:val="47"/>
  </w:num>
  <w:num w:numId="41">
    <w:abstractNumId w:val="104"/>
  </w:num>
  <w:num w:numId="42">
    <w:abstractNumId w:val="26"/>
  </w:num>
  <w:num w:numId="43">
    <w:abstractNumId w:val="33"/>
  </w:num>
  <w:num w:numId="44">
    <w:abstractNumId w:val="44"/>
  </w:num>
  <w:num w:numId="45">
    <w:abstractNumId w:val="81"/>
  </w:num>
  <w:num w:numId="46">
    <w:abstractNumId w:val="42"/>
  </w:num>
  <w:num w:numId="47">
    <w:abstractNumId w:val="91"/>
  </w:num>
  <w:num w:numId="48">
    <w:abstractNumId w:val="32"/>
  </w:num>
  <w:num w:numId="49">
    <w:abstractNumId w:val="73"/>
  </w:num>
  <w:num w:numId="50">
    <w:abstractNumId w:val="12"/>
  </w:num>
  <w:num w:numId="51">
    <w:abstractNumId w:val="14"/>
  </w:num>
  <w:num w:numId="52">
    <w:abstractNumId w:val="36"/>
  </w:num>
  <w:num w:numId="53">
    <w:abstractNumId w:val="74"/>
  </w:num>
  <w:num w:numId="54">
    <w:abstractNumId w:val="19"/>
  </w:num>
  <w:num w:numId="55">
    <w:abstractNumId w:val="107"/>
  </w:num>
  <w:num w:numId="56">
    <w:abstractNumId w:val="61"/>
  </w:num>
  <w:num w:numId="57">
    <w:abstractNumId w:val="18"/>
  </w:num>
  <w:num w:numId="58">
    <w:abstractNumId w:val="7"/>
  </w:num>
  <w:num w:numId="59">
    <w:abstractNumId w:val="83"/>
  </w:num>
  <w:num w:numId="60">
    <w:abstractNumId w:val="13"/>
  </w:num>
  <w:num w:numId="61">
    <w:abstractNumId w:val="1"/>
  </w:num>
  <w:num w:numId="62">
    <w:abstractNumId w:val="79"/>
  </w:num>
  <w:num w:numId="63">
    <w:abstractNumId w:val="100"/>
  </w:num>
  <w:num w:numId="64">
    <w:abstractNumId w:val="64"/>
  </w:num>
  <w:num w:numId="65">
    <w:abstractNumId w:val="65"/>
  </w:num>
  <w:num w:numId="66">
    <w:abstractNumId w:val="54"/>
  </w:num>
  <w:num w:numId="67">
    <w:abstractNumId w:val="38"/>
  </w:num>
  <w:num w:numId="68">
    <w:abstractNumId w:val="99"/>
  </w:num>
  <w:num w:numId="69">
    <w:abstractNumId w:val="50"/>
  </w:num>
  <w:num w:numId="70">
    <w:abstractNumId w:val="21"/>
  </w:num>
  <w:num w:numId="71">
    <w:abstractNumId w:val="17"/>
  </w:num>
  <w:num w:numId="72">
    <w:abstractNumId w:val="8"/>
  </w:num>
  <w:num w:numId="73">
    <w:abstractNumId w:val="97"/>
  </w:num>
  <w:num w:numId="74">
    <w:abstractNumId w:val="90"/>
  </w:num>
  <w:num w:numId="75">
    <w:abstractNumId w:val="51"/>
  </w:num>
  <w:num w:numId="76">
    <w:abstractNumId w:val="59"/>
  </w:num>
  <w:num w:numId="77">
    <w:abstractNumId w:val="78"/>
  </w:num>
  <w:num w:numId="78">
    <w:abstractNumId w:val="94"/>
  </w:num>
  <w:num w:numId="79">
    <w:abstractNumId w:val="52"/>
  </w:num>
  <w:num w:numId="80">
    <w:abstractNumId w:val="102"/>
  </w:num>
  <w:num w:numId="81">
    <w:abstractNumId w:val="45"/>
  </w:num>
  <w:num w:numId="82">
    <w:abstractNumId w:val="62"/>
  </w:num>
  <w:num w:numId="83">
    <w:abstractNumId w:val="41"/>
  </w:num>
  <w:num w:numId="84">
    <w:abstractNumId w:val="82"/>
  </w:num>
  <w:num w:numId="85">
    <w:abstractNumId w:val="89"/>
  </w:num>
  <w:num w:numId="86">
    <w:abstractNumId w:val="86"/>
  </w:num>
  <w:num w:numId="87">
    <w:abstractNumId w:val="53"/>
  </w:num>
  <w:num w:numId="88">
    <w:abstractNumId w:val="84"/>
  </w:num>
  <w:num w:numId="89">
    <w:abstractNumId w:val="93"/>
  </w:num>
  <w:num w:numId="90">
    <w:abstractNumId w:val="106"/>
  </w:num>
  <w:num w:numId="91">
    <w:abstractNumId w:val="67"/>
  </w:num>
  <w:num w:numId="92">
    <w:abstractNumId w:val="66"/>
  </w:num>
  <w:num w:numId="93">
    <w:abstractNumId w:val="85"/>
  </w:num>
  <w:num w:numId="94">
    <w:abstractNumId w:val="76"/>
  </w:num>
  <w:num w:numId="95">
    <w:abstractNumId w:val="10"/>
  </w:num>
  <w:num w:numId="96">
    <w:abstractNumId w:val="4"/>
  </w:num>
  <w:num w:numId="97">
    <w:abstractNumId w:val="24"/>
  </w:num>
  <w:num w:numId="98">
    <w:abstractNumId w:val="98"/>
  </w:num>
  <w:num w:numId="99">
    <w:abstractNumId w:val="48"/>
  </w:num>
  <w:num w:numId="100">
    <w:abstractNumId w:val="101"/>
  </w:num>
  <w:num w:numId="101">
    <w:abstractNumId w:val="70"/>
  </w:num>
  <w:num w:numId="102">
    <w:abstractNumId w:val="58"/>
  </w:num>
  <w:num w:numId="103">
    <w:abstractNumId w:val="43"/>
  </w:num>
  <w:num w:numId="104">
    <w:abstractNumId w:val="6"/>
  </w:num>
  <w:num w:numId="105">
    <w:abstractNumId w:val="111"/>
  </w:num>
  <w:num w:numId="106">
    <w:abstractNumId w:val="30"/>
  </w:num>
  <w:num w:numId="107">
    <w:abstractNumId w:val="105"/>
  </w:num>
  <w:num w:numId="108">
    <w:abstractNumId w:val="112"/>
  </w:num>
  <w:num w:numId="109">
    <w:abstractNumId w:val="75"/>
  </w:num>
  <w:num w:numId="110">
    <w:abstractNumId w:val="69"/>
  </w:num>
  <w:num w:numId="111">
    <w:abstractNumId w:val="49"/>
  </w:num>
  <w:num w:numId="112">
    <w:abstractNumId w:val="31"/>
  </w:num>
  <w:num w:numId="113">
    <w:abstractNumId w:val="11"/>
  </w:num>
  <w:numIdMacAtCleanup w:val="10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BDD"/>
    <w:rsid w:val="000018F9"/>
    <w:rsid w:val="00004B56"/>
    <w:rsid w:val="00007E44"/>
    <w:rsid w:val="000158D3"/>
    <w:rsid w:val="00042E8F"/>
    <w:rsid w:val="00052030"/>
    <w:rsid w:val="00066927"/>
    <w:rsid w:val="000757B9"/>
    <w:rsid w:val="000837CF"/>
    <w:rsid w:val="0009319F"/>
    <w:rsid w:val="000A47C0"/>
    <w:rsid w:val="000F58B9"/>
    <w:rsid w:val="001017FC"/>
    <w:rsid w:val="00102CD6"/>
    <w:rsid w:val="0010368E"/>
    <w:rsid w:val="00104D74"/>
    <w:rsid w:val="001108A5"/>
    <w:rsid w:val="00134BE1"/>
    <w:rsid w:val="00155659"/>
    <w:rsid w:val="00165AE6"/>
    <w:rsid w:val="0018652C"/>
    <w:rsid w:val="0019607F"/>
    <w:rsid w:val="001A6904"/>
    <w:rsid w:val="001B5555"/>
    <w:rsid w:val="001C57D7"/>
    <w:rsid w:val="001D4464"/>
    <w:rsid w:val="001D4948"/>
    <w:rsid w:val="001E1C60"/>
    <w:rsid w:val="0020015C"/>
    <w:rsid w:val="00221AEA"/>
    <w:rsid w:val="00227500"/>
    <w:rsid w:val="0024486C"/>
    <w:rsid w:val="00290204"/>
    <w:rsid w:val="002945A5"/>
    <w:rsid w:val="002A06D0"/>
    <w:rsid w:val="002A11BE"/>
    <w:rsid w:val="002A2311"/>
    <w:rsid w:val="002A323F"/>
    <w:rsid w:val="002A467F"/>
    <w:rsid w:val="002B5EFB"/>
    <w:rsid w:val="002C1385"/>
    <w:rsid w:val="002D1498"/>
    <w:rsid w:val="002D1C4C"/>
    <w:rsid w:val="002F1309"/>
    <w:rsid w:val="00315C62"/>
    <w:rsid w:val="00321E5F"/>
    <w:rsid w:val="00322A70"/>
    <w:rsid w:val="00324EED"/>
    <w:rsid w:val="00327070"/>
    <w:rsid w:val="00332191"/>
    <w:rsid w:val="0033477F"/>
    <w:rsid w:val="003347E6"/>
    <w:rsid w:val="003352BD"/>
    <w:rsid w:val="003526FA"/>
    <w:rsid w:val="00372A74"/>
    <w:rsid w:val="003849C6"/>
    <w:rsid w:val="00396EC8"/>
    <w:rsid w:val="003B4A70"/>
    <w:rsid w:val="003B64B5"/>
    <w:rsid w:val="003D4F16"/>
    <w:rsid w:val="003D5206"/>
    <w:rsid w:val="003F4122"/>
    <w:rsid w:val="00400F8F"/>
    <w:rsid w:val="004113C2"/>
    <w:rsid w:val="0041509E"/>
    <w:rsid w:val="004200AA"/>
    <w:rsid w:val="00445B0D"/>
    <w:rsid w:val="00452EAE"/>
    <w:rsid w:val="004616A6"/>
    <w:rsid w:val="00472A0F"/>
    <w:rsid w:val="004737DD"/>
    <w:rsid w:val="004A033F"/>
    <w:rsid w:val="004A3F73"/>
    <w:rsid w:val="004B7D08"/>
    <w:rsid w:val="004D24BA"/>
    <w:rsid w:val="004F2853"/>
    <w:rsid w:val="004F3819"/>
    <w:rsid w:val="004F63D5"/>
    <w:rsid w:val="00501968"/>
    <w:rsid w:val="00513310"/>
    <w:rsid w:val="00520CC1"/>
    <w:rsid w:val="005362EE"/>
    <w:rsid w:val="005378FC"/>
    <w:rsid w:val="00540A65"/>
    <w:rsid w:val="00546197"/>
    <w:rsid w:val="005509A8"/>
    <w:rsid w:val="00550D84"/>
    <w:rsid w:val="005567CB"/>
    <w:rsid w:val="00557946"/>
    <w:rsid w:val="00561B96"/>
    <w:rsid w:val="005642A0"/>
    <w:rsid w:val="005844A9"/>
    <w:rsid w:val="005B0E94"/>
    <w:rsid w:val="005C58DB"/>
    <w:rsid w:val="005E239B"/>
    <w:rsid w:val="005F4328"/>
    <w:rsid w:val="006016FB"/>
    <w:rsid w:val="006178CC"/>
    <w:rsid w:val="0062074D"/>
    <w:rsid w:val="006340A8"/>
    <w:rsid w:val="00635202"/>
    <w:rsid w:val="00636C1D"/>
    <w:rsid w:val="0065504D"/>
    <w:rsid w:val="006628BC"/>
    <w:rsid w:val="0066619F"/>
    <w:rsid w:val="00674D38"/>
    <w:rsid w:val="006B34F3"/>
    <w:rsid w:val="006B4EC5"/>
    <w:rsid w:val="006B608B"/>
    <w:rsid w:val="006C3270"/>
    <w:rsid w:val="006C69D4"/>
    <w:rsid w:val="006F293A"/>
    <w:rsid w:val="007055EB"/>
    <w:rsid w:val="007371B2"/>
    <w:rsid w:val="00740E8A"/>
    <w:rsid w:val="00741401"/>
    <w:rsid w:val="00741F4D"/>
    <w:rsid w:val="00751126"/>
    <w:rsid w:val="00751321"/>
    <w:rsid w:val="007519EC"/>
    <w:rsid w:val="00754551"/>
    <w:rsid w:val="007724E7"/>
    <w:rsid w:val="0078382D"/>
    <w:rsid w:val="007A6CDA"/>
    <w:rsid w:val="007B3459"/>
    <w:rsid w:val="007C1701"/>
    <w:rsid w:val="00810C14"/>
    <w:rsid w:val="00833C1E"/>
    <w:rsid w:val="008409C8"/>
    <w:rsid w:val="008746F8"/>
    <w:rsid w:val="00887BD0"/>
    <w:rsid w:val="008954CD"/>
    <w:rsid w:val="008A133D"/>
    <w:rsid w:val="008B2D87"/>
    <w:rsid w:val="008C287A"/>
    <w:rsid w:val="008E5380"/>
    <w:rsid w:val="008E6C0B"/>
    <w:rsid w:val="00901030"/>
    <w:rsid w:val="00903A48"/>
    <w:rsid w:val="00913391"/>
    <w:rsid w:val="0092082A"/>
    <w:rsid w:val="00921382"/>
    <w:rsid w:val="00921728"/>
    <w:rsid w:val="0092782B"/>
    <w:rsid w:val="00934145"/>
    <w:rsid w:val="00937B59"/>
    <w:rsid w:val="009411C3"/>
    <w:rsid w:val="00942078"/>
    <w:rsid w:val="00951A23"/>
    <w:rsid w:val="0095340B"/>
    <w:rsid w:val="009658CB"/>
    <w:rsid w:val="009A6A84"/>
    <w:rsid w:val="009C0B8B"/>
    <w:rsid w:val="009C598E"/>
    <w:rsid w:val="009D4147"/>
    <w:rsid w:val="009D7BEF"/>
    <w:rsid w:val="009F427C"/>
    <w:rsid w:val="009F7232"/>
    <w:rsid w:val="00A27D62"/>
    <w:rsid w:val="00A96569"/>
    <w:rsid w:val="00AE5F42"/>
    <w:rsid w:val="00B1108A"/>
    <w:rsid w:val="00B125C7"/>
    <w:rsid w:val="00B2525C"/>
    <w:rsid w:val="00B370E9"/>
    <w:rsid w:val="00B71EB8"/>
    <w:rsid w:val="00B76B9B"/>
    <w:rsid w:val="00B90789"/>
    <w:rsid w:val="00B9082E"/>
    <w:rsid w:val="00BB73CD"/>
    <w:rsid w:val="00BB7467"/>
    <w:rsid w:val="00BC1AE3"/>
    <w:rsid w:val="00BC66DD"/>
    <w:rsid w:val="00BD3638"/>
    <w:rsid w:val="00BD5684"/>
    <w:rsid w:val="00BE51C5"/>
    <w:rsid w:val="00BE5E08"/>
    <w:rsid w:val="00BE7637"/>
    <w:rsid w:val="00C066DB"/>
    <w:rsid w:val="00C16BDD"/>
    <w:rsid w:val="00C54A9B"/>
    <w:rsid w:val="00C61F65"/>
    <w:rsid w:val="00C73917"/>
    <w:rsid w:val="00C9136E"/>
    <w:rsid w:val="00C962C4"/>
    <w:rsid w:val="00CA4921"/>
    <w:rsid w:val="00CB7846"/>
    <w:rsid w:val="00CC68FD"/>
    <w:rsid w:val="00CC761B"/>
    <w:rsid w:val="00CD1F0C"/>
    <w:rsid w:val="00CD6CBD"/>
    <w:rsid w:val="00CF6AA3"/>
    <w:rsid w:val="00D04A57"/>
    <w:rsid w:val="00D54A18"/>
    <w:rsid w:val="00D5789D"/>
    <w:rsid w:val="00D57BAF"/>
    <w:rsid w:val="00D7080C"/>
    <w:rsid w:val="00D776B0"/>
    <w:rsid w:val="00DC692E"/>
    <w:rsid w:val="00DD3343"/>
    <w:rsid w:val="00DD528F"/>
    <w:rsid w:val="00E06E8E"/>
    <w:rsid w:val="00E12136"/>
    <w:rsid w:val="00E15BA3"/>
    <w:rsid w:val="00E46DF6"/>
    <w:rsid w:val="00E47577"/>
    <w:rsid w:val="00E5269C"/>
    <w:rsid w:val="00E53FB8"/>
    <w:rsid w:val="00E76375"/>
    <w:rsid w:val="00E77883"/>
    <w:rsid w:val="00EA3EDD"/>
    <w:rsid w:val="00EA6C33"/>
    <w:rsid w:val="00EC0B55"/>
    <w:rsid w:val="00EE4A87"/>
    <w:rsid w:val="00EF4FFB"/>
    <w:rsid w:val="00F00561"/>
    <w:rsid w:val="00F00578"/>
    <w:rsid w:val="00F1471E"/>
    <w:rsid w:val="00F2235A"/>
    <w:rsid w:val="00F3485E"/>
    <w:rsid w:val="00F40119"/>
    <w:rsid w:val="00F41722"/>
    <w:rsid w:val="00F450D2"/>
    <w:rsid w:val="00F47B06"/>
    <w:rsid w:val="00F61EC0"/>
    <w:rsid w:val="00F65D68"/>
    <w:rsid w:val="00F80395"/>
    <w:rsid w:val="00F92860"/>
    <w:rsid w:val="00FB02A5"/>
    <w:rsid w:val="00FD1C09"/>
    <w:rsid w:val="00FF4F43"/>
    <w:rsid w:val="08CFAC91"/>
    <w:rsid w:val="1C1CB09F"/>
    <w:rsid w:val="2100031E"/>
    <w:rsid w:val="253B258B"/>
    <w:rsid w:val="2BB8205D"/>
    <w:rsid w:val="322E3D59"/>
    <w:rsid w:val="42B6B372"/>
    <w:rsid w:val="5766E484"/>
    <w:rsid w:val="6BBC3636"/>
    <w:rsid w:val="778F2D36"/>
    <w:rsid w:val="7DC2A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E8E0EA"/>
  <w15:chartTrackingRefBased/>
  <w15:docId w15:val="{42A2502C-9C1B-4D17-BAEC-A443AF02F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70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17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5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rsid w:val="00B37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SUB BAB2,Tabel,gyjgy,heading 3,List Paragraph1,Heading 31,List Paragraph1 Char Char,Body of text,Colorful List - Accent 11,sub1,skripsi,Body of text+1,Body of text+2,Body of text+3,List Paragraph11,no subbab,DWA List 1"/>
    <w:basedOn w:val="Normal"/>
    <w:link w:val="ListParagraphChar"/>
    <w:uiPriority w:val="34"/>
    <w:qFormat/>
    <w:rsid w:val="00B370E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370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70E9"/>
  </w:style>
  <w:style w:type="paragraph" w:styleId="Footer">
    <w:name w:val="footer"/>
    <w:basedOn w:val="Normal"/>
    <w:link w:val="FooterChar"/>
    <w:uiPriority w:val="99"/>
    <w:unhideWhenUsed/>
    <w:rsid w:val="00B370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70E9"/>
  </w:style>
  <w:style w:type="character" w:customStyle="1" w:styleId="Heading1Char">
    <w:name w:val="Heading 1 Char"/>
    <w:basedOn w:val="DefaultParagraphFont"/>
    <w:link w:val="Heading1"/>
    <w:uiPriority w:val="9"/>
    <w:rsid w:val="00B370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370E9"/>
    <w:pPr>
      <w:outlineLvl w:val="9"/>
    </w:pPr>
  </w:style>
  <w:style w:type="table" w:customStyle="1" w:styleId="TableGrid1">
    <w:name w:val="Table Grid1"/>
    <w:basedOn w:val="TableNormal"/>
    <w:next w:val="TableGrid"/>
    <w:uiPriority w:val="39"/>
    <w:rsid w:val="005C58DB"/>
    <w:pPr>
      <w:spacing w:after="0" w:line="240" w:lineRule="auto"/>
    </w:pPr>
    <w:rPr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902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link w:val="TitleChar"/>
    <w:uiPriority w:val="10"/>
    <w:qFormat/>
    <w:rsid w:val="0078382D"/>
    <w:pPr>
      <w:suppressAutoHyphens/>
      <w:spacing w:before="240" w:after="60" w:line="360" w:lineRule="auto"/>
      <w:ind w:leftChars="-1" w:left="-1" w:hangingChars="1" w:hanging="1"/>
      <w:jc w:val="center"/>
      <w:textDirection w:val="btLr"/>
      <w:textAlignment w:val="top"/>
      <w:outlineLvl w:val="0"/>
    </w:pPr>
    <w:rPr>
      <w:rFonts w:ascii="Arial" w:eastAsia="Times New Roman" w:hAnsi="Arial" w:cs="Times New Roman"/>
      <w:b/>
      <w:kern w:val="28"/>
      <w:position w:val="-1"/>
      <w:sz w:val="24"/>
      <w:szCs w:val="24"/>
      <w:lang w:val="en-GB"/>
    </w:rPr>
  </w:style>
  <w:style w:type="character" w:customStyle="1" w:styleId="TitleChar">
    <w:name w:val="Title Char"/>
    <w:basedOn w:val="DefaultParagraphFont"/>
    <w:link w:val="Title"/>
    <w:uiPriority w:val="10"/>
    <w:rsid w:val="0078382D"/>
    <w:rPr>
      <w:rFonts w:ascii="Arial" w:eastAsia="Times New Roman" w:hAnsi="Arial" w:cs="Times New Roman"/>
      <w:b/>
      <w:kern w:val="28"/>
      <w:position w:val="-1"/>
      <w:sz w:val="24"/>
      <w:szCs w:val="24"/>
      <w:lang w:val="en-GB"/>
    </w:rPr>
  </w:style>
  <w:style w:type="character" w:customStyle="1" w:styleId="ListParagraphChar">
    <w:name w:val="List Paragraph Char"/>
    <w:aliases w:val="SUB BAB2 Char,Tabel Char,gyjgy Char,heading 3 Char,List Paragraph1 Char,Heading 31 Char,List Paragraph1 Char Char Char,Body of text Char,Colorful List - Accent 11 Char,sub1 Char,skripsi Char,Body of text+1 Char,Body of text+2 Char"/>
    <w:basedOn w:val="DefaultParagraphFont"/>
    <w:link w:val="ListParagraph"/>
    <w:uiPriority w:val="34"/>
    <w:qFormat/>
    <w:rsid w:val="00740E8A"/>
  </w:style>
  <w:style w:type="paragraph" w:customStyle="1" w:styleId="paragraph">
    <w:name w:val="paragraph"/>
    <w:basedOn w:val="Normal"/>
    <w:rsid w:val="00C16B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C16BDD"/>
  </w:style>
  <w:style w:type="character" w:customStyle="1" w:styleId="contentcontrolboundarysink">
    <w:name w:val="contentcontrolboundarysink"/>
    <w:basedOn w:val="DefaultParagraphFont"/>
    <w:rsid w:val="00C16BDD"/>
  </w:style>
  <w:style w:type="character" w:customStyle="1" w:styleId="eop">
    <w:name w:val="eop"/>
    <w:basedOn w:val="DefaultParagraphFont"/>
    <w:rsid w:val="00C16BDD"/>
  </w:style>
  <w:style w:type="character" w:customStyle="1" w:styleId="tabchar">
    <w:name w:val="tabchar"/>
    <w:basedOn w:val="DefaultParagraphFont"/>
    <w:rsid w:val="00CC68FD"/>
  </w:style>
  <w:style w:type="paragraph" w:styleId="NormalWeb">
    <w:name w:val="Normal (Web)"/>
    <w:basedOn w:val="Normal"/>
    <w:uiPriority w:val="99"/>
    <w:unhideWhenUsed/>
    <w:rsid w:val="001E1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C17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751126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C066DB"/>
    <w:pPr>
      <w:tabs>
        <w:tab w:val="left" w:pos="440"/>
        <w:tab w:val="right" w:leader="dot" w:pos="8261"/>
      </w:tabs>
      <w:spacing w:after="100"/>
      <w:jc w:val="right"/>
    </w:pPr>
  </w:style>
  <w:style w:type="character" w:styleId="Hyperlink">
    <w:name w:val="Hyperlink"/>
    <w:basedOn w:val="DefaultParagraphFont"/>
    <w:uiPriority w:val="99"/>
    <w:unhideWhenUsed/>
    <w:rsid w:val="000F58B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1EB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4150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40A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0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3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6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3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1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4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5552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82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2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53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51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23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3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370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14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75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9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86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06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0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12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87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79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7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78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7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64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4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105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09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10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419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7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37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8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5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1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1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3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6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6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6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5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8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8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7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2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4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4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7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9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1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6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1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9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0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5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0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83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9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3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1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4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8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0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9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4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RelyOnCSS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FP04-Template%20SDD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82BA914698D4165802400F3F02E3C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97397D-3E45-4B0F-A4A2-CB868310882A}"/>
      </w:docPartPr>
      <w:docPartBody>
        <w:p w:rsidR="001A2F1E" w:rsidRDefault="001A2F1E" w:rsidP="001A2F1E">
          <w:pPr>
            <w:pStyle w:val="682BA914698D4165802400F3F02E3CCF"/>
          </w:pPr>
          <w:r w:rsidRPr="00242E3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FE9441973FC491B9FB7A81258F062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E48066-D19E-47EB-B8B3-B9E35606B4C3}"/>
      </w:docPartPr>
      <w:docPartBody>
        <w:p w:rsidR="001A2F1E" w:rsidRDefault="001A2F1E" w:rsidP="001A2F1E">
          <w:pPr>
            <w:pStyle w:val="DFE9441973FC491B9FB7A81258F0627A"/>
          </w:pPr>
          <w:r w:rsidRPr="00242E3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0B68A63C9946928CF654179DDF2E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A74F35-C890-4C64-9182-3A5C3511FF30}"/>
      </w:docPartPr>
      <w:docPartBody>
        <w:p w:rsidR="001A2F1E" w:rsidRDefault="001A2F1E" w:rsidP="001A2F1E">
          <w:pPr>
            <w:pStyle w:val="040B68A63C9946928CF654179DDF2EC8"/>
          </w:pPr>
          <w:r w:rsidRPr="00242E3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8AD401276EF42678B6BCA790A5257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798B1D-10F4-4D05-B9CA-DC2F5CEB9361}"/>
      </w:docPartPr>
      <w:docPartBody>
        <w:p w:rsidR="001A2F1E" w:rsidRDefault="001A2F1E" w:rsidP="001A2F1E">
          <w:pPr>
            <w:pStyle w:val="28AD401276EF42678B6BCA790A5257B8"/>
          </w:pPr>
          <w:r w:rsidRPr="00242E3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79D4080BCEC471987660C29514528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8A298A-0CE2-41B7-85B8-01EFBF2B2314}"/>
      </w:docPartPr>
      <w:docPartBody>
        <w:p w:rsidR="001A2F1E" w:rsidRDefault="001A2F1E" w:rsidP="001A2F1E">
          <w:pPr>
            <w:pStyle w:val="479D4080BCEC471987660C29514528D8"/>
          </w:pPr>
          <w:r w:rsidRPr="00242E3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CD3F1F20EB1450AA1C76F87B40B7A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D34445-C33E-40CE-B773-4423F0172D5B}"/>
      </w:docPartPr>
      <w:docPartBody>
        <w:p w:rsidR="001A2F1E" w:rsidRDefault="001A2F1E" w:rsidP="001A2F1E">
          <w:pPr>
            <w:pStyle w:val="8CD3F1F20EB1450AA1C76F87B40B7A95"/>
          </w:pPr>
          <w:r w:rsidRPr="00242E3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E77E201046542C2B001732A6A18F5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267458-C5F9-453D-B08E-AFC23C911C1A}"/>
      </w:docPartPr>
      <w:docPartBody>
        <w:p w:rsidR="001A1AAF" w:rsidRDefault="001A2F1E" w:rsidP="001A2F1E">
          <w:pPr>
            <w:pStyle w:val="3E77E201046542C2B001732A6A18F520"/>
          </w:pPr>
          <w:r w:rsidRPr="00242E3E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F1E"/>
    <w:rsid w:val="001A1AAF"/>
    <w:rsid w:val="001A2F1E"/>
    <w:rsid w:val="00985EBD"/>
    <w:rsid w:val="00CA5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A2F1E"/>
    <w:rPr>
      <w:color w:val="666666"/>
    </w:rPr>
  </w:style>
  <w:style w:type="paragraph" w:customStyle="1" w:styleId="F547EFF906934E21A0B7C1DA1AF0C686">
    <w:name w:val="F547EFF906934E21A0B7C1DA1AF0C686"/>
    <w:rsid w:val="001A2F1E"/>
  </w:style>
  <w:style w:type="paragraph" w:customStyle="1" w:styleId="8DC6AEEEB1F34D6CA051B90E18862701">
    <w:name w:val="8DC6AEEEB1F34D6CA051B90E18862701"/>
    <w:rsid w:val="001A2F1E"/>
  </w:style>
  <w:style w:type="paragraph" w:customStyle="1" w:styleId="B1C9EBDCADB54395916FB0D2E6970AB8">
    <w:name w:val="B1C9EBDCADB54395916FB0D2E6970AB8"/>
    <w:rsid w:val="001A2F1E"/>
  </w:style>
  <w:style w:type="paragraph" w:customStyle="1" w:styleId="142BF9E68DA0407F8D7957C360ACBCA4">
    <w:name w:val="142BF9E68DA0407F8D7957C360ACBCA4"/>
    <w:rsid w:val="001A2F1E"/>
  </w:style>
  <w:style w:type="paragraph" w:customStyle="1" w:styleId="595C4BC84C9B42978B00D8EB81402247">
    <w:name w:val="595C4BC84C9B42978B00D8EB81402247"/>
    <w:rsid w:val="001A2F1E"/>
  </w:style>
  <w:style w:type="paragraph" w:customStyle="1" w:styleId="94A5B2FDFE8341ABA3D29C5DFE13BC32">
    <w:name w:val="94A5B2FDFE8341ABA3D29C5DFE13BC32"/>
    <w:rsid w:val="001A2F1E"/>
  </w:style>
  <w:style w:type="paragraph" w:customStyle="1" w:styleId="682BA914698D4165802400F3F02E3CCF">
    <w:name w:val="682BA914698D4165802400F3F02E3CCF"/>
    <w:rsid w:val="001A2F1E"/>
  </w:style>
  <w:style w:type="paragraph" w:customStyle="1" w:styleId="DFE9441973FC491B9FB7A81258F0627A">
    <w:name w:val="DFE9441973FC491B9FB7A81258F0627A"/>
    <w:rsid w:val="001A2F1E"/>
  </w:style>
  <w:style w:type="paragraph" w:customStyle="1" w:styleId="040B68A63C9946928CF654179DDF2EC8">
    <w:name w:val="040B68A63C9946928CF654179DDF2EC8"/>
    <w:rsid w:val="001A2F1E"/>
  </w:style>
  <w:style w:type="paragraph" w:customStyle="1" w:styleId="28AD401276EF42678B6BCA790A5257B8">
    <w:name w:val="28AD401276EF42678B6BCA790A5257B8"/>
    <w:rsid w:val="001A2F1E"/>
  </w:style>
  <w:style w:type="paragraph" w:customStyle="1" w:styleId="479D4080BCEC471987660C29514528D8">
    <w:name w:val="479D4080BCEC471987660C29514528D8"/>
    <w:rsid w:val="001A2F1E"/>
  </w:style>
  <w:style w:type="paragraph" w:customStyle="1" w:styleId="8CD3F1F20EB1450AA1C76F87B40B7A95">
    <w:name w:val="8CD3F1F20EB1450AA1C76F87B40B7A95"/>
    <w:rsid w:val="001A2F1E"/>
  </w:style>
  <w:style w:type="paragraph" w:customStyle="1" w:styleId="3E77E201046542C2B001732A6A18F520">
    <w:name w:val="3E77E201046542C2B001732A6A18F520"/>
    <w:rsid w:val="001A2F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10a9d94-0934-40bc-acf3-08c68e4a4251" xsi:nil="true"/>
    <lcf76f155ced4ddcb4097134ff3c332f xmlns="67f6c0c3-60f1-41bd-8fad-0a2c637d08a6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79AF332AE587468DA01ED6CCB6AD5D" ma:contentTypeVersion="11" ma:contentTypeDescription="Create a new document." ma:contentTypeScope="" ma:versionID="b9e360219193203e7aaf6ec6f318d615">
  <xsd:schema xmlns:xsd="http://www.w3.org/2001/XMLSchema" xmlns:xs="http://www.w3.org/2001/XMLSchema" xmlns:p="http://schemas.microsoft.com/office/2006/metadata/properties" xmlns:ns2="67f6c0c3-60f1-41bd-8fad-0a2c637d08a6" xmlns:ns3="410a9d94-0934-40bc-acf3-08c68e4a4251" targetNamespace="http://schemas.microsoft.com/office/2006/metadata/properties" ma:root="true" ma:fieldsID="742b8c326f0c9cd02960a2eb57039e3a" ns2:_="" ns3:_="">
    <xsd:import namespace="67f6c0c3-60f1-41bd-8fad-0a2c637d08a6"/>
    <xsd:import namespace="410a9d94-0934-40bc-acf3-08c68e4a42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f6c0c3-60f1-41bd-8fad-0a2c637d08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236acf38-2809-431a-aec3-0994c6db43e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0a9d94-0934-40bc-acf3-08c68e4a425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1ee2b9f-f932-41d4-8b86-d4164322dab4}" ma:internalName="TaxCatchAll" ma:showField="CatchAllData" ma:web="410a9d94-0934-40bc-acf3-08c68e4a42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15FE4-3A35-4638-B329-961CF4279B0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5ED4E8-B0E4-4BC5-9BC5-BB10B2AB5656}">
  <ds:schemaRefs>
    <ds:schemaRef ds:uri="http://schemas.microsoft.com/office/2006/metadata/properties"/>
    <ds:schemaRef ds:uri="http://schemas.microsoft.com/office/infopath/2007/PartnerControls"/>
    <ds:schemaRef ds:uri="410a9d94-0934-40bc-acf3-08c68e4a4251"/>
    <ds:schemaRef ds:uri="67f6c0c3-60f1-41bd-8fad-0a2c637d08a6"/>
  </ds:schemaRefs>
</ds:datastoreItem>
</file>

<file path=customXml/itemProps3.xml><?xml version="1.0" encoding="utf-8"?>
<ds:datastoreItem xmlns:ds="http://schemas.openxmlformats.org/officeDocument/2006/customXml" ds:itemID="{6C07E499-694E-40F0-857A-1D625DC12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f6c0c3-60f1-41bd-8fad-0a2c637d08a6"/>
    <ds:schemaRef ds:uri="410a9d94-0934-40bc-acf3-08c68e4a42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EE254B-500A-431E-8830-108AAF03A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FP04-Template SDD.dotx</Template>
  <TotalTime>41</TotalTime>
  <Pages>120</Pages>
  <Words>11691</Words>
  <Characters>66643</Characters>
  <Application>Microsoft Office Word</Application>
  <DocSecurity>0</DocSecurity>
  <Lines>555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Syifa Aulia</cp:lastModifiedBy>
  <cp:revision>4</cp:revision>
  <cp:lastPrinted>2025-05-07T23:41:00Z</cp:lastPrinted>
  <dcterms:created xsi:type="dcterms:W3CDTF">2025-06-13T01:26:00Z</dcterms:created>
  <dcterms:modified xsi:type="dcterms:W3CDTF">2025-06-13T02:32:00Z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0x010100C979AF332AE587468DA01ED6CCB6AD5D</vt:lpwstr>
  </property>
  <property fmtid="{D5CDD505-2E9C-101B-9397-08002B2CF9AE}" pid="3" name="MediaServiceImageTags">
    <vt:lpwstr/>
  </property>
</Properties>
</file>