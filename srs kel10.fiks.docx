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73BB1" w14:textId="40BF33EF" w:rsidR="00B370E9" w:rsidRPr="004E624C" w:rsidRDefault="00855303" w:rsidP="004D440E">
      <w:pPr>
        <w:spacing w:after="0" w:line="276" w:lineRule="auto"/>
        <w:jc w:val="center"/>
        <w:rPr>
          <w:sz w:val="32"/>
          <w:szCs w:val="32"/>
        </w:rPr>
      </w:pPr>
      <w:proofErr w:type="spellStart"/>
      <w:r w:rsidRPr="2B68714E">
        <w:rPr>
          <w:rFonts w:ascii="Times New Roman" w:hAnsi="Times New Roman" w:cs="Times New Roman"/>
          <w:b/>
          <w:bCs/>
          <w:sz w:val="32"/>
          <w:szCs w:val="32"/>
        </w:rPr>
        <w:t>Pengembangan</w:t>
      </w:r>
      <w:proofErr w:type="spellEnd"/>
      <w:r w:rsidRPr="2B68714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2B68714E">
        <w:rPr>
          <w:rFonts w:ascii="Times New Roman" w:hAnsi="Times New Roman" w:cs="Times New Roman"/>
          <w:b/>
          <w:bCs/>
          <w:sz w:val="32"/>
          <w:szCs w:val="32"/>
        </w:rPr>
        <w:t>Sistem</w:t>
      </w:r>
      <w:proofErr w:type="spellEnd"/>
      <w:r w:rsidRPr="2B68714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100607" w:rsidRPr="2B68714E">
        <w:rPr>
          <w:rFonts w:ascii="Times New Roman" w:hAnsi="Times New Roman" w:cs="Times New Roman"/>
          <w:b/>
          <w:bCs/>
          <w:sz w:val="32"/>
          <w:szCs w:val="32"/>
        </w:rPr>
        <w:t>Pembelajaran</w:t>
      </w:r>
      <w:proofErr w:type="spellEnd"/>
      <w:r w:rsidR="00100607" w:rsidRPr="2B68714E">
        <w:rPr>
          <w:rFonts w:ascii="Times New Roman" w:hAnsi="Times New Roman" w:cs="Times New Roman"/>
          <w:b/>
          <w:bCs/>
          <w:sz w:val="32"/>
          <w:szCs w:val="32"/>
        </w:rPr>
        <w:t xml:space="preserve"> Digital </w:t>
      </w:r>
      <w:proofErr w:type="spellStart"/>
      <w:r w:rsidR="00100607" w:rsidRPr="2B68714E">
        <w:rPr>
          <w:rFonts w:ascii="Times New Roman" w:hAnsi="Times New Roman" w:cs="Times New Roman"/>
          <w:b/>
          <w:bCs/>
          <w:sz w:val="32"/>
          <w:szCs w:val="32"/>
        </w:rPr>
        <w:t>untuk</w:t>
      </w:r>
      <w:proofErr w:type="spellEnd"/>
      <w:r w:rsidR="00100607" w:rsidRPr="2B68714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100607" w:rsidRPr="2B68714E">
        <w:rPr>
          <w:rFonts w:ascii="Times New Roman" w:hAnsi="Times New Roman" w:cs="Times New Roman"/>
          <w:b/>
          <w:bCs/>
          <w:sz w:val="32"/>
          <w:szCs w:val="32"/>
        </w:rPr>
        <w:t>Meningkatkan</w:t>
      </w:r>
      <w:proofErr w:type="spellEnd"/>
      <w:r w:rsidR="00100607" w:rsidRPr="2B68714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100607" w:rsidRPr="2B68714E">
        <w:rPr>
          <w:rFonts w:ascii="Times New Roman" w:hAnsi="Times New Roman" w:cs="Times New Roman"/>
          <w:b/>
          <w:bCs/>
          <w:sz w:val="32"/>
          <w:szCs w:val="32"/>
        </w:rPr>
        <w:t>Akses</w:t>
      </w:r>
      <w:proofErr w:type="spellEnd"/>
      <w:r w:rsidR="00100607" w:rsidRPr="2B68714E">
        <w:rPr>
          <w:rFonts w:ascii="Times New Roman" w:hAnsi="Times New Roman" w:cs="Times New Roman"/>
          <w:b/>
          <w:bCs/>
          <w:sz w:val="32"/>
          <w:szCs w:val="32"/>
        </w:rPr>
        <w:t xml:space="preserve"> dan </w:t>
      </w:r>
      <w:proofErr w:type="spellStart"/>
      <w:r w:rsidR="00100607" w:rsidRPr="2B68714E">
        <w:rPr>
          <w:rFonts w:ascii="Times New Roman" w:hAnsi="Times New Roman" w:cs="Times New Roman"/>
          <w:b/>
          <w:bCs/>
          <w:sz w:val="32"/>
          <w:szCs w:val="32"/>
        </w:rPr>
        <w:t>Kualitas</w:t>
      </w:r>
      <w:proofErr w:type="spellEnd"/>
      <w:r w:rsidR="00100607" w:rsidRPr="2B68714E">
        <w:rPr>
          <w:rFonts w:ascii="Times New Roman" w:hAnsi="Times New Roman" w:cs="Times New Roman"/>
          <w:b/>
          <w:bCs/>
          <w:sz w:val="32"/>
          <w:szCs w:val="32"/>
        </w:rPr>
        <w:t xml:space="preserve"> Pendidikan di SKB </w:t>
      </w:r>
      <w:proofErr w:type="spellStart"/>
      <w:r w:rsidR="00100607" w:rsidRPr="2B68714E">
        <w:rPr>
          <w:rFonts w:ascii="Times New Roman" w:hAnsi="Times New Roman" w:cs="Times New Roman"/>
          <w:b/>
          <w:bCs/>
          <w:sz w:val="32"/>
          <w:szCs w:val="32"/>
        </w:rPr>
        <w:t>Kabupaten</w:t>
      </w:r>
      <w:proofErr w:type="spellEnd"/>
      <w:r w:rsidR="00100607" w:rsidRPr="2B68714E">
        <w:rPr>
          <w:rFonts w:ascii="Times New Roman" w:hAnsi="Times New Roman" w:cs="Times New Roman"/>
          <w:b/>
          <w:bCs/>
          <w:sz w:val="32"/>
          <w:szCs w:val="32"/>
        </w:rPr>
        <w:t xml:space="preserve"> Subang</w:t>
      </w:r>
    </w:p>
    <w:p w14:paraId="6369AE3F" w14:textId="77777777" w:rsidR="00B370E9" w:rsidRDefault="00B370E9" w:rsidP="004D440E">
      <w:pPr>
        <w:spacing w:after="0" w:line="276" w:lineRule="auto"/>
        <w:jc w:val="center"/>
      </w:pPr>
    </w:p>
    <w:p w14:paraId="684E8286" w14:textId="77777777" w:rsidR="00B370E9" w:rsidRDefault="00B370E9" w:rsidP="004D440E">
      <w:pPr>
        <w:spacing w:after="0" w:line="276" w:lineRule="auto"/>
        <w:jc w:val="center"/>
      </w:pPr>
    </w:p>
    <w:p w14:paraId="26F22E24" w14:textId="5E1B8DB1" w:rsidR="00B370E9" w:rsidRDefault="00B370E9" w:rsidP="004D440E">
      <w:pPr>
        <w:spacing w:after="0" w:line="276" w:lineRule="auto"/>
        <w:jc w:val="righ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370E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SOFTWARE REQUIREMENTS </w:t>
      </w:r>
      <w:r w:rsidR="007E7DFA">
        <w:rPr>
          <w:rFonts w:ascii="Times New Roman" w:hAnsi="Times New Roman" w:cs="Times New Roman"/>
          <w:b/>
          <w:bCs/>
          <w:i/>
          <w:iCs/>
          <w:sz w:val="24"/>
          <w:szCs w:val="24"/>
        </w:rPr>
        <w:t>SPECIFICATION</w:t>
      </w:r>
    </w:p>
    <w:p w14:paraId="33E0DE4A" w14:textId="538D7A5A" w:rsidR="00B370E9" w:rsidRDefault="00B370E9" w:rsidP="004D440E">
      <w:pPr>
        <w:spacing w:after="0" w:line="276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Version: </w:t>
      </w:r>
      <w:r>
        <w:rPr>
          <w:rFonts w:ascii="Times New Roman" w:hAnsi="Times New Roman" w:cs="Times New Roman"/>
          <w:b/>
          <w:bCs/>
          <w:sz w:val="24"/>
          <w:szCs w:val="24"/>
        </w:rPr>
        <w:t>&lt;1.</w:t>
      </w:r>
      <w:r w:rsidR="00240645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54BC9419" w14:textId="77777777" w:rsidR="00B370E9" w:rsidRDefault="00B370E9" w:rsidP="004D440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8A6D67" w14:textId="263CCD16" w:rsidR="00B370E9" w:rsidRDefault="00B370E9" w:rsidP="004D440E">
      <w:pPr>
        <w:spacing w:after="0" w:line="276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3874AC65" w14:textId="77777777" w:rsidR="00855303" w:rsidRDefault="00855303" w:rsidP="004D440E">
      <w:pPr>
        <w:spacing w:after="0" w:line="276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1693FEF5" w14:textId="75DEAEE4" w:rsidR="00B370E9" w:rsidRDefault="00100607" w:rsidP="004D440E">
      <w:pPr>
        <w:spacing w:after="0" w:line="276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Fitriawati</w:t>
      </w:r>
      <w:r w:rsidR="00B370E9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236AEA">
        <w:rPr>
          <w:rFonts w:ascii="Times New Roman" w:hAnsi="Times New Roman" w:cs="Times New Roman"/>
          <w:b/>
          <w:bCs/>
          <w:sz w:val="24"/>
          <w:szCs w:val="24"/>
        </w:rPr>
        <w:t>101</w:t>
      </w:r>
      <w:r>
        <w:rPr>
          <w:rFonts w:ascii="Times New Roman" w:hAnsi="Times New Roman" w:cs="Times New Roman"/>
          <w:b/>
          <w:bCs/>
          <w:sz w:val="24"/>
          <w:szCs w:val="24"/>
        </w:rPr>
        <w:t>100</w:t>
      </w:r>
      <w:r w:rsidR="005E2C21">
        <w:rPr>
          <w:rFonts w:ascii="Times New Roman" w:hAnsi="Times New Roman" w:cs="Times New Roman"/>
          <w:b/>
          <w:bCs/>
          <w:sz w:val="24"/>
          <w:szCs w:val="24"/>
        </w:rPr>
        <w:t>20</w:t>
      </w:r>
    </w:p>
    <w:p w14:paraId="777FF699" w14:textId="32D4B363" w:rsidR="00100607" w:rsidRDefault="00100607" w:rsidP="004D440E">
      <w:pPr>
        <w:spacing w:after="0" w:line="276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Siti Agniatul Rohmah </w:t>
      </w:r>
      <w:r w:rsidR="00FB2CBB">
        <w:rPr>
          <w:rFonts w:ascii="Times New Roman" w:hAnsi="Times New Roman" w:cs="Times New Roman"/>
          <w:b/>
          <w:bCs/>
          <w:sz w:val="24"/>
          <w:szCs w:val="24"/>
        </w:rPr>
        <w:t>– 10110056</w:t>
      </w:r>
    </w:p>
    <w:p w14:paraId="2016D939" w14:textId="280516E2" w:rsidR="00FB2CBB" w:rsidRDefault="00FB2CBB" w:rsidP="004D440E">
      <w:pPr>
        <w:spacing w:after="0" w:line="276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Syifa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Nazwa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Aulia - 1011005</w:t>
      </w:r>
      <w:r w:rsidR="00191724"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22178578" w14:textId="77777777" w:rsidR="00FB2CBB" w:rsidRDefault="00FB2CBB" w:rsidP="004D440E">
      <w:pPr>
        <w:spacing w:after="0" w:line="276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7B67FF3E" w14:textId="77777777" w:rsidR="00FB2CBB" w:rsidRDefault="00FB2CBB" w:rsidP="004D440E">
      <w:pPr>
        <w:spacing w:after="0" w:line="276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2880AD40" w14:textId="77777777" w:rsidR="002B1090" w:rsidRDefault="002B1090" w:rsidP="004D440E">
      <w:pPr>
        <w:spacing w:after="0" w:line="276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04476976" w14:textId="77777777" w:rsidR="00FB2CBB" w:rsidRDefault="00FB2CBB" w:rsidP="004D440E">
      <w:pPr>
        <w:spacing w:after="0" w:line="276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0152FBAC" w14:textId="4573987D" w:rsidR="00FB2CBB" w:rsidRDefault="00FB2CBB" w:rsidP="004D440E">
      <w:pPr>
        <w:spacing w:after="0" w:line="276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7EADBEA2" w14:textId="408E062F" w:rsidR="00735C3A" w:rsidRDefault="00735C3A" w:rsidP="004D440E">
      <w:pPr>
        <w:spacing w:after="0" w:line="276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238FFD09" w14:textId="65EB1271" w:rsidR="00735C3A" w:rsidRDefault="00735C3A" w:rsidP="004D440E">
      <w:pPr>
        <w:spacing w:after="0" w:line="276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062F6088" w14:textId="6296EEF6" w:rsidR="00735C3A" w:rsidRDefault="00735C3A" w:rsidP="004D440E">
      <w:pPr>
        <w:spacing w:after="0" w:line="276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535A3DFD" w14:textId="4808FEF5" w:rsidR="00735C3A" w:rsidRDefault="00735C3A" w:rsidP="004D440E">
      <w:pPr>
        <w:spacing w:after="0" w:line="276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4028D167" w14:textId="78F62A31" w:rsidR="00735C3A" w:rsidRDefault="00735C3A" w:rsidP="004D440E">
      <w:pPr>
        <w:spacing w:after="0" w:line="276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16BD8879" w14:textId="00294860" w:rsidR="00735C3A" w:rsidRDefault="00735C3A" w:rsidP="004D440E">
      <w:pPr>
        <w:spacing w:after="0" w:line="276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4ACA4A1D" w14:textId="4D8A2010" w:rsidR="00735C3A" w:rsidRDefault="00735C3A" w:rsidP="004D440E">
      <w:pPr>
        <w:spacing w:after="0" w:line="276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46FCF2C2" w14:textId="70F9DA5C" w:rsidR="00735C3A" w:rsidRDefault="00735C3A" w:rsidP="004D440E">
      <w:pPr>
        <w:spacing w:after="0" w:line="276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3C3AEC1D" w14:textId="3B80F591" w:rsidR="00735C3A" w:rsidRDefault="00735C3A" w:rsidP="004D440E">
      <w:pPr>
        <w:spacing w:after="0" w:line="276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6FAAF6F0" w14:textId="77777777" w:rsidR="00735C3A" w:rsidRDefault="00735C3A" w:rsidP="004D440E">
      <w:pPr>
        <w:spacing w:after="0" w:line="276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678DB4E9" w14:textId="77777777" w:rsidR="00FB2CBB" w:rsidRDefault="00FB2CBB" w:rsidP="004D440E">
      <w:pPr>
        <w:spacing w:after="0" w:line="276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506F3BD9" w14:textId="664B9738" w:rsidR="00B370E9" w:rsidRPr="00B370E9" w:rsidRDefault="00B370E9" w:rsidP="004D440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70E9">
        <w:rPr>
          <w:rFonts w:ascii="Times New Roman" w:hAnsi="Times New Roman" w:cs="Times New Roman"/>
          <w:b/>
          <w:bCs/>
          <w:sz w:val="28"/>
          <w:szCs w:val="28"/>
        </w:rPr>
        <w:t>PROGRAM STUDI SISTEM INFORMASI</w:t>
      </w:r>
    </w:p>
    <w:p w14:paraId="5657D05E" w14:textId="7D4B21D5" w:rsidR="00B370E9" w:rsidRPr="00B370E9" w:rsidRDefault="00B370E9" w:rsidP="004D440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70E9">
        <w:rPr>
          <w:rFonts w:ascii="Times New Roman" w:hAnsi="Times New Roman" w:cs="Times New Roman"/>
          <w:b/>
          <w:bCs/>
          <w:sz w:val="28"/>
          <w:szCs w:val="28"/>
        </w:rPr>
        <w:t xml:space="preserve">JURUSAN </w:t>
      </w:r>
      <w:r w:rsidR="00855303">
        <w:rPr>
          <w:rFonts w:ascii="Times New Roman" w:hAnsi="Times New Roman" w:cs="Times New Roman"/>
          <w:b/>
          <w:bCs/>
          <w:sz w:val="28"/>
          <w:szCs w:val="28"/>
        </w:rPr>
        <w:t>TEKNOLOGI INFORMASI DAN KOMPUTER</w:t>
      </w:r>
    </w:p>
    <w:p w14:paraId="01E18C81" w14:textId="77777777" w:rsidR="00B370E9" w:rsidRPr="00B370E9" w:rsidRDefault="00B370E9" w:rsidP="004D440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70E9">
        <w:rPr>
          <w:rFonts w:ascii="Times New Roman" w:hAnsi="Times New Roman" w:cs="Times New Roman"/>
          <w:b/>
          <w:bCs/>
          <w:sz w:val="28"/>
          <w:szCs w:val="28"/>
        </w:rPr>
        <w:t>POLITEKNIK NEGERI SUBANG</w:t>
      </w:r>
    </w:p>
    <w:p w14:paraId="66CC108A" w14:textId="4A31F0A4" w:rsidR="00861DD8" w:rsidRDefault="00B370E9" w:rsidP="004D440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70E9">
        <w:rPr>
          <w:rFonts w:ascii="Times New Roman" w:hAnsi="Times New Roman" w:cs="Times New Roman"/>
          <w:b/>
          <w:bCs/>
          <w:sz w:val="28"/>
          <w:szCs w:val="28"/>
        </w:rPr>
        <w:t>202</w:t>
      </w:r>
      <w:r w:rsidR="00855303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150ED69B" w14:textId="77777777" w:rsidR="002B1090" w:rsidRDefault="002B1090" w:rsidP="004D440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2B1090" w:rsidSect="002B1090">
          <w:headerReference w:type="default" r:id="rId11"/>
          <w:footerReference w:type="default" r:id="rId12"/>
          <w:headerReference w:type="first" r:id="rId13"/>
          <w:pgSz w:w="12240" w:h="15840"/>
          <w:pgMar w:top="1701" w:right="1701" w:bottom="1701" w:left="2268" w:header="720" w:footer="720" w:gutter="0"/>
          <w:cols w:space="720"/>
          <w:titlePg/>
          <w:docGrid w:linePitch="360"/>
        </w:sectPr>
      </w:pPr>
    </w:p>
    <w:p w14:paraId="1F728A2E" w14:textId="44B5FF45" w:rsidR="00861DD8" w:rsidRDefault="00861DD8" w:rsidP="004D440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20D48">
        <w:rPr>
          <w:rFonts w:ascii="Times New Roman" w:hAnsi="Times New Roman" w:cs="Times New Roman"/>
          <w:b/>
          <w:bCs/>
          <w:sz w:val="24"/>
          <w:szCs w:val="24"/>
        </w:rPr>
        <w:lastRenderedPageBreak/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0"/>
        <w:gridCol w:w="1552"/>
        <w:gridCol w:w="2568"/>
        <w:gridCol w:w="2061"/>
      </w:tblGrid>
      <w:tr w:rsidR="00AC4390" w14:paraId="06DDC00E" w14:textId="77777777" w:rsidTr="00AC4390">
        <w:tc>
          <w:tcPr>
            <w:tcW w:w="2080" w:type="dxa"/>
          </w:tcPr>
          <w:p w14:paraId="3A8F667D" w14:textId="77777777" w:rsidR="00AC4390" w:rsidRDefault="00AC4390" w:rsidP="004D440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552" w:type="dxa"/>
          </w:tcPr>
          <w:p w14:paraId="2A5B9311" w14:textId="77777777" w:rsidR="00AC4390" w:rsidRDefault="00AC4390" w:rsidP="004D440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2568" w:type="dxa"/>
          </w:tcPr>
          <w:p w14:paraId="1625BBDC" w14:textId="77777777" w:rsidR="00AC4390" w:rsidRDefault="00AC4390" w:rsidP="004D440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061" w:type="dxa"/>
          </w:tcPr>
          <w:p w14:paraId="40A4A1BE" w14:textId="77777777" w:rsidR="00AC4390" w:rsidRPr="00AA2950" w:rsidRDefault="00AC4390" w:rsidP="004D440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Author</w:t>
            </w:r>
          </w:p>
        </w:tc>
      </w:tr>
      <w:tr w:rsidR="00AC4390" w14:paraId="265CEE21" w14:textId="77777777" w:rsidTr="00AC4390">
        <w:tc>
          <w:tcPr>
            <w:tcW w:w="2080" w:type="dxa"/>
          </w:tcPr>
          <w:p w14:paraId="041D9E40" w14:textId="77777777" w:rsidR="00AC4390" w:rsidRPr="00AA2950" w:rsidRDefault="00AC4390" w:rsidP="004D440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21/02/2025</w:t>
            </w:r>
          </w:p>
        </w:tc>
        <w:tc>
          <w:tcPr>
            <w:tcW w:w="1552" w:type="dxa"/>
          </w:tcPr>
          <w:p w14:paraId="7F4CA376" w14:textId="77777777" w:rsidR="00AC4390" w:rsidRPr="00AA2950" w:rsidRDefault="00AC4390" w:rsidP="004D440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568" w:type="dxa"/>
          </w:tcPr>
          <w:p w14:paraId="3A27D822" w14:textId="77777777" w:rsidR="00AC4390" w:rsidRPr="00AA2950" w:rsidRDefault="00AC4390" w:rsidP="004D44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2061" w:type="dxa"/>
          </w:tcPr>
          <w:p w14:paraId="259B6A58" w14:textId="77777777" w:rsidR="00AC4390" w:rsidRDefault="00AC4390" w:rsidP="004D44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Syifa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Nazwa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Aulia</w:t>
            </w:r>
          </w:p>
          <w:p w14:paraId="564B6B37" w14:textId="77777777" w:rsidR="00AC4390" w:rsidRPr="00AA2950" w:rsidRDefault="00AC4390" w:rsidP="004D44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Fitriawati</w:t>
            </w:r>
            <w:proofErr w:type="spellEnd"/>
          </w:p>
        </w:tc>
      </w:tr>
      <w:tr w:rsidR="00AC4390" w14:paraId="6D145C58" w14:textId="77777777" w:rsidTr="00AC4390">
        <w:tc>
          <w:tcPr>
            <w:tcW w:w="2080" w:type="dxa"/>
          </w:tcPr>
          <w:p w14:paraId="562836F6" w14:textId="77777777" w:rsidR="00AC4390" w:rsidRDefault="00AC4390" w:rsidP="004D440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25/02/2025</w:t>
            </w:r>
          </w:p>
        </w:tc>
        <w:tc>
          <w:tcPr>
            <w:tcW w:w="1552" w:type="dxa"/>
          </w:tcPr>
          <w:p w14:paraId="5FD16670" w14:textId="77777777" w:rsidR="00AC4390" w:rsidRDefault="00AC4390" w:rsidP="004D440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1.1.0</w:t>
            </w:r>
          </w:p>
        </w:tc>
        <w:tc>
          <w:tcPr>
            <w:tcW w:w="2568" w:type="dxa"/>
          </w:tcPr>
          <w:p w14:paraId="7F53C62D" w14:textId="77777777" w:rsidR="00AC4390" w:rsidRDefault="00AC4390" w:rsidP="004D44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2061" w:type="dxa"/>
          </w:tcPr>
          <w:p w14:paraId="4BE6B757" w14:textId="77777777" w:rsidR="00AC4390" w:rsidRDefault="00AC4390" w:rsidP="004D44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Fitriawati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Siti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Agniatul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 </w:t>
            </w:r>
          </w:p>
        </w:tc>
      </w:tr>
      <w:tr w:rsidR="00AC4390" w14:paraId="0D786B93" w14:textId="77777777" w:rsidTr="00AC4390">
        <w:tc>
          <w:tcPr>
            <w:tcW w:w="2080" w:type="dxa"/>
          </w:tcPr>
          <w:p w14:paraId="412790B5" w14:textId="77777777" w:rsidR="00AC4390" w:rsidRDefault="00AC4390" w:rsidP="004D440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28/02/2025</w:t>
            </w:r>
          </w:p>
        </w:tc>
        <w:tc>
          <w:tcPr>
            <w:tcW w:w="1552" w:type="dxa"/>
          </w:tcPr>
          <w:p w14:paraId="25E74998" w14:textId="77777777" w:rsidR="00AC4390" w:rsidRDefault="00AC4390" w:rsidP="004D440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1.2.0</w:t>
            </w:r>
          </w:p>
        </w:tc>
        <w:tc>
          <w:tcPr>
            <w:tcW w:w="2568" w:type="dxa"/>
          </w:tcPr>
          <w:p w14:paraId="34FF1DE4" w14:textId="77777777" w:rsidR="00AC4390" w:rsidRDefault="00AC4390" w:rsidP="004D44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2061" w:type="dxa"/>
          </w:tcPr>
          <w:p w14:paraId="3A2A8D38" w14:textId="77777777" w:rsidR="00AC4390" w:rsidRDefault="00AC4390" w:rsidP="004D44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Siti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Agniatul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 &amp; Syifa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Nazwa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Aulia</w:t>
            </w:r>
          </w:p>
        </w:tc>
      </w:tr>
      <w:tr w:rsidR="00AC4390" w14:paraId="68732CE3" w14:textId="77777777" w:rsidTr="00AC4390">
        <w:tc>
          <w:tcPr>
            <w:tcW w:w="2080" w:type="dxa"/>
          </w:tcPr>
          <w:p w14:paraId="5FC38BCA" w14:textId="77777777" w:rsidR="00AC4390" w:rsidRDefault="00AC4390" w:rsidP="004D440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28/02/2025</w:t>
            </w:r>
          </w:p>
        </w:tc>
        <w:tc>
          <w:tcPr>
            <w:tcW w:w="1552" w:type="dxa"/>
          </w:tcPr>
          <w:p w14:paraId="6BD6B6B9" w14:textId="77777777" w:rsidR="00AC4390" w:rsidRDefault="00AC4390" w:rsidP="004D440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1.3.0</w:t>
            </w:r>
          </w:p>
        </w:tc>
        <w:tc>
          <w:tcPr>
            <w:tcW w:w="2568" w:type="dxa"/>
          </w:tcPr>
          <w:p w14:paraId="272CB817" w14:textId="77777777" w:rsidR="00AC4390" w:rsidRDefault="00AC4390" w:rsidP="004D44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Revisi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2061" w:type="dxa"/>
          </w:tcPr>
          <w:p w14:paraId="799F1EF2" w14:textId="77777777" w:rsidR="00AC4390" w:rsidRDefault="00AC4390" w:rsidP="004D44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Fitriawati</w:t>
            </w:r>
            <w:proofErr w:type="spellEnd"/>
          </w:p>
        </w:tc>
      </w:tr>
      <w:tr w:rsidR="00AC4390" w14:paraId="5813A651" w14:textId="77777777" w:rsidTr="00AC4390">
        <w:tc>
          <w:tcPr>
            <w:tcW w:w="2080" w:type="dxa"/>
          </w:tcPr>
          <w:p w14:paraId="258DEDCA" w14:textId="77777777" w:rsidR="00AC4390" w:rsidRDefault="00AC4390" w:rsidP="004D440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07/03/2025</w:t>
            </w:r>
          </w:p>
        </w:tc>
        <w:tc>
          <w:tcPr>
            <w:tcW w:w="1552" w:type="dxa"/>
          </w:tcPr>
          <w:p w14:paraId="50E81262" w14:textId="77777777" w:rsidR="00AC4390" w:rsidRDefault="00AC4390" w:rsidP="004D440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1.4.0</w:t>
            </w:r>
          </w:p>
        </w:tc>
        <w:tc>
          <w:tcPr>
            <w:tcW w:w="2568" w:type="dxa"/>
          </w:tcPr>
          <w:p w14:paraId="721615B0" w14:textId="77777777" w:rsidR="00AC4390" w:rsidRDefault="00AC4390" w:rsidP="004D44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Revisi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Penomoran</w:t>
            </w:r>
            <w:proofErr w:type="spellEnd"/>
          </w:p>
        </w:tc>
        <w:tc>
          <w:tcPr>
            <w:tcW w:w="2061" w:type="dxa"/>
          </w:tcPr>
          <w:p w14:paraId="544AE3D8" w14:textId="77777777" w:rsidR="00AC4390" w:rsidRDefault="00AC4390" w:rsidP="004D44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Siti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Agniatul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</w:t>
            </w:r>
          </w:p>
        </w:tc>
      </w:tr>
      <w:tr w:rsidR="00AC4390" w14:paraId="2315E85F" w14:textId="77777777" w:rsidTr="00AC4390">
        <w:tc>
          <w:tcPr>
            <w:tcW w:w="2080" w:type="dxa"/>
          </w:tcPr>
          <w:p w14:paraId="04E04AE5" w14:textId="77777777" w:rsidR="00AC4390" w:rsidRDefault="00AC4390" w:rsidP="004D440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07/03/2025</w:t>
            </w:r>
          </w:p>
        </w:tc>
        <w:tc>
          <w:tcPr>
            <w:tcW w:w="1552" w:type="dxa"/>
          </w:tcPr>
          <w:p w14:paraId="2BA5E206" w14:textId="77777777" w:rsidR="00AC4390" w:rsidRDefault="00AC4390" w:rsidP="004D440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1.5.0</w:t>
            </w:r>
          </w:p>
        </w:tc>
        <w:tc>
          <w:tcPr>
            <w:tcW w:w="2568" w:type="dxa"/>
          </w:tcPr>
          <w:p w14:paraId="15DCC7D0" w14:textId="77777777" w:rsidR="00AC4390" w:rsidRDefault="00AC4390" w:rsidP="004D44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Revisi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Sub Bab 3.2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Fungsional</w:t>
            </w:r>
            <w:proofErr w:type="spellEnd"/>
          </w:p>
        </w:tc>
        <w:tc>
          <w:tcPr>
            <w:tcW w:w="2061" w:type="dxa"/>
          </w:tcPr>
          <w:p w14:paraId="51EA42EA" w14:textId="77777777" w:rsidR="00AC4390" w:rsidRDefault="00AC4390" w:rsidP="004D44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Syifa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Nazwa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Aulia</w:t>
            </w:r>
          </w:p>
        </w:tc>
      </w:tr>
    </w:tbl>
    <w:p w14:paraId="199C135B" w14:textId="77777777" w:rsidR="00861DD8" w:rsidRPr="00AA2950" w:rsidRDefault="00861DD8" w:rsidP="004D440E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01369A" w14:textId="5373E059" w:rsidR="00B370E9" w:rsidRDefault="00B370E9" w:rsidP="004D440E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9CC2B28" w14:textId="27D92FB1" w:rsidR="00861DD8" w:rsidRDefault="00861DD8" w:rsidP="004D440E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BE1CC69" w14:textId="77777777" w:rsidR="00B370E9" w:rsidRPr="00467902" w:rsidRDefault="00B370E9" w:rsidP="004D440E">
      <w:pPr>
        <w:pStyle w:val="Heading1"/>
        <w:spacing w:line="276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97553425"/>
      <w:r w:rsidRPr="00467902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DAFTAR ISI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386719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433F71F" w14:textId="1841D168" w:rsidR="006278FA" w:rsidRDefault="006278FA" w:rsidP="004D440E">
          <w:pPr>
            <w:pStyle w:val="TOCHeading"/>
            <w:spacing w:line="276" w:lineRule="auto"/>
          </w:pPr>
        </w:p>
        <w:p w14:paraId="0C27E854" w14:textId="7BA794DA" w:rsidR="004E624C" w:rsidRDefault="006278FA" w:rsidP="004D440E">
          <w:pPr>
            <w:pStyle w:val="TOC1"/>
            <w:tabs>
              <w:tab w:val="right" w:leader="dot" w:pos="8261"/>
            </w:tabs>
            <w:spacing w:line="276" w:lineRule="auto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553425" w:history="1">
            <w:r w:rsidR="004E624C" w:rsidRPr="009F45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DAFTAR ISI</w:t>
            </w:r>
            <w:r w:rsidR="004E624C">
              <w:rPr>
                <w:noProof/>
                <w:webHidden/>
              </w:rPr>
              <w:tab/>
            </w:r>
            <w:r w:rsidR="004E624C">
              <w:rPr>
                <w:noProof/>
                <w:webHidden/>
              </w:rPr>
              <w:fldChar w:fldCharType="begin"/>
            </w:r>
            <w:r w:rsidR="004E624C">
              <w:rPr>
                <w:noProof/>
                <w:webHidden/>
              </w:rPr>
              <w:instrText xml:space="preserve"> PAGEREF _Toc197553425 \h </w:instrText>
            </w:r>
            <w:r w:rsidR="004E624C">
              <w:rPr>
                <w:noProof/>
                <w:webHidden/>
              </w:rPr>
            </w:r>
            <w:r w:rsidR="004E624C">
              <w:rPr>
                <w:noProof/>
                <w:webHidden/>
              </w:rPr>
              <w:fldChar w:fldCharType="separate"/>
            </w:r>
            <w:r w:rsidR="005833ED">
              <w:rPr>
                <w:noProof/>
                <w:webHidden/>
              </w:rPr>
              <w:t>ii</w:t>
            </w:r>
            <w:r w:rsidR="004E624C">
              <w:rPr>
                <w:noProof/>
                <w:webHidden/>
              </w:rPr>
              <w:fldChar w:fldCharType="end"/>
            </w:r>
          </w:hyperlink>
        </w:p>
        <w:p w14:paraId="7208857A" w14:textId="374B2CD7" w:rsidR="004E624C" w:rsidRDefault="004E624C" w:rsidP="004D440E">
          <w:pPr>
            <w:pStyle w:val="TOC1"/>
            <w:tabs>
              <w:tab w:val="left" w:pos="440"/>
              <w:tab w:val="right" w:leader="dot" w:pos="8261"/>
            </w:tabs>
            <w:spacing w:line="276" w:lineRule="auto"/>
            <w:rPr>
              <w:rFonts w:eastAsiaTheme="minorEastAsia"/>
              <w:noProof/>
            </w:rPr>
          </w:pPr>
          <w:hyperlink w:anchor="_Toc197553426" w:history="1">
            <w:r w:rsidRPr="009F45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9F45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_Toc197553426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3E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5848B" w14:textId="68DFAB5A" w:rsidR="004E624C" w:rsidRDefault="004E624C" w:rsidP="004D440E">
          <w:pPr>
            <w:pStyle w:val="TOC2"/>
            <w:tabs>
              <w:tab w:val="left" w:pos="880"/>
              <w:tab w:val="right" w:leader="dot" w:pos="8261"/>
            </w:tabs>
            <w:spacing w:line="276" w:lineRule="auto"/>
            <w:rPr>
              <w:rFonts w:eastAsiaTheme="minorEastAsia"/>
              <w:noProof/>
            </w:rPr>
          </w:pPr>
          <w:hyperlink w:anchor="_Toc197553427" w:history="1">
            <w:r w:rsidRPr="009F45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9F45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_Toc197553427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3E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A9FA4" w14:textId="6C106665" w:rsidR="004E624C" w:rsidRDefault="004E624C" w:rsidP="004D440E">
          <w:pPr>
            <w:pStyle w:val="TOC2"/>
            <w:tabs>
              <w:tab w:val="left" w:pos="880"/>
              <w:tab w:val="right" w:leader="dot" w:pos="8261"/>
            </w:tabs>
            <w:spacing w:line="276" w:lineRule="auto"/>
            <w:rPr>
              <w:rFonts w:eastAsiaTheme="minorEastAsia"/>
              <w:noProof/>
            </w:rPr>
          </w:pPr>
          <w:hyperlink w:anchor="_Toc197553428" w:history="1">
            <w:r w:rsidRPr="009F45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9F45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_Toc197553428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3E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B1392" w14:textId="2BD31EB5" w:rsidR="004E624C" w:rsidRDefault="004E624C" w:rsidP="004D440E">
          <w:pPr>
            <w:pStyle w:val="TOC2"/>
            <w:tabs>
              <w:tab w:val="left" w:pos="880"/>
              <w:tab w:val="right" w:leader="dot" w:pos="8261"/>
            </w:tabs>
            <w:spacing w:line="276" w:lineRule="auto"/>
            <w:rPr>
              <w:rFonts w:eastAsiaTheme="minorEastAsia"/>
              <w:noProof/>
            </w:rPr>
          </w:pPr>
          <w:hyperlink w:anchor="_Toc197553429" w:history="1">
            <w:r w:rsidRPr="009F45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9F45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Ruang Lingkup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_Toc197553429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3E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A9C55" w14:textId="0C1AE357" w:rsidR="004E624C" w:rsidRDefault="004E624C" w:rsidP="004D440E">
          <w:pPr>
            <w:pStyle w:val="TOC2"/>
            <w:tabs>
              <w:tab w:val="left" w:pos="880"/>
              <w:tab w:val="right" w:leader="dot" w:pos="8261"/>
            </w:tabs>
            <w:spacing w:line="276" w:lineRule="auto"/>
            <w:rPr>
              <w:rFonts w:eastAsiaTheme="minorEastAsia"/>
              <w:noProof/>
            </w:rPr>
          </w:pPr>
          <w:hyperlink w:anchor="_Toc197553430" w:history="1">
            <w:r w:rsidRPr="009F45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1.4</w:t>
            </w:r>
            <w:r>
              <w:rPr>
                <w:rFonts w:eastAsiaTheme="minorEastAsia"/>
                <w:noProof/>
              </w:rPr>
              <w:tab/>
            </w:r>
            <w:r w:rsidRPr="009F45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Definisi, Istilah, dan Singkatan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_Toc197553430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3E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C4FFB" w14:textId="7BBDCBB9" w:rsidR="004E624C" w:rsidRDefault="004E624C" w:rsidP="004D440E">
          <w:pPr>
            <w:pStyle w:val="TOC2"/>
            <w:tabs>
              <w:tab w:val="left" w:pos="880"/>
              <w:tab w:val="right" w:leader="dot" w:pos="8261"/>
            </w:tabs>
            <w:spacing w:line="276" w:lineRule="auto"/>
            <w:rPr>
              <w:rFonts w:eastAsiaTheme="minorEastAsia"/>
              <w:noProof/>
            </w:rPr>
          </w:pPr>
          <w:hyperlink w:anchor="_Toc197553431" w:history="1">
            <w:r w:rsidRPr="009F45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1.5</w:t>
            </w:r>
            <w:r>
              <w:rPr>
                <w:rFonts w:eastAsiaTheme="minorEastAsia"/>
                <w:noProof/>
              </w:rPr>
              <w:tab/>
            </w:r>
            <w:r w:rsidRPr="009F45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Referensi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_Toc197553431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3E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527A0" w14:textId="3E24BE34" w:rsidR="004E624C" w:rsidRDefault="004E624C" w:rsidP="004D440E">
          <w:pPr>
            <w:pStyle w:val="TOC2"/>
            <w:tabs>
              <w:tab w:val="left" w:pos="880"/>
              <w:tab w:val="right" w:leader="dot" w:pos="8261"/>
            </w:tabs>
            <w:spacing w:line="276" w:lineRule="auto"/>
            <w:rPr>
              <w:rFonts w:eastAsiaTheme="minorEastAsia"/>
              <w:noProof/>
            </w:rPr>
          </w:pPr>
          <w:hyperlink w:anchor="_Toc197553432" w:history="1">
            <w:r w:rsidRPr="009F45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1.6</w:t>
            </w:r>
            <w:r>
              <w:rPr>
                <w:rFonts w:eastAsiaTheme="minorEastAsia"/>
                <w:noProof/>
              </w:rPr>
              <w:tab/>
            </w:r>
            <w:r w:rsidRPr="009F45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Gambaran Umum Dokumen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_Toc197553432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3E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DFDFD" w14:textId="3139216C" w:rsidR="004E624C" w:rsidRDefault="004E624C" w:rsidP="004D440E">
          <w:pPr>
            <w:pStyle w:val="TOC3"/>
            <w:tabs>
              <w:tab w:val="left" w:pos="1320"/>
              <w:tab w:val="right" w:leader="dot" w:pos="8261"/>
            </w:tabs>
            <w:spacing w:line="276" w:lineRule="auto"/>
            <w:rPr>
              <w:rFonts w:eastAsiaTheme="minorEastAsia"/>
              <w:noProof/>
            </w:rPr>
          </w:pPr>
          <w:hyperlink w:anchor="_Toc197553433" w:history="1">
            <w:r w:rsidRPr="009F45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1.6.1</w:t>
            </w:r>
            <w:r>
              <w:rPr>
                <w:rFonts w:eastAsiaTheme="minorEastAsia"/>
                <w:noProof/>
              </w:rPr>
              <w:tab/>
            </w:r>
            <w:r w:rsidRPr="009F45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_Toc197553433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3E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5BD15" w14:textId="35973F2C" w:rsidR="004E624C" w:rsidRDefault="004E624C" w:rsidP="004D440E">
          <w:pPr>
            <w:pStyle w:val="TOC3"/>
            <w:tabs>
              <w:tab w:val="left" w:pos="1320"/>
              <w:tab w:val="right" w:leader="dot" w:pos="8261"/>
            </w:tabs>
            <w:spacing w:line="276" w:lineRule="auto"/>
            <w:rPr>
              <w:rFonts w:eastAsiaTheme="minorEastAsia"/>
              <w:noProof/>
            </w:rPr>
          </w:pPr>
          <w:hyperlink w:anchor="_Toc197553434" w:history="1">
            <w:r w:rsidRPr="009F45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1.6.2</w:t>
            </w:r>
            <w:r>
              <w:rPr>
                <w:rFonts w:eastAsiaTheme="minorEastAsia"/>
                <w:noProof/>
              </w:rPr>
              <w:tab/>
            </w:r>
            <w:r w:rsidRPr="009F45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Deskripsi Umum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_Toc197553434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3E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3B73B" w14:textId="0F381781" w:rsidR="004E624C" w:rsidRDefault="004E624C" w:rsidP="004D440E">
          <w:pPr>
            <w:pStyle w:val="TOC1"/>
            <w:tabs>
              <w:tab w:val="left" w:pos="440"/>
              <w:tab w:val="right" w:leader="dot" w:pos="8261"/>
            </w:tabs>
            <w:spacing w:line="276" w:lineRule="auto"/>
            <w:rPr>
              <w:rFonts w:eastAsiaTheme="minorEastAsia"/>
              <w:noProof/>
            </w:rPr>
          </w:pPr>
          <w:hyperlink w:anchor="_Toc197553435" w:history="1">
            <w:r w:rsidRPr="009F45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9F45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DESKRIPSI UMUM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_Toc197553435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3E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91BCB" w14:textId="3D228492" w:rsidR="004E624C" w:rsidRDefault="004E624C" w:rsidP="004D440E">
          <w:pPr>
            <w:pStyle w:val="TOC2"/>
            <w:tabs>
              <w:tab w:val="left" w:pos="880"/>
              <w:tab w:val="right" w:leader="dot" w:pos="8261"/>
            </w:tabs>
            <w:spacing w:line="276" w:lineRule="auto"/>
            <w:rPr>
              <w:rFonts w:eastAsiaTheme="minorEastAsia"/>
              <w:noProof/>
            </w:rPr>
          </w:pPr>
          <w:hyperlink w:anchor="_Toc197553436" w:history="1">
            <w:r w:rsidRPr="009F45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9F45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Perspektif Produk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_Toc197553436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3E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BE78D" w14:textId="13AB59CC" w:rsidR="004E624C" w:rsidRDefault="004E624C" w:rsidP="004D440E">
          <w:pPr>
            <w:pStyle w:val="TOC2"/>
            <w:tabs>
              <w:tab w:val="left" w:pos="880"/>
              <w:tab w:val="right" w:leader="dot" w:pos="8261"/>
            </w:tabs>
            <w:spacing w:line="276" w:lineRule="auto"/>
            <w:rPr>
              <w:rFonts w:eastAsiaTheme="minorEastAsia"/>
              <w:noProof/>
            </w:rPr>
          </w:pPr>
          <w:hyperlink w:anchor="_Toc197553437" w:history="1">
            <w:r w:rsidRPr="009F45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9F45AB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Software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_Toc197553437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3E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EFDE4" w14:textId="3ECD445F" w:rsidR="004E624C" w:rsidRDefault="004E624C" w:rsidP="004D440E">
          <w:pPr>
            <w:pStyle w:val="TOC2"/>
            <w:tabs>
              <w:tab w:val="left" w:pos="880"/>
              <w:tab w:val="right" w:leader="dot" w:pos="8261"/>
            </w:tabs>
            <w:spacing w:line="276" w:lineRule="auto"/>
            <w:rPr>
              <w:rFonts w:eastAsiaTheme="minorEastAsia"/>
              <w:noProof/>
            </w:rPr>
          </w:pPr>
          <w:hyperlink w:anchor="_Toc197553438" w:history="1">
            <w:r w:rsidRPr="009F45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9F45AB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Hardware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_Toc197553438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3E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EDC5C" w14:textId="106866CD" w:rsidR="004E624C" w:rsidRDefault="004E624C" w:rsidP="004D440E">
          <w:pPr>
            <w:pStyle w:val="TOC2"/>
            <w:tabs>
              <w:tab w:val="left" w:pos="880"/>
              <w:tab w:val="right" w:leader="dot" w:pos="8261"/>
            </w:tabs>
            <w:spacing w:line="276" w:lineRule="auto"/>
            <w:rPr>
              <w:rFonts w:eastAsiaTheme="minorEastAsia"/>
              <w:noProof/>
            </w:rPr>
          </w:pPr>
          <w:hyperlink w:anchor="_Toc197553439" w:history="1">
            <w:r w:rsidRPr="009F45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2.4</w:t>
            </w:r>
            <w:r>
              <w:rPr>
                <w:rFonts w:eastAsiaTheme="minorEastAsia"/>
                <w:noProof/>
              </w:rPr>
              <w:tab/>
            </w:r>
            <w:r w:rsidRPr="009F45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Manfaat Produk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_Toc197553439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3E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888AB" w14:textId="7B58AE5C" w:rsidR="004E624C" w:rsidRDefault="004E624C" w:rsidP="004D440E">
          <w:pPr>
            <w:pStyle w:val="TOC2"/>
            <w:tabs>
              <w:tab w:val="left" w:pos="880"/>
              <w:tab w:val="right" w:leader="dot" w:pos="8261"/>
            </w:tabs>
            <w:spacing w:line="276" w:lineRule="auto"/>
            <w:rPr>
              <w:rFonts w:eastAsiaTheme="minorEastAsia"/>
              <w:noProof/>
            </w:rPr>
          </w:pPr>
          <w:hyperlink w:anchor="_Toc197553440" w:history="1">
            <w:r w:rsidRPr="009F45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2.5</w:t>
            </w:r>
            <w:r>
              <w:rPr>
                <w:rFonts w:eastAsiaTheme="minorEastAsia"/>
                <w:noProof/>
              </w:rPr>
              <w:tab/>
            </w:r>
            <w:r w:rsidRPr="009F45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Karakteristik </w:t>
            </w:r>
            <w:r w:rsidRPr="009F45AB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_Toc197553440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3E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FDA64" w14:textId="0FE0B97B" w:rsidR="004E624C" w:rsidRDefault="004E624C" w:rsidP="004D440E">
          <w:pPr>
            <w:pStyle w:val="TOC2"/>
            <w:tabs>
              <w:tab w:val="left" w:pos="880"/>
              <w:tab w:val="right" w:leader="dot" w:pos="8261"/>
            </w:tabs>
            <w:spacing w:line="276" w:lineRule="auto"/>
            <w:rPr>
              <w:rFonts w:eastAsiaTheme="minorEastAsia"/>
              <w:noProof/>
            </w:rPr>
          </w:pPr>
          <w:hyperlink w:anchor="_Toc197553441" w:history="1">
            <w:r w:rsidRPr="009F45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2.6</w:t>
            </w:r>
            <w:r>
              <w:rPr>
                <w:rFonts w:eastAsiaTheme="minorEastAsia"/>
                <w:noProof/>
              </w:rPr>
              <w:tab/>
            </w:r>
            <w:r w:rsidRPr="009F45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Batasan – Batasan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_Toc197553441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3E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A191A" w14:textId="7B54F2FC" w:rsidR="004E624C" w:rsidRDefault="004E624C" w:rsidP="004D440E">
          <w:pPr>
            <w:pStyle w:val="TOC2"/>
            <w:tabs>
              <w:tab w:val="left" w:pos="880"/>
              <w:tab w:val="right" w:leader="dot" w:pos="8261"/>
            </w:tabs>
            <w:spacing w:line="276" w:lineRule="auto"/>
            <w:rPr>
              <w:rFonts w:eastAsiaTheme="minorEastAsia"/>
              <w:noProof/>
            </w:rPr>
          </w:pPr>
          <w:hyperlink w:anchor="_Toc197553442" w:history="1">
            <w:r w:rsidRPr="009F45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2.7</w:t>
            </w:r>
            <w:r>
              <w:rPr>
                <w:rFonts w:eastAsiaTheme="minorEastAsia"/>
                <w:noProof/>
              </w:rPr>
              <w:tab/>
            </w:r>
            <w:r w:rsidRPr="009F45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Asumsi dan Ketergantungan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_Toc197553442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3E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1CE11" w14:textId="20E28553" w:rsidR="004E624C" w:rsidRDefault="004E624C" w:rsidP="004D440E">
          <w:pPr>
            <w:pStyle w:val="TOC1"/>
            <w:tabs>
              <w:tab w:val="left" w:pos="440"/>
              <w:tab w:val="right" w:leader="dot" w:pos="8261"/>
            </w:tabs>
            <w:spacing w:line="276" w:lineRule="auto"/>
            <w:rPr>
              <w:rFonts w:eastAsiaTheme="minorEastAsia"/>
              <w:noProof/>
            </w:rPr>
          </w:pPr>
          <w:hyperlink w:anchor="_Toc197553443" w:history="1">
            <w:r w:rsidRPr="009F45AB">
              <w:rPr>
                <w:rStyle w:val="Hyperlink"/>
                <w:rFonts w:ascii="Times New Roman" w:hAnsi="Times New Roman" w:cs="Times New Roman"/>
                <w:b/>
                <w:bCs/>
                <w:noProof/>
                <w:spacing w:val="-2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9F45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SPESIFIKASI KEBUTUHAN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_Toc197553443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3E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B30ED" w14:textId="778CB5C5" w:rsidR="004E624C" w:rsidRDefault="004E624C" w:rsidP="004D440E">
          <w:pPr>
            <w:pStyle w:val="TOC2"/>
            <w:tabs>
              <w:tab w:val="left" w:pos="880"/>
              <w:tab w:val="right" w:leader="dot" w:pos="8261"/>
            </w:tabs>
            <w:spacing w:line="276" w:lineRule="auto"/>
            <w:rPr>
              <w:rFonts w:eastAsiaTheme="minorEastAsia"/>
              <w:noProof/>
            </w:rPr>
          </w:pPr>
          <w:hyperlink w:anchor="_Toc197553444" w:history="1">
            <w:r w:rsidRPr="009F45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9F45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Kebutuhan Antarmuka Eksternal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_Toc197553444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3E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0CA45" w14:textId="118A3B5B" w:rsidR="004E624C" w:rsidRDefault="004E624C" w:rsidP="004D440E">
          <w:pPr>
            <w:pStyle w:val="TOC3"/>
            <w:tabs>
              <w:tab w:val="left" w:pos="1320"/>
              <w:tab w:val="right" w:leader="dot" w:pos="8261"/>
            </w:tabs>
            <w:spacing w:line="276" w:lineRule="auto"/>
            <w:rPr>
              <w:rFonts w:eastAsiaTheme="minorEastAsia"/>
              <w:noProof/>
            </w:rPr>
          </w:pPr>
          <w:hyperlink w:anchor="_Toc197553445" w:history="1">
            <w:r w:rsidRPr="009F45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3.1.1</w:t>
            </w:r>
            <w:r>
              <w:rPr>
                <w:rFonts w:eastAsiaTheme="minorEastAsia"/>
                <w:noProof/>
              </w:rPr>
              <w:tab/>
            </w:r>
            <w:r w:rsidRPr="009F45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Antarmuka Pemakai </w:t>
            </w:r>
            <w:r w:rsidRPr="009F45AB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(User Interface)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_Toc197553445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3E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C6833" w14:textId="369ED2A5" w:rsidR="004E624C" w:rsidRDefault="004E624C" w:rsidP="004D440E">
          <w:pPr>
            <w:pStyle w:val="TOC3"/>
            <w:tabs>
              <w:tab w:val="left" w:pos="1320"/>
              <w:tab w:val="right" w:leader="dot" w:pos="8261"/>
            </w:tabs>
            <w:spacing w:line="276" w:lineRule="auto"/>
            <w:rPr>
              <w:rFonts w:eastAsiaTheme="minorEastAsia"/>
              <w:noProof/>
            </w:rPr>
          </w:pPr>
          <w:hyperlink w:anchor="_Toc197553446" w:history="1">
            <w:r w:rsidRPr="009F45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3.1.2</w:t>
            </w:r>
            <w:r>
              <w:rPr>
                <w:rFonts w:eastAsiaTheme="minorEastAsia"/>
                <w:noProof/>
              </w:rPr>
              <w:tab/>
            </w:r>
            <w:r w:rsidRPr="009F45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Antarmuka PL </w:t>
            </w:r>
            <w:r w:rsidRPr="009F45AB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(Software Interface)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_Toc197553446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3E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629AB" w14:textId="5EAD8453" w:rsidR="004E624C" w:rsidRDefault="004E624C" w:rsidP="004D440E">
          <w:pPr>
            <w:pStyle w:val="TOC3"/>
            <w:tabs>
              <w:tab w:val="left" w:pos="1320"/>
              <w:tab w:val="right" w:leader="dot" w:pos="8261"/>
            </w:tabs>
            <w:spacing w:line="276" w:lineRule="auto"/>
            <w:rPr>
              <w:rFonts w:eastAsiaTheme="minorEastAsia"/>
              <w:noProof/>
            </w:rPr>
          </w:pPr>
          <w:hyperlink w:anchor="_Toc197553447" w:history="1">
            <w:r w:rsidRPr="009F45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3.1.3</w:t>
            </w:r>
            <w:r>
              <w:rPr>
                <w:rFonts w:eastAsiaTheme="minorEastAsia"/>
                <w:noProof/>
              </w:rPr>
              <w:tab/>
            </w:r>
            <w:r w:rsidRPr="009F45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Antarmuka PK </w:t>
            </w:r>
            <w:r w:rsidRPr="009F45AB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(Hardware Interface)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_Toc197553447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3E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9675B" w14:textId="23F12808" w:rsidR="004E624C" w:rsidRDefault="004E624C" w:rsidP="004D440E">
          <w:pPr>
            <w:pStyle w:val="TOC3"/>
            <w:tabs>
              <w:tab w:val="left" w:pos="1320"/>
              <w:tab w:val="right" w:leader="dot" w:pos="8261"/>
            </w:tabs>
            <w:spacing w:line="276" w:lineRule="auto"/>
            <w:rPr>
              <w:rFonts w:eastAsiaTheme="minorEastAsia"/>
              <w:noProof/>
            </w:rPr>
          </w:pPr>
          <w:hyperlink w:anchor="_Toc197553448" w:history="1">
            <w:r w:rsidRPr="009F45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3.1.4</w:t>
            </w:r>
            <w:r>
              <w:rPr>
                <w:rFonts w:eastAsiaTheme="minorEastAsia"/>
                <w:noProof/>
              </w:rPr>
              <w:tab/>
            </w:r>
            <w:r w:rsidRPr="009F45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Antarmuka Komunikasi </w:t>
            </w:r>
            <w:r w:rsidRPr="009F45AB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(Communication Interface)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_Toc197553448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3E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EDD8E" w14:textId="1A157850" w:rsidR="004E624C" w:rsidRDefault="004E624C" w:rsidP="004D440E">
          <w:pPr>
            <w:pStyle w:val="TOC2"/>
            <w:tabs>
              <w:tab w:val="left" w:pos="880"/>
              <w:tab w:val="right" w:leader="dot" w:pos="8261"/>
            </w:tabs>
            <w:spacing w:line="276" w:lineRule="auto"/>
            <w:rPr>
              <w:rFonts w:eastAsiaTheme="minorEastAsia"/>
              <w:noProof/>
            </w:rPr>
          </w:pPr>
          <w:hyperlink w:anchor="_Toc197553449" w:history="1">
            <w:r w:rsidRPr="009F45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9F45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Kebutuhan Fungsional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_Toc197553449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3E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68612" w14:textId="78D231A1" w:rsidR="004E624C" w:rsidRDefault="004E624C" w:rsidP="004D440E">
          <w:pPr>
            <w:pStyle w:val="TOC3"/>
            <w:tabs>
              <w:tab w:val="left" w:pos="1320"/>
              <w:tab w:val="right" w:leader="dot" w:pos="8261"/>
            </w:tabs>
            <w:spacing w:line="276" w:lineRule="auto"/>
            <w:rPr>
              <w:rFonts w:eastAsiaTheme="minorEastAsia"/>
              <w:noProof/>
            </w:rPr>
          </w:pPr>
          <w:hyperlink w:anchor="_Toc197553450" w:history="1">
            <w:r w:rsidRPr="009F45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3.2.1</w:t>
            </w:r>
            <w:r>
              <w:rPr>
                <w:rFonts w:eastAsiaTheme="minorEastAsia"/>
                <w:noProof/>
              </w:rPr>
              <w:tab/>
            </w:r>
            <w:r w:rsidRPr="009F45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_Toc197553450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3E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2598D" w14:textId="1579A6F7" w:rsidR="004E624C" w:rsidRDefault="004E624C" w:rsidP="004D440E">
          <w:pPr>
            <w:pStyle w:val="TOC3"/>
            <w:tabs>
              <w:tab w:val="left" w:pos="1320"/>
              <w:tab w:val="right" w:leader="dot" w:pos="8261"/>
            </w:tabs>
            <w:spacing w:line="276" w:lineRule="auto"/>
            <w:rPr>
              <w:rFonts w:eastAsiaTheme="minorEastAsia"/>
              <w:noProof/>
            </w:rPr>
          </w:pPr>
          <w:hyperlink w:anchor="_Toc197553451" w:history="1">
            <w:r w:rsidRPr="009F45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3.2.2</w:t>
            </w:r>
            <w:r>
              <w:rPr>
                <w:rFonts w:eastAsiaTheme="minorEastAsia"/>
                <w:noProof/>
              </w:rPr>
              <w:tab/>
            </w:r>
            <w:r w:rsidRPr="009F45AB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_Toc197553451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3E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2372F" w14:textId="622C01C3" w:rsidR="004E624C" w:rsidRDefault="004E624C" w:rsidP="004D440E">
          <w:pPr>
            <w:pStyle w:val="TOC3"/>
            <w:tabs>
              <w:tab w:val="left" w:pos="1320"/>
              <w:tab w:val="right" w:leader="dot" w:pos="8261"/>
            </w:tabs>
            <w:spacing w:line="276" w:lineRule="auto"/>
            <w:rPr>
              <w:rFonts w:eastAsiaTheme="minorEastAsia"/>
              <w:noProof/>
            </w:rPr>
          </w:pPr>
          <w:hyperlink w:anchor="_Toc197553452" w:history="1">
            <w:r w:rsidRPr="009F45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3.2.3</w:t>
            </w:r>
            <w:r>
              <w:rPr>
                <w:rFonts w:eastAsiaTheme="minorEastAsia"/>
                <w:noProof/>
              </w:rPr>
              <w:tab/>
            </w:r>
            <w:r w:rsidRPr="009F45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_Toc197553452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3E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BF26C" w14:textId="0B2E17D0" w:rsidR="004E624C" w:rsidRDefault="004E624C" w:rsidP="004D440E">
          <w:pPr>
            <w:pStyle w:val="TOC3"/>
            <w:tabs>
              <w:tab w:val="left" w:pos="1320"/>
              <w:tab w:val="right" w:leader="dot" w:pos="8261"/>
            </w:tabs>
            <w:spacing w:line="276" w:lineRule="auto"/>
            <w:rPr>
              <w:rFonts w:eastAsiaTheme="minorEastAsia"/>
              <w:noProof/>
            </w:rPr>
          </w:pPr>
          <w:hyperlink w:anchor="_Toc197553453" w:history="1">
            <w:r w:rsidRPr="009F45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3.2.4</w:t>
            </w:r>
            <w:r>
              <w:rPr>
                <w:rFonts w:eastAsiaTheme="minorEastAsia"/>
                <w:noProof/>
              </w:rPr>
              <w:tab/>
            </w:r>
            <w:r w:rsidRPr="009F45AB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_Toc197553453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3E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FE5BD" w14:textId="76430C48" w:rsidR="004E624C" w:rsidRDefault="004E624C" w:rsidP="004D440E">
          <w:pPr>
            <w:pStyle w:val="TOC2"/>
            <w:tabs>
              <w:tab w:val="left" w:pos="880"/>
              <w:tab w:val="right" w:leader="dot" w:pos="8261"/>
            </w:tabs>
            <w:spacing w:line="276" w:lineRule="auto"/>
            <w:rPr>
              <w:rFonts w:eastAsiaTheme="minorEastAsia"/>
              <w:noProof/>
            </w:rPr>
          </w:pPr>
          <w:hyperlink w:anchor="_Toc197553454" w:history="1">
            <w:r w:rsidRPr="009F45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3.3</w:t>
            </w:r>
            <w:r>
              <w:rPr>
                <w:rFonts w:eastAsiaTheme="minorEastAsia"/>
                <w:noProof/>
              </w:rPr>
              <w:tab/>
            </w:r>
            <w:r w:rsidRPr="009F45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Kebutuhan Non Fungsional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_Toc197553454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3E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D4899" w14:textId="487808E4" w:rsidR="004E624C" w:rsidRDefault="004E624C" w:rsidP="004D440E">
          <w:pPr>
            <w:pStyle w:val="TOC2"/>
            <w:tabs>
              <w:tab w:val="left" w:pos="880"/>
              <w:tab w:val="right" w:leader="dot" w:pos="8261"/>
            </w:tabs>
            <w:spacing w:line="276" w:lineRule="auto"/>
            <w:rPr>
              <w:rFonts w:eastAsiaTheme="minorEastAsia"/>
              <w:noProof/>
            </w:rPr>
          </w:pPr>
          <w:hyperlink w:anchor="_Toc197553455" w:history="1">
            <w:r w:rsidRPr="009F45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3.4</w:t>
            </w:r>
            <w:r>
              <w:rPr>
                <w:rFonts w:eastAsiaTheme="minorEastAsia"/>
                <w:noProof/>
              </w:rPr>
              <w:tab/>
            </w:r>
            <w:r w:rsidRPr="009F45AB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Design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_Toc197553455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3E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6CD42" w14:textId="724C8A0A" w:rsidR="004E624C" w:rsidRDefault="004E624C" w:rsidP="004D440E">
          <w:pPr>
            <w:pStyle w:val="TOC3"/>
            <w:tabs>
              <w:tab w:val="left" w:pos="1320"/>
              <w:tab w:val="right" w:leader="dot" w:pos="8261"/>
            </w:tabs>
            <w:spacing w:line="276" w:lineRule="auto"/>
            <w:rPr>
              <w:rFonts w:eastAsiaTheme="minorEastAsia"/>
              <w:noProof/>
            </w:rPr>
          </w:pPr>
          <w:hyperlink w:anchor="_Toc197553456" w:history="1">
            <w:r w:rsidRPr="009F45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3.4.1</w:t>
            </w:r>
            <w:r>
              <w:rPr>
                <w:rFonts w:eastAsiaTheme="minorEastAsia"/>
                <w:noProof/>
              </w:rPr>
              <w:tab/>
            </w:r>
            <w:r w:rsidRPr="009F45AB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Software Process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_Toc197553456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3E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D0EE0" w14:textId="4B8A88F8" w:rsidR="004E624C" w:rsidRDefault="004E624C" w:rsidP="004D440E">
          <w:pPr>
            <w:pStyle w:val="TOC3"/>
            <w:tabs>
              <w:tab w:val="left" w:pos="1320"/>
              <w:tab w:val="right" w:leader="dot" w:pos="8261"/>
            </w:tabs>
            <w:spacing w:line="276" w:lineRule="auto"/>
            <w:rPr>
              <w:rFonts w:eastAsiaTheme="minorEastAsia"/>
              <w:noProof/>
            </w:rPr>
          </w:pPr>
          <w:hyperlink w:anchor="_Toc197553457" w:history="1">
            <w:r w:rsidRPr="009F45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3.4.2</w:t>
            </w:r>
            <w:r>
              <w:rPr>
                <w:rFonts w:eastAsiaTheme="minorEastAsia"/>
                <w:noProof/>
              </w:rPr>
              <w:tab/>
            </w:r>
            <w:r w:rsidRPr="009F45AB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Software Languages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_Toc197553457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3E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0A686" w14:textId="78E8EB40" w:rsidR="004E624C" w:rsidRDefault="004E624C" w:rsidP="004D440E">
          <w:pPr>
            <w:pStyle w:val="TOC2"/>
            <w:tabs>
              <w:tab w:val="left" w:pos="880"/>
              <w:tab w:val="right" w:leader="dot" w:pos="8261"/>
            </w:tabs>
            <w:spacing w:line="276" w:lineRule="auto"/>
            <w:rPr>
              <w:rFonts w:eastAsiaTheme="minorEastAsia"/>
              <w:noProof/>
            </w:rPr>
          </w:pPr>
          <w:hyperlink w:anchor="_Toc197553458" w:history="1">
            <w:r w:rsidRPr="009F45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3.5</w:t>
            </w:r>
            <w:r>
              <w:rPr>
                <w:rFonts w:eastAsiaTheme="minorEastAsia"/>
                <w:noProof/>
              </w:rPr>
              <w:tab/>
            </w:r>
            <w:r w:rsidRPr="009F45AB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Online User Documentation and Help 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_Toc197553458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3E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16C52" w14:textId="034DF239" w:rsidR="004E624C" w:rsidRDefault="004E624C" w:rsidP="004D440E">
          <w:pPr>
            <w:pStyle w:val="TOC2"/>
            <w:tabs>
              <w:tab w:val="left" w:pos="880"/>
              <w:tab w:val="right" w:leader="dot" w:pos="8261"/>
            </w:tabs>
            <w:spacing w:line="276" w:lineRule="auto"/>
            <w:rPr>
              <w:rFonts w:eastAsiaTheme="minorEastAsia"/>
              <w:noProof/>
            </w:rPr>
          </w:pPr>
          <w:hyperlink w:anchor="_Toc197553459" w:history="1">
            <w:r w:rsidRPr="009F45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3.6</w:t>
            </w:r>
            <w:r>
              <w:rPr>
                <w:rFonts w:eastAsiaTheme="minorEastAsia"/>
                <w:noProof/>
              </w:rPr>
              <w:tab/>
            </w:r>
            <w:r w:rsidRPr="009F45AB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Purchased Componets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_Toc197553459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3E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5798E" w14:textId="4B01C311" w:rsidR="004E624C" w:rsidRDefault="004E624C" w:rsidP="004D440E">
          <w:pPr>
            <w:pStyle w:val="TOC2"/>
            <w:tabs>
              <w:tab w:val="left" w:pos="880"/>
              <w:tab w:val="right" w:leader="dot" w:pos="8261"/>
            </w:tabs>
            <w:spacing w:line="276" w:lineRule="auto"/>
            <w:rPr>
              <w:rFonts w:eastAsiaTheme="minorEastAsia"/>
              <w:noProof/>
            </w:rPr>
          </w:pPr>
          <w:hyperlink w:anchor="_Toc197553460" w:history="1">
            <w:r w:rsidRPr="009F45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3.7</w:t>
            </w:r>
            <w:r>
              <w:rPr>
                <w:rFonts w:eastAsiaTheme="minorEastAsia"/>
                <w:noProof/>
              </w:rPr>
              <w:tab/>
            </w:r>
            <w:r w:rsidRPr="009F45AB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Licensing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_Toc197553460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3E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5086B" w14:textId="683C4773" w:rsidR="004E624C" w:rsidRDefault="004E624C" w:rsidP="004D440E">
          <w:pPr>
            <w:pStyle w:val="TOC2"/>
            <w:tabs>
              <w:tab w:val="left" w:pos="880"/>
              <w:tab w:val="right" w:leader="dot" w:pos="8261"/>
            </w:tabs>
            <w:spacing w:line="276" w:lineRule="auto"/>
            <w:rPr>
              <w:rFonts w:eastAsiaTheme="minorEastAsia"/>
              <w:noProof/>
            </w:rPr>
          </w:pPr>
          <w:hyperlink w:anchor="_Toc197553461" w:history="1">
            <w:r w:rsidRPr="009F45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3.8</w:t>
            </w:r>
            <w:r>
              <w:rPr>
                <w:rFonts w:eastAsiaTheme="minorEastAsia"/>
                <w:noProof/>
              </w:rPr>
              <w:tab/>
            </w:r>
            <w:r w:rsidRPr="009F45AB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Legal, Copyright, and Other Notices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_Toc197553461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3E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09D74" w14:textId="3F95408D" w:rsidR="004E624C" w:rsidRDefault="004E624C" w:rsidP="004D440E">
          <w:pPr>
            <w:pStyle w:val="TOC2"/>
            <w:tabs>
              <w:tab w:val="left" w:pos="880"/>
              <w:tab w:val="right" w:leader="dot" w:pos="8261"/>
            </w:tabs>
            <w:spacing w:line="276" w:lineRule="auto"/>
            <w:rPr>
              <w:rFonts w:eastAsiaTheme="minorEastAsia"/>
              <w:noProof/>
            </w:rPr>
          </w:pPr>
          <w:hyperlink w:anchor="_Toc197553462" w:history="1">
            <w:r w:rsidRPr="009F45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3.9</w:t>
            </w:r>
            <w:r>
              <w:rPr>
                <w:rFonts w:eastAsiaTheme="minorEastAsia"/>
                <w:noProof/>
              </w:rPr>
              <w:tab/>
            </w:r>
            <w:r w:rsidRPr="009F45AB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Applicable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_Toc197553462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3E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C1FF4" w14:textId="652547E6" w:rsidR="006278FA" w:rsidRDefault="006278FA" w:rsidP="004D440E">
          <w:pPr>
            <w:spacing w:line="276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C549FFE" w14:textId="77777777" w:rsidR="00B370E9" w:rsidRPr="0074438A" w:rsidRDefault="00B370E9" w:rsidP="004D440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8AD49B" w14:textId="77777777" w:rsidR="00B370E9" w:rsidRPr="0074438A" w:rsidRDefault="00B370E9" w:rsidP="004D440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0ADF34" w14:textId="77777777" w:rsidR="00B370E9" w:rsidRPr="0074438A" w:rsidRDefault="00B370E9" w:rsidP="004D440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219DC3" w14:textId="77777777" w:rsidR="00B370E9" w:rsidRPr="0074438A" w:rsidRDefault="00B370E9" w:rsidP="004D440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A3F6E8" w14:textId="1FE1C831" w:rsidR="00B370E9" w:rsidRDefault="00B370E9" w:rsidP="004D440E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3C9CA5B" w14:textId="5F64D4A1" w:rsidR="00BD1758" w:rsidRDefault="00BD1758" w:rsidP="004D440E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3E20F2" w14:textId="7C82B26F" w:rsidR="00BD1758" w:rsidRDefault="00BD1758" w:rsidP="004D440E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045A50" w14:textId="6B0990FE" w:rsidR="00BD1758" w:rsidRDefault="00BD1758" w:rsidP="004D440E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0C499F" w14:textId="17714197" w:rsidR="00BD1758" w:rsidRDefault="00BD1758" w:rsidP="004D440E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EDF5C0" w14:textId="39F9B3EC" w:rsidR="00BD1758" w:rsidRDefault="00BD1758" w:rsidP="004D440E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78313D" w14:textId="0D05B619" w:rsidR="00BD1758" w:rsidRDefault="00BD1758" w:rsidP="004D440E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2794C1" w14:textId="1C828862" w:rsidR="00BD1758" w:rsidRDefault="00BD1758" w:rsidP="004D440E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B6CA07" w14:textId="3D7151C0" w:rsidR="00BD1758" w:rsidRDefault="00BD1758" w:rsidP="004D440E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59F91C" w14:textId="620C13BA" w:rsidR="00BD1758" w:rsidRDefault="00BD1758" w:rsidP="004D440E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5DB0D3" w14:textId="06270210" w:rsidR="00AC4390" w:rsidRDefault="00AC4390" w:rsidP="004D440E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186C14F" w14:textId="49B2AE98" w:rsidR="00AC4390" w:rsidRDefault="00AC4390" w:rsidP="004D440E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1E29426" w14:textId="77777777" w:rsidR="002B1090" w:rsidRDefault="002B1090" w:rsidP="004D440E">
      <w:pPr>
        <w:pStyle w:val="Heading1"/>
        <w:spacing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  <w:sectPr w:rsidR="002B1090" w:rsidSect="002B1090">
          <w:pgSz w:w="12240" w:h="15840"/>
          <w:pgMar w:top="1701" w:right="1701" w:bottom="1701" w:left="2268" w:header="720" w:footer="720" w:gutter="0"/>
          <w:pgNumType w:fmt="lowerRoman" w:start="1"/>
          <w:cols w:space="720"/>
          <w:docGrid w:linePitch="360"/>
        </w:sectPr>
      </w:pPr>
    </w:p>
    <w:p w14:paraId="611ACE59" w14:textId="6FC4F471" w:rsidR="00BD1758" w:rsidRPr="005137DA" w:rsidRDefault="00BD1758" w:rsidP="004D440E">
      <w:pPr>
        <w:pStyle w:val="Heading1"/>
        <w:numPr>
          <w:ilvl w:val="0"/>
          <w:numId w:val="9"/>
        </w:numPr>
        <w:spacing w:line="276" w:lineRule="auto"/>
        <w:ind w:left="426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97553426"/>
      <w:r w:rsidRPr="005137DA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PENDAHULUAN</w:t>
      </w:r>
      <w:bookmarkEnd w:id="1"/>
    </w:p>
    <w:p w14:paraId="68563907" w14:textId="7C0FB0FB" w:rsidR="00BD1758" w:rsidRPr="005137DA" w:rsidRDefault="00BD1758" w:rsidP="004D440E">
      <w:pPr>
        <w:pStyle w:val="Heading2"/>
        <w:numPr>
          <w:ilvl w:val="1"/>
          <w:numId w:val="16"/>
        </w:numPr>
        <w:spacing w:line="276" w:lineRule="auto"/>
        <w:ind w:left="851" w:hanging="425"/>
        <w:rPr>
          <w:rFonts w:ascii="Times New Roman" w:hAnsi="Times New Roman" w:cs="Times New Roman"/>
          <w:b/>
          <w:bCs/>
        </w:rPr>
      </w:pPr>
      <w:bookmarkStart w:id="2" w:name="_Toc197553427"/>
      <w:proofErr w:type="spellStart"/>
      <w:r w:rsidRPr="005137DA">
        <w:rPr>
          <w:rFonts w:ascii="Times New Roman" w:hAnsi="Times New Roman" w:cs="Times New Roman"/>
          <w:b/>
          <w:bCs/>
          <w:color w:val="auto"/>
          <w:sz w:val="24"/>
          <w:szCs w:val="24"/>
        </w:rPr>
        <w:t>Latar</w:t>
      </w:r>
      <w:proofErr w:type="spellEnd"/>
      <w:r w:rsidRPr="005137D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5137DA">
        <w:rPr>
          <w:rFonts w:ascii="Times New Roman" w:hAnsi="Times New Roman" w:cs="Times New Roman"/>
          <w:b/>
          <w:bCs/>
          <w:color w:val="auto"/>
          <w:sz w:val="24"/>
          <w:szCs w:val="24"/>
        </w:rPr>
        <w:t>Belakang</w:t>
      </w:r>
      <w:bookmarkEnd w:id="2"/>
      <w:proofErr w:type="spellEnd"/>
    </w:p>
    <w:p w14:paraId="554D0C43" w14:textId="79A9F53B" w:rsidR="006370CE" w:rsidRPr="00961CBC" w:rsidRDefault="006370CE" w:rsidP="004D440E">
      <w:pPr>
        <w:pStyle w:val="ListParagraph"/>
        <w:spacing w:after="0" w:line="276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961CBC">
        <w:rPr>
          <w:rFonts w:ascii="Times New Roman" w:hAnsi="Times New Roman" w:cs="Times New Roman"/>
          <w:sz w:val="24"/>
          <w:szCs w:val="24"/>
        </w:rPr>
        <w:tab/>
      </w:r>
      <w:bookmarkStart w:id="3" w:name="_Hlk197555560"/>
      <w:r w:rsidRPr="00961CBC">
        <w:rPr>
          <w:rFonts w:ascii="Times New Roman" w:hAnsi="Times New Roman" w:cs="Times New Roman"/>
          <w:sz w:val="24"/>
          <w:szCs w:val="24"/>
        </w:rPr>
        <w:t xml:space="preserve">Pendidikan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Indonesia yang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berakhlak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mulia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berkarakter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produktif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berdaya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saing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kemakmuran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bermutu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Negara. Karena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sejalan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tercantum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Pendidikan Nasional No. 20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2003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3</w:t>
      </w:r>
      <w:r w:rsidR="00B22F8D" w:rsidRPr="00961CBC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"/>
          <w:id w:val="-747882976"/>
          <w:placeholder>
            <w:docPart w:val="DefaultPlaceholder_-1854013440"/>
          </w:placeholder>
        </w:sdtPr>
        <w:sdtContent>
          <w:r w:rsidR="00A359CE" w:rsidRPr="00961CBC">
            <w:rPr>
              <w:rFonts w:ascii="Times New Roman" w:hAnsi="Times New Roman" w:cs="Times New Roman"/>
              <w:color w:val="000000"/>
              <w:sz w:val="24"/>
              <w:szCs w:val="24"/>
            </w:rPr>
            <w:t>[1]</w:t>
          </w:r>
        </w:sdtContent>
      </w:sdt>
    </w:p>
    <w:p w14:paraId="411CC454" w14:textId="5A3E4AAC" w:rsidR="00703A7D" w:rsidRPr="00961CBC" w:rsidRDefault="006370CE" w:rsidP="004D440E">
      <w:pPr>
        <w:pStyle w:val="ListParagraph"/>
        <w:spacing w:after="0" w:line="276" w:lineRule="auto"/>
        <w:ind w:left="851"/>
        <w:jc w:val="both"/>
        <w:rPr>
          <w:rStyle w:val="normaltextrun"/>
          <w:rFonts w:ascii="Times New Roman" w:eastAsiaTheme="majorEastAsia" w:hAnsi="Times New Roman" w:cs="Times New Roman"/>
          <w:sz w:val="24"/>
          <w:szCs w:val="24"/>
        </w:rPr>
      </w:pPr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ab/>
      </w:r>
      <w:proofErr w:type="spellStart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Seiring</w:t>
      </w:r>
      <w:proofErr w:type="spellEnd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dengan</w:t>
      </w:r>
      <w:proofErr w:type="spellEnd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perkembangan</w:t>
      </w:r>
      <w:proofErr w:type="spellEnd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teknologi</w:t>
      </w:r>
      <w:proofErr w:type="spellEnd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inovasi</w:t>
      </w:r>
      <w:proofErr w:type="spellEnd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dalam</w:t>
      </w:r>
      <w:proofErr w:type="spellEnd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dunia </w:t>
      </w:r>
      <w:proofErr w:type="spellStart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pendidikan</w:t>
      </w:r>
      <w:proofErr w:type="spellEnd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menjadi</w:t>
      </w:r>
      <w:proofErr w:type="spellEnd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sebuah</w:t>
      </w:r>
      <w:proofErr w:type="spellEnd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kebutuhan</w:t>
      </w:r>
      <w:proofErr w:type="spellEnd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untuk</w:t>
      </w:r>
      <w:proofErr w:type="spellEnd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meningkatkan</w:t>
      </w:r>
      <w:proofErr w:type="spellEnd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kualitas</w:t>
      </w:r>
      <w:proofErr w:type="spellEnd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pembelajaran</w:t>
      </w:r>
      <w:proofErr w:type="spellEnd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. </w:t>
      </w:r>
      <w:proofErr w:type="spellStart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Penerapan</w:t>
      </w:r>
      <w:proofErr w:type="spellEnd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teknologi</w:t>
      </w:r>
      <w:proofErr w:type="spellEnd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dalam</w:t>
      </w:r>
      <w:proofErr w:type="spellEnd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pembelajaran</w:t>
      </w:r>
      <w:proofErr w:type="spellEnd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digital </w:t>
      </w:r>
      <w:proofErr w:type="spellStart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telah</w:t>
      </w:r>
      <w:proofErr w:type="spellEnd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terbukti</w:t>
      </w:r>
      <w:proofErr w:type="spellEnd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mampu</w:t>
      </w:r>
      <w:proofErr w:type="spellEnd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meningkatkan</w:t>
      </w:r>
      <w:proofErr w:type="spellEnd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minat</w:t>
      </w:r>
      <w:proofErr w:type="spellEnd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belajar</w:t>
      </w:r>
      <w:proofErr w:type="spellEnd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siswa</w:t>
      </w:r>
      <w:proofErr w:type="spellEnd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dengan</w:t>
      </w:r>
      <w:proofErr w:type="spellEnd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menyediakan</w:t>
      </w:r>
      <w:proofErr w:type="spellEnd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pengalaman</w:t>
      </w:r>
      <w:proofErr w:type="spellEnd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yang </w:t>
      </w:r>
      <w:proofErr w:type="spellStart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lebih</w:t>
      </w:r>
      <w:proofErr w:type="spellEnd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interaktif</w:t>
      </w:r>
      <w:proofErr w:type="spellEnd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menarik</w:t>
      </w:r>
      <w:proofErr w:type="spellEnd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, dan </w:t>
      </w:r>
      <w:proofErr w:type="spellStart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mudah</w:t>
      </w:r>
      <w:proofErr w:type="spellEnd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diakses</w:t>
      </w:r>
      <w:proofErr w:type="spellEnd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. </w:t>
      </w:r>
      <w:proofErr w:type="spellStart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Pemanfaatan</w:t>
      </w:r>
      <w:proofErr w:type="spellEnd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teknologi</w:t>
      </w:r>
      <w:proofErr w:type="spellEnd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dalam</w:t>
      </w:r>
      <w:proofErr w:type="spellEnd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sistem</w:t>
      </w:r>
      <w:proofErr w:type="spellEnd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pembelajaran</w:t>
      </w:r>
      <w:proofErr w:type="spellEnd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memungkinkan</w:t>
      </w:r>
      <w:proofErr w:type="spellEnd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siswa</w:t>
      </w:r>
      <w:proofErr w:type="spellEnd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untuk</w:t>
      </w:r>
      <w:proofErr w:type="spellEnd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belajar</w:t>
      </w:r>
      <w:proofErr w:type="spellEnd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secara</w:t>
      </w:r>
      <w:proofErr w:type="spellEnd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mandiri</w:t>
      </w:r>
      <w:proofErr w:type="spellEnd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mendapatkan</w:t>
      </w:r>
      <w:proofErr w:type="spellEnd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akses</w:t>
      </w:r>
      <w:proofErr w:type="spellEnd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ke</w:t>
      </w:r>
      <w:proofErr w:type="spellEnd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materi</w:t>
      </w:r>
      <w:proofErr w:type="spellEnd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yang </w:t>
      </w:r>
      <w:proofErr w:type="spellStart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lebih</w:t>
      </w:r>
      <w:proofErr w:type="spellEnd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variatif</w:t>
      </w:r>
      <w:proofErr w:type="spellEnd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serta</w:t>
      </w:r>
      <w:proofErr w:type="spellEnd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meningkatkan</w:t>
      </w:r>
      <w:proofErr w:type="spellEnd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keterlibatan</w:t>
      </w:r>
      <w:proofErr w:type="spellEnd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mereka</w:t>
      </w:r>
      <w:proofErr w:type="spellEnd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dalam</w:t>
      </w:r>
      <w:proofErr w:type="spellEnd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proses </w:t>
      </w:r>
      <w:proofErr w:type="spellStart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belajar-mengajar</w:t>
      </w:r>
      <w:proofErr w:type="spellEnd"/>
      <w:r w:rsidR="00703A7D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.</w:t>
      </w:r>
    </w:p>
    <w:p w14:paraId="5DD35185" w14:textId="49BAD75B" w:rsidR="00B22F8D" w:rsidRPr="00961CBC" w:rsidRDefault="00B22F8D" w:rsidP="004D440E">
      <w:pPr>
        <w:pStyle w:val="ListParagraph"/>
        <w:spacing w:after="0" w:line="276" w:lineRule="auto"/>
        <w:ind w:left="851" w:firstLine="589"/>
        <w:jc w:val="both"/>
        <w:rPr>
          <w:rStyle w:val="normaltextrun"/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Sanggar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Kegiatan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Belajar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(SKB)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sebagai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satuan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pendidikan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non formal yang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melaksanakan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program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pendidikan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non formal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seperti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pendidikan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kesetaraan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, program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pendidikan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keterampilan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pendidikan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Kesetaraan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dapat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dijadikan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sebagai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pilihan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bagi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masyarakat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yang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ingin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mengganti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menambah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atau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melengkapi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pendidikan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mereka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, Salah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satunya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adalah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program yang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diselenggarakan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oleh SKB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yaitu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program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pendidikan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kesetaraan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Kejar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Paket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A,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Kejar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Paket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B, dan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Kejar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Paket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C. Pendidikan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kesetaraan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adalah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salah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satu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pendidikan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non formal yang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bertujuan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sebagai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pengganti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pendidikan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formal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bagi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masyarakat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yang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putus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sekolah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karena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berbagai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alasan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tertentu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.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Adapun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program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pendidikan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kesetaraan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meliputi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kelompok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belajar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(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kejar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)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Paket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A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setara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SD/MI,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kejar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Paket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B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setara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SMP/MTs, dan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kejar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Paket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C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setara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SMA/MA. Pendidikan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kesetaraan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adalah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pendidikan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yang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berlangsung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di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luar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sistem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persekolahan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namun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kompetensi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lulusannya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dianggap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setara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dengan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kompetensi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lulusan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pendidikan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formal (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persekolahan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)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setelah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melalui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ujian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kesetaraan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.</w:t>
      </w:r>
      <w:sdt>
        <w:sdtPr>
          <w:rPr>
            <w:rStyle w:val="normaltextrun"/>
            <w:rFonts w:ascii="Times New Roman" w:eastAsiaTheme="majorEastAsia" w:hAnsi="Times New Roman" w:cs="Times New Roman"/>
            <w:color w:val="000000"/>
            <w:sz w:val="24"/>
            <w:szCs w:val="24"/>
          </w:rPr>
          <w:tag w:val="MENDELEY_CITATION_v3_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"/>
          <w:id w:val="177396998"/>
          <w:placeholder>
            <w:docPart w:val="DefaultPlaceholder_-1854013440"/>
          </w:placeholder>
        </w:sdtPr>
        <w:sdtContent>
          <w:r w:rsidR="00A359CE" w:rsidRPr="00961CBC">
            <w:rPr>
              <w:rStyle w:val="normaltextrun"/>
              <w:rFonts w:ascii="Times New Roman" w:eastAsiaTheme="majorEastAsia" w:hAnsi="Times New Roman" w:cs="Times New Roman"/>
              <w:color w:val="000000"/>
              <w:sz w:val="24"/>
              <w:szCs w:val="24"/>
            </w:rPr>
            <w:t>[2]</w:t>
          </w:r>
        </w:sdtContent>
      </w:sdt>
    </w:p>
    <w:p w14:paraId="514D1053" w14:textId="183CAF39" w:rsidR="006370CE" w:rsidRPr="00961CBC" w:rsidRDefault="006370CE" w:rsidP="004D440E">
      <w:pPr>
        <w:pStyle w:val="ListParagraph"/>
        <w:spacing w:after="0" w:line="276" w:lineRule="auto"/>
        <w:ind w:left="851" w:firstLine="589"/>
        <w:jc w:val="both"/>
        <w:rPr>
          <w:rStyle w:val="eop"/>
          <w:rFonts w:ascii="Times New Roman" w:hAnsi="Times New Roman" w:cs="Times New Roman"/>
          <w:sz w:val="24"/>
          <w:szCs w:val="24"/>
        </w:rPr>
      </w:pPr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lastRenderedPageBreak/>
        <w:t xml:space="preserve">Pendidikan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memegang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peranan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penting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dalam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mencetak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generasi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yang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cerdas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dan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kompetitif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.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Namun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, dunia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pendidikan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di Indonesia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masih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menghadapi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berbagai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tantangan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mulai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dari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keterbatasan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akses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pendidikan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berkualitas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sehingga</w:t>
      </w:r>
      <w:proofErr w:type="spellEnd"/>
      <w:r w:rsidR="00611C82"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rendahnya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minat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belajar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siswa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. Banyak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siswa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yang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kurang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termotivasi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dalam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belajar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karena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metode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pembelajaran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yang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masih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konvensional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dan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kurang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menarik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. Hal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ini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menyebabkan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rendahnya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partisipasi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dan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hasil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belajar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yang </w:t>
      </w:r>
      <w:proofErr w:type="spellStart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>belum</w:t>
      </w:r>
      <w:proofErr w:type="spellEnd"/>
      <w:r w:rsidRPr="00961CBC">
        <w:rPr>
          <w:rStyle w:val="normaltextrun"/>
          <w:rFonts w:ascii="Times New Roman" w:eastAsiaTheme="majorEastAsia" w:hAnsi="Times New Roman" w:cs="Times New Roman"/>
          <w:sz w:val="24"/>
          <w:szCs w:val="24"/>
        </w:rPr>
        <w:t xml:space="preserve"> optimal.</w:t>
      </w:r>
      <w:r w:rsidRPr="00961CBC">
        <w:rPr>
          <w:rStyle w:val="eop"/>
          <w:rFonts w:ascii="Times New Roman" w:hAnsi="Times New Roman" w:cs="Times New Roman"/>
          <w:sz w:val="24"/>
          <w:szCs w:val="24"/>
        </w:rPr>
        <w:t> </w:t>
      </w:r>
    </w:p>
    <w:p w14:paraId="74D52576" w14:textId="232655D8" w:rsidR="00D52001" w:rsidRPr="00961CBC" w:rsidRDefault="00D52001" w:rsidP="004D440E">
      <w:pPr>
        <w:pStyle w:val="ListParagraph"/>
        <w:spacing w:after="0" w:line="276" w:lineRule="auto"/>
        <w:ind w:left="851" w:firstLine="589"/>
        <w:jc w:val="both"/>
        <w:rPr>
          <w:rStyle w:val="eop"/>
          <w:rFonts w:ascii="Times New Roman" w:hAnsi="Times New Roman" w:cs="Times New Roman"/>
          <w:sz w:val="24"/>
          <w:szCs w:val="24"/>
        </w:rPr>
      </w:pP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Saat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ini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, SKB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Subang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belum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sistem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maupun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masih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secara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formulir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fisik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atau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melalui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Google Form.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Selain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itu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penyampaian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terkait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jadwal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KBM (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Belajar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Mengajar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masih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mengandalkan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grup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WhatsApp, yang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kurang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efektif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untuk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menjangkau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seluruh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peserta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secara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terorganisir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sisi</w:t>
      </w:r>
      <w:proofErr w:type="spellEnd"/>
      <w:r w:rsid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lain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promosi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program-program yang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tersedia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di SKB juga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masih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minim,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banyak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belum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jenis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layanan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atau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ditawarkan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Akibatnya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ada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kurang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diminati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tidak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menjangkau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sasaran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secara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maksimal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>.</w:t>
      </w:r>
    </w:p>
    <w:p w14:paraId="6D3E66A5" w14:textId="5A354349" w:rsidR="00D52001" w:rsidRPr="00961CBC" w:rsidRDefault="00D52001" w:rsidP="004D440E">
      <w:pPr>
        <w:pStyle w:val="ListParagraph"/>
        <w:spacing w:after="0" w:line="276" w:lineRule="auto"/>
        <w:ind w:left="851" w:firstLine="589"/>
        <w:jc w:val="both"/>
        <w:rPr>
          <w:rStyle w:val="eop"/>
          <w:rFonts w:ascii="Times New Roman" w:hAnsi="Times New Roman" w:cs="Times New Roman"/>
          <w:sz w:val="24"/>
          <w:szCs w:val="24"/>
        </w:rPr>
      </w:pP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sebuah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sistem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tidak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hanya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tetapi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mampu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mempromosikan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program-program yang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tersedia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di SKB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Subang.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Dengan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adanya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sistem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ini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akan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berjalan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lebih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efektif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dapat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dengan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mudah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serta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mengenai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program-program yang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ditawarkan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satu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solusi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adalah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Sistem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untuk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Akses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Kualitas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Pendidikan di SKB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Subang".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Inovasi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ini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khusus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untuk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SKB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sebagai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lembaga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nonformal,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dengan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tujuan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utama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memperluas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akses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mutu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Melalui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digital yang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sistem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ini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mampu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minat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belajar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mereka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dalam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formal,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serta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penyampaian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promosi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program-program SKB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kepada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khalayak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luas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>.</w:t>
      </w:r>
    </w:p>
    <w:p w14:paraId="71A73846" w14:textId="77777777" w:rsidR="00D52001" w:rsidRPr="00961CBC" w:rsidRDefault="00D52001" w:rsidP="004D440E">
      <w:pPr>
        <w:pStyle w:val="ListParagraph"/>
        <w:spacing w:after="0" w:line="276" w:lineRule="auto"/>
        <w:ind w:left="851" w:firstLine="589"/>
        <w:jc w:val="both"/>
        <w:rPr>
          <w:rStyle w:val="eop"/>
          <w:rFonts w:ascii="Times New Roman" w:hAnsi="Times New Roman" w:cs="Times New Roman"/>
          <w:sz w:val="24"/>
          <w:szCs w:val="24"/>
        </w:rPr>
      </w:pP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lastRenderedPageBreak/>
        <w:t>Berdasarkan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sebuah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sistem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tidak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hanya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tetapi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mampu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mempromosikan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program-program yang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tersedia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di SKB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Subang.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Dengan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adanya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sistem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ini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akan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berjalan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lebih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efektif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dapat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dengan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mudah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serta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mengenai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program-program yang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ditawarkan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satu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solusi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adalah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Sistem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untuk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Akses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Kualitas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Pendidikan di SKB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Subang".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Inovasi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ini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khusus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untuk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SKB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sebagai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lembaga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nonformal,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dengan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tujuan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utama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memperluas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akses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mutu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>.</w:t>
      </w:r>
    </w:p>
    <w:p w14:paraId="3DC27BDE" w14:textId="44DE21E7" w:rsidR="004E624C" w:rsidRDefault="00D52001" w:rsidP="004D440E">
      <w:pPr>
        <w:pStyle w:val="ListParagraph"/>
        <w:spacing w:after="0" w:line="276" w:lineRule="auto"/>
        <w:ind w:left="851" w:firstLine="589"/>
        <w:jc w:val="both"/>
        <w:rPr>
          <w:rStyle w:val="eop"/>
          <w:rFonts w:ascii="Times New Roman" w:hAnsi="Times New Roman" w:cs="Times New Roman"/>
          <w:sz w:val="24"/>
          <w:szCs w:val="24"/>
        </w:rPr>
      </w:pP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Melalui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digital yang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sistem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ini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mampu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minat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belajar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mereka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dalam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formal,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serta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penyampaian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promosi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program-program SKB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kepada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khalayak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Style w:val="eop"/>
          <w:rFonts w:ascii="Times New Roman" w:hAnsi="Times New Roman" w:cs="Times New Roman"/>
          <w:sz w:val="24"/>
          <w:szCs w:val="24"/>
        </w:rPr>
        <w:t>luas</w:t>
      </w:r>
      <w:proofErr w:type="spellEnd"/>
      <w:r w:rsidRPr="00961CBC">
        <w:rPr>
          <w:rStyle w:val="eop"/>
          <w:rFonts w:ascii="Times New Roman" w:hAnsi="Times New Roman" w:cs="Times New Roman"/>
          <w:sz w:val="24"/>
          <w:szCs w:val="24"/>
        </w:rPr>
        <w:t>.</w:t>
      </w:r>
    </w:p>
    <w:bookmarkEnd w:id="3"/>
    <w:p w14:paraId="18C76A0C" w14:textId="77777777" w:rsidR="004E624C" w:rsidRPr="004E624C" w:rsidRDefault="004E624C" w:rsidP="004D440E">
      <w:pPr>
        <w:pStyle w:val="ListParagraph"/>
        <w:spacing w:after="0" w:line="276" w:lineRule="auto"/>
        <w:ind w:left="851" w:firstLine="589"/>
        <w:jc w:val="both"/>
        <w:rPr>
          <w:rFonts w:ascii="Times New Roman" w:hAnsi="Times New Roman" w:cs="Times New Roman"/>
          <w:sz w:val="24"/>
          <w:szCs w:val="24"/>
        </w:rPr>
      </w:pPr>
    </w:p>
    <w:p w14:paraId="2512B611" w14:textId="4424BD43" w:rsidR="00BD1758" w:rsidRPr="005137DA" w:rsidRDefault="00BD1758" w:rsidP="004D440E">
      <w:pPr>
        <w:pStyle w:val="Heading2"/>
        <w:numPr>
          <w:ilvl w:val="1"/>
          <w:numId w:val="16"/>
        </w:numPr>
        <w:spacing w:line="276" w:lineRule="auto"/>
        <w:ind w:left="851" w:hanging="425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97553428"/>
      <w:proofErr w:type="spellStart"/>
      <w:r w:rsidRPr="005137DA">
        <w:rPr>
          <w:rFonts w:ascii="Times New Roman" w:hAnsi="Times New Roman" w:cs="Times New Roman"/>
          <w:b/>
          <w:bCs/>
          <w:color w:val="auto"/>
          <w:sz w:val="24"/>
          <w:szCs w:val="24"/>
        </w:rPr>
        <w:t>Tujuan</w:t>
      </w:r>
      <w:bookmarkEnd w:id="4"/>
      <w:proofErr w:type="spellEnd"/>
    </w:p>
    <w:p w14:paraId="26A295EA" w14:textId="77777777" w:rsidR="00990B36" w:rsidRPr="00961CBC" w:rsidRDefault="00990B36" w:rsidP="004D440E">
      <w:pPr>
        <w:spacing w:line="276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961CBC">
        <w:rPr>
          <w:rFonts w:ascii="Times New Roman" w:hAnsi="Times New Roman" w:cs="Times New Roman"/>
          <w:sz w:val="24"/>
          <w:szCs w:val="24"/>
        </w:rPr>
        <w:tab/>
      </w:r>
      <w:bookmarkStart w:id="5" w:name="_Hlk197555681"/>
      <w:proofErr w:type="spellStart"/>
      <w:r w:rsidRPr="00961CB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Pendidikan di SKB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Subang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>:</w:t>
      </w:r>
    </w:p>
    <w:p w14:paraId="41648F16" w14:textId="77777777" w:rsidR="00990B36" w:rsidRPr="00961CBC" w:rsidRDefault="00990B36" w:rsidP="004D440E">
      <w:pPr>
        <w:pStyle w:val="ListParagraph"/>
        <w:numPr>
          <w:ilvl w:val="0"/>
          <w:numId w:val="1"/>
        </w:numPr>
        <w:spacing w:line="276" w:lineRule="auto"/>
        <w:ind w:left="1701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Sanggar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(SKB)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digital.</w:t>
      </w:r>
    </w:p>
    <w:p w14:paraId="403D4E51" w14:textId="77777777" w:rsidR="00990B36" w:rsidRPr="00961CBC" w:rsidRDefault="00990B36" w:rsidP="004D440E">
      <w:pPr>
        <w:pStyle w:val="ListParagraph"/>
        <w:numPr>
          <w:ilvl w:val="0"/>
          <w:numId w:val="1"/>
        </w:numPr>
        <w:spacing w:line="276" w:lineRule="auto"/>
        <w:ind w:left="1701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>.</w:t>
      </w:r>
    </w:p>
    <w:p w14:paraId="4A704D66" w14:textId="77777777" w:rsidR="00990B36" w:rsidRPr="00961CBC" w:rsidRDefault="00990B36" w:rsidP="004D440E">
      <w:pPr>
        <w:pStyle w:val="ListParagraph"/>
        <w:numPr>
          <w:ilvl w:val="0"/>
          <w:numId w:val="1"/>
        </w:numPr>
        <w:spacing w:line="276" w:lineRule="auto"/>
        <w:ind w:left="1701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formal.</w:t>
      </w:r>
    </w:p>
    <w:p w14:paraId="27E93788" w14:textId="4880BB72" w:rsidR="00990B36" w:rsidRPr="00961CBC" w:rsidRDefault="00990B36" w:rsidP="004D440E">
      <w:pPr>
        <w:pStyle w:val="ListParagraph"/>
        <w:numPr>
          <w:ilvl w:val="0"/>
          <w:numId w:val="1"/>
        </w:numPr>
        <w:spacing w:line="276" w:lineRule="auto"/>
        <w:ind w:left="1701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proofErr w:type="gramStart"/>
      <w:r w:rsidR="00CA10A9" w:rsidRPr="00961CBC">
        <w:rPr>
          <w:rFonts w:ascii="Times New Roman" w:hAnsi="Times New Roman" w:cs="Times New Roman"/>
          <w:sz w:val="24"/>
          <w:szCs w:val="24"/>
        </w:rPr>
        <w:t xml:space="preserve">, </w:t>
      </w:r>
      <w:r w:rsidRPr="00961CB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0DC3C640" w14:textId="1EB389C5" w:rsidR="00990B36" w:rsidRDefault="00990B36" w:rsidP="004D440E">
      <w:pPr>
        <w:pStyle w:val="ListParagraph"/>
        <w:numPr>
          <w:ilvl w:val="0"/>
          <w:numId w:val="1"/>
        </w:numPr>
        <w:spacing w:line="276" w:lineRule="auto"/>
        <w:ind w:left="1701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program-program yang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di SKB.</w:t>
      </w:r>
    </w:p>
    <w:bookmarkEnd w:id="5"/>
    <w:p w14:paraId="68B91AAA" w14:textId="77777777" w:rsidR="004D440E" w:rsidRPr="004D440E" w:rsidRDefault="004D440E" w:rsidP="004D440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58C37F" w14:textId="11372375" w:rsidR="00BD1758" w:rsidRPr="005D454A" w:rsidRDefault="00BD1758" w:rsidP="004D440E">
      <w:pPr>
        <w:pStyle w:val="Heading2"/>
        <w:numPr>
          <w:ilvl w:val="1"/>
          <w:numId w:val="16"/>
        </w:numPr>
        <w:spacing w:line="276" w:lineRule="auto"/>
        <w:ind w:left="851" w:hanging="425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97553429"/>
      <w:proofErr w:type="spellStart"/>
      <w:r w:rsidRPr="005D454A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Ruang</w:t>
      </w:r>
      <w:proofErr w:type="spellEnd"/>
      <w:r w:rsidRPr="005D454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5D454A">
        <w:rPr>
          <w:rFonts w:ascii="Times New Roman" w:hAnsi="Times New Roman" w:cs="Times New Roman"/>
          <w:b/>
          <w:bCs/>
          <w:color w:val="auto"/>
          <w:sz w:val="24"/>
          <w:szCs w:val="24"/>
        </w:rPr>
        <w:t>Lingkup</w:t>
      </w:r>
      <w:bookmarkEnd w:id="6"/>
      <w:proofErr w:type="spellEnd"/>
    </w:p>
    <w:p w14:paraId="7D756EB1" w14:textId="4F439ED5" w:rsidR="00990B36" w:rsidRPr="00961CBC" w:rsidRDefault="00990B36" w:rsidP="004D440E">
      <w:pPr>
        <w:spacing w:line="276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961CBC">
        <w:rPr>
          <w:rFonts w:ascii="Times New Roman" w:hAnsi="Times New Roman" w:cs="Times New Roman"/>
          <w:sz w:val="24"/>
          <w:szCs w:val="24"/>
        </w:rPr>
        <w:tab/>
      </w:r>
      <w:bookmarkStart w:id="7" w:name="_Hlk197555733"/>
      <w:proofErr w:type="spellStart"/>
      <w:r w:rsidRPr="00961CBC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oleh SKB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Subang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digital.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antaranya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>:</w:t>
      </w:r>
    </w:p>
    <w:p w14:paraId="1D2479BC" w14:textId="77777777" w:rsidR="00990B36" w:rsidRPr="00961CBC" w:rsidRDefault="00990B36" w:rsidP="004D440E">
      <w:pPr>
        <w:pStyle w:val="ListParagraph"/>
        <w:numPr>
          <w:ilvl w:val="0"/>
          <w:numId w:val="2"/>
        </w:numPr>
        <w:spacing w:line="276" w:lineRule="auto"/>
        <w:ind w:left="1701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digital yang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>.</w:t>
      </w:r>
    </w:p>
    <w:p w14:paraId="1B5ED779" w14:textId="77777777" w:rsidR="00990B36" w:rsidRPr="00961CBC" w:rsidRDefault="00990B36" w:rsidP="004D440E">
      <w:pPr>
        <w:pStyle w:val="ListParagraph"/>
        <w:numPr>
          <w:ilvl w:val="0"/>
          <w:numId w:val="2"/>
        </w:numPr>
        <w:spacing w:line="276" w:lineRule="auto"/>
        <w:ind w:left="1701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digital yang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diunggah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pamong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format,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PDF, video, dan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>.</w:t>
      </w:r>
    </w:p>
    <w:p w14:paraId="2FDE47CE" w14:textId="7987561A" w:rsidR="00990B36" w:rsidRDefault="00990B36" w:rsidP="004D440E">
      <w:pPr>
        <w:pStyle w:val="ListParagraph"/>
        <w:numPr>
          <w:ilvl w:val="0"/>
          <w:numId w:val="2"/>
        </w:numPr>
        <w:spacing w:line="276" w:lineRule="auto"/>
        <w:ind w:left="1701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digital,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mengunggah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pamong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>.</w:t>
      </w:r>
    </w:p>
    <w:bookmarkEnd w:id="7"/>
    <w:p w14:paraId="57FF1257" w14:textId="77777777" w:rsidR="004D440E" w:rsidRPr="00F1603D" w:rsidRDefault="004D440E" w:rsidP="004D440E">
      <w:pPr>
        <w:pStyle w:val="ListParagraph"/>
        <w:spacing w:line="276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</w:p>
    <w:p w14:paraId="17BD2A43" w14:textId="632AC4BD" w:rsidR="00BD1758" w:rsidRPr="006278FA" w:rsidRDefault="00BD1758" w:rsidP="004D440E">
      <w:pPr>
        <w:pStyle w:val="Heading2"/>
        <w:numPr>
          <w:ilvl w:val="1"/>
          <w:numId w:val="16"/>
        </w:numPr>
        <w:spacing w:line="276" w:lineRule="auto"/>
        <w:ind w:left="851" w:hanging="425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197553430"/>
      <w:proofErr w:type="spellStart"/>
      <w:r w:rsidRPr="006278FA">
        <w:rPr>
          <w:rFonts w:ascii="Times New Roman" w:hAnsi="Times New Roman" w:cs="Times New Roman"/>
          <w:b/>
          <w:bCs/>
          <w:color w:val="auto"/>
          <w:sz w:val="24"/>
          <w:szCs w:val="24"/>
        </w:rPr>
        <w:t>Definisi</w:t>
      </w:r>
      <w:proofErr w:type="spellEnd"/>
      <w:r w:rsidRPr="006278F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, </w:t>
      </w:r>
      <w:proofErr w:type="spellStart"/>
      <w:r w:rsidR="006E72F8" w:rsidRPr="006278FA">
        <w:rPr>
          <w:rFonts w:ascii="Times New Roman" w:hAnsi="Times New Roman" w:cs="Times New Roman"/>
          <w:b/>
          <w:bCs/>
          <w:color w:val="auto"/>
          <w:sz w:val="24"/>
          <w:szCs w:val="24"/>
        </w:rPr>
        <w:t>Istilah</w:t>
      </w:r>
      <w:proofErr w:type="spellEnd"/>
      <w:r w:rsidR="006E72F8" w:rsidRPr="006278F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, dan </w:t>
      </w:r>
      <w:proofErr w:type="spellStart"/>
      <w:r w:rsidR="006E72F8" w:rsidRPr="006278FA">
        <w:rPr>
          <w:rFonts w:ascii="Times New Roman" w:hAnsi="Times New Roman" w:cs="Times New Roman"/>
          <w:b/>
          <w:bCs/>
          <w:color w:val="auto"/>
          <w:sz w:val="24"/>
          <w:szCs w:val="24"/>
        </w:rPr>
        <w:t>Singkatan</w:t>
      </w:r>
      <w:bookmarkEnd w:id="8"/>
      <w:proofErr w:type="spellEnd"/>
    </w:p>
    <w:tbl>
      <w:tblPr>
        <w:tblStyle w:val="TableGrid"/>
        <w:tblW w:w="0" w:type="auto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5577"/>
      </w:tblGrid>
      <w:tr w:rsidR="00CA10A9" w:rsidRPr="00961CBC" w14:paraId="38D30D00" w14:textId="77777777" w:rsidTr="00384D2E">
        <w:tc>
          <w:tcPr>
            <w:tcW w:w="1843" w:type="dxa"/>
          </w:tcPr>
          <w:p w14:paraId="45C46D22" w14:textId="4C341AAC" w:rsidR="00CA10A9" w:rsidRPr="00961CBC" w:rsidRDefault="00CA10A9" w:rsidP="004D440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9" w:name="_Hlk197555810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SRS</w:t>
            </w:r>
            <w:r w:rsidR="00384D2E" w:rsidRPr="00961C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384D2E" w:rsidRPr="00961CB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5577" w:type="dxa"/>
          </w:tcPr>
          <w:p w14:paraId="1B9B8892" w14:textId="6AD2094C" w:rsidR="00CA10A9" w:rsidRPr="00961CBC" w:rsidRDefault="00572FC1" w:rsidP="004D440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1CB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Software</w:t>
            </w:r>
            <w:r w:rsidRPr="00961CB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i/>
                <w:sz w:val="24"/>
                <w:szCs w:val="24"/>
              </w:rPr>
              <w:t>Requrement</w:t>
            </w:r>
            <w:proofErr w:type="spellEnd"/>
            <w:r w:rsidRPr="00961CB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Specification </w:t>
            </w:r>
            <w:r w:rsidRPr="00961CBC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r w:rsidRPr="00961CBC">
              <w:rPr>
                <w:rFonts w:ascii="Times New Roman" w:hAnsi="Times New Roman" w:cs="Times New Roman"/>
                <w:bCs/>
                <w:sz w:val="24"/>
                <w:szCs w:val="24"/>
              </w:rPr>
              <w:t>Spesifikasi</w:t>
            </w:r>
            <w:proofErr w:type="spellEnd"/>
            <w:r w:rsidRPr="00961C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bCs/>
                <w:sz w:val="24"/>
                <w:szCs w:val="24"/>
              </w:rPr>
              <w:t>Kebutuhan</w:t>
            </w:r>
            <w:proofErr w:type="spellEnd"/>
            <w:r w:rsidRPr="00961CB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Perangkat Lunak)</w:t>
            </w:r>
            <w:r w:rsidR="00C04C80" w:rsidRPr="00961CBC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CA10A9" w:rsidRPr="00961CBC" w14:paraId="6DF436C9" w14:textId="77777777" w:rsidTr="00384D2E">
        <w:tc>
          <w:tcPr>
            <w:tcW w:w="1843" w:type="dxa"/>
          </w:tcPr>
          <w:p w14:paraId="13A6892D" w14:textId="61D47ACB" w:rsidR="00CA10A9" w:rsidRPr="00961CBC" w:rsidRDefault="00CA10A9" w:rsidP="004D440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  <w:r w:rsidR="00384D2E" w:rsidRPr="00961C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384D2E" w:rsidRPr="00961CB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5577" w:type="dxa"/>
          </w:tcPr>
          <w:p w14:paraId="76E94475" w14:textId="48D58200" w:rsidR="00CA10A9" w:rsidRPr="00961CBC" w:rsidRDefault="001A0DB6" w:rsidP="004D440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PHP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singkatan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PHP </w:t>
            </w:r>
            <w:r w:rsidR="00C04C80" w:rsidRPr="00961CB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</w:t>
            </w:r>
            <w:r w:rsidRPr="00961CB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Hypertext Preprocessor</w:t>
            </w:r>
            <w:r w:rsidR="00C04C80" w:rsidRPr="00961CB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61CB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script</w:t>
            </w:r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server-side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61CB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web </w:t>
            </w:r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disisipkan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HTML.</w:t>
            </w:r>
            <w:sdt>
              <w:sdtP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ag w:val="MENDELEY_CITATION_v3_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"/>
                <w:id w:val="-533579526"/>
                <w:placeholder>
                  <w:docPart w:val="DefaultPlaceholder_-1854013440"/>
                </w:placeholder>
              </w:sdtPr>
              <w:sdtContent>
                <w:r w:rsidR="00A359CE" w:rsidRPr="00961CBC">
                  <w:rPr>
                    <w:rFonts w:ascii="Times New Roman" w:hAnsi="Times New Roman" w:cs="Times New Roman"/>
                    <w:color w:val="000000"/>
                    <w:sz w:val="24"/>
                    <w:szCs w:val="24"/>
                  </w:rPr>
                  <w:t>[3]</w:t>
                </w:r>
              </w:sdtContent>
            </w:sdt>
          </w:p>
        </w:tc>
      </w:tr>
      <w:tr w:rsidR="00CA10A9" w:rsidRPr="00961CBC" w14:paraId="4C04F2FD" w14:textId="77777777" w:rsidTr="00384D2E">
        <w:tc>
          <w:tcPr>
            <w:tcW w:w="1843" w:type="dxa"/>
          </w:tcPr>
          <w:p w14:paraId="4CE6A7A4" w14:textId="1E0FB85A" w:rsidR="00CA10A9" w:rsidRPr="00961CBC" w:rsidRDefault="00CA10A9" w:rsidP="004D440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  <w:r w:rsidR="00384D2E" w:rsidRPr="00961CB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5577" w:type="dxa"/>
          </w:tcPr>
          <w:p w14:paraId="47BA2AB3" w14:textId="77A01D0B" w:rsidR="00CA10A9" w:rsidRPr="00961CBC" w:rsidRDefault="00CF5A2F" w:rsidP="004D440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MySQL </w:t>
            </w:r>
            <w:r w:rsidRPr="00961CB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(MY Structure Query Language)</w:t>
            </w:r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salah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sekian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DBMS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Oracle, MSSQL,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Postagre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SQL, dan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61FBF"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  <w:r w:rsidR="00F61FBF"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basis data yang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SQL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  <w:r w:rsidR="00F61FBF"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basis data yang paling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digemari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dikalangan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61CB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programmer web</w:t>
            </w:r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alasan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="00F61FBF"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Basis Data yang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kuat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stabil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media</w:t>
            </w:r>
            <w:r w:rsidR="00F61FBF"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penyimpanan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data.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basis data </w:t>
            </w:r>
            <w:r w:rsidRPr="00961CB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server</w:t>
            </w:r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memenajemen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Basis Data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F61FBF"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terhitung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basis data yang </w:t>
            </w:r>
            <w:r w:rsidRPr="00961CB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paling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digemari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dan paling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1FBF" w:rsidRPr="00961CBC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F61FBF"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basis data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A10A9" w:rsidRPr="00961CBC" w14:paraId="294763BE" w14:textId="77777777" w:rsidTr="00384D2E">
        <w:tc>
          <w:tcPr>
            <w:tcW w:w="1843" w:type="dxa"/>
          </w:tcPr>
          <w:p w14:paraId="742261D9" w14:textId="553938E3" w:rsidR="00CA10A9" w:rsidRPr="00961CBC" w:rsidRDefault="00CA10A9" w:rsidP="004D440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1CB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</w:t>
            </w:r>
            <w:r w:rsidR="00572FC1" w:rsidRPr="00961CBC">
              <w:rPr>
                <w:rFonts w:ascii="Times New Roman" w:hAnsi="Times New Roman" w:cs="Times New Roman"/>
                <w:sz w:val="24"/>
                <w:szCs w:val="24"/>
              </w:rPr>
              <w:t>EB</w:t>
            </w:r>
            <w:r w:rsidR="00384D2E" w:rsidRPr="00961C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384D2E" w:rsidRPr="00961CB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5577" w:type="dxa"/>
          </w:tcPr>
          <w:p w14:paraId="6610B046" w14:textId="27378EFD" w:rsidR="00CA10A9" w:rsidRPr="00961CBC" w:rsidRDefault="00713EC3" w:rsidP="004D440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web page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ditulis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format HTML (Hyper Text Markup Language), yang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hampir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selalu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diaksesmelalui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HTTP,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protokol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menyampaikan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server website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para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pemakai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web browser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bersifat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statis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maupun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dinamis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membentuk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rangkaian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bangunan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saling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masing-masing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dihubungkan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jaringan-jaringan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sdt>
              <w:sdtP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ag w:val="MENDELEY_CITATION_v3_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"/>
                <w:id w:val="577258174"/>
                <w:placeholder>
                  <w:docPart w:val="DefaultPlaceholder_-1854013440"/>
                </w:placeholder>
              </w:sdtPr>
              <w:sdtContent>
                <w:r w:rsidR="00A359CE" w:rsidRPr="00961CBC">
                  <w:rPr>
                    <w:rFonts w:ascii="Times New Roman" w:hAnsi="Times New Roman" w:cs="Times New Roman"/>
                    <w:color w:val="000000"/>
                    <w:sz w:val="24"/>
                    <w:szCs w:val="24"/>
                  </w:rPr>
                  <w:t>[4]</w:t>
                </w:r>
              </w:sdtContent>
            </w:sdt>
          </w:p>
        </w:tc>
      </w:tr>
      <w:tr w:rsidR="00713EC3" w:rsidRPr="00961CBC" w14:paraId="28C2B2DF" w14:textId="77777777" w:rsidTr="00384D2E">
        <w:tc>
          <w:tcPr>
            <w:tcW w:w="1843" w:type="dxa"/>
          </w:tcPr>
          <w:p w14:paraId="27999099" w14:textId="0FED9021" w:rsidR="00713EC3" w:rsidRPr="00961CBC" w:rsidRDefault="00713EC3" w:rsidP="004D440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1CB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Framework</w:t>
            </w:r>
            <w:r w:rsidRPr="00961CB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5577" w:type="dxa"/>
          </w:tcPr>
          <w:p w14:paraId="494CF794" w14:textId="3032DDD7" w:rsidR="00713EC3" w:rsidRPr="00961CBC" w:rsidRDefault="00713EC3" w:rsidP="004D440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1CB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Framework</w:t>
            </w:r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komponen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pemrograman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siap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61CB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re-use</w:t>
            </w:r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ulang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kapan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saja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61CB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programmer</w:t>
            </w:r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  <w:r w:rsidR="00CF5A2F" w:rsidRPr="00961CBC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rip yang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72FC1" w:rsidRPr="00961CBC" w14:paraId="49CDD585" w14:textId="77777777" w:rsidTr="00384D2E">
        <w:tc>
          <w:tcPr>
            <w:tcW w:w="1843" w:type="dxa"/>
          </w:tcPr>
          <w:p w14:paraId="5936D8BD" w14:textId="18AC8BA0" w:rsidR="00572FC1" w:rsidRPr="00961CBC" w:rsidRDefault="00572FC1" w:rsidP="004D440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Laravel</w:t>
            </w:r>
            <w:r w:rsidRPr="00961CB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5577" w:type="dxa"/>
          </w:tcPr>
          <w:p w14:paraId="2825B642" w14:textId="7240FD6E" w:rsidR="00572FC1" w:rsidRPr="00961CBC" w:rsidRDefault="00713EC3" w:rsidP="004D440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Laravel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61CB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framework web</w:t>
            </w:r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PHP yang </w:t>
            </w:r>
            <w:r w:rsidRPr="00961CB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open-source,</w:t>
            </w:r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diciptakan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oleh Taylor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Otwell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diperuntukkan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61CB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web</w:t>
            </w:r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pola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MVC.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Struktrur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pola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MVC pada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laravel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sedikit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berbeda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pola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MVC pada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umumnya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F5A2F"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r w:rsidR="00CF5A2F"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laravel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61CB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routing</w:t>
            </w:r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menjembatani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request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user dan controller.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Jadi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61CB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controller</w:t>
            </w:r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61CB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request</w:t>
            </w:r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sdt>
              <w:sdtP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ag w:val="MENDELEY_CITATION_v3_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"/>
                <w:id w:val="-650984608"/>
                <w:placeholder>
                  <w:docPart w:val="DefaultPlaceholder_-1854013440"/>
                </w:placeholder>
              </w:sdtPr>
              <w:sdtContent>
                <w:r w:rsidR="00A359CE" w:rsidRPr="00961CBC">
                  <w:rPr>
                    <w:rFonts w:ascii="Times New Roman" w:hAnsi="Times New Roman" w:cs="Times New Roman"/>
                    <w:color w:val="000000"/>
                    <w:sz w:val="24"/>
                    <w:szCs w:val="24"/>
                  </w:rPr>
                  <w:t>[5]</w:t>
                </w:r>
              </w:sdtContent>
            </w:sdt>
          </w:p>
        </w:tc>
      </w:tr>
      <w:tr w:rsidR="00572FC1" w:rsidRPr="00961CBC" w14:paraId="56A05A4F" w14:textId="77777777" w:rsidTr="00384D2E">
        <w:tc>
          <w:tcPr>
            <w:tcW w:w="1843" w:type="dxa"/>
          </w:tcPr>
          <w:p w14:paraId="0F7B54E5" w14:textId="2773B4B6" w:rsidR="00572FC1" w:rsidRPr="00961CBC" w:rsidRDefault="00572FC1" w:rsidP="004D440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HTML</w:t>
            </w:r>
            <w:r w:rsidRPr="00961C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61CB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5577" w:type="dxa"/>
          </w:tcPr>
          <w:p w14:paraId="0974885F" w14:textId="00991B22" w:rsidR="00572FC1" w:rsidRPr="00961CBC" w:rsidRDefault="00CF5A2F" w:rsidP="004D440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HTML (</w:t>
            </w:r>
            <w:proofErr w:type="spellStart"/>
            <w:r w:rsidRPr="00961CB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HyperText</w:t>
            </w:r>
            <w:proofErr w:type="spellEnd"/>
            <w:r w:rsidRPr="00961CB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Markup Language</w:t>
            </w:r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tanda-tanda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61CB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(tag)</w:t>
            </w:r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menyatakan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kode-kode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ditafsirkan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oleh browser agar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dasarnya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, HTML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bukanlah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pemrograman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61CB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markup language</w:t>
            </w:r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penandaan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yg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terdiri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banyaknya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kumpulan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tag,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biasanya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menyatakan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61CB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web</w:t>
            </w:r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r w:rsidRPr="00961CB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browser.</w:t>
            </w:r>
            <w:sdt>
              <w:sdtPr>
                <w:rPr>
                  <w:rFonts w:ascii="Times New Roman" w:hAnsi="Times New Roman" w:cs="Times New Roman"/>
                  <w:i/>
                  <w:iCs/>
                  <w:color w:val="000000"/>
                  <w:sz w:val="24"/>
                  <w:szCs w:val="24"/>
                </w:rPr>
                <w:tag w:val="MENDELEY_CITATION_v3_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"/>
                <w:id w:val="-1357729596"/>
                <w:placeholder>
                  <w:docPart w:val="DefaultPlaceholder_-1854013440"/>
                </w:placeholder>
              </w:sdtPr>
              <w:sdtContent>
                <w:r w:rsidR="00A359CE" w:rsidRPr="00961CBC">
                  <w:rPr>
                    <w:rFonts w:ascii="Times New Roman" w:hAnsi="Times New Roman" w:cs="Times New Roman"/>
                    <w:i/>
                    <w:iCs/>
                    <w:color w:val="000000"/>
                    <w:sz w:val="24"/>
                    <w:szCs w:val="24"/>
                  </w:rPr>
                  <w:t>[6]</w:t>
                </w:r>
              </w:sdtContent>
            </w:sdt>
          </w:p>
        </w:tc>
      </w:tr>
      <w:tr w:rsidR="00572FC1" w:rsidRPr="00961CBC" w14:paraId="07234F2E" w14:textId="77777777" w:rsidTr="00384D2E">
        <w:tc>
          <w:tcPr>
            <w:tcW w:w="1843" w:type="dxa"/>
          </w:tcPr>
          <w:p w14:paraId="12005312" w14:textId="0F44A3FB" w:rsidR="00572FC1" w:rsidRPr="00961CBC" w:rsidRDefault="00572FC1" w:rsidP="004D440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Xampp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61CB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5577" w:type="dxa"/>
          </w:tcPr>
          <w:p w14:paraId="317F9928" w14:textId="69C04F74" w:rsidR="00572FC1" w:rsidRPr="00961CBC" w:rsidRDefault="001A0DB6" w:rsidP="004D440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XAMPP </w:t>
            </w:r>
            <w:proofErr w:type="spellStart"/>
            <w:r w:rsidR="00C04C80" w:rsidRPr="00961CBC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61CB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software</w:t>
            </w:r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yang di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dalamnya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tertdapat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61CB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server </w:t>
            </w:r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MySQL dan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didukung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oleh PHP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pemrograman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website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dinamis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61CB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web</w:t>
            </w:r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61CB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server apache </w:t>
            </w:r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dijalankan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61CB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platform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61CB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OS X, Windows, Linux, Mac, dan Solaris.</w:t>
            </w:r>
            <w:sdt>
              <w:sdtPr>
                <w:rPr>
                  <w:rFonts w:ascii="Times New Roman" w:hAnsi="Times New Roman" w:cs="Times New Roman"/>
                  <w:i/>
                  <w:iCs/>
                  <w:color w:val="000000"/>
                  <w:sz w:val="24"/>
                  <w:szCs w:val="24"/>
                </w:rPr>
                <w:tag w:val="MENDELEY_CITATION_v3_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"/>
                <w:id w:val="1603067272"/>
                <w:placeholder>
                  <w:docPart w:val="DefaultPlaceholder_-1854013440"/>
                </w:placeholder>
              </w:sdtPr>
              <w:sdtContent>
                <w:r w:rsidR="00A359CE" w:rsidRPr="00961CBC">
                  <w:rPr>
                    <w:rFonts w:ascii="Times New Roman" w:hAnsi="Times New Roman" w:cs="Times New Roman"/>
                    <w:i/>
                    <w:iCs/>
                    <w:color w:val="000000"/>
                    <w:sz w:val="24"/>
                    <w:szCs w:val="24"/>
                  </w:rPr>
                  <w:t>[7]</w:t>
                </w:r>
              </w:sdtContent>
            </w:sdt>
          </w:p>
        </w:tc>
      </w:tr>
      <w:tr w:rsidR="00572FC1" w:rsidRPr="00961CBC" w14:paraId="0424673F" w14:textId="77777777" w:rsidTr="00384D2E">
        <w:tc>
          <w:tcPr>
            <w:tcW w:w="1843" w:type="dxa"/>
          </w:tcPr>
          <w:p w14:paraId="7F267DB9" w14:textId="1129CE57" w:rsidR="00572FC1" w:rsidRPr="00961CBC" w:rsidRDefault="00572FC1" w:rsidP="004D440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  <w:r w:rsidRPr="00961C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61CB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5577" w:type="dxa"/>
          </w:tcPr>
          <w:p w14:paraId="02B21035" w14:textId="2E1B18D0" w:rsidR="00572FC1" w:rsidRPr="00961CBC" w:rsidRDefault="00C04C80" w:rsidP="004D440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CSS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pemrograman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web yang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berfungi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mengatur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website agar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terlihat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menarik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terstruktur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72FC1" w:rsidRPr="00961CBC" w14:paraId="3FD50B2E" w14:textId="77777777" w:rsidTr="00384D2E">
        <w:tc>
          <w:tcPr>
            <w:tcW w:w="1843" w:type="dxa"/>
          </w:tcPr>
          <w:p w14:paraId="5016B90A" w14:textId="6B72F9AE" w:rsidR="00572FC1" w:rsidRPr="00961CBC" w:rsidRDefault="00572FC1" w:rsidP="004D440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Java Scrip</w:t>
            </w:r>
            <w:r w:rsidR="00077EA8" w:rsidRPr="00961CBC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961CB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5577" w:type="dxa"/>
          </w:tcPr>
          <w:p w14:paraId="12C58D93" w14:textId="74292DE1" w:rsidR="00572FC1" w:rsidRPr="00961CBC" w:rsidRDefault="00077EA8" w:rsidP="004D440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berbentuk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kumpulan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61CB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</w:t>
            </w:r>
            <w:r w:rsidR="00C04C80" w:rsidRPr="00961CB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</w:t>
            </w:r>
            <w:r w:rsidRPr="00961CB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rip</w:t>
            </w:r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yang pada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fungsinya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HTML,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sepanjang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sejarah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internet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61CB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</w:t>
            </w:r>
            <w:r w:rsidR="00C04C80" w:rsidRPr="00961CB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</w:t>
            </w:r>
            <w:r w:rsidRPr="00961CB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rip</w:t>
            </w:r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61CB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web</w:t>
            </w:r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. Bahasa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pemrograman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kemampuan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HTML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mengijinkan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pengeksekusian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sisi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61CB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user</w:t>
            </w:r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, yang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artinya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sisi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61CB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browser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bukan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sisi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61CB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server</w:t>
            </w:r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61CB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web</w:t>
            </w:r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A10A9" w:rsidRPr="00961CBC" w14:paraId="4A4455EA" w14:textId="77777777" w:rsidTr="00384D2E">
        <w:tc>
          <w:tcPr>
            <w:tcW w:w="1843" w:type="dxa"/>
          </w:tcPr>
          <w:p w14:paraId="2483DC93" w14:textId="1BB16CE0" w:rsidR="00CA10A9" w:rsidRPr="00961CBC" w:rsidRDefault="009F5B54" w:rsidP="004D440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SKB</w:t>
            </w:r>
            <w:r w:rsidR="00384D2E" w:rsidRPr="00961C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384D2E" w:rsidRPr="00961CB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5577" w:type="dxa"/>
          </w:tcPr>
          <w:p w14:paraId="71B1BA48" w14:textId="16BB8C7E" w:rsidR="00CA10A9" w:rsidRPr="00961CBC" w:rsidRDefault="00077EA8" w:rsidP="004D440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Sanggar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Belajar</w:t>
            </w:r>
            <w:proofErr w:type="spellEnd"/>
            <w:r w:rsidR="00C04C80" w:rsidRPr="00961C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A10A9" w:rsidRPr="00961CBC" w14:paraId="3B881829" w14:textId="77777777" w:rsidTr="00384D2E">
        <w:tc>
          <w:tcPr>
            <w:tcW w:w="1843" w:type="dxa"/>
          </w:tcPr>
          <w:p w14:paraId="6F67EDEF" w14:textId="04EF4955" w:rsidR="00CA10A9" w:rsidRPr="00961CBC" w:rsidRDefault="009F5B54" w:rsidP="004D440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KBM</w:t>
            </w:r>
            <w:r w:rsidR="00384D2E" w:rsidRPr="00961C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384D2E" w:rsidRPr="00961CB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5577" w:type="dxa"/>
          </w:tcPr>
          <w:p w14:paraId="011FC9A9" w14:textId="05070F8C" w:rsidR="00CA10A9" w:rsidRPr="00961CBC" w:rsidRDefault="00077EA8" w:rsidP="004D440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Belajar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Mengajar</w:t>
            </w:r>
            <w:proofErr w:type="spellEnd"/>
            <w:r w:rsidR="00C04C80" w:rsidRPr="00961C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A10A9" w:rsidRPr="00961CBC" w14:paraId="518D0D4F" w14:textId="77777777" w:rsidTr="00384D2E">
        <w:tc>
          <w:tcPr>
            <w:tcW w:w="1843" w:type="dxa"/>
          </w:tcPr>
          <w:p w14:paraId="5B1904DE" w14:textId="6742E76A" w:rsidR="00CA10A9" w:rsidRPr="00961CBC" w:rsidRDefault="009F5B54" w:rsidP="004D440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PAUD</w:t>
            </w:r>
            <w:r w:rsidR="00384D2E" w:rsidRPr="00961C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384D2E" w:rsidRPr="00961CB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5577" w:type="dxa"/>
          </w:tcPr>
          <w:p w14:paraId="69DCAAB0" w14:textId="7AEC1D49" w:rsidR="00CA10A9" w:rsidRPr="00961CBC" w:rsidRDefault="00572FC1" w:rsidP="004D440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Pendidikan Anak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Usia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Dini</w:t>
            </w:r>
            <w:r w:rsidR="00C04C80" w:rsidRPr="00961C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F5B54" w:rsidRPr="00961CBC" w14:paraId="6AA1076B" w14:textId="77777777" w:rsidTr="00384D2E">
        <w:tc>
          <w:tcPr>
            <w:tcW w:w="1843" w:type="dxa"/>
          </w:tcPr>
          <w:p w14:paraId="573B202F" w14:textId="13DD5410" w:rsidR="009F5B54" w:rsidRPr="00961CBC" w:rsidRDefault="009F5B54" w:rsidP="004D440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SD</w:t>
            </w:r>
            <w:r w:rsidR="00384D2E" w:rsidRPr="00961C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384D2E" w:rsidRPr="00961CB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5577" w:type="dxa"/>
          </w:tcPr>
          <w:p w14:paraId="124E8DC2" w14:textId="4F2C78E6" w:rsidR="009F5B54" w:rsidRPr="00961CBC" w:rsidRDefault="00572FC1" w:rsidP="004D440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Sekolah Dasar</w:t>
            </w:r>
            <w:r w:rsidR="00C04C80" w:rsidRPr="00961C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F5B54" w:rsidRPr="00961CBC" w14:paraId="77BDB7BB" w14:textId="77777777" w:rsidTr="00384D2E">
        <w:tc>
          <w:tcPr>
            <w:tcW w:w="1843" w:type="dxa"/>
          </w:tcPr>
          <w:p w14:paraId="029EB554" w14:textId="326E636D" w:rsidR="009F5B54" w:rsidRPr="00961CBC" w:rsidRDefault="009F5B54" w:rsidP="004D440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MI</w:t>
            </w:r>
            <w:r w:rsidR="00384D2E" w:rsidRPr="00961C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384D2E" w:rsidRPr="00961CB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5577" w:type="dxa"/>
          </w:tcPr>
          <w:p w14:paraId="1D9EFF88" w14:textId="7826E14C" w:rsidR="009F5B54" w:rsidRPr="00961CBC" w:rsidRDefault="00572FC1" w:rsidP="004D440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Madrasah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Ibtidaiyah</w:t>
            </w:r>
            <w:proofErr w:type="spellEnd"/>
            <w:r w:rsidR="00C04C80" w:rsidRPr="00961C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F5B54" w:rsidRPr="00961CBC" w14:paraId="79EE9ECF" w14:textId="77777777" w:rsidTr="00384D2E">
        <w:tc>
          <w:tcPr>
            <w:tcW w:w="1843" w:type="dxa"/>
          </w:tcPr>
          <w:p w14:paraId="5710E8FE" w14:textId="424C80F3" w:rsidR="009F5B54" w:rsidRPr="00961CBC" w:rsidRDefault="009F5B54" w:rsidP="004D440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SMP</w:t>
            </w:r>
            <w:r w:rsidR="00384D2E" w:rsidRPr="00961C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384D2E" w:rsidRPr="00961CB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5577" w:type="dxa"/>
          </w:tcPr>
          <w:p w14:paraId="3EC72BF8" w14:textId="069E2756" w:rsidR="009F5B54" w:rsidRPr="00961CBC" w:rsidRDefault="00572FC1" w:rsidP="004D440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Menengah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="00C04C80" w:rsidRPr="00961C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F5B54" w:rsidRPr="00961CBC" w14:paraId="7EE615E2" w14:textId="77777777" w:rsidTr="00384D2E">
        <w:tc>
          <w:tcPr>
            <w:tcW w:w="1843" w:type="dxa"/>
          </w:tcPr>
          <w:p w14:paraId="48F3E820" w14:textId="604D334E" w:rsidR="009F5B54" w:rsidRPr="00961CBC" w:rsidRDefault="009F5B54" w:rsidP="004D440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MT</w:t>
            </w:r>
            <w:r w:rsidR="00214329" w:rsidRPr="00961CB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384D2E" w:rsidRPr="00961C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384D2E" w:rsidRPr="00961CB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5577" w:type="dxa"/>
          </w:tcPr>
          <w:p w14:paraId="501CE0BA" w14:textId="7C57B221" w:rsidR="009F5B54" w:rsidRPr="00961CBC" w:rsidRDefault="00572FC1" w:rsidP="004D440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Madrasah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Tsanawiyah</w:t>
            </w:r>
            <w:proofErr w:type="spellEnd"/>
            <w:r w:rsidR="00C04C80" w:rsidRPr="00961C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F5B54" w:rsidRPr="00961CBC" w14:paraId="2768596D" w14:textId="77777777" w:rsidTr="00384D2E">
        <w:tc>
          <w:tcPr>
            <w:tcW w:w="1843" w:type="dxa"/>
          </w:tcPr>
          <w:p w14:paraId="4E0739E7" w14:textId="44C2CD4E" w:rsidR="009F5B54" w:rsidRPr="00961CBC" w:rsidRDefault="009F5B54" w:rsidP="004D440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SMA</w:t>
            </w:r>
            <w:r w:rsidR="00384D2E" w:rsidRPr="00961C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384D2E" w:rsidRPr="00961CB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5577" w:type="dxa"/>
          </w:tcPr>
          <w:p w14:paraId="064530A8" w14:textId="4B599C6A" w:rsidR="009F5B54" w:rsidRPr="00961CBC" w:rsidRDefault="00572FC1" w:rsidP="004D440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Sekolah Menengah Keatas</w:t>
            </w:r>
            <w:r w:rsidR="00C04C80" w:rsidRPr="00961C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bookmarkEnd w:id="9"/>
    </w:tbl>
    <w:p w14:paraId="1A5C8138" w14:textId="77777777" w:rsidR="00CA10A9" w:rsidRPr="00961CBC" w:rsidRDefault="00CA10A9" w:rsidP="004D440E">
      <w:pPr>
        <w:pStyle w:val="ListParagraph"/>
        <w:spacing w:after="0" w:line="276" w:lineRule="auto"/>
        <w:ind w:left="851"/>
        <w:rPr>
          <w:rFonts w:ascii="Times New Roman" w:hAnsi="Times New Roman" w:cs="Times New Roman"/>
          <w:b/>
          <w:bCs/>
          <w:sz w:val="24"/>
          <w:szCs w:val="24"/>
        </w:rPr>
      </w:pPr>
    </w:p>
    <w:p w14:paraId="2A9CA15E" w14:textId="14074E45" w:rsidR="006E72F8" w:rsidRPr="006278FA" w:rsidRDefault="006E72F8" w:rsidP="004D440E">
      <w:pPr>
        <w:pStyle w:val="Heading2"/>
        <w:numPr>
          <w:ilvl w:val="1"/>
          <w:numId w:val="16"/>
        </w:numPr>
        <w:spacing w:line="276" w:lineRule="auto"/>
        <w:ind w:left="851" w:hanging="425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197553431"/>
      <w:proofErr w:type="spellStart"/>
      <w:r w:rsidRPr="006278FA">
        <w:rPr>
          <w:rFonts w:ascii="Times New Roman" w:hAnsi="Times New Roman" w:cs="Times New Roman"/>
          <w:b/>
          <w:bCs/>
          <w:color w:val="auto"/>
          <w:sz w:val="24"/>
          <w:szCs w:val="24"/>
        </w:rPr>
        <w:t>Referensi</w:t>
      </w:r>
      <w:bookmarkEnd w:id="10"/>
      <w:proofErr w:type="spellEnd"/>
    </w:p>
    <w:sdt>
      <w:sdtPr>
        <w:rPr>
          <w:rFonts w:ascii="Times New Roman" w:hAnsi="Times New Roman" w:cs="Times New Roman"/>
          <w:bCs/>
          <w:color w:val="000000"/>
          <w:sz w:val="24"/>
          <w:szCs w:val="24"/>
        </w:rPr>
        <w:tag w:val="MENDELEY_BIBLIOGRAPHY"/>
        <w:id w:val="-900367638"/>
        <w:placeholder>
          <w:docPart w:val="DefaultPlaceholder_-1854013440"/>
        </w:placeholder>
      </w:sdtPr>
      <w:sdtContent>
        <w:p w14:paraId="036182B8" w14:textId="77777777" w:rsidR="00A359CE" w:rsidRPr="00961CBC" w:rsidRDefault="00A359CE" w:rsidP="004D440E">
          <w:pPr>
            <w:autoSpaceDE w:val="0"/>
            <w:autoSpaceDN w:val="0"/>
            <w:spacing w:line="276" w:lineRule="auto"/>
            <w:ind w:hanging="640"/>
            <w:divId w:val="380444926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>[1]</w:t>
          </w:r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ab/>
            <w:t xml:space="preserve">A. A. </w:t>
          </w:r>
          <w:proofErr w:type="spellStart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>Miska</w:t>
          </w:r>
          <w:proofErr w:type="spellEnd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>, “</w:t>
          </w:r>
          <w:proofErr w:type="spellStart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>Peran</w:t>
          </w:r>
          <w:proofErr w:type="spellEnd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>Pamong</w:t>
          </w:r>
          <w:proofErr w:type="spellEnd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>Belajar</w:t>
          </w:r>
          <w:proofErr w:type="spellEnd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>Dalam</w:t>
          </w:r>
          <w:proofErr w:type="spellEnd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>Penyelengaraan</w:t>
          </w:r>
          <w:proofErr w:type="spellEnd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>Pembelajaran</w:t>
          </w:r>
          <w:proofErr w:type="spellEnd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Pada Pendidikan </w:t>
          </w:r>
          <w:proofErr w:type="spellStart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>Kesetaraan</w:t>
          </w:r>
          <w:proofErr w:type="spellEnd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Di </w:t>
          </w:r>
          <w:proofErr w:type="spellStart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>Satuan</w:t>
          </w:r>
          <w:proofErr w:type="spellEnd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Pendidikan Nonformal (</w:t>
          </w:r>
          <w:proofErr w:type="spellStart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>Spnf</w:t>
          </w:r>
          <w:proofErr w:type="spellEnd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) </w:t>
          </w:r>
          <w:proofErr w:type="spellStart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>Sanggar</w:t>
          </w:r>
          <w:proofErr w:type="spellEnd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>Kegiatan</w:t>
          </w:r>
          <w:proofErr w:type="spellEnd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>Belajar</w:t>
          </w:r>
          <w:proofErr w:type="spellEnd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(</w:t>
          </w:r>
          <w:proofErr w:type="spellStart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>Skb</w:t>
          </w:r>
          <w:proofErr w:type="spellEnd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) </w:t>
          </w:r>
          <w:proofErr w:type="spellStart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>Biringkanaya</w:t>
          </w:r>
          <w:proofErr w:type="spellEnd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Kota Makassar,” 2022.</w:t>
          </w:r>
        </w:p>
        <w:p w14:paraId="4EE07C9C" w14:textId="77777777" w:rsidR="00A359CE" w:rsidRPr="00961CBC" w:rsidRDefault="00A359CE" w:rsidP="004D440E">
          <w:pPr>
            <w:autoSpaceDE w:val="0"/>
            <w:autoSpaceDN w:val="0"/>
            <w:spacing w:line="276" w:lineRule="auto"/>
            <w:ind w:hanging="640"/>
            <w:divId w:val="2026126918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>[2]</w:t>
          </w:r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ab/>
            <w:t xml:space="preserve">R. </w:t>
          </w:r>
          <w:proofErr w:type="spellStart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>Syaputra</w:t>
          </w:r>
          <w:proofErr w:type="spellEnd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and S. </w:t>
          </w:r>
          <w:proofErr w:type="spellStart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>Shomedran</w:t>
          </w:r>
          <w:proofErr w:type="spellEnd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>, “</w:t>
          </w:r>
          <w:proofErr w:type="spellStart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>Penyelenggaraan</w:t>
          </w:r>
          <w:proofErr w:type="spellEnd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Program Pendidikan </w:t>
          </w:r>
          <w:proofErr w:type="spellStart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>Kesetaraan</w:t>
          </w:r>
          <w:proofErr w:type="spellEnd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Pada </w:t>
          </w:r>
          <w:proofErr w:type="spellStart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>Satuan</w:t>
          </w:r>
          <w:proofErr w:type="spellEnd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Pendidikan </w:t>
          </w:r>
          <w:proofErr w:type="gramStart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>Non Formal</w:t>
          </w:r>
          <w:proofErr w:type="gramEnd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SKB Kota Palembang,” </w:t>
          </w:r>
          <w:proofErr w:type="spellStart"/>
          <w:r w:rsidRPr="00961CBC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Aksara</w:t>
          </w:r>
          <w:proofErr w:type="spellEnd"/>
          <w:r w:rsidRPr="00961CBC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: </w:t>
          </w:r>
          <w:proofErr w:type="spellStart"/>
          <w:r w:rsidRPr="00961CBC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Jurnal</w:t>
          </w:r>
          <w:proofErr w:type="spellEnd"/>
          <w:r w:rsidRPr="00961CBC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 </w:t>
          </w:r>
          <w:proofErr w:type="spellStart"/>
          <w:r w:rsidRPr="00961CBC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Ilmu</w:t>
          </w:r>
          <w:proofErr w:type="spellEnd"/>
          <w:r w:rsidRPr="00961CBC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 Pendidikan Nonformal</w:t>
          </w:r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>, vol. 9, no. 1, pp. 17–34, 2023.</w:t>
          </w:r>
        </w:p>
        <w:p w14:paraId="151951DE" w14:textId="77777777" w:rsidR="00A359CE" w:rsidRPr="00961CBC" w:rsidRDefault="00A359CE" w:rsidP="004D440E">
          <w:pPr>
            <w:autoSpaceDE w:val="0"/>
            <w:autoSpaceDN w:val="0"/>
            <w:spacing w:line="276" w:lineRule="auto"/>
            <w:ind w:hanging="640"/>
            <w:divId w:val="39087426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lastRenderedPageBreak/>
            <w:t>[3]</w:t>
          </w:r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ab/>
            <w:t xml:space="preserve">R. </w:t>
          </w:r>
          <w:proofErr w:type="spellStart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>Hermiati</w:t>
          </w:r>
          <w:proofErr w:type="spellEnd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A. </w:t>
          </w:r>
          <w:proofErr w:type="spellStart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>Asnawati</w:t>
          </w:r>
          <w:proofErr w:type="spellEnd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and I. </w:t>
          </w:r>
          <w:proofErr w:type="spellStart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>Kanedi</w:t>
          </w:r>
          <w:proofErr w:type="spellEnd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>, “</w:t>
          </w:r>
          <w:proofErr w:type="spellStart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>Pembuatan</w:t>
          </w:r>
          <w:proofErr w:type="spellEnd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E-Commerce Pada Raja </w:t>
          </w:r>
          <w:proofErr w:type="spellStart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>Komputer</w:t>
          </w:r>
          <w:proofErr w:type="spellEnd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>Menggunakan</w:t>
          </w:r>
          <w:proofErr w:type="spellEnd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Bahasa </w:t>
          </w:r>
          <w:proofErr w:type="spellStart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>Pemrograman</w:t>
          </w:r>
          <w:proofErr w:type="spellEnd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Php Dan Database </w:t>
          </w:r>
          <w:proofErr w:type="spellStart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>Mysql</w:t>
          </w:r>
          <w:proofErr w:type="spellEnd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,” </w:t>
          </w:r>
          <w:proofErr w:type="spellStart"/>
          <w:r w:rsidRPr="00961CBC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jurnal</w:t>
          </w:r>
          <w:proofErr w:type="spellEnd"/>
          <w:r w:rsidRPr="00961CBC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 media </w:t>
          </w:r>
          <w:proofErr w:type="spellStart"/>
          <w:r w:rsidRPr="00961CBC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infotama</w:t>
          </w:r>
          <w:proofErr w:type="spellEnd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>, vol. 17, no. 1, 2021.</w:t>
          </w:r>
        </w:p>
        <w:p w14:paraId="07665DB6" w14:textId="77777777" w:rsidR="00A359CE" w:rsidRPr="00961CBC" w:rsidRDefault="00A359CE" w:rsidP="004D440E">
          <w:pPr>
            <w:autoSpaceDE w:val="0"/>
            <w:autoSpaceDN w:val="0"/>
            <w:spacing w:line="276" w:lineRule="auto"/>
            <w:ind w:hanging="640"/>
            <w:divId w:val="227770176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>[4]</w:t>
          </w:r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ab/>
            <w:t xml:space="preserve">A. </w:t>
          </w:r>
          <w:proofErr w:type="spellStart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>Noviantoro</w:t>
          </w:r>
          <w:proofErr w:type="spellEnd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A. B. Silviana, R. R. Fitriani, and H. P. </w:t>
          </w:r>
          <w:proofErr w:type="spellStart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>Permatasari</w:t>
          </w:r>
          <w:proofErr w:type="spellEnd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>, “</w:t>
          </w:r>
          <w:proofErr w:type="spellStart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>Rancangan</w:t>
          </w:r>
          <w:proofErr w:type="spellEnd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Dan </w:t>
          </w:r>
          <w:proofErr w:type="spellStart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>Implementasi</w:t>
          </w:r>
          <w:proofErr w:type="spellEnd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Aplikasi Sewa Lapangan Badminton Wilayah Depok </w:t>
          </w:r>
          <w:proofErr w:type="spellStart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>Berbasis</w:t>
          </w:r>
          <w:proofErr w:type="spellEnd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Web,” </w:t>
          </w:r>
          <w:proofErr w:type="spellStart"/>
          <w:r w:rsidRPr="00961CBC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Jurnal</w:t>
          </w:r>
          <w:proofErr w:type="spellEnd"/>
          <w:r w:rsidRPr="00961CBC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 Teknik Dan Science</w:t>
          </w:r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>, vol. 1, no. 2, pp. 88–103, 2022.</w:t>
          </w:r>
        </w:p>
        <w:p w14:paraId="7D25BB19" w14:textId="77777777" w:rsidR="00A359CE" w:rsidRPr="00961CBC" w:rsidRDefault="00A359CE" w:rsidP="004D440E">
          <w:pPr>
            <w:autoSpaceDE w:val="0"/>
            <w:autoSpaceDN w:val="0"/>
            <w:spacing w:line="276" w:lineRule="auto"/>
            <w:ind w:hanging="640"/>
            <w:divId w:val="909459659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>[5]</w:t>
          </w:r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ab/>
            <w:t xml:space="preserve">D. P. Sari, R. </w:t>
          </w:r>
          <w:proofErr w:type="spellStart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>Wijanarko</w:t>
          </w:r>
          <w:proofErr w:type="spellEnd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>, and J. X. M. Tengah, “</w:t>
          </w:r>
          <w:proofErr w:type="spellStart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>Implementasi</w:t>
          </w:r>
          <w:proofErr w:type="spellEnd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framework Laravel pada </w:t>
          </w:r>
          <w:proofErr w:type="spellStart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>sistem</w:t>
          </w:r>
          <w:proofErr w:type="spellEnd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>informasi</w:t>
          </w:r>
          <w:proofErr w:type="spellEnd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>penyewaan</w:t>
          </w:r>
          <w:proofErr w:type="spellEnd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>kamera</w:t>
          </w:r>
          <w:proofErr w:type="spellEnd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(</w:t>
          </w:r>
          <w:proofErr w:type="spellStart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>studi</w:t>
          </w:r>
          <w:proofErr w:type="spellEnd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>kasus</w:t>
          </w:r>
          <w:proofErr w:type="spellEnd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di </w:t>
          </w:r>
          <w:proofErr w:type="spellStart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>Rumah</w:t>
          </w:r>
          <w:proofErr w:type="spellEnd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Kamera Semarang),” </w:t>
          </w:r>
          <w:r w:rsidRPr="00961CBC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J. Inform. dan Rekayasa Perangkat Lunak</w:t>
          </w:r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>, vol. 2, no. 1, p. 32, 2020.</w:t>
          </w:r>
        </w:p>
        <w:p w14:paraId="2B879FD3" w14:textId="77777777" w:rsidR="00A359CE" w:rsidRPr="00961CBC" w:rsidRDefault="00A359CE" w:rsidP="004D440E">
          <w:pPr>
            <w:autoSpaceDE w:val="0"/>
            <w:autoSpaceDN w:val="0"/>
            <w:spacing w:line="276" w:lineRule="auto"/>
            <w:ind w:hanging="640"/>
            <w:divId w:val="1496724311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>[6]</w:t>
          </w:r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ab/>
            <w:t xml:space="preserve">F. </w:t>
          </w:r>
          <w:proofErr w:type="spellStart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>Sinlae</w:t>
          </w:r>
          <w:proofErr w:type="spellEnd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I. Maulana, F. </w:t>
          </w:r>
          <w:proofErr w:type="spellStart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>Setiyansyah</w:t>
          </w:r>
          <w:proofErr w:type="spellEnd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>, and M. Ihsan, “</w:t>
          </w:r>
          <w:proofErr w:type="spellStart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>Pengenalan</w:t>
          </w:r>
          <w:proofErr w:type="spellEnd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>Pemrograman</w:t>
          </w:r>
          <w:proofErr w:type="spellEnd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Web: </w:t>
          </w:r>
          <w:proofErr w:type="spellStart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>Pembuatan</w:t>
          </w:r>
          <w:proofErr w:type="spellEnd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>Aplikasi</w:t>
          </w:r>
          <w:proofErr w:type="spellEnd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Web </w:t>
          </w:r>
          <w:proofErr w:type="spellStart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>Sederhana</w:t>
          </w:r>
          <w:proofErr w:type="spellEnd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>Dengan</w:t>
          </w:r>
          <w:proofErr w:type="spellEnd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PHP dan MYSQL,” </w:t>
          </w:r>
          <w:proofErr w:type="spellStart"/>
          <w:r w:rsidRPr="00961CBC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Jurnal</w:t>
          </w:r>
          <w:proofErr w:type="spellEnd"/>
          <w:r w:rsidRPr="00961CBC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 </w:t>
          </w:r>
          <w:proofErr w:type="spellStart"/>
          <w:r w:rsidRPr="00961CBC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Siber</w:t>
          </w:r>
          <w:proofErr w:type="spellEnd"/>
          <w:r w:rsidRPr="00961CBC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 Multi </w:t>
          </w:r>
          <w:proofErr w:type="spellStart"/>
          <w:r w:rsidRPr="00961CBC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Disiplin</w:t>
          </w:r>
          <w:proofErr w:type="spellEnd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>, vol. 2, no. 2, pp. 68–82, 2024.</w:t>
          </w:r>
        </w:p>
        <w:p w14:paraId="0D0B314E" w14:textId="77777777" w:rsidR="00A359CE" w:rsidRPr="00961CBC" w:rsidRDefault="00A359CE" w:rsidP="004D440E">
          <w:pPr>
            <w:autoSpaceDE w:val="0"/>
            <w:autoSpaceDN w:val="0"/>
            <w:spacing w:line="276" w:lineRule="auto"/>
            <w:ind w:hanging="640"/>
            <w:divId w:val="938946534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>[7]</w:t>
          </w:r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ab/>
            <w:t>A. B. Putra, “</w:t>
          </w:r>
          <w:proofErr w:type="spellStart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>Perancangan</w:t>
          </w:r>
          <w:proofErr w:type="spellEnd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dan Pembangunan </w:t>
          </w:r>
          <w:proofErr w:type="spellStart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>Sistem</w:t>
          </w:r>
          <w:proofErr w:type="spellEnd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>Informasi</w:t>
          </w:r>
          <w:proofErr w:type="spellEnd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E-Learning </w:t>
          </w:r>
          <w:proofErr w:type="spellStart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>Berbasis</w:t>
          </w:r>
          <w:proofErr w:type="spellEnd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Web (Studi Kasus Pada Madrasah Aliyah Kare </w:t>
          </w:r>
          <w:proofErr w:type="spellStart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>Madiun</w:t>
          </w:r>
          <w:proofErr w:type="spellEnd"/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),” in </w:t>
          </w:r>
          <w:proofErr w:type="spellStart"/>
          <w:r w:rsidRPr="00961CBC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Prosiding</w:t>
          </w:r>
          <w:proofErr w:type="spellEnd"/>
          <w:r w:rsidRPr="00961CBC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 Seminar Nasional </w:t>
          </w:r>
          <w:proofErr w:type="spellStart"/>
          <w:r w:rsidRPr="00961CBC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Teknologi</w:t>
          </w:r>
          <w:proofErr w:type="spellEnd"/>
          <w:r w:rsidRPr="00961CBC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 </w:t>
          </w:r>
          <w:proofErr w:type="spellStart"/>
          <w:r w:rsidRPr="00961CBC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Informasi</w:t>
          </w:r>
          <w:proofErr w:type="spellEnd"/>
          <w:r w:rsidRPr="00961CBC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 dan </w:t>
          </w:r>
          <w:proofErr w:type="spellStart"/>
          <w:r w:rsidRPr="00961CBC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Komunikasi</w:t>
          </w:r>
          <w:proofErr w:type="spellEnd"/>
          <w:r w:rsidRPr="00961CBC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 (SENATIK)</w:t>
          </w:r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>, 2019, pp. 81–85.</w:t>
          </w:r>
        </w:p>
        <w:p w14:paraId="40499CCB" w14:textId="016F340A" w:rsidR="005E2C21" w:rsidRPr="00961CBC" w:rsidRDefault="00A359CE" w:rsidP="004D440E">
          <w:pPr>
            <w:pStyle w:val="ListParagraph"/>
            <w:spacing w:after="0" w:line="276" w:lineRule="auto"/>
            <w:ind w:left="851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961CBC">
            <w:rPr>
              <w:rFonts w:ascii="Times New Roman" w:eastAsia="Times New Roman" w:hAnsi="Times New Roman" w:cs="Times New Roman"/>
              <w:sz w:val="24"/>
              <w:szCs w:val="24"/>
            </w:rPr>
            <w:t> </w:t>
          </w:r>
        </w:p>
      </w:sdtContent>
    </w:sdt>
    <w:p w14:paraId="7BF5F028" w14:textId="10C15939" w:rsidR="006E72F8" w:rsidRPr="006278FA" w:rsidRDefault="006E72F8" w:rsidP="004D440E">
      <w:pPr>
        <w:pStyle w:val="Heading2"/>
        <w:numPr>
          <w:ilvl w:val="1"/>
          <w:numId w:val="16"/>
        </w:numPr>
        <w:spacing w:line="276" w:lineRule="auto"/>
        <w:ind w:left="851" w:hanging="425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197553432"/>
      <w:proofErr w:type="spellStart"/>
      <w:r w:rsidRPr="006278FA">
        <w:rPr>
          <w:rFonts w:ascii="Times New Roman" w:hAnsi="Times New Roman" w:cs="Times New Roman"/>
          <w:b/>
          <w:bCs/>
          <w:color w:val="auto"/>
          <w:sz w:val="24"/>
          <w:szCs w:val="24"/>
        </w:rPr>
        <w:t>Gambaran</w:t>
      </w:r>
      <w:proofErr w:type="spellEnd"/>
      <w:r w:rsidRPr="006278F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6278FA">
        <w:rPr>
          <w:rFonts w:ascii="Times New Roman" w:hAnsi="Times New Roman" w:cs="Times New Roman"/>
          <w:b/>
          <w:bCs/>
          <w:color w:val="auto"/>
          <w:sz w:val="24"/>
          <w:szCs w:val="24"/>
        </w:rPr>
        <w:t>Umum</w:t>
      </w:r>
      <w:proofErr w:type="spellEnd"/>
      <w:r w:rsidRPr="006278F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6278FA">
        <w:rPr>
          <w:rFonts w:ascii="Times New Roman" w:hAnsi="Times New Roman" w:cs="Times New Roman"/>
          <w:b/>
          <w:bCs/>
          <w:color w:val="auto"/>
          <w:sz w:val="24"/>
          <w:szCs w:val="24"/>
        </w:rPr>
        <w:t>Dokumen</w:t>
      </w:r>
      <w:bookmarkEnd w:id="11"/>
      <w:proofErr w:type="spellEnd"/>
    </w:p>
    <w:p w14:paraId="50BE3E08" w14:textId="5C5DA022" w:rsidR="00573072" w:rsidRPr="006278FA" w:rsidRDefault="00573072" w:rsidP="004D440E">
      <w:pPr>
        <w:pStyle w:val="Heading3"/>
        <w:numPr>
          <w:ilvl w:val="0"/>
          <w:numId w:val="10"/>
        </w:numPr>
        <w:spacing w:line="276" w:lineRule="auto"/>
        <w:ind w:left="1134" w:hanging="283"/>
        <w:rPr>
          <w:rFonts w:ascii="Times New Roman" w:hAnsi="Times New Roman" w:cs="Times New Roman"/>
          <w:b/>
          <w:bCs/>
          <w:color w:val="auto"/>
        </w:rPr>
      </w:pPr>
      <w:bookmarkStart w:id="12" w:name="_Toc197553433"/>
      <w:proofErr w:type="spellStart"/>
      <w:r w:rsidRPr="006278FA">
        <w:rPr>
          <w:rFonts w:ascii="Times New Roman" w:hAnsi="Times New Roman" w:cs="Times New Roman"/>
          <w:b/>
          <w:bCs/>
          <w:color w:val="auto"/>
        </w:rPr>
        <w:t>Pendahuluan</w:t>
      </w:r>
      <w:bookmarkEnd w:id="12"/>
      <w:proofErr w:type="spellEnd"/>
    </w:p>
    <w:p w14:paraId="635E0B78" w14:textId="5F7FE292" w:rsidR="00883037" w:rsidRPr="00F1603D" w:rsidRDefault="007863B5" w:rsidP="004D440E">
      <w:pPr>
        <w:pStyle w:val="ListParagraph"/>
        <w:spacing w:line="276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961CBC">
        <w:rPr>
          <w:rFonts w:ascii="Times New Roman" w:hAnsi="Times New Roman" w:cs="Times New Roman"/>
          <w:sz w:val="24"/>
          <w:szCs w:val="24"/>
        </w:rPr>
        <w:tab/>
      </w:r>
      <w:r w:rsidRPr="00961CBC">
        <w:rPr>
          <w:rFonts w:ascii="Times New Roman" w:hAnsi="Times New Roman" w:cs="Times New Roman"/>
          <w:sz w:val="24"/>
          <w:szCs w:val="24"/>
        </w:rPr>
        <w:tab/>
        <w:t xml:space="preserve">Pada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bagain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dibangunnya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Pendidikan di SKB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Subang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dibangunnya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terkaiat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dan yang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terkahir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>.</w:t>
      </w:r>
    </w:p>
    <w:p w14:paraId="3DBCC6DA" w14:textId="56FDF4C8" w:rsidR="006E72F8" w:rsidRPr="006278FA" w:rsidRDefault="00573072" w:rsidP="004D440E">
      <w:pPr>
        <w:pStyle w:val="Heading3"/>
        <w:numPr>
          <w:ilvl w:val="0"/>
          <w:numId w:val="10"/>
        </w:numPr>
        <w:spacing w:line="276" w:lineRule="auto"/>
        <w:ind w:left="1134" w:hanging="283"/>
        <w:rPr>
          <w:rFonts w:ascii="Times New Roman" w:hAnsi="Times New Roman" w:cs="Times New Roman"/>
          <w:b/>
          <w:bCs/>
          <w:color w:val="auto"/>
        </w:rPr>
      </w:pPr>
      <w:bookmarkStart w:id="13" w:name="_Toc197553434"/>
      <w:proofErr w:type="spellStart"/>
      <w:r w:rsidRPr="006278FA">
        <w:rPr>
          <w:rFonts w:ascii="Times New Roman" w:hAnsi="Times New Roman" w:cs="Times New Roman"/>
          <w:b/>
          <w:bCs/>
          <w:color w:val="auto"/>
        </w:rPr>
        <w:t>Deskripsi</w:t>
      </w:r>
      <w:proofErr w:type="spellEnd"/>
      <w:r w:rsidRPr="006278F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6278FA">
        <w:rPr>
          <w:rFonts w:ascii="Times New Roman" w:hAnsi="Times New Roman" w:cs="Times New Roman"/>
          <w:b/>
          <w:bCs/>
          <w:color w:val="auto"/>
        </w:rPr>
        <w:t>Umum</w:t>
      </w:r>
      <w:bookmarkEnd w:id="13"/>
      <w:proofErr w:type="spellEnd"/>
    </w:p>
    <w:p w14:paraId="7DF1187F" w14:textId="72CCBA2E" w:rsidR="00961CBC" w:rsidRDefault="007863B5" w:rsidP="004D440E">
      <w:pPr>
        <w:pStyle w:val="ListParagraph"/>
        <w:spacing w:line="276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bookmarkStart w:id="14" w:name="_Hlk197384926"/>
      <w:r w:rsidRPr="00961CBC">
        <w:rPr>
          <w:rFonts w:ascii="Times New Roman" w:hAnsi="Times New Roman" w:cs="Times New Roman"/>
          <w:sz w:val="24"/>
          <w:szCs w:val="24"/>
        </w:rPr>
        <w:tab/>
      </w:r>
      <w:r w:rsidRPr="00961C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lastRenderedPageBreak/>
        <w:t>Akses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Pendidikan di SKB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Subang yang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software dan hardware,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Pendidikan di SKB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Subang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Pamong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>.</w:t>
      </w:r>
      <w:bookmarkEnd w:id="14"/>
    </w:p>
    <w:p w14:paraId="330F5ED3" w14:textId="77777777" w:rsidR="00CF4877" w:rsidRPr="00CF4877" w:rsidRDefault="00CF4877" w:rsidP="004D440E">
      <w:pPr>
        <w:pStyle w:val="ListParagraph"/>
        <w:spacing w:line="276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6748629E" w14:textId="627942F5" w:rsidR="00BD1758" w:rsidRPr="006278FA" w:rsidRDefault="00BD1758" w:rsidP="004D440E">
      <w:pPr>
        <w:pStyle w:val="Heading1"/>
        <w:numPr>
          <w:ilvl w:val="0"/>
          <w:numId w:val="11"/>
        </w:numPr>
        <w:spacing w:line="276" w:lineRule="auto"/>
        <w:ind w:left="426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5" w:name="_Toc197553435"/>
      <w:r w:rsidRPr="006278FA">
        <w:rPr>
          <w:rFonts w:ascii="Times New Roman" w:hAnsi="Times New Roman" w:cs="Times New Roman"/>
          <w:b/>
          <w:bCs/>
          <w:color w:val="auto"/>
          <w:sz w:val="24"/>
          <w:szCs w:val="24"/>
        </w:rPr>
        <w:t>DESKRIPSI UMUM</w:t>
      </w:r>
      <w:bookmarkEnd w:id="15"/>
    </w:p>
    <w:p w14:paraId="55888EF5" w14:textId="77777777" w:rsidR="00D52001" w:rsidRPr="004A199C" w:rsidRDefault="00573072" w:rsidP="004D440E">
      <w:pPr>
        <w:pStyle w:val="Heading2"/>
        <w:numPr>
          <w:ilvl w:val="0"/>
          <w:numId w:val="12"/>
        </w:numPr>
        <w:spacing w:line="276" w:lineRule="auto"/>
        <w:ind w:left="851" w:hanging="425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6" w:name="_Toc197553436"/>
      <w:proofErr w:type="spellStart"/>
      <w:r w:rsidRPr="004A199C">
        <w:rPr>
          <w:rFonts w:ascii="Times New Roman" w:hAnsi="Times New Roman" w:cs="Times New Roman"/>
          <w:b/>
          <w:bCs/>
          <w:color w:val="auto"/>
          <w:sz w:val="24"/>
          <w:szCs w:val="24"/>
        </w:rPr>
        <w:t>Perspektif</w:t>
      </w:r>
      <w:proofErr w:type="spellEnd"/>
      <w:r w:rsidRPr="004A199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4A199C">
        <w:rPr>
          <w:rFonts w:ascii="Times New Roman" w:hAnsi="Times New Roman" w:cs="Times New Roman"/>
          <w:b/>
          <w:bCs/>
          <w:color w:val="auto"/>
          <w:sz w:val="24"/>
          <w:szCs w:val="24"/>
        </w:rPr>
        <w:t>Produk</w:t>
      </w:r>
      <w:bookmarkEnd w:id="16"/>
      <w:proofErr w:type="spellEnd"/>
    </w:p>
    <w:p w14:paraId="47700FE6" w14:textId="0677D050" w:rsidR="00D52001" w:rsidRPr="00961CBC" w:rsidRDefault="00D52001" w:rsidP="004D440E">
      <w:pPr>
        <w:pStyle w:val="ListParagraph"/>
        <w:spacing w:after="0" w:line="276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961CBC"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17" w:name="_Hlk197556374"/>
      <w:proofErr w:type="spellStart"/>
      <w:r w:rsidRPr="00961C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PAUD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A, B, dan C di SKB.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SKB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>.</w:t>
      </w:r>
    </w:p>
    <w:p w14:paraId="3589C26B" w14:textId="77777777" w:rsidR="00D52001" w:rsidRPr="00961CBC" w:rsidRDefault="00D52001" w:rsidP="004D440E">
      <w:pPr>
        <w:pStyle w:val="ListParagraph"/>
        <w:spacing w:after="0" w:line="276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961C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(</w:t>
      </w:r>
      <w:r w:rsidRPr="00961CBC">
        <w:rPr>
          <w:rFonts w:ascii="Times New Roman" w:hAnsi="Times New Roman" w:cs="Times New Roman"/>
          <w:i/>
          <w:iCs/>
          <w:sz w:val="24"/>
          <w:szCs w:val="24"/>
        </w:rPr>
        <w:t>friendly</w:t>
      </w:r>
      <w:r w:rsidRPr="00961CB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mengoperasikan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mengunjungi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keterlibatan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>.</w:t>
      </w:r>
    </w:p>
    <w:p w14:paraId="0D67309C" w14:textId="00F46269" w:rsidR="00D52001" w:rsidRPr="00961CBC" w:rsidRDefault="00D52001" w:rsidP="004D440E">
      <w:pPr>
        <w:pStyle w:val="ListParagraph"/>
        <w:spacing w:after="0" w:line="276" w:lineRule="auto"/>
        <w:ind w:left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1C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, modern,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di SKB.</w:t>
      </w:r>
    </w:p>
    <w:bookmarkEnd w:id="17"/>
    <w:p w14:paraId="1606C3F9" w14:textId="77777777" w:rsidR="00D52001" w:rsidRPr="00961CBC" w:rsidRDefault="00D52001" w:rsidP="004D440E">
      <w:pPr>
        <w:pStyle w:val="ListParagraph"/>
        <w:spacing w:after="0" w:line="276" w:lineRule="auto"/>
        <w:ind w:left="851"/>
        <w:rPr>
          <w:rFonts w:ascii="Times New Roman" w:hAnsi="Times New Roman" w:cs="Times New Roman"/>
          <w:b/>
          <w:bCs/>
          <w:sz w:val="24"/>
          <w:szCs w:val="24"/>
        </w:rPr>
      </w:pPr>
    </w:p>
    <w:p w14:paraId="146B9CD2" w14:textId="296D2363" w:rsidR="00573072" w:rsidRPr="00F1603D" w:rsidRDefault="00573072" w:rsidP="004D440E">
      <w:pPr>
        <w:pStyle w:val="Heading2"/>
        <w:numPr>
          <w:ilvl w:val="0"/>
          <w:numId w:val="12"/>
        </w:numPr>
        <w:spacing w:line="276" w:lineRule="auto"/>
        <w:ind w:left="851" w:hanging="425"/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</w:pPr>
      <w:bookmarkStart w:id="18" w:name="_Toc197553437"/>
      <w:r w:rsidRPr="00F1603D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Software Interface</w:t>
      </w:r>
      <w:bookmarkEnd w:id="18"/>
    </w:p>
    <w:p w14:paraId="44C1D545" w14:textId="6B044C3E" w:rsidR="007418BB" w:rsidRPr="00961CBC" w:rsidRDefault="007418BB" w:rsidP="004D440E">
      <w:pPr>
        <w:spacing w:line="276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961CBC">
        <w:rPr>
          <w:rFonts w:ascii="Times New Roman" w:hAnsi="Times New Roman" w:cs="Times New Roman"/>
          <w:sz w:val="24"/>
          <w:szCs w:val="24"/>
        </w:rPr>
        <w:tab/>
      </w:r>
      <w:bookmarkStart w:id="19" w:name="_Hlk197556428"/>
      <w:proofErr w:type="spellStart"/>
      <w:r w:rsidRPr="00961CB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r w:rsidRPr="00961CBC">
        <w:rPr>
          <w:rFonts w:ascii="Times New Roman" w:hAnsi="Times New Roman" w:cs="Times New Roman"/>
          <w:i/>
          <w:iCs/>
          <w:sz w:val="24"/>
          <w:szCs w:val="24"/>
        </w:rPr>
        <w:t>Website</w:t>
      </w:r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r w:rsidRPr="00961CBC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unntuk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Pendidikan di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SKb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Subang. </w:t>
      </w:r>
      <w:r w:rsidRPr="00961CBC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5B1F8DDC" w14:textId="77777777" w:rsidR="007418BB" w:rsidRPr="00961CBC" w:rsidRDefault="007418BB" w:rsidP="004D440E">
      <w:pPr>
        <w:pStyle w:val="ListParagraph"/>
        <w:numPr>
          <w:ilvl w:val="2"/>
          <w:numId w:val="3"/>
        </w:numPr>
        <w:spacing w:after="0" w:line="276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9209EF" w14:textId="5A71A066" w:rsidR="007418BB" w:rsidRPr="00961CBC" w:rsidRDefault="007418BB" w:rsidP="004D440E">
      <w:pPr>
        <w:pStyle w:val="ListParagraph"/>
        <w:spacing w:after="0" w:line="276" w:lineRule="auto"/>
        <w:ind w:left="1843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(</w:t>
      </w:r>
      <w:r w:rsidRPr="00961CBC">
        <w:rPr>
          <w:rFonts w:ascii="Times New Roman" w:hAnsi="Times New Roman" w:cs="Times New Roman"/>
          <w:i/>
          <w:iCs/>
          <w:sz w:val="24"/>
          <w:szCs w:val="24"/>
        </w:rPr>
        <w:t>User)</w:t>
      </w:r>
      <w:r w:rsidRPr="00961CB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r w:rsidRPr="00961CBC">
        <w:rPr>
          <w:rFonts w:ascii="Times New Roman" w:hAnsi="Times New Roman" w:cs="Times New Roman"/>
          <w:i/>
          <w:iCs/>
          <w:sz w:val="24"/>
          <w:szCs w:val="24"/>
        </w:rPr>
        <w:t>platform</w:t>
      </w:r>
      <w:r w:rsidRPr="00961C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disarankan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r w:rsidRPr="00961CBC">
        <w:rPr>
          <w:rFonts w:ascii="Times New Roman" w:hAnsi="Times New Roman" w:cs="Times New Roman"/>
          <w:i/>
          <w:iCs/>
          <w:sz w:val="24"/>
          <w:szCs w:val="24"/>
        </w:rPr>
        <w:t>Google Chrome</w:t>
      </w:r>
      <w:r w:rsidRPr="00961C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r w:rsidRPr="00961CBC">
        <w:rPr>
          <w:rFonts w:ascii="Times New Roman" w:hAnsi="Times New Roman" w:cs="Times New Roman"/>
          <w:i/>
          <w:iCs/>
          <w:sz w:val="24"/>
          <w:szCs w:val="24"/>
        </w:rPr>
        <w:t>Website.</w:t>
      </w:r>
    </w:p>
    <w:p w14:paraId="37E76A2F" w14:textId="77777777" w:rsidR="007418BB" w:rsidRPr="00961CBC" w:rsidRDefault="007418BB" w:rsidP="004D440E">
      <w:pPr>
        <w:pStyle w:val="ListParagraph"/>
        <w:numPr>
          <w:ilvl w:val="2"/>
          <w:numId w:val="3"/>
        </w:numPr>
        <w:spacing w:after="0" w:line="276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961CBC">
        <w:rPr>
          <w:rFonts w:ascii="Times New Roman" w:hAnsi="Times New Roman" w:cs="Times New Roman"/>
          <w:sz w:val="24"/>
          <w:szCs w:val="24"/>
        </w:rPr>
        <w:lastRenderedPageBreak/>
        <w:t>Data</w:t>
      </w:r>
    </w:p>
    <w:p w14:paraId="43E1572E" w14:textId="77777777" w:rsidR="007418BB" w:rsidRPr="00961CBC" w:rsidRDefault="007418BB" w:rsidP="004D440E">
      <w:pPr>
        <w:pStyle w:val="ListParagraph"/>
        <w:spacing w:after="0" w:line="276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961CBC">
        <w:rPr>
          <w:rFonts w:ascii="Times New Roman" w:hAnsi="Times New Roman" w:cs="Times New Roman"/>
          <w:sz w:val="24"/>
          <w:szCs w:val="24"/>
        </w:rPr>
        <w:t>Database: MySQL</w:t>
      </w:r>
    </w:p>
    <w:p w14:paraId="36DA4BD7" w14:textId="77777777" w:rsidR="007418BB" w:rsidRPr="00961CBC" w:rsidRDefault="007418BB" w:rsidP="004D440E">
      <w:pPr>
        <w:pStyle w:val="ListParagraph"/>
        <w:spacing w:after="0" w:line="276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961CBC">
        <w:rPr>
          <w:rFonts w:ascii="Times New Roman" w:hAnsi="Times New Roman" w:cs="Times New Roman"/>
          <w:i/>
          <w:iCs/>
          <w:sz w:val="24"/>
          <w:szCs w:val="24"/>
        </w:rPr>
        <w:t>Thesaurus</w:t>
      </w:r>
      <w:r w:rsidRPr="00961CBC">
        <w:rPr>
          <w:rFonts w:ascii="Times New Roman" w:hAnsi="Times New Roman" w:cs="Times New Roman"/>
          <w:sz w:val="24"/>
          <w:szCs w:val="24"/>
        </w:rPr>
        <w:t>: Bahasa Indonesia</w:t>
      </w:r>
    </w:p>
    <w:p w14:paraId="6F9C3F8F" w14:textId="77777777" w:rsidR="007418BB" w:rsidRPr="00961CBC" w:rsidRDefault="007418BB" w:rsidP="004D440E">
      <w:pPr>
        <w:pStyle w:val="ListParagraph"/>
        <w:numPr>
          <w:ilvl w:val="2"/>
          <w:numId w:val="3"/>
        </w:numPr>
        <w:spacing w:after="0" w:line="276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961CBC"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Web</w:t>
      </w:r>
    </w:p>
    <w:p w14:paraId="583F4397" w14:textId="77777777" w:rsidR="007418BB" w:rsidRPr="00961CBC" w:rsidRDefault="007418BB" w:rsidP="004D440E">
      <w:pPr>
        <w:pStyle w:val="ListParagraph"/>
        <w:spacing w:after="0" w:line="276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961CBC"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: PHP, HTML, CSS dan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10CE67" w14:textId="77777777" w:rsidR="007418BB" w:rsidRPr="00961CBC" w:rsidRDefault="007418BB" w:rsidP="004D440E">
      <w:pPr>
        <w:pStyle w:val="ListParagraph"/>
        <w:spacing w:after="0" w:line="276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961CBC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961CBC">
        <w:rPr>
          <w:rFonts w:ascii="Times New Roman" w:hAnsi="Times New Roman" w:cs="Times New Roman"/>
          <w:sz w:val="24"/>
          <w:szCs w:val="24"/>
        </w:rPr>
        <w:t>: Laravel</w:t>
      </w:r>
    </w:p>
    <w:p w14:paraId="35CAF107" w14:textId="77777777" w:rsidR="007418BB" w:rsidRPr="00961CBC" w:rsidRDefault="007418BB" w:rsidP="004D440E">
      <w:pPr>
        <w:pStyle w:val="ListParagraph"/>
        <w:numPr>
          <w:ilvl w:val="2"/>
          <w:numId w:val="3"/>
        </w:numPr>
        <w:spacing w:after="0" w:line="276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961CBC">
        <w:rPr>
          <w:rFonts w:ascii="Times New Roman" w:hAnsi="Times New Roman" w:cs="Times New Roman"/>
          <w:sz w:val="24"/>
          <w:szCs w:val="24"/>
        </w:rPr>
        <w:t>Browser</w:t>
      </w:r>
    </w:p>
    <w:p w14:paraId="458D6871" w14:textId="20978E8B" w:rsidR="007418BB" w:rsidRPr="00961CBC" w:rsidRDefault="007418BB" w:rsidP="004D440E">
      <w:pPr>
        <w:pStyle w:val="ListParagraph"/>
        <w:spacing w:after="0" w:line="276" w:lineRule="auto"/>
        <w:ind w:left="1843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browser dan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disarankan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r w:rsidRPr="00961CBC">
        <w:rPr>
          <w:rFonts w:ascii="Times New Roman" w:hAnsi="Times New Roman" w:cs="Times New Roman"/>
          <w:i/>
          <w:iCs/>
          <w:sz w:val="24"/>
          <w:szCs w:val="24"/>
        </w:rPr>
        <w:t xml:space="preserve">Google Chrome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r w:rsidRPr="00961CBC">
        <w:rPr>
          <w:rFonts w:ascii="Times New Roman" w:hAnsi="Times New Roman" w:cs="Times New Roman"/>
          <w:i/>
          <w:iCs/>
          <w:sz w:val="24"/>
          <w:szCs w:val="24"/>
        </w:rPr>
        <w:t xml:space="preserve">Website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r w:rsidR="00CC278B" w:rsidRPr="00961CBC">
        <w:rPr>
          <w:rFonts w:ascii="Times New Roman" w:hAnsi="Times New Roman" w:cs="Times New Roman"/>
          <w:i/>
          <w:iCs/>
          <w:sz w:val="24"/>
          <w:szCs w:val="24"/>
        </w:rPr>
        <w:t>mobile</w:t>
      </w:r>
    </w:p>
    <w:p w14:paraId="5CEC9B27" w14:textId="77777777" w:rsidR="007418BB" w:rsidRPr="00961CBC" w:rsidRDefault="007418BB" w:rsidP="004D440E">
      <w:pPr>
        <w:pStyle w:val="ListParagraph"/>
        <w:numPr>
          <w:ilvl w:val="2"/>
          <w:numId w:val="3"/>
        </w:numPr>
        <w:spacing w:after="0" w:line="276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961CBC">
        <w:rPr>
          <w:rFonts w:ascii="Times New Roman" w:hAnsi="Times New Roman" w:cs="Times New Roman"/>
          <w:sz w:val="24"/>
          <w:szCs w:val="24"/>
        </w:rPr>
        <w:t>Desain Antarmuka</w:t>
      </w:r>
    </w:p>
    <w:p w14:paraId="7C091AC7" w14:textId="77777777" w:rsidR="007418BB" w:rsidRPr="00961CBC" w:rsidRDefault="007418BB" w:rsidP="004D440E">
      <w:pPr>
        <w:pStyle w:val="ListParagraph"/>
        <w:spacing w:after="0" w:line="276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1CBC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dan Canva</w:t>
      </w:r>
    </w:p>
    <w:p w14:paraId="04554EEA" w14:textId="77777777" w:rsidR="007418BB" w:rsidRPr="00961CBC" w:rsidRDefault="007418BB" w:rsidP="004D440E">
      <w:pPr>
        <w:pStyle w:val="ListParagraph"/>
        <w:numPr>
          <w:ilvl w:val="2"/>
          <w:numId w:val="3"/>
        </w:numPr>
        <w:spacing w:after="0" w:line="276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961CBC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Lain</w:t>
      </w:r>
    </w:p>
    <w:p w14:paraId="57C11BFB" w14:textId="77777777" w:rsidR="007418BB" w:rsidRPr="00961CBC" w:rsidRDefault="007418BB" w:rsidP="004D440E">
      <w:pPr>
        <w:pStyle w:val="ListParagraph"/>
        <w:spacing w:after="0" w:line="276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961CBC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>:</w:t>
      </w:r>
    </w:p>
    <w:p w14:paraId="265B5622" w14:textId="77777777" w:rsidR="007418BB" w:rsidRPr="00961CBC" w:rsidRDefault="007418BB" w:rsidP="004D440E">
      <w:pPr>
        <w:pStyle w:val="ListParagraph"/>
        <w:numPr>
          <w:ilvl w:val="0"/>
          <w:numId w:val="4"/>
        </w:numPr>
        <w:spacing w:after="0" w:line="276" w:lineRule="auto"/>
        <w:ind w:left="2552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61CBC">
        <w:rPr>
          <w:rFonts w:ascii="Times New Roman" w:hAnsi="Times New Roman" w:cs="Times New Roman"/>
          <w:i/>
          <w:iCs/>
          <w:sz w:val="24"/>
          <w:szCs w:val="24"/>
        </w:rPr>
        <w:t>Visual Studio Code</w:t>
      </w:r>
    </w:p>
    <w:p w14:paraId="19042A0D" w14:textId="77777777" w:rsidR="007418BB" w:rsidRPr="00961CBC" w:rsidRDefault="007418BB" w:rsidP="004D440E">
      <w:pPr>
        <w:pStyle w:val="ListParagraph"/>
        <w:numPr>
          <w:ilvl w:val="0"/>
          <w:numId w:val="4"/>
        </w:numPr>
        <w:spacing w:after="0" w:line="276" w:lineRule="auto"/>
        <w:ind w:left="2552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61CBC">
        <w:rPr>
          <w:rFonts w:ascii="Times New Roman" w:hAnsi="Times New Roman" w:cs="Times New Roman"/>
          <w:i/>
          <w:iCs/>
          <w:sz w:val="24"/>
          <w:szCs w:val="24"/>
        </w:rPr>
        <w:t xml:space="preserve">Microsoft Word </w:t>
      </w:r>
    </w:p>
    <w:p w14:paraId="4FCDE414" w14:textId="77777777" w:rsidR="007418BB" w:rsidRPr="00961CBC" w:rsidRDefault="007418BB" w:rsidP="004D440E">
      <w:pPr>
        <w:pStyle w:val="ListParagraph"/>
        <w:numPr>
          <w:ilvl w:val="0"/>
          <w:numId w:val="4"/>
        </w:numPr>
        <w:spacing w:after="0" w:line="276" w:lineRule="auto"/>
        <w:ind w:left="2552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61CBC">
        <w:rPr>
          <w:rFonts w:ascii="Times New Roman" w:hAnsi="Times New Roman" w:cs="Times New Roman"/>
          <w:i/>
          <w:iCs/>
          <w:sz w:val="24"/>
          <w:szCs w:val="24"/>
        </w:rPr>
        <w:t>Microsoft Excel</w:t>
      </w:r>
    </w:p>
    <w:p w14:paraId="28B3A550" w14:textId="77777777" w:rsidR="007418BB" w:rsidRPr="00961CBC" w:rsidRDefault="007418BB" w:rsidP="004D440E">
      <w:pPr>
        <w:pStyle w:val="ListParagraph"/>
        <w:numPr>
          <w:ilvl w:val="0"/>
          <w:numId w:val="4"/>
        </w:numPr>
        <w:spacing w:after="0" w:line="276" w:lineRule="auto"/>
        <w:ind w:left="255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1CBC">
        <w:rPr>
          <w:rFonts w:ascii="Times New Roman" w:hAnsi="Times New Roman" w:cs="Times New Roman"/>
          <w:i/>
          <w:iCs/>
          <w:sz w:val="24"/>
          <w:szCs w:val="24"/>
        </w:rPr>
        <w:t>StarUML</w:t>
      </w:r>
      <w:proofErr w:type="spellEnd"/>
    </w:p>
    <w:bookmarkEnd w:id="19"/>
    <w:p w14:paraId="5AF3599D" w14:textId="77777777" w:rsidR="007418BB" w:rsidRPr="004A199C" w:rsidRDefault="007418BB" w:rsidP="004D440E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7AD08044" w14:textId="39FEAB20" w:rsidR="00573072" w:rsidRPr="00F1603D" w:rsidRDefault="00573072" w:rsidP="004D440E">
      <w:pPr>
        <w:pStyle w:val="Heading2"/>
        <w:numPr>
          <w:ilvl w:val="0"/>
          <w:numId w:val="12"/>
        </w:numPr>
        <w:spacing w:line="276" w:lineRule="auto"/>
        <w:ind w:left="851" w:hanging="425"/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</w:pPr>
      <w:bookmarkStart w:id="20" w:name="_Toc197553438"/>
      <w:r w:rsidRPr="00F1603D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Hardware Interface</w:t>
      </w:r>
      <w:bookmarkEnd w:id="20"/>
    </w:p>
    <w:p w14:paraId="2B8E6D51" w14:textId="107AF265" w:rsidR="00CC278B" w:rsidRPr="00961CBC" w:rsidRDefault="00CC278B" w:rsidP="004D440E">
      <w:pPr>
        <w:spacing w:line="276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961CBC">
        <w:rPr>
          <w:rFonts w:ascii="Times New Roman" w:hAnsi="Times New Roman" w:cs="Times New Roman"/>
          <w:i/>
          <w:iCs/>
          <w:sz w:val="24"/>
          <w:szCs w:val="24"/>
        </w:rPr>
        <w:tab/>
      </w:r>
      <w:bookmarkStart w:id="21" w:name="_Hlk197556498"/>
      <w:r w:rsidRPr="00961CBC">
        <w:rPr>
          <w:rFonts w:ascii="Times New Roman" w:hAnsi="Times New Roman" w:cs="Times New Roman"/>
          <w:i/>
          <w:iCs/>
          <w:sz w:val="24"/>
          <w:szCs w:val="24"/>
        </w:rPr>
        <w:t>Hardware interface</w:t>
      </w:r>
      <w:r w:rsidRPr="00961C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2047E71" w14:textId="77777777" w:rsidR="00CC278B" w:rsidRPr="00961CBC" w:rsidRDefault="00CC278B" w:rsidP="004D440E">
      <w:pPr>
        <w:pStyle w:val="ListParagraph"/>
        <w:numPr>
          <w:ilvl w:val="3"/>
          <w:numId w:val="5"/>
        </w:numPr>
        <w:spacing w:line="276" w:lineRule="auto"/>
        <w:ind w:left="1843" w:hanging="425"/>
        <w:rPr>
          <w:rFonts w:ascii="Times New Roman" w:hAnsi="Times New Roman" w:cs="Times New Roman"/>
          <w:sz w:val="24"/>
          <w:szCs w:val="24"/>
        </w:rPr>
      </w:pPr>
      <w:r w:rsidRPr="00961CBC">
        <w:rPr>
          <w:rFonts w:ascii="Times New Roman" w:hAnsi="Times New Roman" w:cs="Times New Roman"/>
          <w:i/>
          <w:iCs/>
          <w:sz w:val="24"/>
          <w:szCs w:val="24"/>
        </w:rPr>
        <w:t xml:space="preserve">Keyboard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simbol-simbol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1736980" w14:textId="77777777" w:rsidR="00CC278B" w:rsidRPr="00961CBC" w:rsidRDefault="00CC278B" w:rsidP="004D440E">
      <w:pPr>
        <w:pStyle w:val="ListParagraph"/>
        <w:numPr>
          <w:ilvl w:val="3"/>
          <w:numId w:val="5"/>
        </w:numPr>
        <w:spacing w:line="276" w:lineRule="auto"/>
        <w:ind w:left="1843" w:hanging="425"/>
        <w:rPr>
          <w:rFonts w:ascii="Times New Roman" w:hAnsi="Times New Roman" w:cs="Times New Roman"/>
          <w:sz w:val="24"/>
          <w:szCs w:val="24"/>
        </w:rPr>
      </w:pPr>
      <w:r w:rsidRPr="00961CBC">
        <w:rPr>
          <w:rFonts w:ascii="Times New Roman" w:hAnsi="Times New Roman" w:cs="Times New Roman"/>
          <w:i/>
          <w:iCs/>
          <w:sz w:val="24"/>
          <w:szCs w:val="24"/>
        </w:rPr>
        <w:t>Mouse</w:t>
      </w:r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A33308" w14:textId="77777777" w:rsidR="00CC278B" w:rsidRPr="00961CBC" w:rsidRDefault="00CC278B" w:rsidP="004D440E">
      <w:pPr>
        <w:pStyle w:val="ListParagraph"/>
        <w:numPr>
          <w:ilvl w:val="3"/>
          <w:numId w:val="5"/>
        </w:numPr>
        <w:spacing w:line="276" w:lineRule="auto"/>
        <w:ind w:left="1843" w:hanging="425"/>
        <w:rPr>
          <w:rFonts w:ascii="Times New Roman" w:hAnsi="Times New Roman" w:cs="Times New Roman"/>
          <w:sz w:val="24"/>
          <w:szCs w:val="24"/>
        </w:rPr>
      </w:pPr>
      <w:r w:rsidRPr="00961CBC">
        <w:rPr>
          <w:rFonts w:ascii="Times New Roman" w:hAnsi="Times New Roman" w:cs="Times New Roman"/>
          <w:i/>
          <w:iCs/>
          <w:sz w:val="24"/>
          <w:szCs w:val="24"/>
        </w:rPr>
        <w:t xml:space="preserve">Monitor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3CD0E0" w14:textId="2D53BCF1" w:rsidR="00CC278B" w:rsidRPr="00961CBC" w:rsidRDefault="00CC278B" w:rsidP="004D440E">
      <w:pPr>
        <w:pStyle w:val="ListParagraph"/>
        <w:numPr>
          <w:ilvl w:val="3"/>
          <w:numId w:val="5"/>
        </w:numPr>
        <w:spacing w:line="276" w:lineRule="auto"/>
        <w:ind w:left="1843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961CBC">
        <w:rPr>
          <w:rFonts w:ascii="Times New Roman" w:hAnsi="Times New Roman" w:cs="Times New Roman"/>
          <w:iCs/>
          <w:sz w:val="24"/>
          <w:szCs w:val="24"/>
        </w:rPr>
        <w:t>Komputer</w:t>
      </w:r>
      <w:proofErr w:type="spellEnd"/>
      <w:r w:rsidRPr="00961CBC">
        <w:rPr>
          <w:rFonts w:ascii="Times New Roman" w:hAnsi="Times New Roman" w:cs="Times New Roman"/>
          <w:iCs/>
          <w:sz w:val="24"/>
          <w:szCs w:val="24"/>
        </w:rPr>
        <w:t xml:space="preserve">/Laptop </w:t>
      </w:r>
      <w:proofErr w:type="spellStart"/>
      <w:r w:rsidRPr="00961CBC">
        <w:rPr>
          <w:rFonts w:ascii="Times New Roman" w:hAnsi="Times New Roman" w:cs="Times New Roman"/>
          <w:iCs/>
          <w:sz w:val="24"/>
          <w:szCs w:val="24"/>
        </w:rPr>
        <w:t>digunakan</w:t>
      </w:r>
      <w:proofErr w:type="spellEnd"/>
      <w:r w:rsidRPr="00961CBC">
        <w:rPr>
          <w:rFonts w:ascii="Times New Roman" w:hAnsi="Times New Roman" w:cs="Times New Roman"/>
          <w:iCs/>
          <w:sz w:val="24"/>
          <w:szCs w:val="24"/>
        </w:rPr>
        <w:t xml:space="preserve"> oleh admin, </w:t>
      </w:r>
      <w:proofErr w:type="spellStart"/>
      <w:r w:rsidRPr="00961CBC">
        <w:rPr>
          <w:rFonts w:ascii="Times New Roman" w:hAnsi="Times New Roman" w:cs="Times New Roman"/>
          <w:iCs/>
          <w:sz w:val="24"/>
          <w:szCs w:val="24"/>
        </w:rPr>
        <w:t>tenaga</w:t>
      </w:r>
      <w:proofErr w:type="spellEnd"/>
      <w:r w:rsidRPr="00961CB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iCs/>
          <w:sz w:val="24"/>
          <w:szCs w:val="24"/>
        </w:rPr>
        <w:t>pendidik</w:t>
      </w:r>
      <w:proofErr w:type="spellEnd"/>
      <w:r w:rsidRPr="00961CBC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961CBC">
        <w:rPr>
          <w:rFonts w:ascii="Times New Roman" w:hAnsi="Times New Roman" w:cs="Times New Roman"/>
          <w:iCs/>
          <w:sz w:val="24"/>
          <w:szCs w:val="24"/>
        </w:rPr>
        <w:t>peserta</w:t>
      </w:r>
      <w:proofErr w:type="spellEnd"/>
      <w:r w:rsidRPr="00961CB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iCs/>
          <w:sz w:val="24"/>
          <w:szCs w:val="24"/>
        </w:rPr>
        <w:t>didik</w:t>
      </w:r>
      <w:proofErr w:type="spellEnd"/>
      <w:r w:rsidRPr="00961CBC">
        <w:rPr>
          <w:rFonts w:ascii="Times New Roman" w:hAnsi="Times New Roman" w:cs="Times New Roman"/>
          <w:iCs/>
          <w:sz w:val="24"/>
          <w:szCs w:val="24"/>
        </w:rPr>
        <w:t xml:space="preserve">, dan </w:t>
      </w:r>
      <w:proofErr w:type="spellStart"/>
      <w:r w:rsidRPr="00961CBC">
        <w:rPr>
          <w:rFonts w:ascii="Times New Roman" w:hAnsi="Times New Roman" w:cs="Times New Roman"/>
          <w:iCs/>
          <w:sz w:val="24"/>
          <w:szCs w:val="24"/>
        </w:rPr>
        <w:t>masyarakat</w:t>
      </w:r>
      <w:proofErr w:type="spellEnd"/>
      <w:r w:rsidRPr="00961CB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Pr="00961CB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iCs/>
          <w:sz w:val="24"/>
          <w:szCs w:val="24"/>
        </w:rPr>
        <w:t>mengakses</w:t>
      </w:r>
      <w:proofErr w:type="spellEnd"/>
      <w:r w:rsidRPr="00961CB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 w:rsidRPr="00961CB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iCs/>
          <w:sz w:val="24"/>
          <w:szCs w:val="24"/>
        </w:rPr>
        <w:t>melalui</w:t>
      </w:r>
      <w:proofErr w:type="spellEnd"/>
      <w:r w:rsidRPr="00961CBC">
        <w:rPr>
          <w:rFonts w:ascii="Times New Roman" w:hAnsi="Times New Roman" w:cs="Times New Roman"/>
          <w:i/>
          <w:sz w:val="24"/>
          <w:szCs w:val="24"/>
        </w:rPr>
        <w:t xml:space="preserve"> browser.</w:t>
      </w:r>
    </w:p>
    <w:p w14:paraId="79F7C2E3" w14:textId="747E24FB" w:rsidR="00CC278B" w:rsidRPr="004E624C" w:rsidRDefault="00CC278B" w:rsidP="004D440E">
      <w:pPr>
        <w:pStyle w:val="ListParagraph"/>
        <w:numPr>
          <w:ilvl w:val="3"/>
          <w:numId w:val="5"/>
        </w:numPr>
        <w:spacing w:line="276" w:lineRule="auto"/>
        <w:ind w:left="1843" w:hanging="425"/>
        <w:rPr>
          <w:rFonts w:ascii="Times New Roman" w:hAnsi="Times New Roman" w:cs="Times New Roman"/>
          <w:sz w:val="24"/>
          <w:szCs w:val="24"/>
        </w:rPr>
      </w:pPr>
      <w:r w:rsidRPr="00961CBC">
        <w:rPr>
          <w:rFonts w:ascii="Times New Roman" w:hAnsi="Times New Roman" w:cs="Times New Roman"/>
          <w:i/>
          <w:sz w:val="24"/>
          <w:szCs w:val="24"/>
        </w:rPr>
        <w:t xml:space="preserve">Smartphone/Tablet </w:t>
      </w:r>
      <w:proofErr w:type="spellStart"/>
      <w:r w:rsidRPr="00961CBC">
        <w:rPr>
          <w:rFonts w:ascii="Times New Roman" w:hAnsi="Times New Roman" w:cs="Times New Roman"/>
          <w:iCs/>
          <w:sz w:val="24"/>
          <w:szCs w:val="24"/>
        </w:rPr>
        <w:t>memungkinkan</w:t>
      </w:r>
      <w:proofErr w:type="spellEnd"/>
      <w:r w:rsidRPr="00961CB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iCs/>
          <w:sz w:val="24"/>
          <w:szCs w:val="24"/>
        </w:rPr>
        <w:t>akses</w:t>
      </w:r>
      <w:proofErr w:type="spellEnd"/>
      <w:r w:rsidRPr="00961CB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 w:rsidRPr="00961CB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iCs/>
          <w:sz w:val="24"/>
          <w:szCs w:val="24"/>
        </w:rPr>
        <w:t>secara</w:t>
      </w:r>
      <w:proofErr w:type="spellEnd"/>
      <w:r w:rsidRPr="00961CBC">
        <w:rPr>
          <w:rFonts w:ascii="Times New Roman" w:hAnsi="Times New Roman" w:cs="Times New Roman"/>
          <w:iCs/>
          <w:sz w:val="24"/>
          <w:szCs w:val="24"/>
        </w:rPr>
        <w:t xml:space="preserve"> mobile </w:t>
      </w:r>
      <w:proofErr w:type="spellStart"/>
      <w:r w:rsidRPr="00961CBC">
        <w:rPr>
          <w:rFonts w:ascii="Times New Roman" w:hAnsi="Times New Roman" w:cs="Times New Roman"/>
          <w:iCs/>
          <w:sz w:val="24"/>
          <w:szCs w:val="24"/>
        </w:rPr>
        <w:t>bagi</w:t>
      </w:r>
      <w:proofErr w:type="spellEnd"/>
      <w:r w:rsidRPr="00961CB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iCs/>
          <w:sz w:val="24"/>
          <w:szCs w:val="24"/>
        </w:rPr>
        <w:t>peserta</w:t>
      </w:r>
      <w:proofErr w:type="spellEnd"/>
      <w:r w:rsidRPr="00961CB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iCs/>
          <w:sz w:val="24"/>
          <w:szCs w:val="24"/>
        </w:rPr>
        <w:t>didik</w:t>
      </w:r>
      <w:proofErr w:type="spellEnd"/>
      <w:r w:rsidRPr="00961CBC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Pr="00961CBC">
        <w:rPr>
          <w:rFonts w:ascii="Times New Roman" w:hAnsi="Times New Roman" w:cs="Times New Roman"/>
          <w:iCs/>
          <w:sz w:val="24"/>
          <w:szCs w:val="24"/>
        </w:rPr>
        <w:t>pamong</w:t>
      </w:r>
      <w:proofErr w:type="spellEnd"/>
      <w:r w:rsidRPr="00961CB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iCs/>
          <w:sz w:val="24"/>
          <w:szCs w:val="24"/>
        </w:rPr>
        <w:t>belajar</w:t>
      </w:r>
      <w:proofErr w:type="spellEnd"/>
      <w:r w:rsidRPr="00961CBC">
        <w:rPr>
          <w:rFonts w:ascii="Times New Roman" w:hAnsi="Times New Roman" w:cs="Times New Roman"/>
          <w:iCs/>
          <w:sz w:val="24"/>
          <w:szCs w:val="24"/>
        </w:rPr>
        <w:t>.</w:t>
      </w:r>
    </w:p>
    <w:bookmarkEnd w:id="21"/>
    <w:p w14:paraId="265DB91B" w14:textId="77777777" w:rsidR="004E624C" w:rsidRPr="00162C4A" w:rsidRDefault="004E624C" w:rsidP="004D440E">
      <w:pPr>
        <w:pStyle w:val="ListParagraph"/>
        <w:spacing w:line="276" w:lineRule="auto"/>
        <w:ind w:left="1843"/>
        <w:rPr>
          <w:rFonts w:ascii="Times New Roman" w:hAnsi="Times New Roman" w:cs="Times New Roman"/>
          <w:sz w:val="24"/>
          <w:szCs w:val="24"/>
        </w:rPr>
      </w:pPr>
    </w:p>
    <w:p w14:paraId="59173597" w14:textId="4ED30584" w:rsidR="00573072" w:rsidRPr="006278FA" w:rsidRDefault="00573072" w:rsidP="004D440E">
      <w:pPr>
        <w:pStyle w:val="Heading2"/>
        <w:numPr>
          <w:ilvl w:val="0"/>
          <w:numId w:val="12"/>
        </w:numPr>
        <w:spacing w:line="276" w:lineRule="auto"/>
        <w:ind w:left="851" w:hanging="425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2" w:name="_Toc197553439"/>
      <w:proofErr w:type="spellStart"/>
      <w:r w:rsidRPr="006278F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Manfaat</w:t>
      </w:r>
      <w:proofErr w:type="spellEnd"/>
      <w:r w:rsidRPr="006278F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6278F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Produk</w:t>
      </w:r>
      <w:bookmarkEnd w:id="22"/>
      <w:proofErr w:type="spellEnd"/>
    </w:p>
    <w:p w14:paraId="52BB3D01" w14:textId="77777777" w:rsidR="00FC4FF3" w:rsidRPr="00961CBC" w:rsidRDefault="00FC4FF3" w:rsidP="004D440E">
      <w:pPr>
        <w:pStyle w:val="ListParagraph"/>
        <w:spacing w:line="276" w:lineRule="auto"/>
        <w:ind w:left="854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961CBC">
        <w:rPr>
          <w:rFonts w:ascii="Times New Roman" w:hAnsi="Times New Roman" w:cs="Times New Roman"/>
          <w:sz w:val="24"/>
          <w:szCs w:val="24"/>
        </w:rPr>
        <w:tab/>
      </w:r>
      <w:bookmarkStart w:id="23" w:name="_Hlk197556532"/>
      <w:proofErr w:type="spellStart"/>
      <w:r w:rsidR="00F61FBF" w:rsidRPr="00961CBC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F61FBF"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FBF" w:rsidRPr="00961CB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61FBF"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FBF" w:rsidRPr="00961CBC">
        <w:rPr>
          <w:rFonts w:ascii="Times New Roman" w:hAnsi="Times New Roman" w:cs="Times New Roman"/>
          <w:sz w:val="24"/>
          <w:szCs w:val="24"/>
        </w:rPr>
        <w:t>dibangunnya</w:t>
      </w:r>
      <w:proofErr w:type="spellEnd"/>
      <w:r w:rsidR="00F61FBF"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FBF" w:rsidRPr="00961C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61FBF"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FBF" w:rsidRPr="00961CB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F61FBF" w:rsidRPr="00961CBC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="00F61FBF" w:rsidRPr="00961C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61FBF"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FBF" w:rsidRPr="00961CB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F61FBF"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FBF" w:rsidRPr="00961CBC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F61FBF" w:rsidRPr="00961C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61FBF" w:rsidRPr="00961CBC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F61FBF" w:rsidRPr="00961CBC">
        <w:rPr>
          <w:rFonts w:ascii="Times New Roman" w:hAnsi="Times New Roman" w:cs="Times New Roman"/>
          <w:sz w:val="24"/>
          <w:szCs w:val="24"/>
        </w:rPr>
        <w:t xml:space="preserve"> Pendidikan di SKB </w:t>
      </w:r>
      <w:proofErr w:type="spellStart"/>
      <w:r w:rsidR="00F61FBF" w:rsidRPr="00961CBC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F61FBF" w:rsidRPr="00961CBC">
        <w:rPr>
          <w:rFonts w:ascii="Times New Roman" w:hAnsi="Times New Roman" w:cs="Times New Roman"/>
          <w:sz w:val="24"/>
          <w:szCs w:val="24"/>
        </w:rPr>
        <w:t xml:space="preserve"> Subang, </w:t>
      </w:r>
      <w:proofErr w:type="spellStart"/>
      <w:r w:rsidR="00F61FBF" w:rsidRPr="00961CB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F61FBF"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FBF" w:rsidRPr="00961CB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61FBF"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FBF" w:rsidRPr="00961CB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F61FBF" w:rsidRPr="00961CBC">
        <w:rPr>
          <w:rFonts w:ascii="Times New Roman" w:hAnsi="Times New Roman" w:cs="Times New Roman"/>
          <w:sz w:val="24"/>
          <w:szCs w:val="24"/>
        </w:rPr>
        <w:t>:</w:t>
      </w:r>
    </w:p>
    <w:p w14:paraId="1B11EF2E" w14:textId="21BC8AED" w:rsidR="00FC4FF3" w:rsidRPr="00961CBC" w:rsidRDefault="00FC4FF3" w:rsidP="004D440E">
      <w:pPr>
        <w:pStyle w:val="ListParagraph"/>
        <w:numPr>
          <w:ilvl w:val="4"/>
          <w:numId w:val="3"/>
        </w:numPr>
        <w:spacing w:line="276" w:lineRule="auto"/>
        <w:ind w:left="1701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Pendaftaran</w:t>
      </w:r>
      <w:proofErr w:type="spellEnd"/>
    </w:p>
    <w:p w14:paraId="2F76F9CA" w14:textId="77777777" w:rsidR="00FC4FF3" w:rsidRPr="00961CBC" w:rsidRDefault="00FC4FF3" w:rsidP="004D440E">
      <w:pPr>
        <w:pStyle w:val="ListParagraph"/>
        <w:spacing w:line="276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961C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SKB,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>.</w:t>
      </w:r>
    </w:p>
    <w:p w14:paraId="633A49A3" w14:textId="7DC19182" w:rsidR="00FC4FF3" w:rsidRPr="00961CBC" w:rsidRDefault="00FC4FF3" w:rsidP="004D440E">
      <w:pPr>
        <w:pStyle w:val="ListParagraph"/>
        <w:numPr>
          <w:ilvl w:val="4"/>
          <w:numId w:val="3"/>
        </w:numPr>
        <w:spacing w:line="276" w:lineRule="auto"/>
        <w:ind w:left="1701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2F527376" w14:textId="77777777" w:rsidR="00FC4FF3" w:rsidRPr="00961CBC" w:rsidRDefault="00FC4FF3" w:rsidP="004D440E">
      <w:pPr>
        <w:pStyle w:val="ListParagraph"/>
        <w:spacing w:line="276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961CBC">
        <w:rPr>
          <w:rFonts w:ascii="Times New Roman" w:hAnsi="Times New Roman" w:cs="Times New Roman"/>
          <w:sz w:val="24"/>
          <w:szCs w:val="24"/>
        </w:rPr>
        <w:tab/>
        <w:t xml:space="preserve">Masyarakat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>.</w:t>
      </w:r>
    </w:p>
    <w:p w14:paraId="753C7938" w14:textId="6A03DF84" w:rsidR="00FC4FF3" w:rsidRPr="00961CBC" w:rsidRDefault="00FC4FF3" w:rsidP="004D440E">
      <w:pPr>
        <w:pStyle w:val="ListParagraph"/>
        <w:numPr>
          <w:ilvl w:val="4"/>
          <w:numId w:val="3"/>
        </w:numPr>
        <w:spacing w:line="276" w:lineRule="auto"/>
        <w:ind w:left="1701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1CBC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</w:p>
    <w:p w14:paraId="59FB29AB" w14:textId="77777777" w:rsidR="00FC4FF3" w:rsidRPr="00961CBC" w:rsidRDefault="00FC4FF3" w:rsidP="004D440E">
      <w:pPr>
        <w:pStyle w:val="ListParagraph"/>
        <w:spacing w:line="276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961C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pengajar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A405F32" w14:textId="208F26CB" w:rsidR="00FC4FF3" w:rsidRPr="00961CBC" w:rsidRDefault="00FC4FF3" w:rsidP="004D440E">
      <w:pPr>
        <w:pStyle w:val="ListParagraph"/>
        <w:numPr>
          <w:ilvl w:val="4"/>
          <w:numId w:val="3"/>
        </w:numPr>
        <w:spacing w:line="276" w:lineRule="auto"/>
        <w:ind w:left="1701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</w:p>
    <w:p w14:paraId="1A02DF50" w14:textId="77777777" w:rsidR="00FC4FF3" w:rsidRPr="00961CBC" w:rsidRDefault="00FC4FF3" w:rsidP="004D440E">
      <w:pPr>
        <w:pStyle w:val="ListParagraph"/>
        <w:spacing w:line="276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961C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dan di mana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internet.</w:t>
      </w:r>
    </w:p>
    <w:p w14:paraId="4870C6FF" w14:textId="5769BBC8" w:rsidR="00FC4FF3" w:rsidRPr="00961CBC" w:rsidRDefault="00FC4FF3" w:rsidP="004D440E">
      <w:pPr>
        <w:pStyle w:val="ListParagraph"/>
        <w:numPr>
          <w:ilvl w:val="4"/>
          <w:numId w:val="3"/>
        </w:numPr>
        <w:spacing w:line="276" w:lineRule="auto"/>
        <w:ind w:left="1701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Progres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Belajar</w:t>
      </w:r>
      <w:proofErr w:type="spellEnd"/>
    </w:p>
    <w:p w14:paraId="3EBF3CD2" w14:textId="77777777" w:rsidR="00FC4FF3" w:rsidRPr="00961CBC" w:rsidRDefault="00FC4FF3" w:rsidP="004D440E">
      <w:pPr>
        <w:pStyle w:val="ListParagraph"/>
        <w:spacing w:line="276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961C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pengajar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real-time,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>.</w:t>
      </w:r>
    </w:p>
    <w:p w14:paraId="593D8E58" w14:textId="51A14936" w:rsidR="00FC4FF3" w:rsidRPr="00961CBC" w:rsidRDefault="00FC4FF3" w:rsidP="004D440E">
      <w:pPr>
        <w:pStyle w:val="ListParagraph"/>
        <w:numPr>
          <w:ilvl w:val="4"/>
          <w:numId w:val="3"/>
        </w:numPr>
        <w:spacing w:line="276" w:lineRule="auto"/>
        <w:ind w:left="1701" w:hanging="283"/>
        <w:jc w:val="both"/>
        <w:rPr>
          <w:rFonts w:ascii="Times New Roman" w:hAnsi="Times New Roman" w:cs="Times New Roman"/>
          <w:sz w:val="24"/>
          <w:szCs w:val="24"/>
        </w:rPr>
      </w:pPr>
      <w:r w:rsidRPr="00961CBC">
        <w:rPr>
          <w:rFonts w:ascii="Times New Roman" w:hAnsi="Times New Roman" w:cs="Times New Roman"/>
          <w:sz w:val="24"/>
          <w:szCs w:val="24"/>
        </w:rPr>
        <w:t>Keamanan Data</w:t>
      </w:r>
    </w:p>
    <w:p w14:paraId="0A00891A" w14:textId="77777777" w:rsidR="00FC4FF3" w:rsidRPr="00961CBC" w:rsidRDefault="00FC4FF3" w:rsidP="004D440E">
      <w:pPr>
        <w:pStyle w:val="ListParagraph"/>
        <w:spacing w:line="276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961C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pengajar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kerahasiaan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terjaga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>.</w:t>
      </w:r>
    </w:p>
    <w:p w14:paraId="0A00D4B9" w14:textId="7D714172" w:rsidR="00FC4FF3" w:rsidRPr="00961CBC" w:rsidRDefault="00FC4FF3" w:rsidP="004D440E">
      <w:pPr>
        <w:pStyle w:val="ListParagraph"/>
        <w:numPr>
          <w:ilvl w:val="4"/>
          <w:numId w:val="3"/>
        </w:numPr>
        <w:spacing w:line="276" w:lineRule="auto"/>
        <w:ind w:left="1701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Kertas</w:t>
      </w:r>
      <w:proofErr w:type="spellEnd"/>
    </w:p>
    <w:p w14:paraId="269476DD" w14:textId="51712359" w:rsidR="00FC4FF3" w:rsidRDefault="00FC4FF3" w:rsidP="004D440E">
      <w:pPr>
        <w:pStyle w:val="ListParagraph"/>
        <w:spacing w:line="276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961C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digitalisasi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pelestarian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>.</w:t>
      </w:r>
    </w:p>
    <w:p w14:paraId="7C65FCAC" w14:textId="2C99E99A" w:rsidR="004E624C" w:rsidRDefault="004E624C" w:rsidP="004D440E">
      <w:pPr>
        <w:pStyle w:val="ListParagraph"/>
        <w:spacing w:line="276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</w:p>
    <w:p w14:paraId="27A37A49" w14:textId="459704FB" w:rsidR="004E624C" w:rsidRDefault="004E624C" w:rsidP="004D440E">
      <w:pPr>
        <w:pStyle w:val="ListParagraph"/>
        <w:spacing w:line="276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</w:p>
    <w:p w14:paraId="4DA6EF71" w14:textId="77777777" w:rsidR="004E624C" w:rsidRPr="00961CBC" w:rsidRDefault="004E624C" w:rsidP="004D440E">
      <w:pPr>
        <w:pStyle w:val="ListParagraph"/>
        <w:spacing w:line="276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</w:p>
    <w:p w14:paraId="1C163CCA" w14:textId="41AE1A06" w:rsidR="00FC4FF3" w:rsidRPr="00961CBC" w:rsidRDefault="00FC4FF3" w:rsidP="004D440E">
      <w:pPr>
        <w:pStyle w:val="ListParagraph"/>
        <w:numPr>
          <w:ilvl w:val="4"/>
          <w:numId w:val="3"/>
        </w:numPr>
        <w:spacing w:line="276" w:lineRule="auto"/>
        <w:ind w:left="1701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1CBC">
        <w:rPr>
          <w:rFonts w:ascii="Times New Roman" w:hAnsi="Times New Roman" w:cs="Times New Roman"/>
          <w:sz w:val="24"/>
          <w:szCs w:val="24"/>
        </w:rPr>
        <w:lastRenderedPageBreak/>
        <w:t>Peningkatan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</w:p>
    <w:p w14:paraId="1A76BBAF" w14:textId="19FF02E6" w:rsidR="00FC4FF3" w:rsidRDefault="00D52001" w:rsidP="004D440E">
      <w:pPr>
        <w:pStyle w:val="ListParagraph"/>
        <w:spacing w:line="276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961C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C4FF3" w:rsidRPr="00961CBC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="00FC4FF3" w:rsidRPr="00961CBC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="00FC4FF3" w:rsidRPr="00961CB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FC4FF3" w:rsidRPr="00961CBC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="00FC4FF3" w:rsidRPr="00961CB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FC4FF3" w:rsidRPr="00961C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C4FF3" w:rsidRPr="00961CBC">
        <w:rPr>
          <w:rFonts w:ascii="Times New Roman" w:hAnsi="Times New Roman" w:cs="Times New Roman"/>
          <w:sz w:val="24"/>
          <w:szCs w:val="24"/>
        </w:rPr>
        <w:t>kuis</w:t>
      </w:r>
      <w:proofErr w:type="spellEnd"/>
      <w:r w:rsidR="00FC4FF3"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4FF3" w:rsidRPr="00961CBC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="00FC4FF3" w:rsidRPr="00961CBC">
        <w:rPr>
          <w:rFonts w:ascii="Times New Roman" w:hAnsi="Times New Roman" w:cs="Times New Roman"/>
          <w:sz w:val="24"/>
          <w:szCs w:val="24"/>
        </w:rPr>
        <w:t xml:space="preserve">, forum </w:t>
      </w:r>
      <w:proofErr w:type="spellStart"/>
      <w:r w:rsidR="00FC4FF3" w:rsidRPr="00961CBC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="00FC4FF3" w:rsidRPr="00961CB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FC4FF3" w:rsidRPr="00961CBC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FC4FF3"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4FF3" w:rsidRPr="00961CBC">
        <w:rPr>
          <w:rFonts w:ascii="Times New Roman" w:hAnsi="Times New Roman" w:cs="Times New Roman"/>
          <w:sz w:val="24"/>
          <w:szCs w:val="24"/>
        </w:rPr>
        <w:t>adaptif</w:t>
      </w:r>
      <w:proofErr w:type="spellEnd"/>
      <w:r w:rsidR="00FC4FF3"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4FF3" w:rsidRPr="00961CBC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="00FC4FF3"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4FF3" w:rsidRPr="00961CBC">
        <w:rPr>
          <w:rFonts w:ascii="Times New Roman" w:hAnsi="Times New Roman" w:cs="Times New Roman"/>
          <w:sz w:val="24"/>
          <w:szCs w:val="24"/>
        </w:rPr>
        <w:t>terciptanya</w:t>
      </w:r>
      <w:proofErr w:type="spellEnd"/>
      <w:r w:rsidR="00FC4FF3" w:rsidRPr="00961CB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FC4FF3" w:rsidRPr="00961CB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FC4FF3" w:rsidRPr="00961C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C4FF3" w:rsidRPr="00961CB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FC4FF3"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4FF3" w:rsidRPr="00961CBC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="00FC4FF3" w:rsidRPr="00961C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C4FF3" w:rsidRPr="00961CBC">
        <w:rPr>
          <w:rFonts w:ascii="Times New Roman" w:hAnsi="Times New Roman" w:cs="Times New Roman"/>
          <w:sz w:val="24"/>
          <w:szCs w:val="24"/>
        </w:rPr>
        <w:t>partisipatif</w:t>
      </w:r>
      <w:proofErr w:type="spellEnd"/>
      <w:r w:rsidR="00FC4FF3" w:rsidRPr="00961CB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FC4FF3" w:rsidRPr="00961CBC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="00FC4FF3" w:rsidRPr="00961CBC">
        <w:rPr>
          <w:rFonts w:ascii="Times New Roman" w:hAnsi="Times New Roman" w:cs="Times New Roman"/>
          <w:sz w:val="24"/>
          <w:szCs w:val="24"/>
        </w:rPr>
        <w:t>.</w:t>
      </w:r>
    </w:p>
    <w:p w14:paraId="129319E9" w14:textId="77777777" w:rsidR="00605E0B" w:rsidRPr="00162C4A" w:rsidRDefault="00605E0B" w:rsidP="004D440E">
      <w:pPr>
        <w:pStyle w:val="ListParagraph"/>
        <w:spacing w:line="276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</w:p>
    <w:p w14:paraId="236C5C5E" w14:textId="77777777" w:rsidR="004705FE" w:rsidRPr="004A199C" w:rsidRDefault="00573072" w:rsidP="004D440E">
      <w:pPr>
        <w:pStyle w:val="Heading2"/>
        <w:numPr>
          <w:ilvl w:val="0"/>
          <w:numId w:val="12"/>
        </w:numPr>
        <w:tabs>
          <w:tab w:val="left" w:pos="-284"/>
        </w:tabs>
        <w:spacing w:line="276" w:lineRule="auto"/>
        <w:ind w:left="851" w:hanging="425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4" w:name="_Toc197553440"/>
      <w:bookmarkEnd w:id="23"/>
      <w:proofErr w:type="spellStart"/>
      <w:r w:rsidRPr="004A19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Karakteristik</w:t>
      </w:r>
      <w:proofErr w:type="spellEnd"/>
      <w:r w:rsidRPr="004A19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4A199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User</w:t>
      </w:r>
      <w:bookmarkEnd w:id="24"/>
    </w:p>
    <w:p w14:paraId="33A9308E" w14:textId="4AD5BCE1" w:rsidR="004705FE" w:rsidRPr="00961CBC" w:rsidRDefault="004705FE" w:rsidP="004D440E">
      <w:pPr>
        <w:pStyle w:val="ListParagraph"/>
        <w:numPr>
          <w:ilvl w:val="3"/>
          <w:numId w:val="8"/>
        </w:numPr>
        <w:spacing w:after="0" w:line="276" w:lineRule="auto"/>
        <w:ind w:left="1134" w:hanging="283"/>
        <w:rPr>
          <w:rFonts w:ascii="Times New Roman" w:hAnsi="Times New Roman" w:cs="Times New Roman"/>
          <w:b/>
          <w:bCs/>
          <w:sz w:val="24"/>
          <w:szCs w:val="24"/>
        </w:rPr>
      </w:pPr>
      <w:bookmarkStart w:id="25" w:name="_Hlk197556603"/>
      <w:r w:rsidRPr="00961CBC">
        <w:rPr>
          <w:rFonts w:ascii="Times New Roman" w:hAnsi="Times New Roman" w:cs="Times New Roman"/>
          <w:sz w:val="24"/>
          <w:szCs w:val="24"/>
        </w:rPr>
        <w:t>Masyarakat</w:t>
      </w:r>
    </w:p>
    <w:p w14:paraId="7CB87686" w14:textId="5D72D103" w:rsidR="004705FE" w:rsidRPr="00961CBC" w:rsidRDefault="00D52001" w:rsidP="004D440E">
      <w:pPr>
        <w:pStyle w:val="ListParagraph"/>
        <w:spacing w:line="276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961CBC">
        <w:rPr>
          <w:rFonts w:ascii="Times New Roman" w:hAnsi="Times New Roman" w:cs="Times New Roman"/>
          <w:sz w:val="24"/>
          <w:szCs w:val="24"/>
        </w:rPr>
        <w:tab/>
      </w:r>
      <w:r w:rsidR="00162C4A">
        <w:rPr>
          <w:rFonts w:ascii="Times New Roman" w:hAnsi="Times New Roman" w:cs="Times New Roman"/>
          <w:sz w:val="24"/>
          <w:szCs w:val="24"/>
        </w:rPr>
        <w:tab/>
      </w:r>
      <w:r w:rsidR="004705FE" w:rsidRPr="00961CBC">
        <w:rPr>
          <w:rFonts w:ascii="Times New Roman" w:hAnsi="Times New Roman" w:cs="Times New Roman"/>
          <w:sz w:val="24"/>
          <w:szCs w:val="24"/>
        </w:rPr>
        <w:t xml:space="preserve">Masyarakat </w:t>
      </w:r>
      <w:proofErr w:type="spellStart"/>
      <w:r w:rsidR="004705FE" w:rsidRPr="00961CBC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4705FE"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5FE" w:rsidRPr="00961CB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705FE"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5FE" w:rsidRPr="00961CBC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4705FE"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5FE" w:rsidRPr="00961CBC">
        <w:rPr>
          <w:rFonts w:ascii="Times New Roman" w:hAnsi="Times New Roman" w:cs="Times New Roman"/>
          <w:sz w:val="24"/>
          <w:szCs w:val="24"/>
        </w:rPr>
        <w:t>laman</w:t>
      </w:r>
      <w:proofErr w:type="spellEnd"/>
      <w:r w:rsidR="004705FE" w:rsidRPr="00961CBC">
        <w:rPr>
          <w:rFonts w:ascii="Times New Roman" w:hAnsi="Times New Roman" w:cs="Times New Roman"/>
          <w:sz w:val="24"/>
          <w:szCs w:val="24"/>
        </w:rPr>
        <w:t xml:space="preserve"> </w:t>
      </w:r>
      <w:r w:rsidR="004705FE" w:rsidRPr="00961CBC">
        <w:rPr>
          <w:rFonts w:ascii="Times New Roman" w:hAnsi="Times New Roman" w:cs="Times New Roman"/>
          <w:i/>
          <w:iCs/>
          <w:sz w:val="24"/>
          <w:szCs w:val="24"/>
        </w:rPr>
        <w:t>website</w:t>
      </w:r>
      <w:r w:rsidR="004705FE"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5FE" w:rsidRPr="00961C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705FE"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5FE" w:rsidRPr="00961CBC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="004705FE"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5FE" w:rsidRPr="00961CB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4705FE"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5FE" w:rsidRPr="00961CBC"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 w:rsidR="004705FE"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5FE" w:rsidRPr="00961CBC">
        <w:rPr>
          <w:rFonts w:ascii="Times New Roman" w:hAnsi="Times New Roman" w:cs="Times New Roman"/>
          <w:sz w:val="24"/>
          <w:szCs w:val="24"/>
        </w:rPr>
        <w:t>Sanggar</w:t>
      </w:r>
      <w:proofErr w:type="spellEnd"/>
      <w:r w:rsidR="004705FE"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5FE" w:rsidRPr="00961CB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4705FE"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5FE" w:rsidRPr="00961CB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4705FE" w:rsidRPr="00961CBC">
        <w:rPr>
          <w:rFonts w:ascii="Times New Roman" w:hAnsi="Times New Roman" w:cs="Times New Roman"/>
          <w:sz w:val="24"/>
          <w:szCs w:val="24"/>
        </w:rPr>
        <w:t xml:space="preserve"> (SKB). </w:t>
      </w:r>
      <w:proofErr w:type="spellStart"/>
      <w:r w:rsidR="004705FE" w:rsidRPr="00961CB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4705FE"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5FE" w:rsidRPr="00961CB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705FE"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5FE" w:rsidRPr="00961CBC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4705FE" w:rsidRPr="00961CB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4705FE" w:rsidRPr="00961CBC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4705FE" w:rsidRPr="00961C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705FE" w:rsidRPr="00961CBC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4705FE" w:rsidRPr="00961C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705FE" w:rsidRPr="00961CBC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4705FE"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5FE" w:rsidRPr="00961CB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4705FE" w:rsidRPr="00961C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705FE" w:rsidRPr="00961CB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4705FE"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5FE" w:rsidRPr="00961CBC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4705FE" w:rsidRPr="00961C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705FE" w:rsidRPr="00961CBC">
        <w:rPr>
          <w:rFonts w:ascii="Times New Roman" w:hAnsi="Times New Roman" w:cs="Times New Roman"/>
          <w:sz w:val="24"/>
          <w:szCs w:val="24"/>
        </w:rPr>
        <w:t>pengumuman</w:t>
      </w:r>
      <w:proofErr w:type="spellEnd"/>
      <w:r w:rsidR="004705FE"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5FE" w:rsidRPr="00961CBC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="004705FE"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5FE" w:rsidRPr="00961CB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4705FE" w:rsidRPr="00961CBC">
        <w:rPr>
          <w:rFonts w:ascii="Times New Roman" w:hAnsi="Times New Roman" w:cs="Times New Roman"/>
          <w:sz w:val="24"/>
          <w:szCs w:val="24"/>
        </w:rPr>
        <w:t xml:space="preserve"> SKB.</w:t>
      </w:r>
    </w:p>
    <w:p w14:paraId="4BA7E2B2" w14:textId="2A61DE05" w:rsidR="004705FE" w:rsidRPr="00961CBC" w:rsidRDefault="004705FE" w:rsidP="004D440E">
      <w:pPr>
        <w:pStyle w:val="ListParagraph"/>
        <w:numPr>
          <w:ilvl w:val="3"/>
          <w:numId w:val="8"/>
        </w:numPr>
        <w:spacing w:line="276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Peser</w:t>
      </w:r>
      <w:r w:rsidR="00D168E3">
        <w:rPr>
          <w:rFonts w:ascii="Times New Roman" w:hAnsi="Times New Roman" w:cs="Times New Roman"/>
          <w:sz w:val="24"/>
          <w:szCs w:val="24"/>
        </w:rPr>
        <w:t>t</w:t>
      </w:r>
      <w:r w:rsidRPr="00961CBC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Didik</w:t>
      </w:r>
      <w:proofErr w:type="spellEnd"/>
    </w:p>
    <w:p w14:paraId="02B0B5C9" w14:textId="18C95235" w:rsidR="004705FE" w:rsidRPr="00961CBC" w:rsidRDefault="00D52001" w:rsidP="004D440E">
      <w:pPr>
        <w:pStyle w:val="ListParagraph"/>
        <w:spacing w:line="276" w:lineRule="auto"/>
        <w:ind w:left="1134" w:hanging="283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961CBC">
        <w:rPr>
          <w:rFonts w:ascii="Times New Roman" w:hAnsi="Times New Roman" w:cs="Times New Roman"/>
          <w:iCs/>
          <w:color w:val="000000"/>
          <w:sz w:val="24"/>
          <w:szCs w:val="24"/>
        </w:rPr>
        <w:tab/>
      </w:r>
      <w:r w:rsidR="00162C4A">
        <w:rPr>
          <w:rFonts w:ascii="Times New Roman" w:hAnsi="Times New Roman" w:cs="Times New Roman"/>
          <w:iCs/>
          <w:color w:val="000000"/>
          <w:sz w:val="24"/>
          <w:szCs w:val="24"/>
        </w:rPr>
        <w:tab/>
      </w:r>
      <w:proofErr w:type="spellStart"/>
      <w:r w:rsidR="004705FE" w:rsidRPr="00961CBC">
        <w:rPr>
          <w:rFonts w:ascii="Times New Roman" w:hAnsi="Times New Roman" w:cs="Times New Roman"/>
          <w:iCs/>
          <w:color w:val="000000"/>
          <w:sz w:val="24"/>
          <w:szCs w:val="24"/>
        </w:rPr>
        <w:t>Peserta</w:t>
      </w:r>
      <w:proofErr w:type="spellEnd"/>
      <w:r w:rsidR="004705FE" w:rsidRPr="00961CB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4705FE" w:rsidRPr="00961CBC">
        <w:rPr>
          <w:rFonts w:ascii="Times New Roman" w:hAnsi="Times New Roman" w:cs="Times New Roman"/>
          <w:iCs/>
          <w:color w:val="000000"/>
          <w:sz w:val="24"/>
          <w:szCs w:val="24"/>
        </w:rPr>
        <w:t>Didik</w:t>
      </w:r>
      <w:proofErr w:type="spellEnd"/>
      <w:r w:rsidR="004705FE" w:rsidRPr="00961CB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yang </w:t>
      </w:r>
      <w:proofErr w:type="spellStart"/>
      <w:r w:rsidR="004705FE" w:rsidRPr="00961CBC">
        <w:rPr>
          <w:rFonts w:ascii="Times New Roman" w:hAnsi="Times New Roman" w:cs="Times New Roman"/>
          <w:iCs/>
          <w:color w:val="000000"/>
          <w:sz w:val="24"/>
          <w:szCs w:val="24"/>
        </w:rPr>
        <w:t>terdaftar</w:t>
      </w:r>
      <w:proofErr w:type="spellEnd"/>
      <w:r w:rsidR="004705FE" w:rsidRPr="00961CB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4705FE" w:rsidRPr="00961CBC">
        <w:rPr>
          <w:rFonts w:ascii="Times New Roman" w:hAnsi="Times New Roman" w:cs="Times New Roman"/>
          <w:iCs/>
          <w:color w:val="000000"/>
          <w:sz w:val="24"/>
          <w:szCs w:val="24"/>
        </w:rPr>
        <w:t>dalam</w:t>
      </w:r>
      <w:proofErr w:type="spellEnd"/>
      <w:r w:rsidR="004705FE" w:rsidRPr="00961CB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program SKB </w:t>
      </w:r>
      <w:proofErr w:type="spellStart"/>
      <w:r w:rsidR="004705FE" w:rsidRPr="00961CBC">
        <w:rPr>
          <w:rFonts w:ascii="Times New Roman" w:hAnsi="Times New Roman" w:cs="Times New Roman"/>
          <w:iCs/>
          <w:color w:val="000000"/>
          <w:sz w:val="24"/>
          <w:szCs w:val="24"/>
        </w:rPr>
        <w:t>dapat</w:t>
      </w:r>
      <w:proofErr w:type="spellEnd"/>
      <w:r w:rsidR="004705FE" w:rsidRPr="00961CB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4705FE" w:rsidRPr="00961CBC">
        <w:rPr>
          <w:rFonts w:ascii="Times New Roman" w:hAnsi="Times New Roman" w:cs="Times New Roman"/>
          <w:iCs/>
          <w:color w:val="000000"/>
          <w:sz w:val="24"/>
          <w:szCs w:val="24"/>
        </w:rPr>
        <w:t>melakukan</w:t>
      </w:r>
      <w:proofErr w:type="spellEnd"/>
      <w:r w:rsidR="004705FE" w:rsidRPr="00961CB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login </w:t>
      </w:r>
      <w:proofErr w:type="spellStart"/>
      <w:r w:rsidR="004705FE" w:rsidRPr="00961CBC">
        <w:rPr>
          <w:rFonts w:ascii="Times New Roman" w:hAnsi="Times New Roman" w:cs="Times New Roman"/>
          <w:iCs/>
          <w:color w:val="000000"/>
          <w:sz w:val="24"/>
          <w:szCs w:val="24"/>
        </w:rPr>
        <w:t>ke</w:t>
      </w:r>
      <w:proofErr w:type="spellEnd"/>
      <w:r w:rsidR="004705FE" w:rsidRPr="00961CB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4705FE" w:rsidRPr="00961CBC">
        <w:rPr>
          <w:rFonts w:ascii="Times New Roman" w:hAnsi="Times New Roman" w:cs="Times New Roman"/>
          <w:iCs/>
          <w:color w:val="000000"/>
          <w:sz w:val="24"/>
          <w:szCs w:val="24"/>
        </w:rPr>
        <w:t>dalam</w:t>
      </w:r>
      <w:proofErr w:type="spellEnd"/>
      <w:r w:rsidR="004705FE" w:rsidRPr="00961CB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4705FE" w:rsidRPr="00961CBC">
        <w:rPr>
          <w:rFonts w:ascii="Times New Roman" w:hAnsi="Times New Roman" w:cs="Times New Roman"/>
          <w:iCs/>
          <w:color w:val="000000"/>
          <w:sz w:val="24"/>
          <w:szCs w:val="24"/>
        </w:rPr>
        <w:t>sistem</w:t>
      </w:r>
      <w:proofErr w:type="spellEnd"/>
      <w:r w:rsidR="004705FE" w:rsidRPr="00961CB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4705FE" w:rsidRPr="00961CBC">
        <w:rPr>
          <w:rFonts w:ascii="Times New Roman" w:hAnsi="Times New Roman" w:cs="Times New Roman"/>
          <w:iCs/>
          <w:color w:val="000000"/>
          <w:sz w:val="24"/>
          <w:szCs w:val="24"/>
        </w:rPr>
        <w:t>untuk</w:t>
      </w:r>
      <w:proofErr w:type="spellEnd"/>
      <w:r w:rsidR="004705FE" w:rsidRPr="00961CB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4705FE" w:rsidRPr="00961CBC">
        <w:rPr>
          <w:rFonts w:ascii="Times New Roman" w:hAnsi="Times New Roman" w:cs="Times New Roman"/>
          <w:iCs/>
          <w:color w:val="000000"/>
          <w:sz w:val="24"/>
          <w:szCs w:val="24"/>
        </w:rPr>
        <w:t>mengakses</w:t>
      </w:r>
      <w:proofErr w:type="spellEnd"/>
      <w:r w:rsidR="004705FE" w:rsidRPr="00961CB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dashboard </w:t>
      </w:r>
      <w:proofErr w:type="spellStart"/>
      <w:r w:rsidR="004705FE" w:rsidRPr="00961CBC">
        <w:rPr>
          <w:rFonts w:ascii="Times New Roman" w:hAnsi="Times New Roman" w:cs="Times New Roman"/>
          <w:iCs/>
          <w:color w:val="000000"/>
          <w:sz w:val="24"/>
          <w:szCs w:val="24"/>
        </w:rPr>
        <w:t>pribadi</w:t>
      </w:r>
      <w:proofErr w:type="spellEnd"/>
      <w:r w:rsidR="004705FE" w:rsidRPr="00961CB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4705FE" w:rsidRPr="00961CBC">
        <w:rPr>
          <w:rFonts w:ascii="Times New Roman" w:hAnsi="Times New Roman" w:cs="Times New Roman"/>
          <w:iCs/>
          <w:color w:val="000000"/>
          <w:sz w:val="24"/>
          <w:szCs w:val="24"/>
        </w:rPr>
        <w:t>mereka</w:t>
      </w:r>
      <w:proofErr w:type="spellEnd"/>
      <w:r w:rsidR="004705FE" w:rsidRPr="00961CB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. </w:t>
      </w:r>
      <w:proofErr w:type="spellStart"/>
      <w:r w:rsidR="004705FE" w:rsidRPr="00961CBC">
        <w:rPr>
          <w:rFonts w:ascii="Times New Roman" w:hAnsi="Times New Roman" w:cs="Times New Roman"/>
          <w:iCs/>
          <w:color w:val="000000"/>
          <w:sz w:val="24"/>
          <w:szCs w:val="24"/>
        </w:rPr>
        <w:t>Melalui</w:t>
      </w:r>
      <w:proofErr w:type="spellEnd"/>
      <w:r w:rsidR="004705FE" w:rsidRPr="00961CB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dashboard </w:t>
      </w:r>
      <w:proofErr w:type="spellStart"/>
      <w:r w:rsidR="004705FE" w:rsidRPr="00961CBC">
        <w:rPr>
          <w:rFonts w:ascii="Times New Roman" w:hAnsi="Times New Roman" w:cs="Times New Roman"/>
          <w:iCs/>
          <w:color w:val="000000"/>
          <w:sz w:val="24"/>
          <w:szCs w:val="24"/>
        </w:rPr>
        <w:t>ini</w:t>
      </w:r>
      <w:proofErr w:type="spellEnd"/>
      <w:r w:rsidR="004705FE" w:rsidRPr="00961CB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</w:t>
      </w:r>
      <w:proofErr w:type="spellStart"/>
      <w:r w:rsidR="004705FE" w:rsidRPr="00961CBC">
        <w:rPr>
          <w:rFonts w:ascii="Times New Roman" w:hAnsi="Times New Roman" w:cs="Times New Roman"/>
          <w:iCs/>
          <w:color w:val="000000"/>
          <w:sz w:val="24"/>
          <w:szCs w:val="24"/>
        </w:rPr>
        <w:t>mereka</w:t>
      </w:r>
      <w:proofErr w:type="spellEnd"/>
      <w:r w:rsidR="004705FE" w:rsidRPr="00961CB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4705FE" w:rsidRPr="00961CBC">
        <w:rPr>
          <w:rFonts w:ascii="Times New Roman" w:hAnsi="Times New Roman" w:cs="Times New Roman"/>
          <w:iCs/>
          <w:color w:val="000000"/>
          <w:sz w:val="24"/>
          <w:szCs w:val="24"/>
        </w:rPr>
        <w:t>dapat</w:t>
      </w:r>
      <w:proofErr w:type="spellEnd"/>
      <w:r w:rsidR="004705FE" w:rsidRPr="00961CB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4705FE" w:rsidRPr="00961CBC">
        <w:rPr>
          <w:rFonts w:ascii="Times New Roman" w:hAnsi="Times New Roman" w:cs="Times New Roman"/>
          <w:iCs/>
          <w:color w:val="000000"/>
          <w:sz w:val="24"/>
          <w:szCs w:val="24"/>
        </w:rPr>
        <w:t>mengunduh</w:t>
      </w:r>
      <w:proofErr w:type="spellEnd"/>
      <w:r w:rsidR="004705FE" w:rsidRPr="00961CB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4705FE" w:rsidRPr="00961CBC">
        <w:rPr>
          <w:rFonts w:ascii="Times New Roman" w:hAnsi="Times New Roman" w:cs="Times New Roman"/>
          <w:iCs/>
          <w:color w:val="000000"/>
          <w:sz w:val="24"/>
          <w:szCs w:val="24"/>
        </w:rPr>
        <w:t>materi</w:t>
      </w:r>
      <w:proofErr w:type="spellEnd"/>
      <w:r w:rsidR="004705FE" w:rsidRPr="00961CB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4705FE" w:rsidRPr="00961CBC">
        <w:rPr>
          <w:rFonts w:ascii="Times New Roman" w:hAnsi="Times New Roman" w:cs="Times New Roman"/>
          <w:iCs/>
          <w:color w:val="000000"/>
          <w:sz w:val="24"/>
          <w:szCs w:val="24"/>
        </w:rPr>
        <w:t>pembelajaran</w:t>
      </w:r>
      <w:proofErr w:type="spellEnd"/>
      <w:r w:rsidR="004705FE" w:rsidRPr="00961CB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</w:t>
      </w:r>
      <w:proofErr w:type="spellStart"/>
      <w:r w:rsidR="004705FE" w:rsidRPr="00961CBC">
        <w:rPr>
          <w:rFonts w:ascii="Times New Roman" w:hAnsi="Times New Roman" w:cs="Times New Roman"/>
          <w:iCs/>
          <w:color w:val="000000"/>
          <w:sz w:val="24"/>
          <w:szCs w:val="24"/>
        </w:rPr>
        <w:t>mengerjakan</w:t>
      </w:r>
      <w:proofErr w:type="spellEnd"/>
      <w:r w:rsidR="004705FE" w:rsidRPr="00961CB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4705FE" w:rsidRPr="00961CBC">
        <w:rPr>
          <w:rFonts w:ascii="Times New Roman" w:hAnsi="Times New Roman" w:cs="Times New Roman"/>
          <w:iCs/>
          <w:color w:val="000000"/>
          <w:sz w:val="24"/>
          <w:szCs w:val="24"/>
        </w:rPr>
        <w:t>tugas</w:t>
      </w:r>
      <w:proofErr w:type="spellEnd"/>
      <w:r w:rsidR="004705FE" w:rsidRPr="00961CB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</w:t>
      </w:r>
      <w:proofErr w:type="spellStart"/>
      <w:r w:rsidR="004705FE" w:rsidRPr="00961CBC">
        <w:rPr>
          <w:rFonts w:ascii="Times New Roman" w:hAnsi="Times New Roman" w:cs="Times New Roman"/>
          <w:iCs/>
          <w:color w:val="000000"/>
          <w:sz w:val="24"/>
          <w:szCs w:val="24"/>
        </w:rPr>
        <w:t>mengikuti</w:t>
      </w:r>
      <w:proofErr w:type="spellEnd"/>
      <w:r w:rsidR="004705FE" w:rsidRPr="00961CB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4705FE" w:rsidRPr="00961CBC">
        <w:rPr>
          <w:rFonts w:ascii="Times New Roman" w:hAnsi="Times New Roman" w:cs="Times New Roman"/>
          <w:iCs/>
          <w:color w:val="000000"/>
          <w:sz w:val="24"/>
          <w:szCs w:val="24"/>
        </w:rPr>
        <w:t>kuis</w:t>
      </w:r>
      <w:proofErr w:type="spellEnd"/>
      <w:r w:rsidR="004705FE" w:rsidRPr="00961CB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4705FE" w:rsidRPr="00961CBC">
        <w:rPr>
          <w:rFonts w:ascii="Times New Roman" w:hAnsi="Times New Roman" w:cs="Times New Roman"/>
          <w:iCs/>
          <w:color w:val="000000"/>
          <w:sz w:val="24"/>
          <w:szCs w:val="24"/>
        </w:rPr>
        <w:t>atau</w:t>
      </w:r>
      <w:proofErr w:type="spellEnd"/>
      <w:r w:rsidR="004705FE" w:rsidRPr="00961CB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4705FE" w:rsidRPr="00961CBC">
        <w:rPr>
          <w:rFonts w:ascii="Times New Roman" w:hAnsi="Times New Roman" w:cs="Times New Roman"/>
          <w:iCs/>
          <w:color w:val="000000"/>
          <w:sz w:val="24"/>
          <w:szCs w:val="24"/>
        </w:rPr>
        <w:t>ujian</w:t>
      </w:r>
      <w:proofErr w:type="spellEnd"/>
      <w:r w:rsidR="004705FE" w:rsidRPr="00961CB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</w:t>
      </w:r>
      <w:proofErr w:type="spellStart"/>
      <w:r w:rsidR="004705FE" w:rsidRPr="00961CBC">
        <w:rPr>
          <w:rFonts w:ascii="Times New Roman" w:hAnsi="Times New Roman" w:cs="Times New Roman"/>
          <w:iCs/>
          <w:color w:val="000000"/>
          <w:sz w:val="24"/>
          <w:szCs w:val="24"/>
        </w:rPr>
        <w:t>serta</w:t>
      </w:r>
      <w:proofErr w:type="spellEnd"/>
      <w:r w:rsidR="004705FE" w:rsidRPr="00961CB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4705FE" w:rsidRPr="00961CBC">
        <w:rPr>
          <w:rFonts w:ascii="Times New Roman" w:hAnsi="Times New Roman" w:cs="Times New Roman"/>
          <w:iCs/>
          <w:color w:val="000000"/>
          <w:sz w:val="24"/>
          <w:szCs w:val="24"/>
        </w:rPr>
        <w:t>melihat</w:t>
      </w:r>
      <w:proofErr w:type="spellEnd"/>
      <w:r w:rsidR="004705FE" w:rsidRPr="00961CB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4705FE" w:rsidRPr="00961CBC">
        <w:rPr>
          <w:rFonts w:ascii="Times New Roman" w:hAnsi="Times New Roman" w:cs="Times New Roman"/>
          <w:iCs/>
          <w:color w:val="000000"/>
          <w:sz w:val="24"/>
          <w:szCs w:val="24"/>
        </w:rPr>
        <w:t>perkembangan</w:t>
      </w:r>
      <w:proofErr w:type="spellEnd"/>
      <w:r w:rsidR="004705FE" w:rsidRPr="00961CB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4705FE" w:rsidRPr="00961CBC">
        <w:rPr>
          <w:rFonts w:ascii="Times New Roman" w:hAnsi="Times New Roman" w:cs="Times New Roman"/>
          <w:iCs/>
          <w:color w:val="000000"/>
          <w:sz w:val="24"/>
          <w:szCs w:val="24"/>
        </w:rPr>
        <w:t>belajar</w:t>
      </w:r>
      <w:proofErr w:type="spellEnd"/>
      <w:r w:rsidR="004705FE" w:rsidRPr="00961CB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4705FE" w:rsidRPr="00961CBC">
        <w:rPr>
          <w:rFonts w:ascii="Times New Roman" w:hAnsi="Times New Roman" w:cs="Times New Roman"/>
          <w:iCs/>
          <w:color w:val="000000"/>
          <w:sz w:val="24"/>
          <w:szCs w:val="24"/>
        </w:rPr>
        <w:t>mereka</w:t>
      </w:r>
      <w:proofErr w:type="spellEnd"/>
      <w:r w:rsidR="004705FE" w:rsidRPr="00961CB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4705FE" w:rsidRPr="00961CBC">
        <w:rPr>
          <w:rFonts w:ascii="Times New Roman" w:hAnsi="Times New Roman" w:cs="Times New Roman"/>
          <w:iCs/>
          <w:color w:val="000000"/>
          <w:sz w:val="24"/>
          <w:szCs w:val="24"/>
        </w:rPr>
        <w:t>berdasarkan</w:t>
      </w:r>
      <w:proofErr w:type="spellEnd"/>
      <w:r w:rsidR="004705FE" w:rsidRPr="00961CB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4705FE" w:rsidRPr="00961CBC">
        <w:rPr>
          <w:rFonts w:ascii="Times New Roman" w:hAnsi="Times New Roman" w:cs="Times New Roman"/>
          <w:iCs/>
          <w:color w:val="000000"/>
          <w:sz w:val="24"/>
          <w:szCs w:val="24"/>
        </w:rPr>
        <w:t>hasil</w:t>
      </w:r>
      <w:proofErr w:type="spellEnd"/>
      <w:r w:rsidR="004705FE" w:rsidRPr="00961CB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4705FE" w:rsidRPr="00961CBC">
        <w:rPr>
          <w:rFonts w:ascii="Times New Roman" w:hAnsi="Times New Roman" w:cs="Times New Roman"/>
          <w:iCs/>
          <w:color w:val="000000"/>
          <w:sz w:val="24"/>
          <w:szCs w:val="24"/>
        </w:rPr>
        <w:t>evaluasi</w:t>
      </w:r>
      <w:proofErr w:type="spellEnd"/>
      <w:r w:rsidR="004705FE" w:rsidRPr="00961CB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yang </w:t>
      </w:r>
      <w:proofErr w:type="spellStart"/>
      <w:r w:rsidR="004705FE" w:rsidRPr="00961CBC">
        <w:rPr>
          <w:rFonts w:ascii="Times New Roman" w:hAnsi="Times New Roman" w:cs="Times New Roman"/>
          <w:iCs/>
          <w:color w:val="000000"/>
          <w:sz w:val="24"/>
          <w:szCs w:val="24"/>
        </w:rPr>
        <w:t>diberikan</w:t>
      </w:r>
      <w:proofErr w:type="spellEnd"/>
      <w:r w:rsidR="004705FE" w:rsidRPr="00961CB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oleh tutor </w:t>
      </w:r>
      <w:proofErr w:type="spellStart"/>
      <w:r w:rsidR="004705FE" w:rsidRPr="00961CBC">
        <w:rPr>
          <w:rFonts w:ascii="Times New Roman" w:hAnsi="Times New Roman" w:cs="Times New Roman"/>
          <w:iCs/>
          <w:color w:val="000000"/>
          <w:sz w:val="24"/>
          <w:szCs w:val="24"/>
        </w:rPr>
        <w:t>atau</w:t>
      </w:r>
      <w:proofErr w:type="spellEnd"/>
      <w:r w:rsidR="004705FE" w:rsidRPr="00961CB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4705FE" w:rsidRPr="00961CBC">
        <w:rPr>
          <w:rFonts w:ascii="Times New Roman" w:hAnsi="Times New Roman" w:cs="Times New Roman"/>
          <w:iCs/>
          <w:color w:val="000000"/>
          <w:sz w:val="24"/>
          <w:szCs w:val="24"/>
        </w:rPr>
        <w:t>pamong</w:t>
      </w:r>
      <w:proofErr w:type="spellEnd"/>
      <w:r w:rsidR="004705FE" w:rsidRPr="00961CB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4705FE" w:rsidRPr="00961CBC">
        <w:rPr>
          <w:rFonts w:ascii="Times New Roman" w:hAnsi="Times New Roman" w:cs="Times New Roman"/>
          <w:iCs/>
          <w:color w:val="000000"/>
          <w:sz w:val="24"/>
          <w:szCs w:val="24"/>
        </w:rPr>
        <w:t>belajar</w:t>
      </w:r>
      <w:proofErr w:type="spellEnd"/>
      <w:r w:rsidR="004705FE" w:rsidRPr="00961CBC">
        <w:rPr>
          <w:rFonts w:ascii="Times New Roman" w:hAnsi="Times New Roman" w:cs="Times New Roman"/>
          <w:iCs/>
          <w:color w:val="000000"/>
          <w:sz w:val="24"/>
          <w:szCs w:val="24"/>
        </w:rPr>
        <w:t>.</w:t>
      </w:r>
    </w:p>
    <w:p w14:paraId="503AA1CE" w14:textId="5EFE1F11" w:rsidR="004705FE" w:rsidRPr="00961CBC" w:rsidRDefault="004705FE" w:rsidP="004D440E">
      <w:pPr>
        <w:pStyle w:val="ListParagraph"/>
        <w:numPr>
          <w:ilvl w:val="3"/>
          <w:numId w:val="8"/>
        </w:numPr>
        <w:spacing w:line="276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961CBC">
        <w:rPr>
          <w:rFonts w:ascii="Times New Roman" w:hAnsi="Times New Roman" w:cs="Times New Roman"/>
          <w:iCs/>
          <w:color w:val="000000"/>
          <w:sz w:val="24"/>
          <w:szCs w:val="24"/>
          <w:lang w:val="nl-NL"/>
        </w:rPr>
        <w:t>Pamong belajar/Tutor</w:t>
      </w:r>
    </w:p>
    <w:p w14:paraId="745E481B" w14:textId="7E63873A" w:rsidR="004705FE" w:rsidRPr="00961CBC" w:rsidRDefault="00D52001" w:rsidP="004D440E">
      <w:pPr>
        <w:pStyle w:val="ListParagraph"/>
        <w:spacing w:line="276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961CBC">
        <w:rPr>
          <w:rFonts w:ascii="Times New Roman" w:hAnsi="Times New Roman" w:cs="Times New Roman"/>
          <w:sz w:val="24"/>
          <w:szCs w:val="24"/>
        </w:rPr>
        <w:tab/>
      </w:r>
      <w:r w:rsidR="00162C4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705FE" w:rsidRPr="00961CBC">
        <w:rPr>
          <w:rFonts w:ascii="Times New Roman" w:hAnsi="Times New Roman" w:cs="Times New Roman"/>
          <w:sz w:val="24"/>
          <w:szCs w:val="24"/>
        </w:rPr>
        <w:t>Pamong</w:t>
      </w:r>
      <w:proofErr w:type="spellEnd"/>
      <w:r w:rsidR="004705FE"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5FE" w:rsidRPr="00961CB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4705FE"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5FE" w:rsidRPr="00961CB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705FE" w:rsidRPr="00961CBC">
        <w:rPr>
          <w:rFonts w:ascii="Times New Roman" w:hAnsi="Times New Roman" w:cs="Times New Roman"/>
          <w:sz w:val="24"/>
          <w:szCs w:val="24"/>
        </w:rPr>
        <w:t xml:space="preserve"> tutor </w:t>
      </w:r>
      <w:proofErr w:type="spellStart"/>
      <w:r w:rsidR="004705FE" w:rsidRPr="00961CB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4705FE"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5FE" w:rsidRPr="00961CBC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="004705FE"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5FE" w:rsidRPr="00961CB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705FE"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5FE" w:rsidRPr="00961CBC">
        <w:rPr>
          <w:rFonts w:ascii="Times New Roman" w:hAnsi="Times New Roman" w:cs="Times New Roman"/>
          <w:sz w:val="24"/>
          <w:szCs w:val="24"/>
        </w:rPr>
        <w:t>pengajar</w:t>
      </w:r>
      <w:proofErr w:type="spellEnd"/>
      <w:r w:rsidR="004705FE"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5FE" w:rsidRPr="00961CB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705FE"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5FE" w:rsidRPr="00961C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705FE"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5FE" w:rsidRPr="00961CB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705FE" w:rsidRPr="00961C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705FE" w:rsidRPr="00961CB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4705FE"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5FE" w:rsidRPr="00961CB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705FE"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5FE" w:rsidRPr="00961CBC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4705FE"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5FE" w:rsidRPr="00961CBC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4705FE"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5FE" w:rsidRPr="00961CB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4705FE" w:rsidRPr="00961C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705FE" w:rsidRPr="00961CBC">
        <w:rPr>
          <w:rFonts w:ascii="Times New Roman" w:hAnsi="Times New Roman" w:cs="Times New Roman"/>
          <w:sz w:val="24"/>
          <w:szCs w:val="24"/>
        </w:rPr>
        <w:t>mengunggah</w:t>
      </w:r>
      <w:proofErr w:type="spellEnd"/>
      <w:r w:rsidR="004705FE"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5FE" w:rsidRPr="00961CB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705FE"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5FE" w:rsidRPr="00961CBC"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 w:rsidR="004705FE"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5FE" w:rsidRPr="00961CBC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4705FE" w:rsidRPr="00961CBC">
        <w:rPr>
          <w:rFonts w:ascii="Times New Roman" w:hAnsi="Times New Roman" w:cs="Times New Roman"/>
          <w:sz w:val="24"/>
          <w:szCs w:val="24"/>
        </w:rPr>
        <w:t xml:space="preserve"> ajar, </w:t>
      </w:r>
      <w:proofErr w:type="spellStart"/>
      <w:r w:rsidR="004705FE" w:rsidRPr="00961CB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4705FE"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5FE" w:rsidRPr="00961CB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4705FE" w:rsidRPr="00961C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705FE" w:rsidRPr="00961CBC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4705FE"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5FE" w:rsidRPr="00961CB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4705FE"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5FE" w:rsidRPr="00961CB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4705FE"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5FE" w:rsidRPr="00961CB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4705FE" w:rsidRPr="00961C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705FE" w:rsidRPr="00961CBC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4705FE"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5FE" w:rsidRPr="00961CB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4705FE" w:rsidRPr="00961CBC">
        <w:rPr>
          <w:rFonts w:ascii="Times New Roman" w:hAnsi="Times New Roman" w:cs="Times New Roman"/>
          <w:sz w:val="24"/>
          <w:szCs w:val="24"/>
        </w:rPr>
        <w:t xml:space="preserve">, tutor juga </w:t>
      </w:r>
      <w:proofErr w:type="spellStart"/>
      <w:r w:rsidR="004705FE" w:rsidRPr="00961CB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705FE"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5FE" w:rsidRPr="00961CBC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="004705FE"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5FE" w:rsidRPr="00961CBC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4705FE"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5FE" w:rsidRPr="00961CB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4705FE"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5FE" w:rsidRPr="00961CB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4705FE" w:rsidRPr="00961C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705FE" w:rsidRPr="00961CB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4705FE"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5FE" w:rsidRPr="00961CBC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="004705FE"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5FE" w:rsidRPr="00961CBC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="004705FE" w:rsidRPr="00961C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705FE" w:rsidRPr="00961CBC">
        <w:rPr>
          <w:rFonts w:ascii="Times New Roman" w:hAnsi="Times New Roman" w:cs="Times New Roman"/>
          <w:sz w:val="24"/>
          <w:szCs w:val="24"/>
        </w:rPr>
        <w:t>konstruktif</w:t>
      </w:r>
      <w:proofErr w:type="spellEnd"/>
      <w:r w:rsidR="004705FE" w:rsidRPr="00961CBC">
        <w:rPr>
          <w:rFonts w:ascii="Times New Roman" w:hAnsi="Times New Roman" w:cs="Times New Roman"/>
          <w:sz w:val="24"/>
          <w:szCs w:val="24"/>
        </w:rPr>
        <w:t>.</w:t>
      </w:r>
    </w:p>
    <w:p w14:paraId="600136B5" w14:textId="26A664B3" w:rsidR="004705FE" w:rsidRPr="00961CBC" w:rsidRDefault="004705FE" w:rsidP="004D440E">
      <w:pPr>
        <w:pStyle w:val="ListParagraph"/>
        <w:numPr>
          <w:ilvl w:val="3"/>
          <w:numId w:val="8"/>
        </w:numPr>
        <w:spacing w:line="276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1CBC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9CA42F" w14:textId="7DF4F0B9" w:rsidR="004705FE" w:rsidRPr="00961CBC" w:rsidRDefault="00D168E3" w:rsidP="004D440E">
      <w:pPr>
        <w:pStyle w:val="ListParagraph"/>
        <w:spacing w:line="276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705FE" w:rsidRPr="00961CBC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="004705FE" w:rsidRPr="00961CBC">
        <w:rPr>
          <w:rFonts w:ascii="Times New Roman" w:hAnsi="Times New Roman" w:cs="Times New Roman"/>
          <w:sz w:val="24"/>
          <w:szCs w:val="24"/>
        </w:rPr>
        <w:t xml:space="preserve"> SKB </w:t>
      </w:r>
      <w:proofErr w:type="spellStart"/>
      <w:r w:rsidR="004705FE" w:rsidRPr="00961CBC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="004705FE"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5FE" w:rsidRPr="00961CBC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4705FE"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5FE" w:rsidRPr="00961CB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705FE"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5FE" w:rsidRPr="00961CBC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4705FE" w:rsidRPr="00961CB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4705FE" w:rsidRPr="00961CB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4705FE" w:rsidRPr="00961C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705FE" w:rsidRPr="00961CBC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="004705FE"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5FE" w:rsidRPr="00961C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705FE" w:rsidRPr="00961C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705FE" w:rsidRPr="00961CB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4705FE"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5FE" w:rsidRPr="00961CB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4705FE"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5FE" w:rsidRPr="00961CBC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4705FE"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5FE" w:rsidRPr="00961C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705FE"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5FE" w:rsidRPr="00961CBC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4705FE" w:rsidRPr="00961C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705FE" w:rsidRPr="00961CBC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="004705FE" w:rsidRPr="00961C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705FE" w:rsidRPr="00961CB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705FE"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5FE" w:rsidRPr="00961CBC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="004705FE" w:rsidRPr="00961CB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4705FE" w:rsidRPr="00961CB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4705FE" w:rsidRPr="00961C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705FE" w:rsidRPr="00961CBC">
        <w:rPr>
          <w:rFonts w:ascii="Times New Roman" w:hAnsi="Times New Roman" w:cs="Times New Roman"/>
          <w:sz w:val="24"/>
          <w:szCs w:val="24"/>
        </w:rPr>
        <w:t>pamong</w:t>
      </w:r>
      <w:proofErr w:type="spellEnd"/>
      <w:r w:rsidR="004705FE"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5FE" w:rsidRPr="00961CB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4705FE" w:rsidRPr="00961C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705FE" w:rsidRPr="00961CB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4705FE" w:rsidRPr="00961CB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4705FE" w:rsidRPr="00961CB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4705FE" w:rsidRPr="00961C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705FE" w:rsidRPr="00961CBC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4705FE" w:rsidRPr="00961C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705FE" w:rsidRPr="00961CBC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4705FE"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5FE" w:rsidRPr="00961CB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4705FE" w:rsidRPr="00961C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705FE" w:rsidRPr="00961CBC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="004705FE" w:rsidRPr="00961CB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4705FE" w:rsidRPr="00961CBC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="004705FE"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5FE" w:rsidRPr="00961CB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705FE"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5FE" w:rsidRPr="00961CBC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4705FE"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5FE" w:rsidRPr="00961CBC">
        <w:rPr>
          <w:rFonts w:ascii="Times New Roman" w:hAnsi="Times New Roman" w:cs="Times New Roman"/>
          <w:sz w:val="24"/>
          <w:szCs w:val="24"/>
        </w:rPr>
        <w:t>kelancaran</w:t>
      </w:r>
      <w:proofErr w:type="spellEnd"/>
      <w:r w:rsidR="004705FE"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5FE" w:rsidRPr="00961C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14329" w:rsidRPr="00961CBC">
        <w:rPr>
          <w:rFonts w:ascii="Times New Roman" w:hAnsi="Times New Roman" w:cs="Times New Roman"/>
          <w:sz w:val="24"/>
          <w:szCs w:val="24"/>
        </w:rPr>
        <w:t>.</w:t>
      </w:r>
      <w:r w:rsidR="004705FE" w:rsidRPr="00961CBC">
        <w:rPr>
          <w:rFonts w:ascii="Times New Roman" w:hAnsi="Times New Roman" w:cs="Times New Roman"/>
          <w:sz w:val="24"/>
          <w:szCs w:val="24"/>
        </w:rPr>
        <w:t xml:space="preserve"> </w:t>
      </w:r>
    </w:p>
    <w:bookmarkEnd w:id="25"/>
    <w:p w14:paraId="395CAEC3" w14:textId="77777777" w:rsidR="004705FE" w:rsidRPr="00961CBC" w:rsidRDefault="004705FE" w:rsidP="004D440E">
      <w:pPr>
        <w:pStyle w:val="ListParagraph"/>
        <w:spacing w:after="0" w:line="276" w:lineRule="auto"/>
        <w:ind w:left="851"/>
        <w:rPr>
          <w:rFonts w:ascii="Times New Roman" w:hAnsi="Times New Roman" w:cs="Times New Roman"/>
          <w:b/>
          <w:bCs/>
          <w:sz w:val="24"/>
          <w:szCs w:val="24"/>
        </w:rPr>
      </w:pPr>
    </w:p>
    <w:p w14:paraId="7E09BBF1" w14:textId="7F35685B" w:rsidR="00573072" w:rsidRPr="004A199C" w:rsidRDefault="00573072" w:rsidP="004D440E">
      <w:pPr>
        <w:pStyle w:val="Heading2"/>
        <w:numPr>
          <w:ilvl w:val="0"/>
          <w:numId w:val="12"/>
        </w:numPr>
        <w:spacing w:line="276" w:lineRule="auto"/>
        <w:ind w:left="851" w:hanging="49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6" w:name="_Toc197553441"/>
      <w:r w:rsidRPr="004A199C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Batasan – Batasan</w:t>
      </w:r>
      <w:bookmarkEnd w:id="26"/>
    </w:p>
    <w:p w14:paraId="6A279D84" w14:textId="5E2C59B8" w:rsidR="004705FE" w:rsidRPr="00961CBC" w:rsidRDefault="004705FE" w:rsidP="004D440E">
      <w:pPr>
        <w:spacing w:line="276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961CBC">
        <w:rPr>
          <w:rFonts w:ascii="Times New Roman" w:hAnsi="Times New Roman" w:cs="Times New Roman"/>
          <w:sz w:val="24"/>
          <w:szCs w:val="24"/>
        </w:rPr>
        <w:tab/>
      </w:r>
      <w:bookmarkStart w:id="27" w:name="_Hlk197556918"/>
      <w:r w:rsidRPr="00961CBC">
        <w:rPr>
          <w:rFonts w:ascii="Times New Roman" w:hAnsi="Times New Roman" w:cs="Times New Roman"/>
          <w:sz w:val="24"/>
          <w:szCs w:val="24"/>
        </w:rPr>
        <w:t xml:space="preserve">Batasan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Pengembanggan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Pendidikan di SKB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Subang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SRS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>:</w:t>
      </w:r>
    </w:p>
    <w:p w14:paraId="7CB9F3C2" w14:textId="1499A31E" w:rsidR="004705FE" w:rsidRPr="00961CBC" w:rsidRDefault="004705FE" w:rsidP="004D440E">
      <w:pPr>
        <w:pStyle w:val="ListParagraph"/>
        <w:numPr>
          <w:ilvl w:val="0"/>
          <w:numId w:val="6"/>
        </w:numPr>
        <w:spacing w:after="0" w:line="276" w:lineRule="auto"/>
        <w:ind w:left="1843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1CBC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Terbatas</w:t>
      </w:r>
      <w:proofErr w:type="spellEnd"/>
    </w:p>
    <w:p w14:paraId="04C94B4C" w14:textId="39C47C15" w:rsidR="004705FE" w:rsidRPr="00961CBC" w:rsidRDefault="004705FE" w:rsidP="004D440E">
      <w:pPr>
        <w:spacing w:after="0" w:line="276" w:lineRule="auto"/>
        <w:ind w:left="1843" w:hanging="425"/>
        <w:jc w:val="both"/>
        <w:rPr>
          <w:rFonts w:ascii="Times New Roman" w:hAnsi="Times New Roman" w:cs="Times New Roman"/>
          <w:sz w:val="24"/>
          <w:szCs w:val="24"/>
        </w:rPr>
      </w:pPr>
      <w:r w:rsidRPr="00961CBC">
        <w:rPr>
          <w:rFonts w:ascii="Times New Roman" w:hAnsi="Times New Roman" w:cs="Times New Roman"/>
          <w:sz w:val="24"/>
          <w:szCs w:val="24"/>
        </w:rPr>
        <w:tab/>
      </w:r>
      <w:r w:rsidR="00162C4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mengizinkan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pamong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r w:rsidRPr="00961CBC">
        <w:rPr>
          <w:rFonts w:ascii="Times New Roman" w:hAnsi="Times New Roman" w:cs="Times New Roman"/>
          <w:i/>
          <w:iCs/>
          <w:sz w:val="24"/>
          <w:szCs w:val="24"/>
        </w:rPr>
        <w:t>login</w:t>
      </w:r>
      <w:r w:rsidRPr="00961C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. Masyarakat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di SKB.</w:t>
      </w:r>
    </w:p>
    <w:p w14:paraId="395A52CA" w14:textId="1C8EDCB4" w:rsidR="004705FE" w:rsidRPr="00961CBC" w:rsidRDefault="004705FE" w:rsidP="004D440E">
      <w:pPr>
        <w:pStyle w:val="ListParagraph"/>
        <w:numPr>
          <w:ilvl w:val="0"/>
          <w:numId w:val="6"/>
        </w:numPr>
        <w:spacing w:after="0" w:line="276" w:lineRule="auto"/>
        <w:ind w:left="1843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Materi</w:t>
      </w:r>
      <w:proofErr w:type="spellEnd"/>
    </w:p>
    <w:p w14:paraId="5926E15A" w14:textId="6E8F7BF9" w:rsidR="004705FE" w:rsidRPr="00961CBC" w:rsidRDefault="004705FE" w:rsidP="004D440E">
      <w:pPr>
        <w:spacing w:after="0" w:line="276" w:lineRule="auto"/>
        <w:ind w:left="1843" w:hanging="425"/>
        <w:jc w:val="both"/>
        <w:rPr>
          <w:rFonts w:ascii="Times New Roman" w:hAnsi="Times New Roman" w:cs="Times New Roman"/>
          <w:sz w:val="24"/>
          <w:szCs w:val="24"/>
        </w:rPr>
      </w:pPr>
      <w:r w:rsidRPr="00961CBC">
        <w:rPr>
          <w:rFonts w:ascii="Times New Roman" w:hAnsi="Times New Roman" w:cs="Times New Roman"/>
          <w:sz w:val="24"/>
          <w:szCs w:val="24"/>
        </w:rPr>
        <w:tab/>
      </w:r>
      <w:r w:rsidR="00CD565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pamong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. Masyarakat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eksplorasi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bergabung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>.</w:t>
      </w:r>
    </w:p>
    <w:p w14:paraId="43A02EF5" w14:textId="60E34FD9" w:rsidR="004705FE" w:rsidRPr="00961CBC" w:rsidRDefault="004705FE" w:rsidP="004D440E">
      <w:pPr>
        <w:pStyle w:val="ListParagraph"/>
        <w:numPr>
          <w:ilvl w:val="0"/>
          <w:numId w:val="6"/>
        </w:numPr>
        <w:spacing w:after="0" w:line="276" w:lineRule="auto"/>
        <w:ind w:left="1843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Internet</w:t>
      </w:r>
    </w:p>
    <w:p w14:paraId="3EF17334" w14:textId="1193F579" w:rsidR="004705FE" w:rsidRDefault="004705FE" w:rsidP="004D440E">
      <w:pPr>
        <w:pStyle w:val="ListParagraph"/>
        <w:spacing w:after="0" w:line="276" w:lineRule="auto"/>
        <w:ind w:left="1843" w:hanging="425"/>
        <w:jc w:val="both"/>
        <w:rPr>
          <w:rFonts w:ascii="Times New Roman" w:hAnsi="Times New Roman" w:cs="Times New Roman"/>
          <w:sz w:val="24"/>
          <w:szCs w:val="24"/>
        </w:rPr>
      </w:pPr>
      <w:r w:rsidRPr="00961CBC">
        <w:rPr>
          <w:rFonts w:ascii="Times New Roman" w:hAnsi="Times New Roman" w:cs="Times New Roman"/>
          <w:sz w:val="24"/>
          <w:szCs w:val="24"/>
        </w:rPr>
        <w:tab/>
      </w:r>
      <w:r w:rsidR="00CD5653">
        <w:rPr>
          <w:rFonts w:ascii="Times New Roman" w:hAnsi="Times New Roman" w:cs="Times New Roman"/>
          <w:sz w:val="24"/>
          <w:szCs w:val="24"/>
        </w:rPr>
        <w:tab/>
      </w:r>
      <w:r w:rsidRPr="00961CBC"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r w:rsidRPr="00961CBC">
        <w:rPr>
          <w:rFonts w:ascii="Times New Roman" w:hAnsi="Times New Roman" w:cs="Times New Roman"/>
          <w:i/>
          <w:iCs/>
          <w:sz w:val="24"/>
          <w:szCs w:val="24"/>
        </w:rPr>
        <w:t>web</w:t>
      </w:r>
      <w:r w:rsidRPr="00961C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internet yang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r w:rsidRPr="00961CBC">
        <w:rPr>
          <w:rFonts w:ascii="Times New Roman" w:hAnsi="Times New Roman" w:cs="Times New Roman"/>
          <w:i/>
          <w:iCs/>
          <w:sz w:val="24"/>
          <w:szCs w:val="24"/>
        </w:rPr>
        <w:t>internet</w:t>
      </w:r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optimal.</w:t>
      </w:r>
    </w:p>
    <w:bookmarkEnd w:id="27"/>
    <w:p w14:paraId="75410C5F" w14:textId="77777777" w:rsidR="001A79D0" w:rsidRPr="001A79D0" w:rsidRDefault="001A79D0" w:rsidP="004D440E">
      <w:pPr>
        <w:pStyle w:val="ListParagraph"/>
        <w:spacing w:after="0" w:line="276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</w:p>
    <w:p w14:paraId="6A24F171" w14:textId="2729948D" w:rsidR="00573072" w:rsidRPr="004A199C" w:rsidRDefault="00573072" w:rsidP="004D440E">
      <w:pPr>
        <w:pStyle w:val="Heading2"/>
        <w:numPr>
          <w:ilvl w:val="0"/>
          <w:numId w:val="12"/>
        </w:numPr>
        <w:tabs>
          <w:tab w:val="left" w:pos="284"/>
        </w:tabs>
        <w:spacing w:line="276" w:lineRule="auto"/>
        <w:ind w:left="851" w:hanging="425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8" w:name="_Toc197553442"/>
      <w:proofErr w:type="spellStart"/>
      <w:r w:rsidRPr="004A199C">
        <w:rPr>
          <w:rFonts w:ascii="Times New Roman" w:hAnsi="Times New Roman" w:cs="Times New Roman"/>
          <w:b/>
          <w:bCs/>
          <w:color w:val="auto"/>
          <w:sz w:val="24"/>
          <w:szCs w:val="24"/>
        </w:rPr>
        <w:t>Asumsi</w:t>
      </w:r>
      <w:proofErr w:type="spellEnd"/>
      <w:r w:rsidRPr="004A199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dan </w:t>
      </w:r>
      <w:proofErr w:type="spellStart"/>
      <w:r w:rsidRPr="004A199C">
        <w:rPr>
          <w:rFonts w:ascii="Times New Roman" w:hAnsi="Times New Roman" w:cs="Times New Roman"/>
          <w:b/>
          <w:bCs/>
          <w:color w:val="auto"/>
          <w:sz w:val="24"/>
          <w:szCs w:val="24"/>
        </w:rPr>
        <w:t>Ketergantungan</w:t>
      </w:r>
      <w:bookmarkEnd w:id="28"/>
      <w:proofErr w:type="spellEnd"/>
    </w:p>
    <w:p w14:paraId="62C2DD03" w14:textId="4286678D" w:rsidR="004705FE" w:rsidRPr="00961CBC" w:rsidRDefault="004705FE" w:rsidP="004D440E">
      <w:pPr>
        <w:spacing w:line="276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961CBC">
        <w:rPr>
          <w:rFonts w:ascii="Times New Roman" w:hAnsi="Times New Roman" w:cs="Times New Roman"/>
          <w:sz w:val="24"/>
          <w:szCs w:val="24"/>
        </w:rPr>
        <w:tab/>
      </w:r>
      <w:bookmarkStart w:id="29" w:name="_Hlk197556955"/>
      <w:proofErr w:type="spellStart"/>
      <w:r w:rsidRPr="00961CBC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r w:rsidRPr="00961CBC">
        <w:rPr>
          <w:rFonts w:ascii="Times New Roman" w:hAnsi="Times New Roman" w:cs="Times New Roman"/>
          <w:i/>
          <w:iCs/>
          <w:sz w:val="24"/>
          <w:szCs w:val="24"/>
        </w:rPr>
        <w:t xml:space="preserve">website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>:</w:t>
      </w:r>
    </w:p>
    <w:p w14:paraId="68A5A403" w14:textId="37E6B7AB" w:rsidR="004705FE" w:rsidRPr="00961CBC" w:rsidRDefault="004705FE" w:rsidP="004D440E">
      <w:pPr>
        <w:pStyle w:val="ListParagraph"/>
        <w:numPr>
          <w:ilvl w:val="1"/>
          <w:numId w:val="7"/>
        </w:numPr>
        <w:spacing w:line="276" w:lineRule="auto"/>
        <w:ind w:left="1843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diharuskan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mengoperasikan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mapun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r w:rsidRPr="00961CBC">
        <w:rPr>
          <w:rFonts w:ascii="Times New Roman" w:hAnsi="Times New Roman" w:cs="Times New Roman"/>
          <w:i/>
          <w:iCs/>
          <w:sz w:val="24"/>
          <w:szCs w:val="24"/>
        </w:rPr>
        <w:t>website</w:t>
      </w:r>
      <w:r w:rsidR="00FC4FF3" w:rsidRPr="00961CBC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23F43166" w14:textId="2A6B3A44" w:rsidR="001A79D0" w:rsidRPr="004E624C" w:rsidRDefault="004705FE" w:rsidP="004D440E">
      <w:pPr>
        <w:pStyle w:val="ListParagraph"/>
        <w:numPr>
          <w:ilvl w:val="1"/>
          <w:numId w:val="7"/>
        </w:numPr>
        <w:spacing w:line="276" w:lineRule="auto"/>
        <w:ind w:left="1843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r w:rsidRPr="00961CBC">
        <w:rPr>
          <w:rFonts w:ascii="Times New Roman" w:hAnsi="Times New Roman" w:cs="Times New Roman"/>
          <w:i/>
          <w:iCs/>
          <w:sz w:val="24"/>
          <w:szCs w:val="24"/>
        </w:rPr>
        <w:t>website</w:t>
      </w:r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r w:rsidRPr="00961CBC">
        <w:rPr>
          <w:rFonts w:ascii="Times New Roman" w:hAnsi="Times New Roman" w:cs="Times New Roman"/>
          <w:i/>
          <w:iCs/>
          <w:sz w:val="24"/>
          <w:szCs w:val="24"/>
        </w:rPr>
        <w:t>internet</w:t>
      </w:r>
      <w:r w:rsidR="00FC4FF3" w:rsidRPr="00961CBC">
        <w:rPr>
          <w:rFonts w:ascii="Times New Roman" w:hAnsi="Times New Roman" w:cs="Times New Roman"/>
          <w:sz w:val="24"/>
          <w:szCs w:val="24"/>
        </w:rPr>
        <w:t>.</w:t>
      </w:r>
    </w:p>
    <w:p w14:paraId="14E19E38" w14:textId="77777777" w:rsidR="00CF4877" w:rsidRDefault="00BD1758" w:rsidP="004D440E">
      <w:pPr>
        <w:pStyle w:val="Heading1"/>
        <w:numPr>
          <w:ilvl w:val="0"/>
          <w:numId w:val="13"/>
        </w:numPr>
        <w:spacing w:line="276" w:lineRule="auto"/>
        <w:ind w:left="426" w:hanging="426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0" w:name="_Toc197553443"/>
      <w:bookmarkEnd w:id="29"/>
      <w:r w:rsidRPr="004A199C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SPESIFIKASI KEBUTUHAN</w:t>
      </w:r>
      <w:bookmarkEnd w:id="30"/>
    </w:p>
    <w:p w14:paraId="1875D923" w14:textId="7C17D2F3" w:rsidR="00605E0B" w:rsidRDefault="00573072" w:rsidP="004D440E">
      <w:pPr>
        <w:pStyle w:val="Heading2"/>
        <w:numPr>
          <w:ilvl w:val="0"/>
          <w:numId w:val="19"/>
        </w:numPr>
        <w:tabs>
          <w:tab w:val="left" w:pos="1276"/>
        </w:tabs>
        <w:spacing w:line="276" w:lineRule="auto"/>
        <w:ind w:left="851" w:hanging="425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1" w:name="_Toc197553444"/>
      <w:proofErr w:type="spellStart"/>
      <w:r w:rsidRPr="00F34C72">
        <w:rPr>
          <w:rFonts w:ascii="Times New Roman" w:hAnsi="Times New Roman" w:cs="Times New Roman"/>
          <w:b/>
          <w:bCs/>
          <w:color w:val="auto"/>
          <w:sz w:val="24"/>
          <w:szCs w:val="24"/>
        </w:rPr>
        <w:t>Kebutuhan</w:t>
      </w:r>
      <w:proofErr w:type="spellEnd"/>
      <w:r w:rsidRPr="00F34C7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F34C72">
        <w:rPr>
          <w:rFonts w:ascii="Times New Roman" w:hAnsi="Times New Roman" w:cs="Times New Roman"/>
          <w:b/>
          <w:bCs/>
          <w:color w:val="auto"/>
          <w:sz w:val="24"/>
          <w:szCs w:val="24"/>
        </w:rPr>
        <w:t>Antarmuka</w:t>
      </w:r>
      <w:proofErr w:type="spellEnd"/>
      <w:r w:rsidRPr="00F34C7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F34C72">
        <w:rPr>
          <w:rFonts w:ascii="Times New Roman" w:hAnsi="Times New Roman" w:cs="Times New Roman"/>
          <w:b/>
          <w:bCs/>
          <w:color w:val="auto"/>
          <w:sz w:val="24"/>
          <w:szCs w:val="24"/>
        </w:rPr>
        <w:t>Eksternal</w:t>
      </w:r>
      <w:bookmarkEnd w:id="31"/>
      <w:proofErr w:type="spellEnd"/>
    </w:p>
    <w:p w14:paraId="26CCFBA7" w14:textId="77777777" w:rsidR="00605E0B" w:rsidRPr="004A199C" w:rsidRDefault="00605E0B" w:rsidP="004D440E">
      <w:pPr>
        <w:pStyle w:val="Heading3"/>
        <w:numPr>
          <w:ilvl w:val="0"/>
          <w:numId w:val="14"/>
        </w:numPr>
        <w:spacing w:line="276" w:lineRule="auto"/>
        <w:ind w:left="1134" w:hanging="283"/>
        <w:rPr>
          <w:rFonts w:ascii="Times New Roman" w:hAnsi="Times New Roman" w:cs="Times New Roman"/>
          <w:b/>
          <w:bCs/>
        </w:rPr>
      </w:pPr>
      <w:bookmarkStart w:id="32" w:name="_Toc197553445"/>
      <w:proofErr w:type="spellStart"/>
      <w:r w:rsidRPr="004A199C">
        <w:rPr>
          <w:rFonts w:ascii="Times New Roman" w:hAnsi="Times New Roman" w:cs="Times New Roman"/>
          <w:b/>
          <w:bCs/>
          <w:color w:val="auto"/>
        </w:rPr>
        <w:t>Antarmuka</w:t>
      </w:r>
      <w:proofErr w:type="spellEnd"/>
      <w:r w:rsidRPr="004A199C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4A199C">
        <w:rPr>
          <w:rFonts w:ascii="Times New Roman" w:hAnsi="Times New Roman" w:cs="Times New Roman"/>
          <w:b/>
          <w:bCs/>
          <w:color w:val="auto"/>
        </w:rPr>
        <w:t>Pemakai</w:t>
      </w:r>
      <w:proofErr w:type="spellEnd"/>
      <w:r w:rsidRPr="004A199C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4A199C">
        <w:rPr>
          <w:rFonts w:ascii="Times New Roman" w:hAnsi="Times New Roman" w:cs="Times New Roman"/>
          <w:b/>
          <w:bCs/>
          <w:i/>
          <w:iCs/>
          <w:color w:val="auto"/>
        </w:rPr>
        <w:t>(User Interface)</w:t>
      </w:r>
      <w:bookmarkEnd w:id="32"/>
    </w:p>
    <w:p w14:paraId="20DEF356" w14:textId="77777777" w:rsidR="00605E0B" w:rsidRPr="00961CBC" w:rsidRDefault="00605E0B" w:rsidP="004D440E">
      <w:pPr>
        <w:pStyle w:val="ListParagraph"/>
        <w:spacing w:line="276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961CBC">
        <w:rPr>
          <w:rFonts w:ascii="Times New Roman" w:hAnsi="Times New Roman" w:cs="Times New Roman"/>
          <w:sz w:val="24"/>
          <w:szCs w:val="24"/>
        </w:rPr>
        <w:tab/>
      </w:r>
      <w:r w:rsidRPr="00961C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Pendidikan di SKB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Subang </w:t>
      </w:r>
      <w:proofErr w:type="spellStart"/>
      <w:r w:rsidRPr="00961CBC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961CBC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1CBC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961CBC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oleh admin, </w:t>
      </w:r>
      <w:proofErr w:type="spellStart"/>
      <w:r w:rsidRPr="00961CBC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pamong</w:t>
      </w:r>
      <w:proofErr w:type="spellEnd"/>
      <w:r w:rsidRPr="00961CBC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1CBC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belajar</w:t>
      </w:r>
      <w:proofErr w:type="spellEnd"/>
      <w:r w:rsidRPr="00961CBC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961CBC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tot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u</w:t>
      </w:r>
      <w:r w:rsidRPr="00961CBC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r</w:t>
      </w:r>
      <w:proofErr w:type="spellEnd"/>
      <w:r w:rsidRPr="00961CBC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961CBC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peserta</w:t>
      </w:r>
      <w:proofErr w:type="spellEnd"/>
      <w:r w:rsidRPr="00961CBC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1CBC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didik</w:t>
      </w:r>
      <w:proofErr w:type="spellEnd"/>
      <w:r w:rsidRPr="00961CBC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961CBC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961CBC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1CBC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961CBC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1CBC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mengakses</w:t>
      </w:r>
      <w:proofErr w:type="spellEnd"/>
      <w:r w:rsidRPr="00961CBC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1CBC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961CBC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1CBC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961CBC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1CBC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Pr="00961CBC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1CBC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961CBC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961CBC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4"/>
        </w:rPr>
        <w:t>website</w:t>
      </w:r>
      <w:r w:rsidRPr="00961CBC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61CBC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mereka</w:t>
      </w:r>
      <w:proofErr w:type="spellEnd"/>
      <w:r w:rsidRPr="00961CBC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1CBC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mengoperasikan</w:t>
      </w:r>
      <w:proofErr w:type="spellEnd"/>
      <w:r w:rsidRPr="00961CBC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1CBC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961CBC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1CBC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961CBC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1CBC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961CBC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961CBC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4"/>
        </w:rPr>
        <w:t>keyboard, mouse</w:t>
      </w:r>
      <w:r w:rsidRPr="00961CBC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dan monitor </w:t>
      </w:r>
      <w:proofErr w:type="spellStart"/>
      <w:r w:rsidRPr="00961CBC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Pr="00961CBC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961CBC">
        <w:rPr>
          <w:rFonts w:ascii="Times New Roman" w:eastAsiaTheme="majorEastAsia" w:hAnsi="Times New Roman" w:cs="Times New Roman"/>
          <w:i/>
          <w:iCs/>
          <w:color w:val="000000" w:themeColor="text1"/>
          <w:sz w:val="24"/>
          <w:szCs w:val="24"/>
        </w:rPr>
        <w:t>browser</w:t>
      </w:r>
      <w:r w:rsidRPr="00961CBC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1CBC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apapun</w:t>
      </w:r>
      <w:proofErr w:type="spellEnd"/>
      <w:r w:rsidRPr="00961CBC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961CBC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mendukung</w:t>
      </w:r>
      <w:proofErr w:type="spellEnd"/>
      <w:r w:rsidRPr="00961CBC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.</w:t>
      </w:r>
    </w:p>
    <w:p w14:paraId="2429F087" w14:textId="77777777" w:rsidR="00605E0B" w:rsidRPr="00961CBC" w:rsidRDefault="00605E0B" w:rsidP="004D440E">
      <w:pPr>
        <w:pStyle w:val="ListParagraph"/>
        <w:spacing w:after="0" w:line="276" w:lineRule="auto"/>
        <w:ind w:left="1276"/>
        <w:rPr>
          <w:rFonts w:ascii="Times New Roman" w:hAnsi="Times New Roman" w:cs="Times New Roman"/>
          <w:b/>
          <w:bCs/>
          <w:sz w:val="24"/>
          <w:szCs w:val="24"/>
        </w:rPr>
      </w:pPr>
    </w:p>
    <w:p w14:paraId="77FD2D0D" w14:textId="77777777" w:rsidR="00605E0B" w:rsidRPr="00D168E3" w:rsidRDefault="00605E0B" w:rsidP="004D440E">
      <w:pPr>
        <w:pStyle w:val="Heading3"/>
        <w:numPr>
          <w:ilvl w:val="0"/>
          <w:numId w:val="14"/>
        </w:numPr>
        <w:spacing w:line="276" w:lineRule="auto"/>
        <w:ind w:left="1418" w:hanging="567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33" w:name="_Toc197553446"/>
      <w:proofErr w:type="spellStart"/>
      <w:r w:rsidRPr="004A199C">
        <w:rPr>
          <w:rFonts w:ascii="Times New Roman" w:hAnsi="Times New Roman" w:cs="Times New Roman"/>
          <w:b/>
          <w:bCs/>
          <w:color w:val="auto"/>
        </w:rPr>
        <w:t>Antarmuka</w:t>
      </w:r>
      <w:proofErr w:type="spellEnd"/>
      <w:r w:rsidRPr="004A199C">
        <w:rPr>
          <w:rFonts w:ascii="Times New Roman" w:hAnsi="Times New Roman" w:cs="Times New Roman"/>
          <w:b/>
          <w:bCs/>
          <w:color w:val="auto"/>
        </w:rPr>
        <w:t xml:space="preserve"> PL </w:t>
      </w:r>
      <w:r w:rsidRPr="00D168E3">
        <w:rPr>
          <w:rFonts w:ascii="Times New Roman" w:hAnsi="Times New Roman" w:cs="Times New Roman"/>
          <w:b/>
          <w:bCs/>
          <w:i/>
          <w:iCs/>
          <w:color w:val="auto"/>
        </w:rPr>
        <w:t>(Software Interface)</w:t>
      </w:r>
      <w:bookmarkEnd w:id="33"/>
    </w:p>
    <w:p w14:paraId="46B64CE6" w14:textId="77777777" w:rsidR="00605E0B" w:rsidRPr="00961CBC" w:rsidRDefault="00605E0B" w:rsidP="004D440E">
      <w:pPr>
        <w:pStyle w:val="ListParagraph"/>
        <w:spacing w:line="276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961CBC">
        <w:rPr>
          <w:rFonts w:ascii="Times New Roman" w:hAnsi="Times New Roman" w:cs="Times New Roman"/>
          <w:sz w:val="24"/>
          <w:szCs w:val="24"/>
        </w:rPr>
        <w:tab/>
      </w:r>
      <w:r w:rsidRPr="00961C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Pendidikan di SKB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Subang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HTML, CSS, PHP, dan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r w:rsidRPr="00961CBC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961CBC">
        <w:rPr>
          <w:rFonts w:ascii="Times New Roman" w:hAnsi="Times New Roman" w:cs="Times New Roman"/>
          <w:sz w:val="24"/>
          <w:szCs w:val="24"/>
        </w:rPr>
        <w:t xml:space="preserve"> Laravel.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r w:rsidRPr="00961CBC">
        <w:rPr>
          <w:rFonts w:ascii="Times New Roman" w:hAnsi="Times New Roman" w:cs="Times New Roman"/>
          <w:i/>
          <w:iCs/>
          <w:sz w:val="24"/>
          <w:szCs w:val="24"/>
        </w:rPr>
        <w:t xml:space="preserve">website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r w:rsidRPr="00961CBC">
        <w:rPr>
          <w:rFonts w:ascii="Times New Roman" w:hAnsi="Times New Roman" w:cs="Times New Roman"/>
          <w:i/>
          <w:iCs/>
          <w:sz w:val="24"/>
          <w:szCs w:val="24"/>
        </w:rPr>
        <w:t>browser</w:t>
      </w:r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>.</w:t>
      </w:r>
    </w:p>
    <w:p w14:paraId="5AB0F316" w14:textId="77777777" w:rsidR="00605E0B" w:rsidRPr="00961CBC" w:rsidRDefault="00605E0B" w:rsidP="004D440E">
      <w:pPr>
        <w:pStyle w:val="ListParagraph"/>
        <w:spacing w:after="0" w:line="276" w:lineRule="auto"/>
        <w:ind w:left="1276"/>
        <w:rPr>
          <w:rFonts w:ascii="Times New Roman" w:hAnsi="Times New Roman" w:cs="Times New Roman"/>
          <w:b/>
          <w:bCs/>
          <w:sz w:val="24"/>
          <w:szCs w:val="24"/>
        </w:rPr>
      </w:pPr>
    </w:p>
    <w:p w14:paraId="516A8389" w14:textId="77777777" w:rsidR="00605E0B" w:rsidRPr="004A199C" w:rsidRDefault="00605E0B" w:rsidP="004D440E">
      <w:pPr>
        <w:pStyle w:val="Heading3"/>
        <w:numPr>
          <w:ilvl w:val="0"/>
          <w:numId w:val="14"/>
        </w:numPr>
        <w:spacing w:line="276" w:lineRule="auto"/>
        <w:ind w:left="1418" w:hanging="567"/>
        <w:rPr>
          <w:rFonts w:ascii="Times New Roman" w:hAnsi="Times New Roman" w:cs="Times New Roman"/>
          <w:b/>
          <w:bCs/>
          <w:color w:val="auto"/>
        </w:rPr>
      </w:pPr>
      <w:bookmarkStart w:id="34" w:name="_Toc197553447"/>
      <w:proofErr w:type="spellStart"/>
      <w:r w:rsidRPr="004A199C">
        <w:rPr>
          <w:rFonts w:ascii="Times New Roman" w:hAnsi="Times New Roman" w:cs="Times New Roman"/>
          <w:b/>
          <w:bCs/>
          <w:color w:val="auto"/>
        </w:rPr>
        <w:t>Antarmuka</w:t>
      </w:r>
      <w:proofErr w:type="spellEnd"/>
      <w:r w:rsidRPr="004A199C">
        <w:rPr>
          <w:rFonts w:ascii="Times New Roman" w:hAnsi="Times New Roman" w:cs="Times New Roman"/>
          <w:b/>
          <w:bCs/>
          <w:color w:val="auto"/>
        </w:rPr>
        <w:t xml:space="preserve"> PK </w:t>
      </w:r>
      <w:r w:rsidRPr="00D168E3">
        <w:rPr>
          <w:rFonts w:ascii="Times New Roman" w:hAnsi="Times New Roman" w:cs="Times New Roman"/>
          <w:b/>
          <w:bCs/>
          <w:i/>
          <w:iCs/>
          <w:color w:val="auto"/>
        </w:rPr>
        <w:t>(Hardware Interface)</w:t>
      </w:r>
      <w:bookmarkEnd w:id="34"/>
    </w:p>
    <w:p w14:paraId="7E44F1DD" w14:textId="77777777" w:rsidR="00605E0B" w:rsidRPr="00961CBC" w:rsidRDefault="00605E0B" w:rsidP="004D440E">
      <w:pPr>
        <w:pStyle w:val="ListParagraph"/>
        <w:spacing w:line="276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961CBC">
        <w:rPr>
          <w:rFonts w:ascii="Times New Roman" w:hAnsi="Times New Roman" w:cs="Times New Roman"/>
          <w:sz w:val="24"/>
          <w:szCs w:val="24"/>
        </w:rPr>
        <w:tab/>
      </w:r>
      <w:r w:rsidRPr="00961C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Pendidikan di SKB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Subang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r w:rsidRPr="00961CBC">
        <w:rPr>
          <w:rFonts w:ascii="Times New Roman" w:hAnsi="Times New Roman" w:cs="Times New Roman"/>
          <w:i/>
          <w:iCs/>
          <w:sz w:val="24"/>
          <w:szCs w:val="24"/>
        </w:rPr>
        <w:t xml:space="preserve">website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seperangkat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(</w:t>
      </w:r>
      <w:r w:rsidRPr="00961CBC">
        <w:rPr>
          <w:rFonts w:ascii="Times New Roman" w:hAnsi="Times New Roman" w:cs="Times New Roman"/>
          <w:i/>
          <w:iCs/>
          <w:sz w:val="24"/>
          <w:szCs w:val="24"/>
        </w:rPr>
        <w:t xml:space="preserve">keyboard, mouse, </w:t>
      </w:r>
      <w:r w:rsidRPr="00961CBC">
        <w:rPr>
          <w:rFonts w:ascii="Times New Roman" w:hAnsi="Times New Roman" w:cs="Times New Roman"/>
          <w:sz w:val="24"/>
          <w:szCs w:val="24"/>
        </w:rPr>
        <w:t>dan</w:t>
      </w:r>
      <w:r w:rsidRPr="00961CBC">
        <w:rPr>
          <w:rFonts w:ascii="Times New Roman" w:hAnsi="Times New Roman" w:cs="Times New Roman"/>
          <w:i/>
          <w:iCs/>
          <w:sz w:val="24"/>
          <w:szCs w:val="24"/>
        </w:rPr>
        <w:t xml:space="preserve"> monitor</w:t>
      </w:r>
      <w:r w:rsidRPr="00961CB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i/>
          <w:iCs/>
          <w:sz w:val="24"/>
          <w:szCs w:val="24"/>
        </w:rPr>
        <w:t>internetnya</w:t>
      </w:r>
      <w:proofErr w:type="spellEnd"/>
      <w:r w:rsidRPr="00961CB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i/>
          <w:iCs/>
          <w:sz w:val="24"/>
          <w:szCs w:val="24"/>
        </w:rPr>
        <w:t>wifi</w:t>
      </w:r>
      <w:proofErr w:type="spellEnd"/>
      <w:r w:rsidRPr="00961CB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r w:rsidRPr="00961CBC">
        <w:rPr>
          <w:rFonts w:ascii="Times New Roman" w:hAnsi="Times New Roman" w:cs="Times New Roman"/>
          <w:i/>
          <w:iCs/>
          <w:sz w:val="24"/>
          <w:szCs w:val="24"/>
        </w:rPr>
        <w:t>internet</w:t>
      </w:r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FF95FC" w14:textId="77777777" w:rsidR="00605E0B" w:rsidRPr="00961CBC" w:rsidRDefault="00605E0B" w:rsidP="004D440E">
      <w:pPr>
        <w:pStyle w:val="ListParagraph"/>
        <w:spacing w:line="276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2929B133" w14:textId="77777777" w:rsidR="00605E0B" w:rsidRPr="00116D64" w:rsidRDefault="00605E0B" w:rsidP="004D440E">
      <w:pPr>
        <w:pStyle w:val="Heading3"/>
        <w:numPr>
          <w:ilvl w:val="0"/>
          <w:numId w:val="14"/>
        </w:numPr>
        <w:spacing w:line="276" w:lineRule="auto"/>
        <w:ind w:left="1418" w:hanging="567"/>
        <w:rPr>
          <w:rFonts w:ascii="Times New Roman" w:hAnsi="Times New Roman" w:cs="Times New Roman"/>
          <w:b/>
          <w:bCs/>
          <w:color w:val="auto"/>
        </w:rPr>
      </w:pPr>
      <w:bookmarkStart w:id="35" w:name="_Toc197553448"/>
      <w:proofErr w:type="spellStart"/>
      <w:r w:rsidRPr="00116D64">
        <w:rPr>
          <w:rFonts w:ascii="Times New Roman" w:hAnsi="Times New Roman" w:cs="Times New Roman"/>
          <w:b/>
          <w:bCs/>
          <w:color w:val="auto"/>
        </w:rPr>
        <w:t>Antarmuka</w:t>
      </w:r>
      <w:proofErr w:type="spellEnd"/>
      <w:r w:rsidRPr="00116D64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116D64">
        <w:rPr>
          <w:rFonts w:ascii="Times New Roman" w:hAnsi="Times New Roman" w:cs="Times New Roman"/>
          <w:b/>
          <w:bCs/>
          <w:color w:val="auto"/>
        </w:rPr>
        <w:t>Komunikasi</w:t>
      </w:r>
      <w:proofErr w:type="spellEnd"/>
      <w:r w:rsidRPr="00116D64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D168E3">
        <w:rPr>
          <w:rFonts w:ascii="Times New Roman" w:hAnsi="Times New Roman" w:cs="Times New Roman"/>
          <w:b/>
          <w:bCs/>
          <w:i/>
          <w:iCs/>
          <w:color w:val="auto"/>
        </w:rPr>
        <w:t>(Communication Interface)</w:t>
      </w:r>
      <w:bookmarkEnd w:id="35"/>
    </w:p>
    <w:p w14:paraId="3F7FC466" w14:textId="77777777" w:rsidR="00605E0B" w:rsidRDefault="00605E0B" w:rsidP="004D440E">
      <w:pPr>
        <w:pStyle w:val="BodyText"/>
        <w:spacing w:before="119" w:line="276" w:lineRule="auto"/>
        <w:ind w:left="1418" w:right="141"/>
        <w:jc w:val="both"/>
        <w:rPr>
          <w:i/>
          <w:iCs/>
          <w:lang w:val="en-US"/>
        </w:rPr>
      </w:pPr>
      <w:r w:rsidRPr="00961CBC">
        <w:rPr>
          <w:lang w:val="en-US"/>
        </w:rPr>
        <w:tab/>
      </w:r>
      <w:r w:rsidRPr="00961CBC">
        <w:rPr>
          <w:lang w:val="en-US"/>
        </w:rPr>
        <w:tab/>
      </w:r>
      <w:proofErr w:type="spellStart"/>
      <w:r w:rsidRPr="00961CBC">
        <w:rPr>
          <w:lang w:val="en-US"/>
        </w:rPr>
        <w:t>Komunikasi</w:t>
      </w:r>
      <w:proofErr w:type="spellEnd"/>
      <w:r w:rsidRPr="00961CBC">
        <w:rPr>
          <w:lang w:val="en-US"/>
        </w:rPr>
        <w:t xml:space="preserve"> </w:t>
      </w:r>
      <w:proofErr w:type="spellStart"/>
      <w:r w:rsidRPr="00961CBC">
        <w:rPr>
          <w:lang w:val="en-US"/>
        </w:rPr>
        <w:t>antarmuka</w:t>
      </w:r>
      <w:proofErr w:type="spellEnd"/>
      <w:r w:rsidRPr="00961CBC">
        <w:rPr>
          <w:lang w:val="en-US"/>
        </w:rPr>
        <w:t xml:space="preserve"> yang </w:t>
      </w:r>
      <w:proofErr w:type="spellStart"/>
      <w:r w:rsidRPr="00961CBC">
        <w:rPr>
          <w:lang w:val="en-US"/>
        </w:rPr>
        <w:t>digunakan</w:t>
      </w:r>
      <w:proofErr w:type="spellEnd"/>
      <w:r w:rsidRPr="00961CBC">
        <w:rPr>
          <w:lang w:val="en-US"/>
        </w:rPr>
        <w:t xml:space="preserve"> </w:t>
      </w:r>
      <w:proofErr w:type="spellStart"/>
      <w:r w:rsidRPr="00961CBC">
        <w:rPr>
          <w:lang w:val="en-US"/>
        </w:rPr>
        <w:t>adalah</w:t>
      </w:r>
      <w:proofErr w:type="spellEnd"/>
      <w:r w:rsidRPr="00961CBC">
        <w:rPr>
          <w:lang w:val="en-US"/>
        </w:rPr>
        <w:t xml:space="preserve"> </w:t>
      </w:r>
      <w:proofErr w:type="spellStart"/>
      <w:r w:rsidRPr="00961CBC">
        <w:rPr>
          <w:lang w:val="en-US"/>
        </w:rPr>
        <w:t>menggunakan</w:t>
      </w:r>
      <w:proofErr w:type="spellEnd"/>
      <w:r w:rsidRPr="00961CBC">
        <w:rPr>
          <w:lang w:val="en-US"/>
        </w:rPr>
        <w:t xml:space="preserve"> </w:t>
      </w:r>
      <w:proofErr w:type="spellStart"/>
      <w:r w:rsidRPr="00961CBC">
        <w:rPr>
          <w:lang w:val="en-US"/>
        </w:rPr>
        <w:t>protokol</w:t>
      </w:r>
      <w:proofErr w:type="spellEnd"/>
      <w:r w:rsidRPr="00961CBC">
        <w:rPr>
          <w:lang w:val="en-US"/>
        </w:rPr>
        <w:t xml:space="preserve"> </w:t>
      </w:r>
      <w:proofErr w:type="spellStart"/>
      <w:r w:rsidRPr="00961CBC">
        <w:rPr>
          <w:lang w:val="en-US"/>
        </w:rPr>
        <w:t>jaringan</w:t>
      </w:r>
      <w:proofErr w:type="spellEnd"/>
      <w:r w:rsidRPr="00961CBC">
        <w:rPr>
          <w:lang w:val="en-US"/>
        </w:rPr>
        <w:t xml:space="preserve"> HTTPS dan SSL </w:t>
      </w:r>
      <w:proofErr w:type="spellStart"/>
      <w:r w:rsidRPr="00961CBC">
        <w:rPr>
          <w:lang w:val="en-US"/>
        </w:rPr>
        <w:t>untuk</w:t>
      </w:r>
      <w:proofErr w:type="spellEnd"/>
      <w:r w:rsidRPr="00961CBC">
        <w:rPr>
          <w:lang w:val="en-US"/>
        </w:rPr>
        <w:t xml:space="preserve"> </w:t>
      </w:r>
      <w:proofErr w:type="spellStart"/>
      <w:r w:rsidRPr="00961CBC">
        <w:rPr>
          <w:lang w:val="en-US"/>
        </w:rPr>
        <w:t>meningkatkan</w:t>
      </w:r>
      <w:proofErr w:type="spellEnd"/>
      <w:r w:rsidRPr="00961CBC">
        <w:rPr>
          <w:lang w:val="en-US"/>
        </w:rPr>
        <w:t xml:space="preserve"> </w:t>
      </w:r>
      <w:proofErr w:type="spellStart"/>
      <w:r w:rsidRPr="00961CBC">
        <w:rPr>
          <w:lang w:val="en-US"/>
        </w:rPr>
        <w:t>keamanan</w:t>
      </w:r>
      <w:proofErr w:type="spellEnd"/>
      <w:r w:rsidRPr="00961CBC">
        <w:rPr>
          <w:lang w:val="en-US"/>
        </w:rPr>
        <w:t xml:space="preserve"> </w:t>
      </w:r>
      <w:r w:rsidRPr="00961CBC">
        <w:rPr>
          <w:i/>
          <w:iCs/>
          <w:lang w:val="en-US"/>
        </w:rPr>
        <w:t>website.</w:t>
      </w:r>
    </w:p>
    <w:p w14:paraId="3904C02B" w14:textId="77777777" w:rsidR="00605E0B" w:rsidRPr="00605E0B" w:rsidRDefault="00605E0B" w:rsidP="004D440E">
      <w:pPr>
        <w:spacing w:line="276" w:lineRule="auto"/>
      </w:pPr>
    </w:p>
    <w:p w14:paraId="103D0E04" w14:textId="114F69C0" w:rsidR="00605E0B" w:rsidRDefault="00573072" w:rsidP="004D440E">
      <w:pPr>
        <w:pStyle w:val="Heading2"/>
        <w:numPr>
          <w:ilvl w:val="0"/>
          <w:numId w:val="19"/>
        </w:numPr>
        <w:tabs>
          <w:tab w:val="left" w:pos="1276"/>
        </w:tabs>
        <w:spacing w:line="276" w:lineRule="auto"/>
        <w:ind w:left="851" w:hanging="425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6" w:name="_Toc197553449"/>
      <w:proofErr w:type="spellStart"/>
      <w:r w:rsidRPr="00605E0B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Kebutuhan</w:t>
      </w:r>
      <w:proofErr w:type="spellEnd"/>
      <w:r w:rsidRPr="00605E0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605E0B">
        <w:rPr>
          <w:rFonts w:ascii="Times New Roman" w:hAnsi="Times New Roman" w:cs="Times New Roman"/>
          <w:b/>
          <w:bCs/>
          <w:color w:val="auto"/>
          <w:sz w:val="24"/>
          <w:szCs w:val="24"/>
        </w:rPr>
        <w:t>Fungsional</w:t>
      </w:r>
      <w:bookmarkEnd w:id="36"/>
      <w:proofErr w:type="spellEnd"/>
    </w:p>
    <w:p w14:paraId="2AFB5F8C" w14:textId="77777777" w:rsidR="00605E0B" w:rsidRPr="00116D64" w:rsidRDefault="00605E0B" w:rsidP="004D440E">
      <w:pPr>
        <w:pStyle w:val="Heading3"/>
        <w:numPr>
          <w:ilvl w:val="0"/>
          <w:numId w:val="20"/>
        </w:numPr>
        <w:spacing w:line="276" w:lineRule="auto"/>
        <w:ind w:left="851" w:firstLine="0"/>
        <w:rPr>
          <w:rFonts w:ascii="Times New Roman" w:hAnsi="Times New Roman" w:cs="Times New Roman"/>
          <w:b/>
          <w:bCs/>
          <w:color w:val="auto"/>
        </w:rPr>
      </w:pPr>
      <w:bookmarkStart w:id="37" w:name="_Toc197553450"/>
      <w:bookmarkStart w:id="38" w:name="_Hlk197557021"/>
      <w:proofErr w:type="spellStart"/>
      <w:r w:rsidRPr="00116D64">
        <w:rPr>
          <w:rFonts w:ascii="Times New Roman" w:hAnsi="Times New Roman" w:cs="Times New Roman"/>
          <w:b/>
          <w:bCs/>
          <w:color w:val="auto"/>
        </w:rPr>
        <w:t>Pendahuluan</w:t>
      </w:r>
      <w:bookmarkEnd w:id="37"/>
      <w:proofErr w:type="spellEnd"/>
    </w:p>
    <w:p w14:paraId="088D34EF" w14:textId="77777777" w:rsidR="00605E0B" w:rsidRPr="00961CBC" w:rsidRDefault="00605E0B" w:rsidP="004D440E">
      <w:pPr>
        <w:pStyle w:val="ListParagraph"/>
        <w:spacing w:after="0" w:line="276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961CB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61CBC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dipenuhi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kata lain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mencangkup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input, proses, dan output.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Pendidikan di SKB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Subang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>:</w:t>
      </w:r>
    </w:p>
    <w:p w14:paraId="2C347BB5" w14:textId="77777777" w:rsidR="00605E0B" w:rsidRPr="00961CBC" w:rsidRDefault="00605E0B" w:rsidP="004D440E">
      <w:pPr>
        <w:pStyle w:val="ListParagraph"/>
        <w:numPr>
          <w:ilvl w:val="1"/>
          <w:numId w:val="17"/>
        </w:numPr>
        <w:spacing w:after="0" w:line="276" w:lineRule="auto"/>
        <w:ind w:left="1843" w:hanging="425"/>
        <w:jc w:val="both"/>
        <w:rPr>
          <w:rFonts w:ascii="Times New Roman" w:hAnsi="Times New Roman" w:cs="Times New Roman"/>
          <w:sz w:val="24"/>
          <w:szCs w:val="24"/>
        </w:rPr>
      </w:pPr>
      <w:r w:rsidRPr="00961CBC">
        <w:rPr>
          <w:rFonts w:ascii="Times New Roman" w:hAnsi="Times New Roman" w:cs="Times New Roman"/>
          <w:sz w:val="24"/>
          <w:szCs w:val="24"/>
        </w:rPr>
        <w:t xml:space="preserve">Masyarakat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SKB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Subang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login.</w:t>
      </w:r>
    </w:p>
    <w:p w14:paraId="747AA225" w14:textId="77777777" w:rsidR="00605E0B" w:rsidRPr="00961CBC" w:rsidRDefault="00605E0B" w:rsidP="004D440E">
      <w:pPr>
        <w:pStyle w:val="ListParagraph"/>
        <w:numPr>
          <w:ilvl w:val="1"/>
          <w:numId w:val="17"/>
        </w:numPr>
        <w:spacing w:after="0" w:line="276" w:lineRule="auto"/>
        <w:ind w:left="1843" w:hanging="425"/>
        <w:jc w:val="both"/>
        <w:rPr>
          <w:rFonts w:ascii="Times New Roman" w:hAnsi="Times New Roman" w:cs="Times New Roman"/>
          <w:sz w:val="24"/>
          <w:szCs w:val="24"/>
        </w:rPr>
      </w:pPr>
      <w:r w:rsidRPr="00961CBC">
        <w:rPr>
          <w:rFonts w:ascii="Times New Roman" w:hAnsi="Times New Roman" w:cs="Times New Roman"/>
          <w:sz w:val="24"/>
          <w:szCs w:val="24"/>
        </w:rPr>
        <w:t xml:space="preserve">Masyarakat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digital yang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>.</w:t>
      </w:r>
    </w:p>
    <w:p w14:paraId="1FAB6C04" w14:textId="77777777" w:rsidR="00605E0B" w:rsidRPr="00961CBC" w:rsidRDefault="00605E0B" w:rsidP="004D440E">
      <w:pPr>
        <w:pStyle w:val="ListParagraph"/>
        <w:numPr>
          <w:ilvl w:val="1"/>
          <w:numId w:val="17"/>
        </w:numPr>
        <w:spacing w:after="0" w:line="276" w:lineRule="auto"/>
        <w:ind w:left="1843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r w:rsidRPr="00961CBC">
        <w:rPr>
          <w:rFonts w:ascii="Times New Roman" w:hAnsi="Times New Roman" w:cs="Times New Roman"/>
          <w:i/>
          <w:iCs/>
          <w:sz w:val="24"/>
          <w:szCs w:val="24"/>
        </w:rPr>
        <w:t xml:space="preserve">login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kuis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>.</w:t>
      </w:r>
    </w:p>
    <w:p w14:paraId="0E5B91A0" w14:textId="77777777" w:rsidR="00605E0B" w:rsidRPr="00961CBC" w:rsidRDefault="00605E0B" w:rsidP="004D440E">
      <w:pPr>
        <w:pStyle w:val="ListParagraph"/>
        <w:numPr>
          <w:ilvl w:val="1"/>
          <w:numId w:val="17"/>
        </w:numPr>
        <w:spacing w:after="0" w:line="276" w:lineRule="auto"/>
        <w:ind w:left="1843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Pamong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r w:rsidRPr="00961CBC">
        <w:rPr>
          <w:rFonts w:ascii="Times New Roman" w:hAnsi="Times New Roman" w:cs="Times New Roman"/>
          <w:i/>
          <w:iCs/>
          <w:sz w:val="24"/>
          <w:szCs w:val="24"/>
        </w:rPr>
        <w:t xml:space="preserve">login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kuis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kuis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>.</w:t>
      </w:r>
    </w:p>
    <w:p w14:paraId="69EE5521" w14:textId="77777777" w:rsidR="00605E0B" w:rsidRPr="00961CBC" w:rsidRDefault="00605E0B" w:rsidP="004D440E">
      <w:pPr>
        <w:pStyle w:val="ListParagraph"/>
        <w:numPr>
          <w:ilvl w:val="1"/>
          <w:numId w:val="17"/>
        </w:numPr>
        <w:spacing w:after="0" w:line="276" w:lineRule="auto"/>
        <w:ind w:left="1843" w:hanging="425"/>
        <w:jc w:val="both"/>
        <w:rPr>
          <w:rFonts w:ascii="Times New Roman" w:hAnsi="Times New Roman" w:cs="Times New Roman"/>
          <w:sz w:val="24"/>
          <w:szCs w:val="24"/>
        </w:rPr>
      </w:pPr>
      <w:r w:rsidRPr="00961CBC"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memverifikasi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data </w:t>
      </w:r>
      <w:r w:rsidRPr="00961CBC">
        <w:rPr>
          <w:rFonts w:ascii="Times New Roman" w:hAnsi="Times New Roman" w:cs="Times New Roman"/>
          <w:i/>
          <w:iCs/>
          <w:sz w:val="24"/>
          <w:szCs w:val="24"/>
        </w:rPr>
        <w:t xml:space="preserve">user, </w:t>
      </w:r>
      <w:proofErr w:type="spellStart"/>
      <w:proofErr w:type="gramStart"/>
      <w:r w:rsidRPr="00961CBC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r w:rsidRPr="00961CB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proofErr w:type="gramEnd"/>
      <w:r w:rsidRPr="00961CBC">
        <w:rPr>
          <w:rFonts w:ascii="Times New Roman" w:hAnsi="Times New Roman" w:cs="Times New Roman"/>
          <w:sz w:val="24"/>
          <w:szCs w:val="24"/>
        </w:rPr>
        <w:t xml:space="preserve"> SKB, dan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>.</w:t>
      </w:r>
    </w:p>
    <w:p w14:paraId="7744C10E" w14:textId="77777777" w:rsidR="00605E0B" w:rsidRPr="00961CBC" w:rsidRDefault="00605E0B" w:rsidP="004D440E">
      <w:pPr>
        <w:pStyle w:val="ListParagraph"/>
        <w:numPr>
          <w:ilvl w:val="1"/>
          <w:numId w:val="17"/>
        </w:numPr>
        <w:spacing w:after="0" w:line="276" w:lineRule="auto"/>
        <w:ind w:left="1843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>.</w:t>
      </w:r>
    </w:p>
    <w:bookmarkEnd w:id="38"/>
    <w:p w14:paraId="23AF2FC6" w14:textId="77777777" w:rsidR="00605E0B" w:rsidRPr="00961CBC" w:rsidRDefault="00605E0B" w:rsidP="004D440E">
      <w:pPr>
        <w:pStyle w:val="ListParagraph"/>
        <w:spacing w:after="0" w:line="276" w:lineRule="auto"/>
        <w:ind w:left="1418"/>
        <w:rPr>
          <w:rFonts w:ascii="Times New Roman" w:hAnsi="Times New Roman" w:cs="Times New Roman"/>
          <w:b/>
          <w:bCs/>
          <w:sz w:val="24"/>
          <w:szCs w:val="24"/>
        </w:rPr>
      </w:pPr>
    </w:p>
    <w:p w14:paraId="12C871CF" w14:textId="77777777" w:rsidR="00605E0B" w:rsidRPr="00CF2DA2" w:rsidRDefault="00605E0B" w:rsidP="004D440E">
      <w:pPr>
        <w:pStyle w:val="Heading3"/>
        <w:numPr>
          <w:ilvl w:val="2"/>
          <w:numId w:val="18"/>
        </w:numPr>
        <w:spacing w:line="276" w:lineRule="auto"/>
        <w:ind w:left="1418" w:hanging="578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39" w:name="_Toc197553451"/>
      <w:r w:rsidRPr="00CF2DA2">
        <w:rPr>
          <w:rFonts w:ascii="Times New Roman" w:hAnsi="Times New Roman" w:cs="Times New Roman"/>
          <w:b/>
          <w:bCs/>
          <w:i/>
          <w:iCs/>
          <w:color w:val="auto"/>
        </w:rPr>
        <w:t>Input</w:t>
      </w:r>
      <w:bookmarkEnd w:id="39"/>
    </w:p>
    <w:p w14:paraId="2EC2D27D" w14:textId="77777777" w:rsidR="00605E0B" w:rsidRPr="00961CBC" w:rsidRDefault="00605E0B" w:rsidP="004D440E">
      <w:pPr>
        <w:pStyle w:val="ListParagraph"/>
        <w:spacing w:after="0" w:line="276" w:lineRule="auto"/>
        <w:ind w:left="1418"/>
        <w:rPr>
          <w:rFonts w:ascii="Times New Roman" w:hAnsi="Times New Roman" w:cs="Times New Roman"/>
          <w:sz w:val="24"/>
          <w:szCs w:val="24"/>
        </w:rPr>
      </w:pPr>
      <w:bookmarkStart w:id="40" w:name="_Hlk197557309"/>
      <w:r w:rsidRPr="00961CBC">
        <w:rPr>
          <w:rFonts w:ascii="Times New Roman" w:hAnsi="Times New Roman" w:cs="Times New Roman"/>
          <w:i/>
          <w:iCs/>
          <w:sz w:val="24"/>
          <w:szCs w:val="24"/>
        </w:rPr>
        <w:t xml:space="preserve">Input </w:t>
      </w:r>
      <w:r w:rsidRPr="00961CBC">
        <w:rPr>
          <w:rFonts w:ascii="Times New Roman" w:hAnsi="Times New Roman" w:cs="Times New Roman"/>
          <w:sz w:val="24"/>
          <w:szCs w:val="24"/>
        </w:rPr>
        <w:t xml:space="preserve">pada proses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pendaftaran</w:t>
      </w:r>
      <w:proofErr w:type="spellEnd"/>
    </w:p>
    <w:tbl>
      <w:tblPr>
        <w:tblStyle w:val="TableGrid"/>
        <w:tblW w:w="6782" w:type="dxa"/>
        <w:tblInd w:w="1435" w:type="dxa"/>
        <w:tblLook w:val="04A0" w:firstRow="1" w:lastRow="0" w:firstColumn="1" w:lastColumn="0" w:noHBand="0" w:noVBand="1"/>
      </w:tblPr>
      <w:tblGrid>
        <w:gridCol w:w="2716"/>
        <w:gridCol w:w="4066"/>
      </w:tblGrid>
      <w:tr w:rsidR="00605E0B" w:rsidRPr="00961CBC" w14:paraId="27FAD2A8" w14:textId="77777777" w:rsidTr="004E624C">
        <w:tc>
          <w:tcPr>
            <w:tcW w:w="2716" w:type="dxa"/>
          </w:tcPr>
          <w:p w14:paraId="0311D969" w14:textId="77777777" w:rsidR="00605E0B" w:rsidRPr="00961CBC" w:rsidRDefault="00605E0B" w:rsidP="004D440E">
            <w:pPr>
              <w:pStyle w:val="NormalWeb"/>
              <w:spacing w:line="276" w:lineRule="auto"/>
            </w:pPr>
            <w:bookmarkStart w:id="41" w:name="_Hlk197557566"/>
            <w:proofErr w:type="spellStart"/>
            <w:r w:rsidRPr="00961CBC">
              <w:t>Kolom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nama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lengkap</w:t>
            </w:r>
            <w:proofErr w:type="spellEnd"/>
          </w:p>
        </w:tc>
        <w:tc>
          <w:tcPr>
            <w:tcW w:w="4066" w:type="dxa"/>
          </w:tcPr>
          <w:p w14:paraId="5ECE3602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untuk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memasukkan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nama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lengkap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calon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peserta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didik</w:t>
            </w:r>
            <w:proofErr w:type="spellEnd"/>
            <w:r w:rsidRPr="00961CBC">
              <w:t xml:space="preserve"> </w:t>
            </w:r>
          </w:p>
        </w:tc>
      </w:tr>
      <w:tr w:rsidR="00605E0B" w:rsidRPr="00961CBC" w14:paraId="01A33CFD" w14:textId="77777777" w:rsidTr="004E624C">
        <w:tc>
          <w:tcPr>
            <w:tcW w:w="2716" w:type="dxa"/>
          </w:tcPr>
          <w:p w14:paraId="5C703F09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Kolom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jenis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kelamin</w:t>
            </w:r>
            <w:proofErr w:type="spellEnd"/>
          </w:p>
        </w:tc>
        <w:tc>
          <w:tcPr>
            <w:tcW w:w="4066" w:type="dxa"/>
          </w:tcPr>
          <w:p w14:paraId="592F2B76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untuk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memilih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jenis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kelamin</w:t>
            </w:r>
            <w:proofErr w:type="spellEnd"/>
            <w:r w:rsidRPr="00961CBC">
              <w:t xml:space="preserve"> (</w:t>
            </w:r>
            <w:proofErr w:type="spellStart"/>
            <w:r w:rsidRPr="00961CBC">
              <w:t>laki-laki</w:t>
            </w:r>
            <w:proofErr w:type="spellEnd"/>
            <w:r w:rsidRPr="00961CBC">
              <w:t>/</w:t>
            </w:r>
            <w:proofErr w:type="spellStart"/>
            <w:r w:rsidRPr="00961CBC">
              <w:t>perempuan</w:t>
            </w:r>
            <w:proofErr w:type="spellEnd"/>
            <w:r w:rsidRPr="00961CBC">
              <w:t>)</w:t>
            </w:r>
          </w:p>
        </w:tc>
      </w:tr>
      <w:tr w:rsidR="00605E0B" w:rsidRPr="00961CBC" w14:paraId="343A6F56" w14:textId="77777777" w:rsidTr="004E624C">
        <w:tc>
          <w:tcPr>
            <w:tcW w:w="2716" w:type="dxa"/>
          </w:tcPr>
          <w:p w14:paraId="6E6777B2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Kolom</w:t>
            </w:r>
            <w:proofErr w:type="spellEnd"/>
            <w:r w:rsidRPr="00961CBC">
              <w:t xml:space="preserve"> NISN</w:t>
            </w:r>
          </w:p>
        </w:tc>
        <w:tc>
          <w:tcPr>
            <w:tcW w:w="4066" w:type="dxa"/>
          </w:tcPr>
          <w:p w14:paraId="1267D3F1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untuk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memasukkan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nomor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induk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siswa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nasional</w:t>
            </w:r>
            <w:proofErr w:type="spellEnd"/>
          </w:p>
        </w:tc>
      </w:tr>
      <w:tr w:rsidR="00605E0B" w:rsidRPr="00961CBC" w14:paraId="4C47B437" w14:textId="77777777" w:rsidTr="004E624C">
        <w:tc>
          <w:tcPr>
            <w:tcW w:w="2716" w:type="dxa"/>
          </w:tcPr>
          <w:p w14:paraId="40CE0538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Kolom</w:t>
            </w:r>
            <w:proofErr w:type="spellEnd"/>
            <w:r w:rsidRPr="00961CBC">
              <w:t xml:space="preserve"> NIK</w:t>
            </w:r>
          </w:p>
        </w:tc>
        <w:tc>
          <w:tcPr>
            <w:tcW w:w="4066" w:type="dxa"/>
          </w:tcPr>
          <w:p w14:paraId="3AAAFA0E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untuk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memasukkan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nomor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induk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kependudukan</w:t>
            </w:r>
            <w:proofErr w:type="spellEnd"/>
          </w:p>
        </w:tc>
      </w:tr>
      <w:tr w:rsidR="00605E0B" w:rsidRPr="00961CBC" w14:paraId="714A5F29" w14:textId="77777777" w:rsidTr="004E624C">
        <w:tc>
          <w:tcPr>
            <w:tcW w:w="2716" w:type="dxa"/>
          </w:tcPr>
          <w:p w14:paraId="75D9869B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lastRenderedPageBreak/>
              <w:t>Kolom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tempat</w:t>
            </w:r>
            <w:proofErr w:type="spellEnd"/>
            <w:r w:rsidRPr="00961CBC">
              <w:t xml:space="preserve">, </w:t>
            </w:r>
            <w:proofErr w:type="spellStart"/>
            <w:r w:rsidRPr="00961CBC">
              <w:t>tanggal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lahir</w:t>
            </w:r>
            <w:proofErr w:type="spellEnd"/>
          </w:p>
        </w:tc>
        <w:tc>
          <w:tcPr>
            <w:tcW w:w="4066" w:type="dxa"/>
          </w:tcPr>
          <w:p w14:paraId="350DE657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untuk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mengisi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tempat</w:t>
            </w:r>
            <w:proofErr w:type="spellEnd"/>
            <w:r w:rsidRPr="00961CBC">
              <w:t xml:space="preserve"> dan </w:t>
            </w:r>
            <w:proofErr w:type="spellStart"/>
            <w:r w:rsidRPr="00961CBC">
              <w:t>tanggal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lahir</w:t>
            </w:r>
            <w:proofErr w:type="spellEnd"/>
          </w:p>
        </w:tc>
      </w:tr>
      <w:tr w:rsidR="00605E0B" w:rsidRPr="00961CBC" w14:paraId="6981D117" w14:textId="77777777" w:rsidTr="004E624C">
        <w:tc>
          <w:tcPr>
            <w:tcW w:w="2716" w:type="dxa"/>
          </w:tcPr>
          <w:p w14:paraId="4D3193A4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Kolom</w:t>
            </w:r>
            <w:proofErr w:type="spellEnd"/>
            <w:r w:rsidRPr="00961CBC">
              <w:t xml:space="preserve"> agama</w:t>
            </w:r>
          </w:p>
        </w:tc>
        <w:tc>
          <w:tcPr>
            <w:tcW w:w="4066" w:type="dxa"/>
          </w:tcPr>
          <w:p w14:paraId="01F9DC37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untuk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memasukkan</w:t>
            </w:r>
            <w:proofErr w:type="spellEnd"/>
            <w:r w:rsidRPr="00961CBC">
              <w:t xml:space="preserve"> agama </w:t>
            </w:r>
            <w:proofErr w:type="spellStart"/>
            <w:r w:rsidRPr="00961CBC">
              <w:t>sesuai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kepercayaan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masing-masing</w:t>
            </w:r>
            <w:proofErr w:type="spellEnd"/>
          </w:p>
        </w:tc>
      </w:tr>
      <w:tr w:rsidR="00605E0B" w:rsidRPr="00961CBC" w14:paraId="416BBDBA" w14:textId="77777777" w:rsidTr="004E624C">
        <w:tc>
          <w:tcPr>
            <w:tcW w:w="2716" w:type="dxa"/>
          </w:tcPr>
          <w:p w14:paraId="343F5885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Kolom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alamat</w:t>
            </w:r>
            <w:proofErr w:type="spellEnd"/>
          </w:p>
        </w:tc>
        <w:tc>
          <w:tcPr>
            <w:tcW w:w="4066" w:type="dxa"/>
          </w:tcPr>
          <w:p w14:paraId="7D33A5C7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untuk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mengisi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alamat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domisili</w:t>
            </w:r>
            <w:proofErr w:type="spellEnd"/>
          </w:p>
        </w:tc>
      </w:tr>
      <w:tr w:rsidR="00605E0B" w:rsidRPr="00961CBC" w14:paraId="4248F940" w14:textId="77777777" w:rsidTr="004E624C">
        <w:tc>
          <w:tcPr>
            <w:tcW w:w="2716" w:type="dxa"/>
          </w:tcPr>
          <w:p w14:paraId="5D5A5AEA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Kolom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dusun</w:t>
            </w:r>
            <w:proofErr w:type="spellEnd"/>
          </w:p>
        </w:tc>
        <w:tc>
          <w:tcPr>
            <w:tcW w:w="4066" w:type="dxa"/>
          </w:tcPr>
          <w:p w14:paraId="6E5EB4BF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untuk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memasukkan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nama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dusun</w:t>
            </w:r>
            <w:proofErr w:type="spellEnd"/>
          </w:p>
        </w:tc>
      </w:tr>
      <w:tr w:rsidR="00605E0B" w:rsidRPr="00961CBC" w14:paraId="5D007375" w14:textId="77777777" w:rsidTr="004E624C">
        <w:tc>
          <w:tcPr>
            <w:tcW w:w="2716" w:type="dxa"/>
          </w:tcPr>
          <w:p w14:paraId="048EDB74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Kolom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kelurahan</w:t>
            </w:r>
            <w:proofErr w:type="spellEnd"/>
            <w:r w:rsidRPr="00961CBC">
              <w:t>/</w:t>
            </w:r>
            <w:proofErr w:type="spellStart"/>
            <w:r w:rsidRPr="00961CBC">
              <w:t>dusun</w:t>
            </w:r>
            <w:proofErr w:type="spellEnd"/>
          </w:p>
        </w:tc>
        <w:tc>
          <w:tcPr>
            <w:tcW w:w="4066" w:type="dxa"/>
          </w:tcPr>
          <w:p w14:paraId="7785A463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untuk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memasukkan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kelurahan</w:t>
            </w:r>
            <w:proofErr w:type="spellEnd"/>
            <w:r w:rsidRPr="00961CBC">
              <w:t>/</w:t>
            </w:r>
            <w:proofErr w:type="spellStart"/>
            <w:r w:rsidRPr="00961CBC">
              <w:t>desa</w:t>
            </w:r>
            <w:proofErr w:type="spellEnd"/>
          </w:p>
        </w:tc>
      </w:tr>
      <w:tr w:rsidR="00605E0B" w:rsidRPr="00961CBC" w14:paraId="06CF29A1" w14:textId="77777777" w:rsidTr="004E624C">
        <w:tc>
          <w:tcPr>
            <w:tcW w:w="2716" w:type="dxa"/>
          </w:tcPr>
          <w:p w14:paraId="755A3554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Kolom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kecamatan</w:t>
            </w:r>
            <w:proofErr w:type="spellEnd"/>
          </w:p>
        </w:tc>
        <w:tc>
          <w:tcPr>
            <w:tcW w:w="4066" w:type="dxa"/>
          </w:tcPr>
          <w:p w14:paraId="20BCD1F3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untuk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memasukkan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kecamatan</w:t>
            </w:r>
            <w:proofErr w:type="spellEnd"/>
          </w:p>
        </w:tc>
      </w:tr>
      <w:tr w:rsidR="00605E0B" w:rsidRPr="00961CBC" w14:paraId="70834CE8" w14:textId="77777777" w:rsidTr="004E624C">
        <w:tc>
          <w:tcPr>
            <w:tcW w:w="2716" w:type="dxa"/>
          </w:tcPr>
          <w:p w14:paraId="547CAA80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Kolom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kabupaten</w:t>
            </w:r>
            <w:proofErr w:type="spellEnd"/>
            <w:r w:rsidRPr="00961CBC">
              <w:t>/</w:t>
            </w:r>
            <w:proofErr w:type="spellStart"/>
            <w:r w:rsidRPr="00961CBC">
              <w:t>kota</w:t>
            </w:r>
            <w:proofErr w:type="spellEnd"/>
          </w:p>
        </w:tc>
        <w:tc>
          <w:tcPr>
            <w:tcW w:w="4066" w:type="dxa"/>
          </w:tcPr>
          <w:p w14:paraId="4DA5E65D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untuk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memasukkan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kabupaten</w:t>
            </w:r>
            <w:proofErr w:type="spellEnd"/>
            <w:r w:rsidRPr="00961CBC">
              <w:t>/</w:t>
            </w:r>
            <w:proofErr w:type="spellStart"/>
            <w:r w:rsidRPr="00961CBC">
              <w:t>kota</w:t>
            </w:r>
            <w:proofErr w:type="spellEnd"/>
          </w:p>
        </w:tc>
      </w:tr>
      <w:tr w:rsidR="00605E0B" w:rsidRPr="00961CBC" w14:paraId="067504AE" w14:textId="77777777" w:rsidTr="004E624C">
        <w:tc>
          <w:tcPr>
            <w:tcW w:w="2716" w:type="dxa"/>
          </w:tcPr>
          <w:p w14:paraId="782A594A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Kolom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provinsi</w:t>
            </w:r>
            <w:proofErr w:type="spellEnd"/>
          </w:p>
        </w:tc>
        <w:tc>
          <w:tcPr>
            <w:tcW w:w="4066" w:type="dxa"/>
          </w:tcPr>
          <w:p w14:paraId="0BB05336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untuk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memasukkan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nama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provinsi</w:t>
            </w:r>
            <w:proofErr w:type="spellEnd"/>
          </w:p>
        </w:tc>
      </w:tr>
      <w:tr w:rsidR="00605E0B" w:rsidRPr="00961CBC" w14:paraId="2F4E685B" w14:textId="77777777" w:rsidTr="004E624C">
        <w:tc>
          <w:tcPr>
            <w:tcW w:w="2716" w:type="dxa"/>
          </w:tcPr>
          <w:p w14:paraId="52413451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Kolom</w:t>
            </w:r>
            <w:proofErr w:type="spellEnd"/>
            <w:r w:rsidRPr="00961CBC">
              <w:t xml:space="preserve"> </w:t>
            </w:r>
            <w:proofErr w:type="spellStart"/>
            <w:proofErr w:type="gramStart"/>
            <w:r w:rsidRPr="00961CBC">
              <w:t>no.hp</w:t>
            </w:r>
            <w:proofErr w:type="spellEnd"/>
            <w:proofErr w:type="gramEnd"/>
            <w:r w:rsidRPr="00961CBC">
              <w:t>/</w:t>
            </w:r>
            <w:proofErr w:type="spellStart"/>
            <w:r w:rsidRPr="00961CBC">
              <w:t>wa</w:t>
            </w:r>
            <w:proofErr w:type="spellEnd"/>
          </w:p>
        </w:tc>
        <w:tc>
          <w:tcPr>
            <w:tcW w:w="4066" w:type="dxa"/>
          </w:tcPr>
          <w:p w14:paraId="2A80EE9B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untuk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memasukkan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nomor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telepon</w:t>
            </w:r>
            <w:proofErr w:type="spellEnd"/>
            <w:r w:rsidRPr="00961CBC">
              <w:t xml:space="preserve"> yang </w:t>
            </w:r>
            <w:proofErr w:type="spellStart"/>
            <w:r w:rsidRPr="00961CBC">
              <w:t>bisa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dihubungi</w:t>
            </w:r>
            <w:proofErr w:type="spellEnd"/>
          </w:p>
        </w:tc>
      </w:tr>
      <w:tr w:rsidR="00605E0B" w:rsidRPr="00961CBC" w14:paraId="7484530B" w14:textId="77777777" w:rsidTr="004E624C">
        <w:tc>
          <w:tcPr>
            <w:tcW w:w="2716" w:type="dxa"/>
          </w:tcPr>
          <w:p w14:paraId="6E063FCD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Kolom</w:t>
            </w:r>
            <w:proofErr w:type="spellEnd"/>
            <w:r w:rsidRPr="00961CBC">
              <w:t xml:space="preserve"> email</w:t>
            </w:r>
          </w:p>
        </w:tc>
        <w:tc>
          <w:tcPr>
            <w:tcW w:w="4066" w:type="dxa"/>
          </w:tcPr>
          <w:p w14:paraId="00CA8606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untuk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memasukkan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alamat</w:t>
            </w:r>
            <w:proofErr w:type="spellEnd"/>
            <w:r w:rsidRPr="00961CBC">
              <w:t xml:space="preserve"> email </w:t>
            </w:r>
            <w:proofErr w:type="spellStart"/>
            <w:r w:rsidRPr="00961CBC">
              <w:t>aktif</w:t>
            </w:r>
            <w:proofErr w:type="spellEnd"/>
          </w:p>
        </w:tc>
      </w:tr>
      <w:tr w:rsidR="00605E0B" w:rsidRPr="00961CBC" w14:paraId="5B402CC9" w14:textId="77777777" w:rsidTr="004E624C">
        <w:tc>
          <w:tcPr>
            <w:tcW w:w="2716" w:type="dxa"/>
          </w:tcPr>
          <w:p w14:paraId="1372B60D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Kolom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nama</w:t>
            </w:r>
            <w:proofErr w:type="spellEnd"/>
            <w:r w:rsidRPr="00961CBC">
              <w:t xml:space="preserve"> ayah/</w:t>
            </w:r>
            <w:proofErr w:type="spellStart"/>
            <w:r w:rsidRPr="00961CBC">
              <w:t>wali</w:t>
            </w:r>
            <w:proofErr w:type="spellEnd"/>
          </w:p>
        </w:tc>
        <w:tc>
          <w:tcPr>
            <w:tcW w:w="4066" w:type="dxa"/>
          </w:tcPr>
          <w:p w14:paraId="32BEC2B3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untuk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mengisi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nama</w:t>
            </w:r>
            <w:proofErr w:type="spellEnd"/>
            <w:r w:rsidRPr="00961CBC">
              <w:t xml:space="preserve"> ayah/</w:t>
            </w:r>
            <w:proofErr w:type="spellStart"/>
            <w:r w:rsidRPr="00961CBC">
              <w:t>wali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calon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peserta</w:t>
            </w:r>
            <w:proofErr w:type="spellEnd"/>
          </w:p>
        </w:tc>
      </w:tr>
      <w:tr w:rsidR="00605E0B" w:rsidRPr="00961CBC" w14:paraId="32522DF5" w14:textId="77777777" w:rsidTr="004E624C">
        <w:tc>
          <w:tcPr>
            <w:tcW w:w="2716" w:type="dxa"/>
          </w:tcPr>
          <w:p w14:paraId="4802FA1A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Kolom</w:t>
            </w:r>
            <w:proofErr w:type="spellEnd"/>
            <w:r w:rsidRPr="00961CBC">
              <w:t xml:space="preserve"> NIK ayah/</w:t>
            </w:r>
            <w:proofErr w:type="spellStart"/>
            <w:r w:rsidRPr="00961CBC">
              <w:t>wali</w:t>
            </w:r>
            <w:proofErr w:type="spellEnd"/>
          </w:p>
        </w:tc>
        <w:tc>
          <w:tcPr>
            <w:tcW w:w="4066" w:type="dxa"/>
          </w:tcPr>
          <w:p w14:paraId="3541A48B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untuk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memasukkan</w:t>
            </w:r>
            <w:proofErr w:type="spellEnd"/>
            <w:r w:rsidRPr="00961CBC">
              <w:t xml:space="preserve"> NIK ayah/</w:t>
            </w:r>
            <w:proofErr w:type="spellStart"/>
            <w:r w:rsidRPr="00961CBC">
              <w:t>wali</w:t>
            </w:r>
            <w:proofErr w:type="spellEnd"/>
          </w:p>
        </w:tc>
      </w:tr>
      <w:tr w:rsidR="00605E0B" w:rsidRPr="00961CBC" w14:paraId="49688021" w14:textId="77777777" w:rsidTr="004E624C">
        <w:tc>
          <w:tcPr>
            <w:tcW w:w="2716" w:type="dxa"/>
          </w:tcPr>
          <w:p w14:paraId="15B9D218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Kolom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tahun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lahir</w:t>
            </w:r>
            <w:proofErr w:type="spellEnd"/>
            <w:r w:rsidRPr="00961CBC">
              <w:t xml:space="preserve"> ayah</w:t>
            </w:r>
          </w:p>
        </w:tc>
        <w:tc>
          <w:tcPr>
            <w:tcW w:w="4066" w:type="dxa"/>
          </w:tcPr>
          <w:p w14:paraId="14BD9E24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untuk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mencatat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tahun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lahir</w:t>
            </w:r>
            <w:proofErr w:type="spellEnd"/>
            <w:r w:rsidRPr="00961CBC">
              <w:t xml:space="preserve"> ayah/</w:t>
            </w:r>
            <w:proofErr w:type="spellStart"/>
            <w:r w:rsidRPr="00961CBC">
              <w:t>wali</w:t>
            </w:r>
            <w:proofErr w:type="spellEnd"/>
          </w:p>
        </w:tc>
      </w:tr>
      <w:tr w:rsidR="00605E0B" w:rsidRPr="00961CBC" w14:paraId="246338A2" w14:textId="77777777" w:rsidTr="004E624C">
        <w:tc>
          <w:tcPr>
            <w:tcW w:w="2716" w:type="dxa"/>
          </w:tcPr>
          <w:p w14:paraId="49083C8B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Kolom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pekerjaan</w:t>
            </w:r>
            <w:proofErr w:type="spellEnd"/>
            <w:r w:rsidRPr="00961CBC">
              <w:t xml:space="preserve"> ayah</w:t>
            </w:r>
          </w:p>
        </w:tc>
        <w:tc>
          <w:tcPr>
            <w:tcW w:w="4066" w:type="dxa"/>
          </w:tcPr>
          <w:p w14:paraId="5C077012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untuk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mencatat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pekerjaan</w:t>
            </w:r>
            <w:proofErr w:type="spellEnd"/>
            <w:r w:rsidRPr="00961CBC">
              <w:t xml:space="preserve"> ayah/</w:t>
            </w:r>
            <w:proofErr w:type="spellStart"/>
            <w:r w:rsidRPr="00961CBC">
              <w:t>wali</w:t>
            </w:r>
            <w:proofErr w:type="spellEnd"/>
          </w:p>
        </w:tc>
      </w:tr>
      <w:tr w:rsidR="00605E0B" w:rsidRPr="00961CBC" w14:paraId="3E54875B" w14:textId="77777777" w:rsidTr="004E624C">
        <w:tc>
          <w:tcPr>
            <w:tcW w:w="2716" w:type="dxa"/>
          </w:tcPr>
          <w:p w14:paraId="0D806D61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Kolom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penghasilan</w:t>
            </w:r>
            <w:proofErr w:type="spellEnd"/>
            <w:r w:rsidRPr="00961CBC">
              <w:t xml:space="preserve"> ayah</w:t>
            </w:r>
          </w:p>
        </w:tc>
        <w:tc>
          <w:tcPr>
            <w:tcW w:w="4066" w:type="dxa"/>
          </w:tcPr>
          <w:p w14:paraId="12F0E381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untuk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mencatat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penghasilan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bulanan</w:t>
            </w:r>
            <w:proofErr w:type="spellEnd"/>
            <w:r w:rsidRPr="00961CBC">
              <w:t xml:space="preserve"> ayah/</w:t>
            </w:r>
            <w:proofErr w:type="spellStart"/>
            <w:r w:rsidRPr="00961CBC">
              <w:t>wali</w:t>
            </w:r>
            <w:proofErr w:type="spellEnd"/>
          </w:p>
        </w:tc>
      </w:tr>
      <w:tr w:rsidR="00605E0B" w:rsidRPr="00961CBC" w14:paraId="7AEA35FE" w14:textId="77777777" w:rsidTr="004E624C">
        <w:tc>
          <w:tcPr>
            <w:tcW w:w="2716" w:type="dxa"/>
          </w:tcPr>
          <w:p w14:paraId="4BD99070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Kolom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nama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ibu</w:t>
            </w:r>
            <w:proofErr w:type="spellEnd"/>
          </w:p>
        </w:tc>
        <w:tc>
          <w:tcPr>
            <w:tcW w:w="4066" w:type="dxa"/>
          </w:tcPr>
          <w:p w14:paraId="7487057B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untuk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mengisi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nama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ibu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kandung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calon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peserta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didik</w:t>
            </w:r>
            <w:proofErr w:type="spellEnd"/>
          </w:p>
        </w:tc>
      </w:tr>
      <w:tr w:rsidR="00605E0B" w:rsidRPr="00961CBC" w14:paraId="45B2C208" w14:textId="77777777" w:rsidTr="004E624C">
        <w:tc>
          <w:tcPr>
            <w:tcW w:w="2716" w:type="dxa"/>
          </w:tcPr>
          <w:p w14:paraId="06264A49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Kolom</w:t>
            </w:r>
            <w:proofErr w:type="spellEnd"/>
            <w:r w:rsidRPr="00961CBC">
              <w:t xml:space="preserve"> NIK </w:t>
            </w:r>
            <w:proofErr w:type="spellStart"/>
            <w:r w:rsidRPr="00961CBC">
              <w:t>ibu</w:t>
            </w:r>
            <w:proofErr w:type="spellEnd"/>
          </w:p>
        </w:tc>
        <w:tc>
          <w:tcPr>
            <w:tcW w:w="4066" w:type="dxa"/>
          </w:tcPr>
          <w:p w14:paraId="05FC937C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untuk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memasukkan</w:t>
            </w:r>
            <w:proofErr w:type="spellEnd"/>
            <w:r w:rsidRPr="00961CBC">
              <w:t xml:space="preserve"> NIK </w:t>
            </w:r>
            <w:proofErr w:type="spellStart"/>
            <w:r w:rsidRPr="00961CBC">
              <w:t>ibu</w:t>
            </w:r>
            <w:proofErr w:type="spellEnd"/>
          </w:p>
        </w:tc>
      </w:tr>
      <w:tr w:rsidR="00605E0B" w:rsidRPr="00961CBC" w14:paraId="6DDEBB4C" w14:textId="77777777" w:rsidTr="004E624C">
        <w:tc>
          <w:tcPr>
            <w:tcW w:w="2716" w:type="dxa"/>
          </w:tcPr>
          <w:p w14:paraId="75CA7968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Kolom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tahun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lahir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ibu</w:t>
            </w:r>
            <w:proofErr w:type="spellEnd"/>
          </w:p>
        </w:tc>
        <w:tc>
          <w:tcPr>
            <w:tcW w:w="4066" w:type="dxa"/>
          </w:tcPr>
          <w:p w14:paraId="73A07613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untuk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mencatat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tahun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lahir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ibu</w:t>
            </w:r>
            <w:proofErr w:type="spellEnd"/>
          </w:p>
        </w:tc>
      </w:tr>
      <w:tr w:rsidR="00605E0B" w:rsidRPr="00961CBC" w14:paraId="50CFBC3E" w14:textId="77777777" w:rsidTr="004E624C">
        <w:tc>
          <w:tcPr>
            <w:tcW w:w="2716" w:type="dxa"/>
          </w:tcPr>
          <w:p w14:paraId="14C45151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Kolom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pekerjaan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ibu</w:t>
            </w:r>
            <w:proofErr w:type="spellEnd"/>
          </w:p>
        </w:tc>
        <w:tc>
          <w:tcPr>
            <w:tcW w:w="4066" w:type="dxa"/>
          </w:tcPr>
          <w:p w14:paraId="4A7049E5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untuk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mencatat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pekerjaan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ibu</w:t>
            </w:r>
            <w:proofErr w:type="spellEnd"/>
          </w:p>
        </w:tc>
      </w:tr>
      <w:tr w:rsidR="00605E0B" w:rsidRPr="00961CBC" w14:paraId="3BF0FCCF" w14:textId="77777777" w:rsidTr="004E624C">
        <w:tc>
          <w:tcPr>
            <w:tcW w:w="2716" w:type="dxa"/>
          </w:tcPr>
          <w:p w14:paraId="4C757F7F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Kolom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penghasilan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ibu</w:t>
            </w:r>
            <w:proofErr w:type="spellEnd"/>
          </w:p>
        </w:tc>
        <w:tc>
          <w:tcPr>
            <w:tcW w:w="4066" w:type="dxa"/>
          </w:tcPr>
          <w:p w14:paraId="52A91755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untuk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mencatat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penghasilan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bulanan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ibu</w:t>
            </w:r>
            <w:proofErr w:type="spellEnd"/>
          </w:p>
        </w:tc>
      </w:tr>
      <w:tr w:rsidR="00605E0B" w:rsidRPr="00961CBC" w14:paraId="01801235" w14:textId="77777777" w:rsidTr="004E624C">
        <w:tc>
          <w:tcPr>
            <w:tcW w:w="2716" w:type="dxa"/>
          </w:tcPr>
          <w:p w14:paraId="271F5E61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Kolom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tinggi</w:t>
            </w:r>
            <w:proofErr w:type="spellEnd"/>
            <w:r w:rsidRPr="00961CBC">
              <w:t xml:space="preserve"> badan</w:t>
            </w:r>
          </w:p>
        </w:tc>
        <w:tc>
          <w:tcPr>
            <w:tcW w:w="4066" w:type="dxa"/>
          </w:tcPr>
          <w:p w14:paraId="79746628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untuk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mencatat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tinggi</w:t>
            </w:r>
            <w:proofErr w:type="spellEnd"/>
            <w:r w:rsidRPr="00961CBC">
              <w:t xml:space="preserve"> badan </w:t>
            </w:r>
            <w:proofErr w:type="spellStart"/>
            <w:r w:rsidRPr="00961CBC">
              <w:t>calon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peserta</w:t>
            </w:r>
            <w:proofErr w:type="spellEnd"/>
            <w:r w:rsidRPr="00961CBC">
              <w:t xml:space="preserve"> (</w:t>
            </w:r>
            <w:proofErr w:type="spellStart"/>
            <w:r w:rsidRPr="00961CBC">
              <w:t>dalam</w:t>
            </w:r>
            <w:proofErr w:type="spellEnd"/>
            <w:r w:rsidRPr="00961CBC">
              <w:t xml:space="preserve"> cm)</w:t>
            </w:r>
          </w:p>
        </w:tc>
      </w:tr>
      <w:tr w:rsidR="00605E0B" w:rsidRPr="00961CBC" w14:paraId="27574594" w14:textId="77777777" w:rsidTr="004E624C">
        <w:tc>
          <w:tcPr>
            <w:tcW w:w="2716" w:type="dxa"/>
          </w:tcPr>
          <w:p w14:paraId="29473088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Kolom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berat</w:t>
            </w:r>
            <w:proofErr w:type="spellEnd"/>
            <w:r w:rsidRPr="00961CBC">
              <w:t xml:space="preserve"> badan</w:t>
            </w:r>
          </w:p>
        </w:tc>
        <w:tc>
          <w:tcPr>
            <w:tcW w:w="4066" w:type="dxa"/>
          </w:tcPr>
          <w:p w14:paraId="2B1D8A81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untuk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mencatat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berat</w:t>
            </w:r>
            <w:proofErr w:type="spellEnd"/>
            <w:r w:rsidRPr="00961CBC">
              <w:t xml:space="preserve"> badan </w:t>
            </w:r>
            <w:proofErr w:type="spellStart"/>
            <w:r w:rsidRPr="00961CBC">
              <w:t>calon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peserta</w:t>
            </w:r>
            <w:proofErr w:type="spellEnd"/>
            <w:r w:rsidRPr="00961CBC">
              <w:t xml:space="preserve"> (</w:t>
            </w:r>
            <w:proofErr w:type="spellStart"/>
            <w:r w:rsidRPr="00961CBC">
              <w:t>dalam</w:t>
            </w:r>
            <w:proofErr w:type="spellEnd"/>
            <w:r w:rsidRPr="00961CBC">
              <w:t xml:space="preserve"> kg) </w:t>
            </w:r>
          </w:p>
        </w:tc>
      </w:tr>
      <w:tr w:rsidR="00605E0B" w:rsidRPr="00961CBC" w14:paraId="1C85E90B" w14:textId="77777777" w:rsidTr="004E624C">
        <w:tc>
          <w:tcPr>
            <w:tcW w:w="2716" w:type="dxa"/>
          </w:tcPr>
          <w:p w14:paraId="5A14FE44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Kolom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jarak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ke</w:t>
            </w:r>
            <w:proofErr w:type="spellEnd"/>
            <w:r w:rsidRPr="00961CBC">
              <w:t xml:space="preserve"> SKB</w:t>
            </w:r>
          </w:p>
        </w:tc>
        <w:tc>
          <w:tcPr>
            <w:tcW w:w="4066" w:type="dxa"/>
          </w:tcPr>
          <w:p w14:paraId="726B6170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untuk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mencatat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jarak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rumah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ke</w:t>
            </w:r>
            <w:proofErr w:type="spellEnd"/>
            <w:r w:rsidRPr="00961CBC">
              <w:t xml:space="preserve"> SKB (</w:t>
            </w:r>
            <w:proofErr w:type="spellStart"/>
            <w:r w:rsidRPr="00961CBC">
              <w:t>dalam</w:t>
            </w:r>
            <w:proofErr w:type="spellEnd"/>
            <w:r w:rsidRPr="00961CBC">
              <w:t xml:space="preserve"> km)</w:t>
            </w:r>
          </w:p>
        </w:tc>
      </w:tr>
      <w:tr w:rsidR="00605E0B" w:rsidRPr="00961CBC" w14:paraId="0B19AEC6" w14:textId="77777777" w:rsidTr="004E624C">
        <w:tc>
          <w:tcPr>
            <w:tcW w:w="2716" w:type="dxa"/>
          </w:tcPr>
          <w:p w14:paraId="584A1F70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lastRenderedPageBreak/>
              <w:t>Kolom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waktu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tempuh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ke</w:t>
            </w:r>
            <w:proofErr w:type="spellEnd"/>
            <w:r w:rsidRPr="00961CBC">
              <w:t xml:space="preserve"> SKB</w:t>
            </w:r>
          </w:p>
        </w:tc>
        <w:tc>
          <w:tcPr>
            <w:tcW w:w="4066" w:type="dxa"/>
          </w:tcPr>
          <w:p w14:paraId="2EA500BA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untuk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mencatat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perkiraan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waktu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tempuh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ke</w:t>
            </w:r>
            <w:proofErr w:type="spellEnd"/>
            <w:r w:rsidRPr="00961CBC">
              <w:t xml:space="preserve"> SKB</w:t>
            </w:r>
          </w:p>
        </w:tc>
      </w:tr>
      <w:tr w:rsidR="00605E0B" w:rsidRPr="00961CBC" w14:paraId="0FBE65F0" w14:textId="77777777" w:rsidTr="004E624C">
        <w:tc>
          <w:tcPr>
            <w:tcW w:w="2716" w:type="dxa"/>
          </w:tcPr>
          <w:p w14:paraId="7352952E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Kolom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anak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ke</w:t>
            </w:r>
            <w:proofErr w:type="spellEnd"/>
            <w:r w:rsidRPr="00961CBC">
              <w:t>-</w:t>
            </w:r>
          </w:p>
        </w:tc>
        <w:tc>
          <w:tcPr>
            <w:tcW w:w="4066" w:type="dxa"/>
          </w:tcPr>
          <w:p w14:paraId="4231E8D7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untuk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mencatat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urutan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anak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dalam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keluarga</w:t>
            </w:r>
            <w:proofErr w:type="spellEnd"/>
          </w:p>
        </w:tc>
      </w:tr>
      <w:tr w:rsidR="00605E0B" w:rsidRPr="00961CBC" w14:paraId="65522DC4" w14:textId="77777777" w:rsidTr="004E624C">
        <w:tc>
          <w:tcPr>
            <w:tcW w:w="2716" w:type="dxa"/>
          </w:tcPr>
          <w:p w14:paraId="165955E6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Kolom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jumlah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saudara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kandung</w:t>
            </w:r>
            <w:proofErr w:type="spellEnd"/>
          </w:p>
        </w:tc>
        <w:tc>
          <w:tcPr>
            <w:tcW w:w="4066" w:type="dxa"/>
          </w:tcPr>
          <w:p w14:paraId="7C410462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untuk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mencatat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jumlah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saudara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kandung</w:t>
            </w:r>
            <w:proofErr w:type="spellEnd"/>
          </w:p>
        </w:tc>
      </w:tr>
      <w:tr w:rsidR="00605E0B" w:rsidRPr="00961CBC" w14:paraId="5E308997" w14:textId="77777777" w:rsidTr="004E624C">
        <w:tc>
          <w:tcPr>
            <w:tcW w:w="2716" w:type="dxa"/>
          </w:tcPr>
          <w:p w14:paraId="1CB2B64F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Kolom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prestasi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saat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sekolah</w:t>
            </w:r>
            <w:proofErr w:type="spellEnd"/>
          </w:p>
        </w:tc>
        <w:tc>
          <w:tcPr>
            <w:tcW w:w="4066" w:type="dxa"/>
          </w:tcPr>
          <w:p w14:paraId="0F08C314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untuk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mencatat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prestasi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akademik</w:t>
            </w:r>
            <w:proofErr w:type="spellEnd"/>
            <w:r w:rsidRPr="00961CBC">
              <w:t>/</w:t>
            </w:r>
            <w:proofErr w:type="spellStart"/>
            <w:r w:rsidRPr="00961CBC">
              <w:t>nonakademik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saat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sekolah</w:t>
            </w:r>
            <w:proofErr w:type="spellEnd"/>
          </w:p>
        </w:tc>
      </w:tr>
      <w:tr w:rsidR="00605E0B" w:rsidRPr="00961CBC" w14:paraId="01BDBBE9" w14:textId="77777777" w:rsidTr="004E624C">
        <w:tc>
          <w:tcPr>
            <w:tcW w:w="2716" w:type="dxa"/>
          </w:tcPr>
          <w:p w14:paraId="071B4FF5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Kolom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pilihan</w:t>
            </w:r>
            <w:proofErr w:type="spellEnd"/>
            <w:r w:rsidRPr="00961CBC">
              <w:t xml:space="preserve"> program </w:t>
            </w:r>
            <w:proofErr w:type="spellStart"/>
            <w:r w:rsidRPr="00961CBC">
              <w:t>paket</w:t>
            </w:r>
            <w:proofErr w:type="spellEnd"/>
          </w:p>
        </w:tc>
        <w:tc>
          <w:tcPr>
            <w:tcW w:w="4066" w:type="dxa"/>
          </w:tcPr>
          <w:p w14:paraId="3DD72546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untuk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memilih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jenis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paket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pendidikan</w:t>
            </w:r>
            <w:proofErr w:type="spellEnd"/>
            <w:r w:rsidRPr="00961CBC">
              <w:t xml:space="preserve"> </w:t>
            </w:r>
          </w:p>
        </w:tc>
      </w:tr>
      <w:tr w:rsidR="00605E0B" w:rsidRPr="00961CBC" w14:paraId="5007727E" w14:textId="77777777" w:rsidTr="004E624C">
        <w:tc>
          <w:tcPr>
            <w:tcW w:w="2716" w:type="dxa"/>
          </w:tcPr>
          <w:p w14:paraId="66DE8613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Tombol</w:t>
            </w:r>
            <w:proofErr w:type="spellEnd"/>
            <w:r w:rsidRPr="00961CBC">
              <w:t xml:space="preserve"> submit</w:t>
            </w:r>
          </w:p>
        </w:tc>
        <w:tc>
          <w:tcPr>
            <w:tcW w:w="4066" w:type="dxa"/>
          </w:tcPr>
          <w:p w14:paraId="01CA7C19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untuk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mengirimkan</w:t>
            </w:r>
            <w:proofErr w:type="spellEnd"/>
            <w:r w:rsidRPr="00961CBC">
              <w:t xml:space="preserve"> data </w:t>
            </w:r>
            <w:proofErr w:type="spellStart"/>
            <w:r w:rsidRPr="00961CBC">
              <w:t>formulir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ke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sistem</w:t>
            </w:r>
            <w:proofErr w:type="spellEnd"/>
          </w:p>
        </w:tc>
      </w:tr>
      <w:tr w:rsidR="00605E0B" w:rsidRPr="00961CBC" w14:paraId="3583740C" w14:textId="77777777" w:rsidTr="004E624C">
        <w:tc>
          <w:tcPr>
            <w:tcW w:w="2716" w:type="dxa"/>
          </w:tcPr>
          <w:p w14:paraId="48C03A72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Tombol</w:t>
            </w:r>
            <w:proofErr w:type="spellEnd"/>
            <w:r>
              <w:t xml:space="preserve"> </w:t>
            </w:r>
            <w:r w:rsidRPr="00961CBC">
              <w:t xml:space="preserve">upload </w:t>
            </w:r>
            <w:proofErr w:type="spellStart"/>
            <w:r w:rsidRPr="00961CBC">
              <w:t>dokumen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persyaratan</w:t>
            </w:r>
            <w:proofErr w:type="spellEnd"/>
          </w:p>
        </w:tc>
        <w:tc>
          <w:tcPr>
            <w:tcW w:w="4066" w:type="dxa"/>
          </w:tcPr>
          <w:p w14:paraId="118EFCC3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untuk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mengunggah</w:t>
            </w:r>
            <w:proofErr w:type="spellEnd"/>
            <w:r w:rsidRPr="00961CBC">
              <w:t xml:space="preserve"> scan/</w:t>
            </w:r>
            <w:proofErr w:type="spellStart"/>
            <w:r w:rsidRPr="00961CBC">
              <w:t>foto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dari</w:t>
            </w:r>
            <w:proofErr w:type="spellEnd"/>
            <w:r w:rsidRPr="00961CBC">
              <w:t xml:space="preserve"> KTP, KK, dan ijazah </w:t>
            </w:r>
            <w:proofErr w:type="spellStart"/>
            <w:r w:rsidRPr="00961CBC">
              <w:t>terakhir</w:t>
            </w:r>
            <w:proofErr w:type="spellEnd"/>
            <w:r w:rsidRPr="00961CBC">
              <w:t xml:space="preserve"> yang </w:t>
            </w:r>
            <w:proofErr w:type="spellStart"/>
            <w:r w:rsidRPr="00961CBC">
              <w:t>dilegarisir</w:t>
            </w:r>
            <w:proofErr w:type="spellEnd"/>
          </w:p>
        </w:tc>
      </w:tr>
    </w:tbl>
    <w:bookmarkEnd w:id="41"/>
    <w:p w14:paraId="0F07B479" w14:textId="77777777" w:rsidR="00605E0B" w:rsidRPr="00961CBC" w:rsidRDefault="00605E0B" w:rsidP="004D440E">
      <w:pPr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61CB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35A33DB4" w14:textId="77777777" w:rsidR="00605E0B" w:rsidRPr="00961CBC" w:rsidRDefault="00605E0B" w:rsidP="004D440E">
      <w:pPr>
        <w:pStyle w:val="ListParagraph"/>
        <w:spacing w:after="0" w:line="276" w:lineRule="auto"/>
        <w:ind w:left="1418"/>
        <w:rPr>
          <w:rFonts w:ascii="Times New Roman" w:hAnsi="Times New Roman" w:cs="Times New Roman"/>
          <w:i/>
          <w:iCs/>
          <w:sz w:val="24"/>
          <w:szCs w:val="24"/>
        </w:rPr>
      </w:pPr>
      <w:r w:rsidRPr="00961CBC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Pr="00961CBC">
        <w:rPr>
          <w:rFonts w:ascii="Times New Roman" w:hAnsi="Times New Roman" w:cs="Times New Roman"/>
          <w:sz w:val="24"/>
          <w:szCs w:val="24"/>
        </w:rPr>
        <w:t xml:space="preserve"> pada proses </w:t>
      </w:r>
      <w:r w:rsidRPr="00961CBC">
        <w:rPr>
          <w:rFonts w:ascii="Times New Roman" w:hAnsi="Times New Roman" w:cs="Times New Roman"/>
          <w:i/>
          <w:iCs/>
          <w:sz w:val="24"/>
          <w:szCs w:val="24"/>
        </w:rPr>
        <w:t>login</w:t>
      </w:r>
    </w:p>
    <w:tbl>
      <w:tblPr>
        <w:tblStyle w:val="TableGrid"/>
        <w:tblW w:w="6782" w:type="dxa"/>
        <w:tblInd w:w="1435" w:type="dxa"/>
        <w:tblLook w:val="04A0" w:firstRow="1" w:lastRow="0" w:firstColumn="1" w:lastColumn="0" w:noHBand="0" w:noVBand="1"/>
      </w:tblPr>
      <w:tblGrid>
        <w:gridCol w:w="2721"/>
        <w:gridCol w:w="4061"/>
      </w:tblGrid>
      <w:tr w:rsidR="00605E0B" w:rsidRPr="00961CBC" w14:paraId="2DB6EE54" w14:textId="77777777" w:rsidTr="004E624C">
        <w:trPr>
          <w:trHeight w:val="195"/>
        </w:trPr>
        <w:tc>
          <w:tcPr>
            <w:tcW w:w="2721" w:type="dxa"/>
          </w:tcPr>
          <w:p w14:paraId="528301A0" w14:textId="77777777" w:rsidR="00605E0B" w:rsidRPr="00961CBC" w:rsidRDefault="00605E0B" w:rsidP="004D440E">
            <w:pPr>
              <w:pStyle w:val="NormalWeb"/>
              <w:spacing w:line="276" w:lineRule="auto"/>
            </w:pPr>
            <w:bookmarkStart w:id="42" w:name="_Hlk197557805"/>
            <w:proofErr w:type="spellStart"/>
            <w:r w:rsidRPr="00961CBC">
              <w:t>Kolom</w:t>
            </w:r>
            <w:proofErr w:type="spellEnd"/>
            <w:r w:rsidRPr="00961CBC">
              <w:t xml:space="preserve"> Username</w:t>
            </w:r>
          </w:p>
        </w:tc>
        <w:tc>
          <w:tcPr>
            <w:tcW w:w="4061" w:type="dxa"/>
          </w:tcPr>
          <w:p w14:paraId="06E22BCC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untuk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memasuk</w:t>
            </w:r>
            <w:r>
              <w:t>k</w:t>
            </w:r>
            <w:r w:rsidRPr="00961CBC">
              <w:t>an</w:t>
            </w:r>
            <w:proofErr w:type="spellEnd"/>
            <w:r w:rsidRPr="00961CBC">
              <w:t xml:space="preserve"> username </w:t>
            </w:r>
            <w:proofErr w:type="spellStart"/>
            <w:r w:rsidRPr="00961CBC">
              <w:t>akun</w:t>
            </w:r>
            <w:proofErr w:type="spellEnd"/>
          </w:p>
        </w:tc>
      </w:tr>
      <w:tr w:rsidR="00605E0B" w:rsidRPr="00961CBC" w14:paraId="39B79CE4" w14:textId="77777777" w:rsidTr="004E624C">
        <w:tc>
          <w:tcPr>
            <w:tcW w:w="2721" w:type="dxa"/>
          </w:tcPr>
          <w:p w14:paraId="5DE1CF5A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Kolom</w:t>
            </w:r>
            <w:proofErr w:type="spellEnd"/>
            <w:r w:rsidRPr="00961CBC">
              <w:t xml:space="preserve"> Password</w:t>
            </w:r>
          </w:p>
        </w:tc>
        <w:tc>
          <w:tcPr>
            <w:tcW w:w="4061" w:type="dxa"/>
          </w:tcPr>
          <w:p w14:paraId="3ADC8A6F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untuk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memasuk</w:t>
            </w:r>
            <w:r>
              <w:t>k</w:t>
            </w:r>
            <w:r w:rsidRPr="00961CBC">
              <w:t>an</w:t>
            </w:r>
            <w:proofErr w:type="spellEnd"/>
            <w:r w:rsidRPr="00961CBC">
              <w:t xml:space="preserve"> password</w:t>
            </w:r>
          </w:p>
        </w:tc>
      </w:tr>
      <w:tr w:rsidR="00605E0B" w:rsidRPr="00961CBC" w14:paraId="06E0CEFA" w14:textId="77777777" w:rsidTr="004E624C">
        <w:tc>
          <w:tcPr>
            <w:tcW w:w="2721" w:type="dxa"/>
          </w:tcPr>
          <w:p w14:paraId="540AA521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Tombol</w:t>
            </w:r>
            <w:proofErr w:type="spellEnd"/>
            <w:r w:rsidRPr="00961CBC">
              <w:t xml:space="preserve"> Login</w:t>
            </w:r>
          </w:p>
        </w:tc>
        <w:tc>
          <w:tcPr>
            <w:tcW w:w="4061" w:type="dxa"/>
          </w:tcPr>
          <w:p w14:paraId="376DB5B6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untuk</w:t>
            </w:r>
            <w:proofErr w:type="spellEnd"/>
            <w:r w:rsidRPr="00961CBC">
              <w:t xml:space="preserve"> login</w:t>
            </w:r>
          </w:p>
        </w:tc>
      </w:tr>
      <w:bookmarkEnd w:id="42"/>
    </w:tbl>
    <w:p w14:paraId="797107B6" w14:textId="77777777" w:rsidR="00605E0B" w:rsidRPr="00961CBC" w:rsidRDefault="00605E0B" w:rsidP="004D440E">
      <w:pPr>
        <w:pStyle w:val="ListParagraph"/>
        <w:spacing w:after="0" w:line="276" w:lineRule="auto"/>
        <w:ind w:left="1418"/>
        <w:rPr>
          <w:rFonts w:ascii="Times New Roman" w:hAnsi="Times New Roman" w:cs="Times New Roman"/>
          <w:sz w:val="24"/>
          <w:szCs w:val="24"/>
        </w:rPr>
      </w:pPr>
    </w:p>
    <w:p w14:paraId="0041C87B" w14:textId="77777777" w:rsidR="00605E0B" w:rsidRPr="00961CBC" w:rsidRDefault="00605E0B" w:rsidP="004D440E">
      <w:pPr>
        <w:pStyle w:val="ListParagraph"/>
        <w:spacing w:after="0" w:line="276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961CBC">
        <w:rPr>
          <w:rFonts w:ascii="Times New Roman" w:hAnsi="Times New Roman" w:cs="Times New Roman"/>
          <w:i/>
          <w:iCs/>
          <w:sz w:val="24"/>
          <w:szCs w:val="24"/>
        </w:rPr>
        <w:t xml:space="preserve">Input </w:t>
      </w:r>
      <w:r w:rsidRPr="00961CBC">
        <w:rPr>
          <w:rFonts w:ascii="Times New Roman" w:hAnsi="Times New Roman" w:cs="Times New Roman"/>
          <w:sz w:val="24"/>
          <w:szCs w:val="24"/>
        </w:rPr>
        <w:t xml:space="preserve">pada proses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materi</w:t>
      </w:r>
      <w:proofErr w:type="spellEnd"/>
    </w:p>
    <w:tbl>
      <w:tblPr>
        <w:tblStyle w:val="TableGrid"/>
        <w:tblW w:w="6782" w:type="dxa"/>
        <w:tblInd w:w="1435" w:type="dxa"/>
        <w:tblLook w:val="04A0" w:firstRow="1" w:lastRow="0" w:firstColumn="1" w:lastColumn="0" w:noHBand="0" w:noVBand="1"/>
      </w:tblPr>
      <w:tblGrid>
        <w:gridCol w:w="2716"/>
        <w:gridCol w:w="4066"/>
      </w:tblGrid>
      <w:tr w:rsidR="00605E0B" w:rsidRPr="00961CBC" w14:paraId="0AADE28E" w14:textId="77777777" w:rsidTr="004E624C">
        <w:tc>
          <w:tcPr>
            <w:tcW w:w="2716" w:type="dxa"/>
          </w:tcPr>
          <w:p w14:paraId="76B4D7CB" w14:textId="77777777" w:rsidR="00605E0B" w:rsidRPr="00961CBC" w:rsidRDefault="00605E0B" w:rsidP="004D440E">
            <w:pPr>
              <w:pStyle w:val="NormalWeb"/>
              <w:spacing w:line="276" w:lineRule="auto"/>
            </w:pPr>
            <w:bookmarkStart w:id="43" w:name="_Hlk197557851"/>
            <w:proofErr w:type="spellStart"/>
            <w:r w:rsidRPr="00961CBC">
              <w:t>Kolom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judul</w:t>
            </w:r>
            <w:proofErr w:type="spellEnd"/>
          </w:p>
        </w:tc>
        <w:tc>
          <w:tcPr>
            <w:tcW w:w="4066" w:type="dxa"/>
          </w:tcPr>
          <w:p w14:paraId="12C78109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untuk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memasuk</w:t>
            </w:r>
            <w:r>
              <w:t>k</w:t>
            </w:r>
            <w:r w:rsidRPr="00961CBC">
              <w:t>an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judul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tugas</w:t>
            </w:r>
            <w:proofErr w:type="spellEnd"/>
          </w:p>
        </w:tc>
      </w:tr>
      <w:tr w:rsidR="00605E0B" w:rsidRPr="00961CBC" w14:paraId="49FEF0DD" w14:textId="77777777" w:rsidTr="004E624C">
        <w:tc>
          <w:tcPr>
            <w:tcW w:w="2716" w:type="dxa"/>
          </w:tcPr>
          <w:p w14:paraId="4BD92279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Kolom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deskripsi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Materi</w:t>
            </w:r>
            <w:proofErr w:type="spellEnd"/>
          </w:p>
        </w:tc>
        <w:tc>
          <w:tcPr>
            <w:tcW w:w="4066" w:type="dxa"/>
          </w:tcPr>
          <w:p w14:paraId="640C6155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untuk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memasuk</w:t>
            </w:r>
            <w:r>
              <w:t>k</w:t>
            </w:r>
            <w:r w:rsidRPr="00961CBC">
              <w:t>an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deskripsi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tugas</w:t>
            </w:r>
            <w:proofErr w:type="spellEnd"/>
          </w:p>
        </w:tc>
      </w:tr>
      <w:tr w:rsidR="00605E0B" w:rsidRPr="00961CBC" w14:paraId="012CFD13" w14:textId="77777777" w:rsidTr="004E624C">
        <w:tc>
          <w:tcPr>
            <w:tcW w:w="2716" w:type="dxa"/>
          </w:tcPr>
          <w:p w14:paraId="546B3935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Kolom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unggahan</w:t>
            </w:r>
            <w:proofErr w:type="spellEnd"/>
            <w:r w:rsidRPr="00961CBC">
              <w:t xml:space="preserve"> file</w:t>
            </w:r>
          </w:p>
        </w:tc>
        <w:tc>
          <w:tcPr>
            <w:tcW w:w="4066" w:type="dxa"/>
          </w:tcPr>
          <w:p w14:paraId="307E87D0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untuk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memasuk</w:t>
            </w:r>
            <w:r>
              <w:t>k</w:t>
            </w:r>
            <w:r w:rsidRPr="00961CBC">
              <w:t>an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unggahan</w:t>
            </w:r>
            <w:proofErr w:type="spellEnd"/>
            <w:r w:rsidRPr="00961CBC">
              <w:t xml:space="preserve"> file </w:t>
            </w:r>
            <w:proofErr w:type="spellStart"/>
            <w:r w:rsidRPr="00961CBC">
              <w:t>tugas</w:t>
            </w:r>
            <w:proofErr w:type="spellEnd"/>
          </w:p>
        </w:tc>
      </w:tr>
      <w:tr w:rsidR="00605E0B" w:rsidRPr="00961CBC" w14:paraId="16DB3CC4" w14:textId="77777777" w:rsidTr="004E624C">
        <w:tc>
          <w:tcPr>
            <w:tcW w:w="2716" w:type="dxa"/>
          </w:tcPr>
          <w:p w14:paraId="35F57275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Kolom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waktu</w:t>
            </w:r>
            <w:proofErr w:type="spellEnd"/>
          </w:p>
        </w:tc>
        <w:tc>
          <w:tcPr>
            <w:tcW w:w="4066" w:type="dxa"/>
          </w:tcPr>
          <w:p w14:paraId="2434C0F5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untuk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memasuk</w:t>
            </w:r>
            <w:r>
              <w:t>k</w:t>
            </w:r>
            <w:r w:rsidRPr="00961CBC">
              <w:t>an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waktu</w:t>
            </w:r>
            <w:proofErr w:type="spellEnd"/>
            <w:r w:rsidRPr="00961CBC">
              <w:t xml:space="preserve"> deadline/ </w:t>
            </w:r>
            <w:proofErr w:type="spellStart"/>
            <w:r w:rsidRPr="00961CBC">
              <w:t>tenggat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tugas</w:t>
            </w:r>
            <w:proofErr w:type="spellEnd"/>
          </w:p>
        </w:tc>
      </w:tr>
      <w:tr w:rsidR="00605E0B" w:rsidRPr="00961CBC" w14:paraId="6DC2998D" w14:textId="77777777" w:rsidTr="004E624C">
        <w:tc>
          <w:tcPr>
            <w:tcW w:w="2716" w:type="dxa"/>
          </w:tcPr>
          <w:p w14:paraId="73B6E2CC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Kolom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kelas</w:t>
            </w:r>
            <w:proofErr w:type="spellEnd"/>
          </w:p>
        </w:tc>
        <w:tc>
          <w:tcPr>
            <w:tcW w:w="4066" w:type="dxa"/>
          </w:tcPr>
          <w:p w14:paraId="4A27A3C5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untuk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memilih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kel</w:t>
            </w:r>
            <w:r>
              <w:t>a</w:t>
            </w:r>
            <w:r w:rsidRPr="00961CBC">
              <w:t>s</w:t>
            </w:r>
            <w:proofErr w:type="spellEnd"/>
            <w:r w:rsidRPr="00961CBC">
              <w:t xml:space="preserve"> yang </w:t>
            </w:r>
            <w:proofErr w:type="spellStart"/>
            <w:r w:rsidRPr="00961CBC">
              <w:t>sesuai</w:t>
            </w:r>
            <w:proofErr w:type="spellEnd"/>
          </w:p>
        </w:tc>
      </w:tr>
      <w:tr w:rsidR="00605E0B" w:rsidRPr="00961CBC" w14:paraId="62B89425" w14:textId="77777777" w:rsidTr="004E624C">
        <w:tc>
          <w:tcPr>
            <w:tcW w:w="2716" w:type="dxa"/>
          </w:tcPr>
          <w:p w14:paraId="5D89A005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Tombol</w:t>
            </w:r>
            <w:proofErr w:type="spellEnd"/>
            <w:r w:rsidRPr="00961CBC">
              <w:t xml:space="preserve"> upload</w:t>
            </w:r>
            <w:r>
              <w:t>/</w:t>
            </w:r>
            <w:proofErr w:type="spellStart"/>
            <w:r>
              <w:t>simpan</w:t>
            </w:r>
            <w:proofErr w:type="spellEnd"/>
          </w:p>
        </w:tc>
        <w:tc>
          <w:tcPr>
            <w:tcW w:w="4066" w:type="dxa"/>
          </w:tcPr>
          <w:p w14:paraId="03CCCBF1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untuk</w:t>
            </w:r>
            <w:proofErr w:type="spellEnd"/>
            <w:r w:rsidRPr="00961CBC">
              <w:t xml:space="preserve"> </w:t>
            </w:r>
            <w:r>
              <w:t>u</w:t>
            </w:r>
            <w:r w:rsidRPr="00961CBC">
              <w:t xml:space="preserve">pload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simpan</w:t>
            </w:r>
            <w:proofErr w:type="spellEnd"/>
            <w:r>
              <w:t xml:space="preserve"> </w:t>
            </w:r>
            <w:proofErr w:type="spellStart"/>
            <w:r w:rsidRPr="00961CBC">
              <w:t>tugas</w:t>
            </w:r>
            <w:proofErr w:type="spellEnd"/>
            <w:r>
              <w:t xml:space="preserve"> </w:t>
            </w:r>
          </w:p>
        </w:tc>
      </w:tr>
      <w:tr w:rsidR="00605E0B" w:rsidRPr="00961CBC" w14:paraId="3377BEE4" w14:textId="77777777" w:rsidTr="004E624C">
        <w:tc>
          <w:tcPr>
            <w:tcW w:w="2716" w:type="dxa"/>
          </w:tcPr>
          <w:p w14:paraId="5E18471A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Tombol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hapus</w:t>
            </w:r>
            <w:proofErr w:type="spellEnd"/>
          </w:p>
        </w:tc>
        <w:tc>
          <w:tcPr>
            <w:tcW w:w="4066" w:type="dxa"/>
          </w:tcPr>
          <w:p w14:paraId="646C8D5B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untuk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menghapus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tugas</w:t>
            </w:r>
            <w:proofErr w:type="spellEnd"/>
            <w:r w:rsidRPr="00961CBC">
              <w:t xml:space="preserve"> yang </w:t>
            </w:r>
            <w:proofErr w:type="spellStart"/>
            <w:r w:rsidRPr="00961CBC">
              <w:t>telah</w:t>
            </w:r>
            <w:proofErr w:type="spellEnd"/>
            <w:r w:rsidRPr="00961CBC">
              <w:t xml:space="preserve"> di upload </w:t>
            </w:r>
            <w:proofErr w:type="spellStart"/>
            <w:r w:rsidRPr="00961CBC">
              <w:t>sebelumnya</w:t>
            </w:r>
            <w:proofErr w:type="spellEnd"/>
          </w:p>
        </w:tc>
      </w:tr>
      <w:tr w:rsidR="00605E0B" w:rsidRPr="00961CBC" w14:paraId="1DF7116D" w14:textId="77777777" w:rsidTr="004E624C">
        <w:tc>
          <w:tcPr>
            <w:tcW w:w="2716" w:type="dxa"/>
          </w:tcPr>
          <w:p w14:paraId="13E2FAB6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Tombol</w:t>
            </w:r>
            <w:proofErr w:type="spellEnd"/>
            <w:r w:rsidRPr="00961CBC">
              <w:t xml:space="preserve"> edit</w:t>
            </w:r>
          </w:p>
        </w:tc>
        <w:tc>
          <w:tcPr>
            <w:tcW w:w="4066" w:type="dxa"/>
          </w:tcPr>
          <w:p w14:paraId="05B8CF58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untuk</w:t>
            </w:r>
            <w:proofErr w:type="spellEnd"/>
            <w:r w:rsidRPr="00961CBC">
              <w:t xml:space="preserve"> edit </w:t>
            </w:r>
            <w:proofErr w:type="spellStart"/>
            <w:r w:rsidRPr="00961CBC">
              <w:t>tugas</w:t>
            </w:r>
            <w:proofErr w:type="spellEnd"/>
            <w:r w:rsidRPr="00961CBC">
              <w:t xml:space="preserve"> yang </w:t>
            </w:r>
            <w:proofErr w:type="spellStart"/>
            <w:r w:rsidRPr="00961CBC">
              <w:t>telah</w:t>
            </w:r>
            <w:proofErr w:type="spellEnd"/>
            <w:r w:rsidRPr="00961CBC">
              <w:t xml:space="preserve"> di upload </w:t>
            </w:r>
            <w:proofErr w:type="spellStart"/>
            <w:r w:rsidRPr="00961CBC">
              <w:t>sebelumnya</w:t>
            </w:r>
            <w:proofErr w:type="spellEnd"/>
          </w:p>
        </w:tc>
      </w:tr>
      <w:bookmarkEnd w:id="43"/>
    </w:tbl>
    <w:p w14:paraId="2A644DC1" w14:textId="022B3CA4" w:rsidR="00605E0B" w:rsidRDefault="00605E0B" w:rsidP="004D440E">
      <w:pPr>
        <w:pStyle w:val="ListParagraph"/>
        <w:spacing w:after="0" w:line="276" w:lineRule="auto"/>
        <w:ind w:left="1418"/>
        <w:rPr>
          <w:rFonts w:ascii="Times New Roman" w:hAnsi="Times New Roman" w:cs="Times New Roman"/>
          <w:sz w:val="24"/>
          <w:szCs w:val="24"/>
        </w:rPr>
      </w:pPr>
    </w:p>
    <w:p w14:paraId="4FC20976" w14:textId="77777777" w:rsidR="004E624C" w:rsidRPr="00961CBC" w:rsidRDefault="004E624C" w:rsidP="004D440E">
      <w:pPr>
        <w:pStyle w:val="ListParagraph"/>
        <w:spacing w:after="0" w:line="276" w:lineRule="auto"/>
        <w:ind w:left="1418"/>
        <w:rPr>
          <w:rFonts w:ascii="Times New Roman" w:hAnsi="Times New Roman" w:cs="Times New Roman"/>
          <w:sz w:val="24"/>
          <w:szCs w:val="24"/>
        </w:rPr>
      </w:pPr>
    </w:p>
    <w:p w14:paraId="65079FB5" w14:textId="77777777" w:rsidR="00605E0B" w:rsidRPr="00961CBC" w:rsidRDefault="00605E0B" w:rsidP="004D440E">
      <w:pPr>
        <w:pStyle w:val="ListParagraph"/>
        <w:spacing w:after="0" w:line="276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961CBC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Input </w:t>
      </w:r>
      <w:r w:rsidRPr="00961CBC">
        <w:rPr>
          <w:rFonts w:ascii="Times New Roman" w:hAnsi="Times New Roman" w:cs="Times New Roman"/>
          <w:sz w:val="24"/>
          <w:szCs w:val="24"/>
        </w:rPr>
        <w:t xml:space="preserve">pada proses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tugas</w:t>
      </w:r>
      <w:proofErr w:type="spellEnd"/>
    </w:p>
    <w:tbl>
      <w:tblPr>
        <w:tblStyle w:val="TableGrid"/>
        <w:tblW w:w="6782" w:type="dxa"/>
        <w:tblInd w:w="1435" w:type="dxa"/>
        <w:tblLook w:val="04A0" w:firstRow="1" w:lastRow="0" w:firstColumn="1" w:lastColumn="0" w:noHBand="0" w:noVBand="1"/>
      </w:tblPr>
      <w:tblGrid>
        <w:gridCol w:w="2716"/>
        <w:gridCol w:w="4066"/>
      </w:tblGrid>
      <w:tr w:rsidR="00605E0B" w:rsidRPr="00961CBC" w14:paraId="504FF1D0" w14:textId="77777777" w:rsidTr="004E624C">
        <w:tc>
          <w:tcPr>
            <w:tcW w:w="2716" w:type="dxa"/>
          </w:tcPr>
          <w:p w14:paraId="7086BE3D" w14:textId="77777777" w:rsidR="00605E0B" w:rsidRPr="00961CBC" w:rsidRDefault="00605E0B" w:rsidP="004D440E">
            <w:pPr>
              <w:pStyle w:val="NormalWeb"/>
              <w:spacing w:line="276" w:lineRule="auto"/>
            </w:pPr>
            <w:bookmarkStart w:id="44" w:name="_Hlk197558008"/>
            <w:proofErr w:type="spellStart"/>
            <w:r w:rsidRPr="00961CBC">
              <w:t>Kolom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judul</w:t>
            </w:r>
            <w:proofErr w:type="spellEnd"/>
          </w:p>
        </w:tc>
        <w:tc>
          <w:tcPr>
            <w:tcW w:w="4066" w:type="dxa"/>
          </w:tcPr>
          <w:p w14:paraId="7C3D220B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untuk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memasuk</w:t>
            </w:r>
            <w:r>
              <w:t>k</w:t>
            </w:r>
            <w:r w:rsidRPr="00961CBC">
              <w:t>an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judul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tugas</w:t>
            </w:r>
            <w:proofErr w:type="spellEnd"/>
          </w:p>
        </w:tc>
      </w:tr>
      <w:tr w:rsidR="00605E0B" w:rsidRPr="00961CBC" w14:paraId="6AF8578E" w14:textId="77777777" w:rsidTr="004E624C">
        <w:tc>
          <w:tcPr>
            <w:tcW w:w="2716" w:type="dxa"/>
          </w:tcPr>
          <w:p w14:paraId="25FC8F1B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Kolom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deskripsi</w:t>
            </w:r>
            <w:proofErr w:type="spellEnd"/>
          </w:p>
        </w:tc>
        <w:tc>
          <w:tcPr>
            <w:tcW w:w="4066" w:type="dxa"/>
          </w:tcPr>
          <w:p w14:paraId="650AD0C7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untuk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memasu</w:t>
            </w:r>
            <w:r>
              <w:t>k</w:t>
            </w:r>
            <w:r w:rsidRPr="00961CBC">
              <w:t>kan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deskripsi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tugas</w:t>
            </w:r>
            <w:proofErr w:type="spellEnd"/>
          </w:p>
        </w:tc>
      </w:tr>
      <w:tr w:rsidR="00605E0B" w:rsidRPr="00961CBC" w14:paraId="3B21A27A" w14:textId="77777777" w:rsidTr="004E624C">
        <w:tc>
          <w:tcPr>
            <w:tcW w:w="2716" w:type="dxa"/>
          </w:tcPr>
          <w:p w14:paraId="5443C6B0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Kolom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unggahan</w:t>
            </w:r>
            <w:proofErr w:type="spellEnd"/>
            <w:r w:rsidRPr="00961CBC">
              <w:t xml:space="preserve"> file</w:t>
            </w:r>
          </w:p>
        </w:tc>
        <w:tc>
          <w:tcPr>
            <w:tcW w:w="4066" w:type="dxa"/>
          </w:tcPr>
          <w:p w14:paraId="472A418D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untuk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memasuk</w:t>
            </w:r>
            <w:r>
              <w:t>k</w:t>
            </w:r>
            <w:r w:rsidRPr="00961CBC">
              <w:t>an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unggahan</w:t>
            </w:r>
            <w:proofErr w:type="spellEnd"/>
            <w:r w:rsidRPr="00961CBC">
              <w:t xml:space="preserve"> file </w:t>
            </w:r>
            <w:proofErr w:type="spellStart"/>
            <w:r w:rsidRPr="00961CBC">
              <w:t>tugas</w:t>
            </w:r>
            <w:proofErr w:type="spellEnd"/>
          </w:p>
        </w:tc>
      </w:tr>
      <w:tr w:rsidR="00605E0B" w:rsidRPr="00961CBC" w14:paraId="1C41401A" w14:textId="77777777" w:rsidTr="004E624C">
        <w:tc>
          <w:tcPr>
            <w:tcW w:w="2716" w:type="dxa"/>
          </w:tcPr>
          <w:p w14:paraId="1462FD83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Kolom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waktu</w:t>
            </w:r>
            <w:proofErr w:type="spellEnd"/>
          </w:p>
        </w:tc>
        <w:tc>
          <w:tcPr>
            <w:tcW w:w="4066" w:type="dxa"/>
          </w:tcPr>
          <w:p w14:paraId="34A4403D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untuk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memasuk</w:t>
            </w:r>
            <w:r>
              <w:t>k</w:t>
            </w:r>
            <w:r w:rsidRPr="00961CBC">
              <w:t>an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waktu</w:t>
            </w:r>
            <w:proofErr w:type="spellEnd"/>
            <w:r w:rsidRPr="00961CBC">
              <w:t xml:space="preserve"> deadline/ </w:t>
            </w:r>
            <w:proofErr w:type="spellStart"/>
            <w:r w:rsidRPr="00961CBC">
              <w:t>tenggat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tugas</w:t>
            </w:r>
            <w:proofErr w:type="spellEnd"/>
          </w:p>
        </w:tc>
      </w:tr>
      <w:tr w:rsidR="00605E0B" w:rsidRPr="00961CBC" w14:paraId="523C3747" w14:textId="77777777" w:rsidTr="004E624C">
        <w:tc>
          <w:tcPr>
            <w:tcW w:w="2716" w:type="dxa"/>
          </w:tcPr>
          <w:p w14:paraId="0E44D40E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Tombol</w:t>
            </w:r>
            <w:proofErr w:type="spellEnd"/>
            <w:r w:rsidRPr="00961CBC">
              <w:t xml:space="preserve"> upload</w:t>
            </w:r>
            <w:r>
              <w:t>/</w:t>
            </w:r>
            <w:proofErr w:type="spellStart"/>
            <w:r>
              <w:t>simpan</w:t>
            </w:r>
            <w:proofErr w:type="spellEnd"/>
          </w:p>
        </w:tc>
        <w:tc>
          <w:tcPr>
            <w:tcW w:w="4066" w:type="dxa"/>
          </w:tcPr>
          <w:p w14:paraId="0187CFD1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untuk</w:t>
            </w:r>
            <w:proofErr w:type="spellEnd"/>
            <w:r w:rsidRPr="00961CBC">
              <w:t xml:space="preserve"> upload</w:t>
            </w:r>
            <w:r>
              <w:t>/</w:t>
            </w:r>
            <w:proofErr w:type="spellStart"/>
            <w:r>
              <w:t>simpan</w:t>
            </w:r>
            <w:proofErr w:type="spellEnd"/>
            <w:r>
              <w:t xml:space="preserve"> </w:t>
            </w:r>
            <w:proofErr w:type="spellStart"/>
            <w:r w:rsidRPr="00961CBC">
              <w:t>tugas</w:t>
            </w:r>
            <w:proofErr w:type="spellEnd"/>
          </w:p>
        </w:tc>
      </w:tr>
      <w:tr w:rsidR="00605E0B" w:rsidRPr="00961CBC" w14:paraId="1E8EE6DC" w14:textId="77777777" w:rsidTr="004E624C">
        <w:tc>
          <w:tcPr>
            <w:tcW w:w="2716" w:type="dxa"/>
          </w:tcPr>
          <w:p w14:paraId="6B217B07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Tombol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hapus</w:t>
            </w:r>
            <w:proofErr w:type="spellEnd"/>
          </w:p>
        </w:tc>
        <w:tc>
          <w:tcPr>
            <w:tcW w:w="4066" w:type="dxa"/>
          </w:tcPr>
          <w:p w14:paraId="7E79B7D8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untuk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menghapus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tugas</w:t>
            </w:r>
            <w:proofErr w:type="spellEnd"/>
            <w:r w:rsidRPr="00961CBC">
              <w:t xml:space="preserve"> yang </w:t>
            </w:r>
            <w:proofErr w:type="spellStart"/>
            <w:r w:rsidRPr="00961CBC">
              <w:t>telah</w:t>
            </w:r>
            <w:proofErr w:type="spellEnd"/>
            <w:r w:rsidRPr="00961CBC">
              <w:t xml:space="preserve"> di upload </w:t>
            </w:r>
            <w:proofErr w:type="spellStart"/>
            <w:r w:rsidRPr="00961CBC">
              <w:t>sebelumnya</w:t>
            </w:r>
            <w:proofErr w:type="spellEnd"/>
          </w:p>
        </w:tc>
      </w:tr>
      <w:tr w:rsidR="00605E0B" w:rsidRPr="00961CBC" w14:paraId="348769B0" w14:textId="77777777" w:rsidTr="004E624C">
        <w:tc>
          <w:tcPr>
            <w:tcW w:w="2716" w:type="dxa"/>
          </w:tcPr>
          <w:p w14:paraId="6B3B5678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Tombol</w:t>
            </w:r>
            <w:proofErr w:type="spellEnd"/>
            <w:r w:rsidRPr="00961CBC">
              <w:t xml:space="preserve"> edit</w:t>
            </w:r>
          </w:p>
        </w:tc>
        <w:tc>
          <w:tcPr>
            <w:tcW w:w="4066" w:type="dxa"/>
          </w:tcPr>
          <w:p w14:paraId="5E711D8C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untuk</w:t>
            </w:r>
            <w:proofErr w:type="spellEnd"/>
            <w:r w:rsidRPr="00961CBC">
              <w:t xml:space="preserve"> edit </w:t>
            </w:r>
            <w:proofErr w:type="spellStart"/>
            <w:r w:rsidRPr="00961CBC">
              <w:t>tugas</w:t>
            </w:r>
            <w:proofErr w:type="spellEnd"/>
            <w:r w:rsidRPr="00961CBC">
              <w:t xml:space="preserve"> yang </w:t>
            </w:r>
            <w:proofErr w:type="spellStart"/>
            <w:r w:rsidRPr="00961CBC">
              <w:t>telah</w:t>
            </w:r>
            <w:proofErr w:type="spellEnd"/>
            <w:r w:rsidRPr="00961CBC">
              <w:t xml:space="preserve"> di upload </w:t>
            </w:r>
            <w:proofErr w:type="spellStart"/>
            <w:r w:rsidRPr="00961CBC">
              <w:t>sebelumnya</w:t>
            </w:r>
            <w:proofErr w:type="spellEnd"/>
          </w:p>
        </w:tc>
      </w:tr>
    </w:tbl>
    <w:bookmarkEnd w:id="44"/>
    <w:p w14:paraId="75F015DB" w14:textId="77777777" w:rsidR="004D440E" w:rsidRDefault="00605E0B" w:rsidP="004D440E">
      <w:pPr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</w:p>
    <w:p w14:paraId="75F16DDF" w14:textId="4C24112B" w:rsidR="00605E0B" w:rsidRPr="00605E0B" w:rsidRDefault="004D440E" w:rsidP="004D440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605E0B" w:rsidRPr="00605E0B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605E0B" w:rsidRPr="00605E0B">
        <w:rPr>
          <w:rFonts w:ascii="Times New Roman" w:hAnsi="Times New Roman" w:cs="Times New Roman"/>
          <w:sz w:val="24"/>
          <w:szCs w:val="24"/>
        </w:rPr>
        <w:t xml:space="preserve"> pada proses </w:t>
      </w:r>
      <w:proofErr w:type="spellStart"/>
      <w:r w:rsidR="00605E0B" w:rsidRPr="00605E0B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="00605E0B" w:rsidRPr="00605E0B">
        <w:rPr>
          <w:rFonts w:ascii="Times New Roman" w:hAnsi="Times New Roman" w:cs="Times New Roman"/>
          <w:sz w:val="24"/>
          <w:szCs w:val="24"/>
        </w:rPr>
        <w:t xml:space="preserve"> feedback</w:t>
      </w:r>
    </w:p>
    <w:tbl>
      <w:tblPr>
        <w:tblStyle w:val="TableGrid"/>
        <w:tblW w:w="6782" w:type="dxa"/>
        <w:tblInd w:w="1435" w:type="dxa"/>
        <w:tblLook w:val="04A0" w:firstRow="1" w:lastRow="0" w:firstColumn="1" w:lastColumn="0" w:noHBand="0" w:noVBand="1"/>
      </w:tblPr>
      <w:tblGrid>
        <w:gridCol w:w="2654"/>
        <w:gridCol w:w="4128"/>
      </w:tblGrid>
      <w:tr w:rsidR="00605E0B" w:rsidRPr="00961CBC" w14:paraId="5D46ED87" w14:textId="77777777" w:rsidTr="004E624C">
        <w:tc>
          <w:tcPr>
            <w:tcW w:w="2654" w:type="dxa"/>
          </w:tcPr>
          <w:p w14:paraId="4A10F8C0" w14:textId="77777777" w:rsidR="00605E0B" w:rsidRPr="00961CBC" w:rsidRDefault="00605E0B" w:rsidP="004D440E">
            <w:pPr>
              <w:pStyle w:val="NormalWeb"/>
              <w:spacing w:line="276" w:lineRule="auto"/>
            </w:pPr>
            <w:bookmarkStart w:id="45" w:name="_Hlk197558030"/>
            <w:proofErr w:type="spellStart"/>
            <w:r w:rsidRPr="00961CBC">
              <w:t>Kolom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komentar</w:t>
            </w:r>
            <w:proofErr w:type="spellEnd"/>
          </w:p>
        </w:tc>
        <w:tc>
          <w:tcPr>
            <w:tcW w:w="4128" w:type="dxa"/>
          </w:tcPr>
          <w:p w14:paraId="0823B798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untuk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pamong</w:t>
            </w:r>
            <w:proofErr w:type="spellEnd"/>
            <w:r>
              <w:t xml:space="preserve"> </w:t>
            </w:r>
            <w:proofErr w:type="spellStart"/>
            <w:r w:rsidRPr="00961CBC">
              <w:t>belajar</w:t>
            </w:r>
            <w:proofErr w:type="spellEnd"/>
            <w:r w:rsidRPr="00961CBC">
              <w:t xml:space="preserve">/tutor </w:t>
            </w:r>
            <w:proofErr w:type="spellStart"/>
            <w:r w:rsidRPr="00961CBC">
              <w:t>memberikan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komentar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terkait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tugas</w:t>
            </w:r>
            <w:proofErr w:type="spellEnd"/>
            <w:r w:rsidRPr="00961CBC">
              <w:t xml:space="preserve"> yang </w:t>
            </w:r>
            <w:proofErr w:type="spellStart"/>
            <w:r w:rsidRPr="00961CBC">
              <w:t>telah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dikumpulkan</w:t>
            </w:r>
            <w:proofErr w:type="spellEnd"/>
            <w:r w:rsidRPr="00961CBC">
              <w:t xml:space="preserve"> oleh </w:t>
            </w:r>
            <w:proofErr w:type="spellStart"/>
            <w:r w:rsidRPr="00961CBC">
              <w:t>peserta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didik</w:t>
            </w:r>
            <w:proofErr w:type="spellEnd"/>
          </w:p>
        </w:tc>
      </w:tr>
      <w:tr w:rsidR="00605E0B" w:rsidRPr="00961CBC" w14:paraId="0ABAF1FB" w14:textId="77777777" w:rsidTr="004E624C">
        <w:tc>
          <w:tcPr>
            <w:tcW w:w="2654" w:type="dxa"/>
          </w:tcPr>
          <w:p w14:paraId="05132D70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Tombol</w:t>
            </w:r>
            <w:proofErr w:type="spellEnd"/>
            <w:r w:rsidRPr="00961CBC">
              <w:t xml:space="preserve"> upload </w:t>
            </w:r>
          </w:p>
        </w:tc>
        <w:tc>
          <w:tcPr>
            <w:tcW w:w="4128" w:type="dxa"/>
          </w:tcPr>
          <w:p w14:paraId="4BC2C98D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untuk</w:t>
            </w:r>
            <w:proofErr w:type="spellEnd"/>
            <w:r w:rsidRPr="00961CBC">
              <w:t xml:space="preserve"> upload </w:t>
            </w:r>
            <w:proofErr w:type="spellStart"/>
            <w:r w:rsidRPr="00961CBC">
              <w:t>komentar</w:t>
            </w:r>
            <w:proofErr w:type="spellEnd"/>
          </w:p>
        </w:tc>
      </w:tr>
      <w:bookmarkEnd w:id="45"/>
    </w:tbl>
    <w:p w14:paraId="40E1CFCC" w14:textId="77777777" w:rsidR="00605E0B" w:rsidRPr="004216F5" w:rsidRDefault="00605E0B" w:rsidP="004D440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1EDA5FE" w14:textId="77777777" w:rsidR="00605E0B" w:rsidRPr="00961CBC" w:rsidRDefault="00605E0B" w:rsidP="004D440E">
      <w:pPr>
        <w:pStyle w:val="ListParagraph"/>
        <w:spacing w:after="0" w:line="276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961CBC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Pr="00961CBC">
        <w:rPr>
          <w:rFonts w:ascii="Times New Roman" w:hAnsi="Times New Roman" w:cs="Times New Roman"/>
          <w:sz w:val="24"/>
          <w:szCs w:val="24"/>
        </w:rPr>
        <w:t xml:space="preserve"> pada proses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didik</w:t>
      </w:r>
      <w:proofErr w:type="spellEnd"/>
    </w:p>
    <w:tbl>
      <w:tblPr>
        <w:tblStyle w:val="TableGrid"/>
        <w:tblW w:w="6782" w:type="dxa"/>
        <w:tblInd w:w="1435" w:type="dxa"/>
        <w:tblLook w:val="04A0" w:firstRow="1" w:lastRow="0" w:firstColumn="1" w:lastColumn="0" w:noHBand="0" w:noVBand="1"/>
      </w:tblPr>
      <w:tblGrid>
        <w:gridCol w:w="2698"/>
        <w:gridCol w:w="4084"/>
      </w:tblGrid>
      <w:tr w:rsidR="00605E0B" w:rsidRPr="00961CBC" w14:paraId="104DA169" w14:textId="77777777" w:rsidTr="004E624C">
        <w:tc>
          <w:tcPr>
            <w:tcW w:w="2698" w:type="dxa"/>
          </w:tcPr>
          <w:p w14:paraId="0505D5CC" w14:textId="77777777" w:rsidR="00605E0B" w:rsidRPr="00961CBC" w:rsidRDefault="00605E0B" w:rsidP="004D440E">
            <w:pPr>
              <w:pStyle w:val="NormalWeb"/>
              <w:spacing w:line="276" w:lineRule="auto"/>
            </w:pPr>
            <w:bookmarkStart w:id="46" w:name="_Hlk197558053"/>
            <w:proofErr w:type="spellStart"/>
            <w:r w:rsidRPr="00961CBC">
              <w:t>Kolom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nama</w:t>
            </w:r>
            <w:proofErr w:type="spellEnd"/>
          </w:p>
        </w:tc>
        <w:tc>
          <w:tcPr>
            <w:tcW w:w="4084" w:type="dxa"/>
          </w:tcPr>
          <w:p w14:paraId="4BE7A264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untuk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memasuk</w:t>
            </w:r>
            <w:r>
              <w:t>k</w:t>
            </w:r>
            <w:r w:rsidRPr="00961CBC">
              <w:t>an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nama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peserta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didik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baru</w:t>
            </w:r>
            <w:proofErr w:type="spellEnd"/>
          </w:p>
        </w:tc>
      </w:tr>
      <w:tr w:rsidR="00605E0B" w:rsidRPr="00961CBC" w14:paraId="070A8C80" w14:textId="77777777" w:rsidTr="004E624C">
        <w:tc>
          <w:tcPr>
            <w:tcW w:w="2698" w:type="dxa"/>
          </w:tcPr>
          <w:p w14:paraId="0D35ECC6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Kolom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tanggal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lahir</w:t>
            </w:r>
            <w:proofErr w:type="spellEnd"/>
          </w:p>
        </w:tc>
        <w:tc>
          <w:tcPr>
            <w:tcW w:w="4084" w:type="dxa"/>
          </w:tcPr>
          <w:p w14:paraId="68C9212C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untuk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memasuk</w:t>
            </w:r>
            <w:r>
              <w:t>k</w:t>
            </w:r>
            <w:r w:rsidRPr="00961CBC">
              <w:t>an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tanggal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lahir</w:t>
            </w:r>
            <w:proofErr w:type="spellEnd"/>
          </w:p>
        </w:tc>
      </w:tr>
      <w:tr w:rsidR="00605E0B" w:rsidRPr="00961CBC" w14:paraId="75EB4E04" w14:textId="77777777" w:rsidTr="004E624C">
        <w:tc>
          <w:tcPr>
            <w:tcW w:w="2698" w:type="dxa"/>
          </w:tcPr>
          <w:p w14:paraId="3ABCB31D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Kolom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alamat</w:t>
            </w:r>
            <w:proofErr w:type="spellEnd"/>
          </w:p>
        </w:tc>
        <w:tc>
          <w:tcPr>
            <w:tcW w:w="4084" w:type="dxa"/>
          </w:tcPr>
          <w:p w14:paraId="7430243E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untuk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memasuk</w:t>
            </w:r>
            <w:r>
              <w:t>k</w:t>
            </w:r>
            <w:r w:rsidRPr="00961CBC">
              <w:t>an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alamat</w:t>
            </w:r>
            <w:proofErr w:type="spellEnd"/>
          </w:p>
        </w:tc>
      </w:tr>
      <w:tr w:rsidR="00605E0B" w:rsidRPr="00961CBC" w14:paraId="719E67E2" w14:textId="77777777" w:rsidTr="004E624C">
        <w:tc>
          <w:tcPr>
            <w:tcW w:w="2698" w:type="dxa"/>
          </w:tcPr>
          <w:p w14:paraId="5F1CD415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Kolom</w:t>
            </w:r>
            <w:proofErr w:type="spellEnd"/>
            <w:r w:rsidRPr="00961CBC">
              <w:t xml:space="preserve"> email</w:t>
            </w:r>
          </w:p>
        </w:tc>
        <w:tc>
          <w:tcPr>
            <w:tcW w:w="4084" w:type="dxa"/>
          </w:tcPr>
          <w:p w14:paraId="7001015E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untuk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memasuk</w:t>
            </w:r>
            <w:r>
              <w:t>k</w:t>
            </w:r>
            <w:r w:rsidRPr="00961CBC">
              <w:t>an</w:t>
            </w:r>
            <w:proofErr w:type="spellEnd"/>
            <w:r w:rsidRPr="00961CBC">
              <w:t xml:space="preserve"> email</w:t>
            </w:r>
          </w:p>
        </w:tc>
      </w:tr>
      <w:tr w:rsidR="00605E0B" w:rsidRPr="00961CBC" w14:paraId="078590FE" w14:textId="77777777" w:rsidTr="004E624C">
        <w:tc>
          <w:tcPr>
            <w:tcW w:w="2698" w:type="dxa"/>
          </w:tcPr>
          <w:p w14:paraId="6504494D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>
              <w:t>Kolom</w:t>
            </w:r>
            <w:proofErr w:type="spellEnd"/>
            <w:r>
              <w:t xml:space="preserve"> program</w:t>
            </w:r>
          </w:p>
        </w:tc>
        <w:tc>
          <w:tcPr>
            <w:tcW w:w="4084" w:type="dxa"/>
          </w:tcPr>
          <w:p w14:paraId="707D0714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program yang </w:t>
            </w:r>
            <w:proofErr w:type="spellStart"/>
            <w:r>
              <w:t>dipilih</w:t>
            </w:r>
            <w:proofErr w:type="spellEnd"/>
          </w:p>
        </w:tc>
      </w:tr>
      <w:tr w:rsidR="00605E0B" w:rsidRPr="00961CBC" w14:paraId="0C5AC55F" w14:textId="77777777" w:rsidTr="004E624C">
        <w:tc>
          <w:tcPr>
            <w:tcW w:w="2698" w:type="dxa"/>
          </w:tcPr>
          <w:p w14:paraId="2A18042A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Kolom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nomor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telepon</w:t>
            </w:r>
            <w:proofErr w:type="spellEnd"/>
          </w:p>
        </w:tc>
        <w:tc>
          <w:tcPr>
            <w:tcW w:w="4084" w:type="dxa"/>
          </w:tcPr>
          <w:p w14:paraId="76649952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untuk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memasuk</w:t>
            </w:r>
            <w:r>
              <w:t>k</w:t>
            </w:r>
            <w:r w:rsidRPr="00961CBC">
              <w:t>an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nomor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telepon</w:t>
            </w:r>
            <w:proofErr w:type="spellEnd"/>
          </w:p>
        </w:tc>
      </w:tr>
      <w:tr w:rsidR="00605E0B" w:rsidRPr="00961CBC" w14:paraId="4BD74B1B" w14:textId="77777777" w:rsidTr="004E624C">
        <w:tc>
          <w:tcPr>
            <w:tcW w:w="2698" w:type="dxa"/>
          </w:tcPr>
          <w:p w14:paraId="11527441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Kolom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tambah</w:t>
            </w:r>
            <w:proofErr w:type="spellEnd"/>
          </w:p>
        </w:tc>
        <w:tc>
          <w:tcPr>
            <w:tcW w:w="4084" w:type="dxa"/>
          </w:tcPr>
          <w:p w14:paraId="23429192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untuk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tambah</w:t>
            </w:r>
            <w:proofErr w:type="spellEnd"/>
            <w:r w:rsidRPr="00961CBC">
              <w:t xml:space="preserve"> data </w:t>
            </w:r>
            <w:proofErr w:type="spellStart"/>
            <w:r w:rsidRPr="00961CBC">
              <w:t>peserta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didik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baru</w:t>
            </w:r>
            <w:proofErr w:type="spellEnd"/>
          </w:p>
        </w:tc>
      </w:tr>
      <w:tr w:rsidR="00605E0B" w:rsidRPr="00961CBC" w14:paraId="5284BD22" w14:textId="77777777" w:rsidTr="004E624C">
        <w:tc>
          <w:tcPr>
            <w:tcW w:w="2698" w:type="dxa"/>
          </w:tcPr>
          <w:p w14:paraId="1D692613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hapus</w:t>
            </w:r>
            <w:proofErr w:type="spellEnd"/>
          </w:p>
        </w:tc>
        <w:tc>
          <w:tcPr>
            <w:tcW w:w="4084" w:type="dxa"/>
          </w:tcPr>
          <w:p w14:paraId="65E66384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data </w:t>
            </w:r>
            <w:proofErr w:type="spellStart"/>
            <w:r>
              <w:t>peserta</w:t>
            </w:r>
            <w:proofErr w:type="spellEnd"/>
            <w:r>
              <w:t xml:space="preserve"> </w:t>
            </w:r>
            <w:proofErr w:type="spellStart"/>
            <w:r>
              <w:t>didik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</w:tr>
      <w:tr w:rsidR="00605E0B" w:rsidRPr="00961CBC" w14:paraId="3D07C1E8" w14:textId="77777777" w:rsidTr="004E624C">
        <w:tc>
          <w:tcPr>
            <w:tcW w:w="2698" w:type="dxa"/>
          </w:tcPr>
          <w:p w14:paraId="495896B2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>
              <w:t>Tombol</w:t>
            </w:r>
            <w:proofErr w:type="spellEnd"/>
            <w:r>
              <w:t xml:space="preserve"> edit</w:t>
            </w:r>
          </w:p>
        </w:tc>
        <w:tc>
          <w:tcPr>
            <w:tcW w:w="4084" w:type="dxa"/>
          </w:tcPr>
          <w:p w14:paraId="669A003B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mengedit</w:t>
            </w:r>
            <w:proofErr w:type="spellEnd"/>
            <w:r>
              <w:t xml:space="preserve"> data </w:t>
            </w:r>
            <w:proofErr w:type="spellStart"/>
            <w:r>
              <w:t>peserta</w:t>
            </w:r>
            <w:proofErr w:type="spellEnd"/>
            <w:r>
              <w:t xml:space="preserve"> </w:t>
            </w:r>
            <w:proofErr w:type="spellStart"/>
            <w:r>
              <w:t>didik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</w:tr>
      <w:tr w:rsidR="00605E0B" w:rsidRPr="00961CBC" w14:paraId="4AB1EF0E" w14:textId="77777777" w:rsidTr="004E624C">
        <w:tc>
          <w:tcPr>
            <w:tcW w:w="2698" w:type="dxa"/>
          </w:tcPr>
          <w:p w14:paraId="6DA6BF64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>
              <w:t>Tombol</w:t>
            </w:r>
            <w:proofErr w:type="spellEnd"/>
            <w:r>
              <w:t xml:space="preserve"> detail</w:t>
            </w:r>
          </w:p>
        </w:tc>
        <w:tc>
          <w:tcPr>
            <w:tcW w:w="4084" w:type="dxa"/>
          </w:tcPr>
          <w:p w14:paraId="31093E90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>
              <w:t>untuk</w:t>
            </w:r>
            <w:proofErr w:type="spellEnd"/>
            <w:r>
              <w:t xml:space="preserve"> detail data </w:t>
            </w:r>
            <w:proofErr w:type="spellStart"/>
            <w:r>
              <w:t>peserta</w:t>
            </w:r>
            <w:proofErr w:type="spellEnd"/>
            <w:r>
              <w:t xml:space="preserve"> </w:t>
            </w:r>
            <w:proofErr w:type="spellStart"/>
            <w:r>
              <w:t>didik</w:t>
            </w:r>
            <w:proofErr w:type="spellEnd"/>
          </w:p>
        </w:tc>
      </w:tr>
      <w:tr w:rsidR="00605E0B" w:rsidRPr="00961CBC" w14:paraId="02452A94" w14:textId="77777777" w:rsidTr="004E624C">
        <w:tc>
          <w:tcPr>
            <w:tcW w:w="2698" w:type="dxa"/>
          </w:tcPr>
          <w:p w14:paraId="272CD6A3" w14:textId="77777777" w:rsidR="00605E0B" w:rsidRDefault="00605E0B" w:rsidP="004D440E">
            <w:pPr>
              <w:pStyle w:val="NormalWeb"/>
              <w:spacing w:line="276" w:lineRule="auto"/>
            </w:pPr>
            <w:proofErr w:type="spellStart"/>
            <w:r>
              <w:t>Tombol</w:t>
            </w:r>
            <w:proofErr w:type="spellEnd"/>
            <w:r>
              <w:t xml:space="preserve"> upload/</w:t>
            </w:r>
            <w:proofErr w:type="spellStart"/>
            <w:r>
              <w:t>simpan</w:t>
            </w:r>
            <w:proofErr w:type="spellEnd"/>
          </w:p>
        </w:tc>
        <w:tc>
          <w:tcPr>
            <w:tcW w:w="4084" w:type="dxa"/>
          </w:tcPr>
          <w:p w14:paraId="7E32E9ED" w14:textId="77777777" w:rsidR="00605E0B" w:rsidRDefault="00605E0B" w:rsidP="004D440E">
            <w:pPr>
              <w:pStyle w:val="NormalWeb"/>
              <w:spacing w:line="276" w:lineRule="auto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peserta</w:t>
            </w:r>
            <w:proofErr w:type="spellEnd"/>
            <w:r>
              <w:t xml:space="preserve"> </w:t>
            </w:r>
            <w:proofErr w:type="spellStart"/>
            <w:r>
              <w:t>didik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</w:tr>
      <w:bookmarkEnd w:id="46"/>
    </w:tbl>
    <w:p w14:paraId="327F1E72" w14:textId="77777777" w:rsidR="00605E0B" w:rsidRPr="00961CBC" w:rsidRDefault="00605E0B" w:rsidP="004D440E">
      <w:pPr>
        <w:pStyle w:val="ListParagraph"/>
        <w:spacing w:after="0" w:line="276" w:lineRule="auto"/>
        <w:ind w:left="1418"/>
        <w:rPr>
          <w:rFonts w:ascii="Times New Roman" w:hAnsi="Times New Roman" w:cs="Times New Roman"/>
          <w:sz w:val="24"/>
          <w:szCs w:val="24"/>
        </w:rPr>
      </w:pPr>
    </w:p>
    <w:p w14:paraId="51BFDB79" w14:textId="77777777" w:rsidR="00605E0B" w:rsidRPr="00961CBC" w:rsidRDefault="00605E0B" w:rsidP="004D440E">
      <w:pPr>
        <w:pStyle w:val="NormalWeb"/>
        <w:spacing w:before="0" w:beforeAutospacing="0" w:line="276" w:lineRule="auto"/>
        <w:ind w:left="1890" w:hanging="450"/>
      </w:pPr>
      <w:r w:rsidRPr="00961CBC">
        <w:rPr>
          <w:i/>
          <w:iCs/>
        </w:rPr>
        <w:t>Input</w:t>
      </w:r>
      <w:r w:rsidRPr="00961CBC">
        <w:t xml:space="preserve"> pada proses </w:t>
      </w:r>
      <w:proofErr w:type="spellStart"/>
      <w:r w:rsidRPr="00961CBC">
        <w:t>pengelolaan</w:t>
      </w:r>
      <w:proofErr w:type="spellEnd"/>
      <w:r w:rsidRPr="00961CBC">
        <w:t xml:space="preserve"> data </w:t>
      </w:r>
      <w:proofErr w:type="spellStart"/>
      <w:r>
        <w:t>pamong</w:t>
      </w:r>
      <w:proofErr w:type="spellEnd"/>
      <w:r>
        <w:t xml:space="preserve"> </w:t>
      </w:r>
      <w:proofErr w:type="spellStart"/>
      <w:r>
        <w:t>belajar</w:t>
      </w:r>
      <w:proofErr w:type="spellEnd"/>
    </w:p>
    <w:tbl>
      <w:tblPr>
        <w:tblStyle w:val="TableGrid"/>
        <w:tblW w:w="6782" w:type="dxa"/>
        <w:tblInd w:w="1435" w:type="dxa"/>
        <w:tblLook w:val="04A0" w:firstRow="1" w:lastRow="0" w:firstColumn="1" w:lastColumn="0" w:noHBand="0" w:noVBand="1"/>
      </w:tblPr>
      <w:tblGrid>
        <w:gridCol w:w="2700"/>
        <w:gridCol w:w="4082"/>
      </w:tblGrid>
      <w:tr w:rsidR="00605E0B" w:rsidRPr="00961CBC" w14:paraId="6E492B21" w14:textId="77777777" w:rsidTr="004E624C">
        <w:tc>
          <w:tcPr>
            <w:tcW w:w="2700" w:type="dxa"/>
          </w:tcPr>
          <w:p w14:paraId="48539C8E" w14:textId="77777777" w:rsidR="00605E0B" w:rsidRPr="00961CBC" w:rsidRDefault="00605E0B" w:rsidP="004D440E">
            <w:pPr>
              <w:pStyle w:val="NormalWeb"/>
              <w:spacing w:before="0" w:beforeAutospacing="0" w:line="276" w:lineRule="auto"/>
            </w:pPr>
            <w:bookmarkStart w:id="47" w:name="_Hlk197558104"/>
            <w:proofErr w:type="spellStart"/>
            <w:r w:rsidRPr="00961CBC">
              <w:t>Kolom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nama</w:t>
            </w:r>
            <w:proofErr w:type="spellEnd"/>
          </w:p>
        </w:tc>
        <w:tc>
          <w:tcPr>
            <w:tcW w:w="4082" w:type="dxa"/>
          </w:tcPr>
          <w:p w14:paraId="4AA9C721" w14:textId="77777777" w:rsidR="00605E0B" w:rsidRPr="00961CBC" w:rsidRDefault="00605E0B" w:rsidP="004D440E">
            <w:pPr>
              <w:pStyle w:val="NormalWeb"/>
              <w:spacing w:before="0" w:beforeAutospacing="0" w:line="276" w:lineRule="auto"/>
            </w:pPr>
            <w:proofErr w:type="spellStart"/>
            <w:r w:rsidRPr="00961CBC">
              <w:t>untuk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me</w:t>
            </w:r>
            <w:r>
              <w:t>masukkan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nama</w:t>
            </w:r>
            <w:proofErr w:type="spellEnd"/>
            <w:r w:rsidRPr="00961CBC">
              <w:t xml:space="preserve"> </w:t>
            </w:r>
            <w:proofErr w:type="spellStart"/>
            <w:r>
              <w:t>pamong</w:t>
            </w:r>
            <w:proofErr w:type="spellEnd"/>
            <w:r>
              <w:t xml:space="preserve"> </w:t>
            </w:r>
            <w:proofErr w:type="spellStart"/>
            <w:r>
              <w:t>belajar</w:t>
            </w:r>
            <w:proofErr w:type="spellEnd"/>
            <w:r w:rsidRPr="00961CBC">
              <w:t xml:space="preserve"> </w:t>
            </w:r>
          </w:p>
        </w:tc>
      </w:tr>
      <w:tr w:rsidR="00605E0B" w:rsidRPr="00961CBC" w14:paraId="55F8148F" w14:textId="77777777" w:rsidTr="004E624C">
        <w:tc>
          <w:tcPr>
            <w:tcW w:w="2700" w:type="dxa"/>
          </w:tcPr>
          <w:p w14:paraId="080891A5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Kolom</w:t>
            </w:r>
            <w:proofErr w:type="spellEnd"/>
            <w:r w:rsidRPr="00961CBC">
              <w:t xml:space="preserve"> </w:t>
            </w:r>
            <w:r>
              <w:t>email</w:t>
            </w:r>
          </w:p>
        </w:tc>
        <w:tc>
          <w:tcPr>
            <w:tcW w:w="4082" w:type="dxa"/>
          </w:tcPr>
          <w:p w14:paraId="4BC815C5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untuk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me</w:t>
            </w:r>
            <w:r>
              <w:t>masukkan</w:t>
            </w:r>
            <w:proofErr w:type="spellEnd"/>
            <w:r>
              <w:t xml:space="preserve"> email</w:t>
            </w:r>
          </w:p>
        </w:tc>
      </w:tr>
      <w:tr w:rsidR="00605E0B" w:rsidRPr="00961CBC" w14:paraId="713EC42C" w14:textId="77777777" w:rsidTr="004E624C">
        <w:tc>
          <w:tcPr>
            <w:tcW w:w="2700" w:type="dxa"/>
          </w:tcPr>
          <w:p w14:paraId="2939A4AB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Kolom</w:t>
            </w:r>
            <w:proofErr w:type="spellEnd"/>
            <w:r w:rsidRPr="00961CBC"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telepon</w:t>
            </w:r>
            <w:proofErr w:type="spellEnd"/>
          </w:p>
        </w:tc>
        <w:tc>
          <w:tcPr>
            <w:tcW w:w="4082" w:type="dxa"/>
          </w:tcPr>
          <w:p w14:paraId="236EEB1F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untuk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me</w:t>
            </w:r>
            <w:r>
              <w:t>masukkan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telepon</w:t>
            </w:r>
            <w:proofErr w:type="spellEnd"/>
            <w:r w:rsidRPr="00961CBC">
              <w:t xml:space="preserve"> </w:t>
            </w:r>
            <w:proofErr w:type="spellStart"/>
            <w:r>
              <w:t>pamong</w:t>
            </w:r>
            <w:proofErr w:type="spellEnd"/>
            <w:r>
              <w:t xml:space="preserve"> </w:t>
            </w:r>
            <w:proofErr w:type="spellStart"/>
            <w:r>
              <w:t>belajar</w:t>
            </w:r>
            <w:proofErr w:type="spellEnd"/>
          </w:p>
        </w:tc>
      </w:tr>
      <w:tr w:rsidR="00605E0B" w:rsidRPr="00961CBC" w14:paraId="7C357BF3" w14:textId="77777777" w:rsidTr="004E624C">
        <w:tc>
          <w:tcPr>
            <w:tcW w:w="2700" w:type="dxa"/>
          </w:tcPr>
          <w:p w14:paraId="0FF8C9DE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</w:p>
        </w:tc>
        <w:tc>
          <w:tcPr>
            <w:tcW w:w="4082" w:type="dxa"/>
          </w:tcPr>
          <w:p w14:paraId="5665031E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pelajran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bidangnya</w:t>
            </w:r>
            <w:proofErr w:type="spellEnd"/>
          </w:p>
        </w:tc>
      </w:tr>
      <w:tr w:rsidR="00605E0B" w:rsidRPr="00961CBC" w14:paraId="10E50337" w14:textId="77777777" w:rsidTr="004E624C">
        <w:tc>
          <w:tcPr>
            <w:tcW w:w="2700" w:type="dxa"/>
          </w:tcPr>
          <w:p w14:paraId="2AE10241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t>alamat</w:t>
            </w:r>
            <w:proofErr w:type="spellEnd"/>
          </w:p>
        </w:tc>
        <w:tc>
          <w:tcPr>
            <w:tcW w:w="4082" w:type="dxa"/>
          </w:tcPr>
          <w:p w14:paraId="15203D86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</w:t>
            </w:r>
            <w:proofErr w:type="spellStart"/>
            <w:r>
              <w:t>alamat</w:t>
            </w:r>
            <w:proofErr w:type="spellEnd"/>
            <w:r>
              <w:t xml:space="preserve"> </w:t>
            </w:r>
            <w:proofErr w:type="spellStart"/>
            <w:r>
              <w:t>pamong</w:t>
            </w:r>
            <w:proofErr w:type="spellEnd"/>
            <w:r>
              <w:t xml:space="preserve"> </w:t>
            </w:r>
            <w:proofErr w:type="spellStart"/>
            <w:r>
              <w:t>belajar</w:t>
            </w:r>
            <w:proofErr w:type="spellEnd"/>
          </w:p>
        </w:tc>
      </w:tr>
      <w:tr w:rsidR="00605E0B" w:rsidRPr="00961CBC" w14:paraId="45DCB240" w14:textId="77777777" w:rsidTr="004E624C">
        <w:tc>
          <w:tcPr>
            <w:tcW w:w="2700" w:type="dxa"/>
          </w:tcPr>
          <w:p w14:paraId="3CB91E09" w14:textId="77777777" w:rsidR="00605E0B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Kolom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tambah</w:t>
            </w:r>
            <w:proofErr w:type="spellEnd"/>
          </w:p>
        </w:tc>
        <w:tc>
          <w:tcPr>
            <w:tcW w:w="4082" w:type="dxa"/>
          </w:tcPr>
          <w:p w14:paraId="24C21CEF" w14:textId="77777777" w:rsidR="00605E0B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untuk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tambah</w:t>
            </w:r>
            <w:proofErr w:type="spellEnd"/>
            <w:r w:rsidRPr="00961CBC">
              <w:t xml:space="preserve"> data </w:t>
            </w:r>
            <w:proofErr w:type="spellStart"/>
            <w:r>
              <w:t>pamong</w:t>
            </w:r>
            <w:proofErr w:type="spellEnd"/>
            <w:r>
              <w:t xml:space="preserve"> </w:t>
            </w:r>
            <w:proofErr w:type="spellStart"/>
            <w:r>
              <w:t>belajar</w:t>
            </w:r>
            <w:proofErr w:type="spellEnd"/>
            <w:r>
              <w:t xml:space="preserve"> </w:t>
            </w:r>
            <w:proofErr w:type="spellStart"/>
            <w:r w:rsidRPr="00961CBC">
              <w:t>baru</w:t>
            </w:r>
            <w:proofErr w:type="spellEnd"/>
          </w:p>
        </w:tc>
      </w:tr>
      <w:tr w:rsidR="00605E0B" w:rsidRPr="00961CBC" w14:paraId="5E6FFA60" w14:textId="77777777" w:rsidTr="004E624C">
        <w:tc>
          <w:tcPr>
            <w:tcW w:w="2700" w:type="dxa"/>
          </w:tcPr>
          <w:p w14:paraId="3EAF0848" w14:textId="77777777" w:rsidR="00605E0B" w:rsidRDefault="00605E0B" w:rsidP="004D440E">
            <w:pPr>
              <w:pStyle w:val="NormalWeb"/>
              <w:spacing w:line="276" w:lineRule="auto"/>
            </w:pP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hapus</w:t>
            </w:r>
            <w:proofErr w:type="spellEnd"/>
          </w:p>
        </w:tc>
        <w:tc>
          <w:tcPr>
            <w:tcW w:w="4082" w:type="dxa"/>
          </w:tcPr>
          <w:p w14:paraId="5BDD937D" w14:textId="77777777" w:rsidR="00605E0B" w:rsidRDefault="00605E0B" w:rsidP="004D440E">
            <w:pPr>
              <w:pStyle w:val="NormalWeb"/>
              <w:spacing w:line="276" w:lineRule="auto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data </w:t>
            </w:r>
            <w:proofErr w:type="spellStart"/>
            <w:r>
              <w:t>pamong</w:t>
            </w:r>
            <w:proofErr w:type="spellEnd"/>
            <w:r>
              <w:t xml:space="preserve"> </w:t>
            </w:r>
            <w:proofErr w:type="spellStart"/>
            <w:r>
              <w:t>belajar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</w:tr>
      <w:tr w:rsidR="00605E0B" w:rsidRPr="00961CBC" w14:paraId="41BB53C8" w14:textId="77777777" w:rsidTr="004E624C">
        <w:tc>
          <w:tcPr>
            <w:tcW w:w="2700" w:type="dxa"/>
          </w:tcPr>
          <w:p w14:paraId="08E51829" w14:textId="77777777" w:rsidR="00605E0B" w:rsidRDefault="00605E0B" w:rsidP="004D440E">
            <w:pPr>
              <w:pStyle w:val="NormalWeb"/>
              <w:spacing w:line="276" w:lineRule="auto"/>
            </w:pPr>
            <w:proofErr w:type="spellStart"/>
            <w:r>
              <w:t>Tombol</w:t>
            </w:r>
            <w:proofErr w:type="spellEnd"/>
            <w:r>
              <w:t xml:space="preserve"> edit</w:t>
            </w:r>
          </w:p>
        </w:tc>
        <w:tc>
          <w:tcPr>
            <w:tcW w:w="4082" w:type="dxa"/>
          </w:tcPr>
          <w:p w14:paraId="57DC83DB" w14:textId="77777777" w:rsidR="00605E0B" w:rsidRDefault="00605E0B" w:rsidP="004D440E">
            <w:pPr>
              <w:pStyle w:val="NormalWeb"/>
              <w:spacing w:line="276" w:lineRule="auto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mengedit</w:t>
            </w:r>
            <w:proofErr w:type="spellEnd"/>
            <w:r>
              <w:t xml:space="preserve"> data </w:t>
            </w:r>
            <w:proofErr w:type="spellStart"/>
            <w:r>
              <w:t>pamong</w:t>
            </w:r>
            <w:proofErr w:type="spellEnd"/>
            <w:r>
              <w:t xml:space="preserve"> </w:t>
            </w:r>
            <w:proofErr w:type="spellStart"/>
            <w:r>
              <w:t>belajar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</w:tr>
      <w:tr w:rsidR="00605E0B" w:rsidRPr="00961CBC" w14:paraId="69EFE6A2" w14:textId="77777777" w:rsidTr="004E624C">
        <w:tc>
          <w:tcPr>
            <w:tcW w:w="2700" w:type="dxa"/>
          </w:tcPr>
          <w:p w14:paraId="4A89F6B9" w14:textId="77777777" w:rsidR="00605E0B" w:rsidRDefault="00605E0B" w:rsidP="004D440E">
            <w:pPr>
              <w:pStyle w:val="NormalWeb"/>
              <w:spacing w:line="276" w:lineRule="auto"/>
            </w:pPr>
            <w:proofErr w:type="spellStart"/>
            <w:r>
              <w:t>Tombol</w:t>
            </w:r>
            <w:proofErr w:type="spellEnd"/>
            <w:r>
              <w:t xml:space="preserve"> detail</w:t>
            </w:r>
          </w:p>
        </w:tc>
        <w:tc>
          <w:tcPr>
            <w:tcW w:w="4082" w:type="dxa"/>
          </w:tcPr>
          <w:p w14:paraId="29CAF398" w14:textId="77777777" w:rsidR="00605E0B" w:rsidRDefault="00605E0B" w:rsidP="004D440E">
            <w:pPr>
              <w:pStyle w:val="NormalWeb"/>
              <w:spacing w:line="276" w:lineRule="auto"/>
            </w:pPr>
            <w:proofErr w:type="spellStart"/>
            <w:r>
              <w:t>untuk</w:t>
            </w:r>
            <w:proofErr w:type="spellEnd"/>
            <w:r>
              <w:t xml:space="preserve"> detail data </w:t>
            </w:r>
            <w:proofErr w:type="spellStart"/>
            <w:r>
              <w:t>pamong</w:t>
            </w:r>
            <w:proofErr w:type="spellEnd"/>
            <w:r>
              <w:t xml:space="preserve"> </w:t>
            </w:r>
            <w:proofErr w:type="spellStart"/>
            <w:r>
              <w:t>belajar</w:t>
            </w:r>
            <w:proofErr w:type="spellEnd"/>
          </w:p>
        </w:tc>
      </w:tr>
      <w:tr w:rsidR="00605E0B" w:rsidRPr="00961CBC" w14:paraId="0EDB880B" w14:textId="77777777" w:rsidTr="004E624C">
        <w:tc>
          <w:tcPr>
            <w:tcW w:w="2700" w:type="dxa"/>
          </w:tcPr>
          <w:p w14:paraId="336FBB94" w14:textId="77777777" w:rsidR="00605E0B" w:rsidRDefault="00605E0B" w:rsidP="004D440E">
            <w:pPr>
              <w:pStyle w:val="NormalWeb"/>
              <w:spacing w:line="276" w:lineRule="auto"/>
            </w:pPr>
            <w:proofErr w:type="spellStart"/>
            <w:r>
              <w:t>Tombol</w:t>
            </w:r>
            <w:proofErr w:type="spellEnd"/>
            <w:r>
              <w:t xml:space="preserve"> upload/</w:t>
            </w:r>
            <w:proofErr w:type="spellStart"/>
            <w:r>
              <w:t>simpan</w:t>
            </w:r>
            <w:proofErr w:type="spellEnd"/>
          </w:p>
        </w:tc>
        <w:tc>
          <w:tcPr>
            <w:tcW w:w="4082" w:type="dxa"/>
          </w:tcPr>
          <w:p w14:paraId="607BF7BA" w14:textId="77777777" w:rsidR="00605E0B" w:rsidRDefault="00605E0B" w:rsidP="004D440E">
            <w:pPr>
              <w:pStyle w:val="NormalWeb"/>
              <w:spacing w:line="276" w:lineRule="auto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pamong</w:t>
            </w:r>
            <w:proofErr w:type="spellEnd"/>
            <w:r>
              <w:t xml:space="preserve"> </w:t>
            </w:r>
            <w:proofErr w:type="spellStart"/>
            <w:r>
              <w:t>belajar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</w:tr>
    </w:tbl>
    <w:bookmarkEnd w:id="47"/>
    <w:p w14:paraId="16FECFF0" w14:textId="77777777" w:rsidR="00605E0B" w:rsidRPr="00961CBC" w:rsidRDefault="00605E0B" w:rsidP="004D440E">
      <w:pPr>
        <w:pStyle w:val="NormalWeb"/>
        <w:spacing w:line="276" w:lineRule="auto"/>
      </w:pPr>
      <w:r>
        <w:rPr>
          <w:i/>
          <w:iCs/>
        </w:rPr>
        <w:tab/>
      </w:r>
      <w:r>
        <w:rPr>
          <w:i/>
          <w:iCs/>
        </w:rPr>
        <w:tab/>
      </w:r>
      <w:r w:rsidRPr="00961CBC">
        <w:rPr>
          <w:i/>
          <w:iCs/>
        </w:rPr>
        <w:t>Input</w:t>
      </w:r>
      <w:r w:rsidRPr="00961CBC">
        <w:t xml:space="preserve"> pada proses </w:t>
      </w:r>
      <w:proofErr w:type="spellStart"/>
      <w:r w:rsidRPr="00961CBC">
        <w:t>penilaian</w:t>
      </w:r>
      <w:proofErr w:type="spellEnd"/>
      <w:r w:rsidRPr="00961CBC">
        <w:t xml:space="preserve"> </w:t>
      </w:r>
      <w:proofErr w:type="spellStart"/>
      <w:r w:rsidRPr="00961CBC">
        <w:t>tugas</w:t>
      </w:r>
      <w:proofErr w:type="spellEnd"/>
    </w:p>
    <w:tbl>
      <w:tblPr>
        <w:tblStyle w:val="TableGrid"/>
        <w:tblW w:w="6782" w:type="dxa"/>
        <w:tblInd w:w="1435" w:type="dxa"/>
        <w:tblLook w:val="04A0" w:firstRow="1" w:lastRow="0" w:firstColumn="1" w:lastColumn="0" w:noHBand="0" w:noVBand="1"/>
      </w:tblPr>
      <w:tblGrid>
        <w:gridCol w:w="2700"/>
        <w:gridCol w:w="4082"/>
      </w:tblGrid>
      <w:tr w:rsidR="00605E0B" w:rsidRPr="00961CBC" w14:paraId="6F910218" w14:textId="77777777" w:rsidTr="004E624C">
        <w:tc>
          <w:tcPr>
            <w:tcW w:w="2700" w:type="dxa"/>
          </w:tcPr>
          <w:p w14:paraId="487BD7AB" w14:textId="77777777" w:rsidR="00605E0B" w:rsidRPr="00961CBC" w:rsidRDefault="00605E0B" w:rsidP="004D440E">
            <w:pPr>
              <w:pStyle w:val="NormalWeb"/>
              <w:spacing w:line="276" w:lineRule="auto"/>
            </w:pPr>
            <w:bookmarkStart w:id="48" w:name="_Hlk197558127"/>
            <w:proofErr w:type="spellStart"/>
            <w:r w:rsidRPr="00961CBC">
              <w:t>Kolom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nilai</w:t>
            </w:r>
            <w:proofErr w:type="spellEnd"/>
          </w:p>
        </w:tc>
        <w:tc>
          <w:tcPr>
            <w:tcW w:w="4082" w:type="dxa"/>
          </w:tcPr>
          <w:p w14:paraId="520D9EC6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untuk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mengisi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nilai</w:t>
            </w:r>
            <w:proofErr w:type="spellEnd"/>
            <w:r w:rsidRPr="00961CBC">
              <w:t xml:space="preserve"> yang </w:t>
            </w:r>
            <w:proofErr w:type="spellStart"/>
            <w:r w:rsidRPr="00961CBC">
              <w:t>akan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diberikan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kepada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peserta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didik</w:t>
            </w:r>
            <w:proofErr w:type="spellEnd"/>
          </w:p>
        </w:tc>
      </w:tr>
      <w:tr w:rsidR="00605E0B" w:rsidRPr="00961CBC" w14:paraId="22681AE0" w14:textId="77777777" w:rsidTr="004E624C">
        <w:tc>
          <w:tcPr>
            <w:tcW w:w="2700" w:type="dxa"/>
          </w:tcPr>
          <w:p w14:paraId="290A4FB3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Kolom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komentar</w:t>
            </w:r>
            <w:proofErr w:type="spellEnd"/>
          </w:p>
        </w:tc>
        <w:tc>
          <w:tcPr>
            <w:tcW w:w="4082" w:type="dxa"/>
          </w:tcPr>
          <w:p w14:paraId="0BA05EF9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untuk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menambahkan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komentar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tetapi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opsional</w:t>
            </w:r>
            <w:proofErr w:type="spellEnd"/>
          </w:p>
        </w:tc>
      </w:tr>
      <w:tr w:rsidR="00605E0B" w:rsidRPr="00961CBC" w14:paraId="100ACC84" w14:textId="77777777" w:rsidTr="004E624C">
        <w:tc>
          <w:tcPr>
            <w:tcW w:w="2700" w:type="dxa"/>
          </w:tcPr>
          <w:p w14:paraId="0EDBC17E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Kolom</w:t>
            </w:r>
            <w:proofErr w:type="spellEnd"/>
            <w:r w:rsidRPr="00961CBC">
              <w:t xml:space="preserve"> upload</w:t>
            </w:r>
          </w:p>
        </w:tc>
        <w:tc>
          <w:tcPr>
            <w:tcW w:w="4082" w:type="dxa"/>
          </w:tcPr>
          <w:p w14:paraId="1F9AC881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untuk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mengumpload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nilai</w:t>
            </w:r>
            <w:proofErr w:type="spellEnd"/>
            <w:r w:rsidRPr="00961CBC">
              <w:t xml:space="preserve"> yang </w:t>
            </w:r>
            <w:proofErr w:type="spellStart"/>
            <w:r w:rsidRPr="00961CBC">
              <w:t>diberikan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kepada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peserta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didik</w:t>
            </w:r>
            <w:proofErr w:type="spellEnd"/>
          </w:p>
        </w:tc>
      </w:tr>
    </w:tbl>
    <w:bookmarkEnd w:id="48"/>
    <w:p w14:paraId="09549AA8" w14:textId="77777777" w:rsidR="00605E0B" w:rsidRPr="00961CBC" w:rsidRDefault="00605E0B" w:rsidP="004D440E">
      <w:pPr>
        <w:pStyle w:val="NormalWeb"/>
        <w:spacing w:line="276" w:lineRule="auto"/>
        <w:ind w:left="1890" w:hanging="450"/>
      </w:pPr>
      <w:r w:rsidRPr="00961CBC">
        <w:rPr>
          <w:i/>
          <w:iCs/>
        </w:rPr>
        <w:t>Input</w:t>
      </w:r>
      <w:r w:rsidRPr="00961CBC">
        <w:t xml:space="preserve"> pada proses </w:t>
      </w:r>
      <w:proofErr w:type="spellStart"/>
      <w:r w:rsidRPr="00961CBC">
        <w:t>perubahan</w:t>
      </w:r>
      <w:proofErr w:type="spellEnd"/>
      <w:r w:rsidRPr="00961CBC">
        <w:t xml:space="preserve"> password</w:t>
      </w:r>
    </w:p>
    <w:tbl>
      <w:tblPr>
        <w:tblStyle w:val="TableGrid"/>
        <w:tblW w:w="6782" w:type="dxa"/>
        <w:tblInd w:w="1435" w:type="dxa"/>
        <w:tblLook w:val="04A0" w:firstRow="1" w:lastRow="0" w:firstColumn="1" w:lastColumn="0" w:noHBand="0" w:noVBand="1"/>
      </w:tblPr>
      <w:tblGrid>
        <w:gridCol w:w="2700"/>
        <w:gridCol w:w="4082"/>
      </w:tblGrid>
      <w:tr w:rsidR="00605E0B" w:rsidRPr="00961CBC" w14:paraId="209D9978" w14:textId="77777777" w:rsidTr="004E624C">
        <w:tc>
          <w:tcPr>
            <w:tcW w:w="2700" w:type="dxa"/>
          </w:tcPr>
          <w:p w14:paraId="0DBDC313" w14:textId="77777777" w:rsidR="00605E0B" w:rsidRPr="00961CBC" w:rsidRDefault="00605E0B" w:rsidP="004D440E">
            <w:pPr>
              <w:pStyle w:val="NormalWeb"/>
              <w:spacing w:line="276" w:lineRule="auto"/>
            </w:pPr>
            <w:bookmarkStart w:id="49" w:name="_Hlk197558149"/>
            <w:proofErr w:type="spellStart"/>
            <w:r w:rsidRPr="00961CBC">
              <w:t>Kolom</w:t>
            </w:r>
            <w:proofErr w:type="spellEnd"/>
            <w:r w:rsidRPr="00961CBC">
              <w:t xml:space="preserve"> password lama</w:t>
            </w:r>
          </w:p>
        </w:tc>
        <w:tc>
          <w:tcPr>
            <w:tcW w:w="4082" w:type="dxa"/>
          </w:tcPr>
          <w:p w14:paraId="43F1718A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untuk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memasuk</w:t>
            </w:r>
            <w:r>
              <w:t>k</w:t>
            </w:r>
            <w:r w:rsidRPr="00961CBC">
              <w:t>an</w:t>
            </w:r>
            <w:proofErr w:type="spellEnd"/>
            <w:r w:rsidRPr="00961CBC">
              <w:t xml:space="preserve"> password lama</w:t>
            </w:r>
          </w:p>
        </w:tc>
      </w:tr>
      <w:tr w:rsidR="00605E0B" w:rsidRPr="00961CBC" w14:paraId="50C178A1" w14:textId="77777777" w:rsidTr="004E624C">
        <w:tc>
          <w:tcPr>
            <w:tcW w:w="2700" w:type="dxa"/>
          </w:tcPr>
          <w:p w14:paraId="59155E5E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Kolom</w:t>
            </w:r>
            <w:proofErr w:type="spellEnd"/>
            <w:r w:rsidRPr="00961CBC">
              <w:t xml:space="preserve"> password </w:t>
            </w:r>
            <w:proofErr w:type="spellStart"/>
            <w:r w:rsidRPr="00961CBC">
              <w:t>baru</w:t>
            </w:r>
            <w:proofErr w:type="spellEnd"/>
          </w:p>
        </w:tc>
        <w:tc>
          <w:tcPr>
            <w:tcW w:w="4082" w:type="dxa"/>
          </w:tcPr>
          <w:p w14:paraId="23D22AD2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untuk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memasuk</w:t>
            </w:r>
            <w:r>
              <w:t>k</w:t>
            </w:r>
            <w:r w:rsidRPr="00961CBC">
              <w:t>an</w:t>
            </w:r>
            <w:proofErr w:type="spellEnd"/>
            <w:r w:rsidRPr="00961CBC">
              <w:t xml:space="preserve"> password </w:t>
            </w:r>
            <w:proofErr w:type="spellStart"/>
            <w:r w:rsidRPr="00961CBC">
              <w:t>baru</w:t>
            </w:r>
            <w:proofErr w:type="spellEnd"/>
          </w:p>
        </w:tc>
      </w:tr>
      <w:tr w:rsidR="00605E0B" w:rsidRPr="00961CBC" w14:paraId="0E7AEDD5" w14:textId="77777777" w:rsidTr="004E624C">
        <w:tc>
          <w:tcPr>
            <w:tcW w:w="2700" w:type="dxa"/>
          </w:tcPr>
          <w:p w14:paraId="293D9720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lastRenderedPageBreak/>
              <w:t>Kolom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konfirmasi</w:t>
            </w:r>
            <w:proofErr w:type="spellEnd"/>
            <w:r w:rsidRPr="00961CBC">
              <w:t xml:space="preserve"> password </w:t>
            </w:r>
            <w:proofErr w:type="spellStart"/>
            <w:r w:rsidRPr="00961CBC">
              <w:t>baru</w:t>
            </w:r>
            <w:proofErr w:type="spellEnd"/>
          </w:p>
        </w:tc>
        <w:tc>
          <w:tcPr>
            <w:tcW w:w="4082" w:type="dxa"/>
          </w:tcPr>
          <w:p w14:paraId="3ADB69E9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untuk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memasuk</w:t>
            </w:r>
            <w:r>
              <w:t>k</w:t>
            </w:r>
            <w:r w:rsidRPr="00961CBC">
              <w:t>an</w:t>
            </w:r>
            <w:proofErr w:type="spellEnd"/>
            <w:r w:rsidRPr="00961CBC">
              <w:t xml:space="preserve"> password </w:t>
            </w:r>
            <w:proofErr w:type="spellStart"/>
            <w:r w:rsidRPr="00961CBC">
              <w:t>baru</w:t>
            </w:r>
            <w:proofErr w:type="spellEnd"/>
            <w:r w:rsidRPr="00961CBC">
              <w:t xml:space="preserve"> yang </w:t>
            </w:r>
            <w:proofErr w:type="spellStart"/>
            <w:r w:rsidRPr="00961CBC">
              <w:t>kedua</w:t>
            </w:r>
            <w:proofErr w:type="spellEnd"/>
            <w:r w:rsidRPr="00961CBC">
              <w:t xml:space="preserve"> kali</w:t>
            </w:r>
          </w:p>
        </w:tc>
      </w:tr>
      <w:tr w:rsidR="00605E0B" w:rsidRPr="00961CBC" w14:paraId="257AD6C9" w14:textId="77777777" w:rsidTr="004E624C">
        <w:tc>
          <w:tcPr>
            <w:tcW w:w="2700" w:type="dxa"/>
          </w:tcPr>
          <w:p w14:paraId="1D02C438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Tombol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ubah</w:t>
            </w:r>
            <w:proofErr w:type="spellEnd"/>
          </w:p>
        </w:tc>
        <w:tc>
          <w:tcPr>
            <w:tcW w:w="4082" w:type="dxa"/>
          </w:tcPr>
          <w:p w14:paraId="0E2E68E5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untuk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mengubah</w:t>
            </w:r>
            <w:proofErr w:type="spellEnd"/>
            <w:r w:rsidRPr="00961CBC">
              <w:t xml:space="preserve"> password</w:t>
            </w:r>
          </w:p>
        </w:tc>
      </w:tr>
    </w:tbl>
    <w:bookmarkEnd w:id="49"/>
    <w:p w14:paraId="748E9C55" w14:textId="7127592D" w:rsidR="00605E0B" w:rsidRPr="00961CBC" w:rsidRDefault="00605E0B" w:rsidP="004D440E">
      <w:pPr>
        <w:pStyle w:val="NormalWeb"/>
        <w:spacing w:line="276" w:lineRule="auto"/>
        <w:ind w:left="1890" w:hanging="450"/>
      </w:pPr>
      <w:r w:rsidRPr="00961CBC">
        <w:rPr>
          <w:i/>
          <w:iCs/>
        </w:rPr>
        <w:t>Input</w:t>
      </w:r>
      <w:r w:rsidRPr="00961CBC">
        <w:t xml:space="preserve"> pada proses </w:t>
      </w:r>
      <w:proofErr w:type="spellStart"/>
      <w:r w:rsidRPr="00961CBC">
        <w:t>laporan</w:t>
      </w:r>
      <w:proofErr w:type="spellEnd"/>
    </w:p>
    <w:tbl>
      <w:tblPr>
        <w:tblStyle w:val="TableGrid"/>
        <w:tblW w:w="6782" w:type="dxa"/>
        <w:tblInd w:w="1435" w:type="dxa"/>
        <w:tblLook w:val="04A0" w:firstRow="1" w:lastRow="0" w:firstColumn="1" w:lastColumn="0" w:noHBand="0" w:noVBand="1"/>
      </w:tblPr>
      <w:tblGrid>
        <w:gridCol w:w="2700"/>
        <w:gridCol w:w="4082"/>
      </w:tblGrid>
      <w:tr w:rsidR="00605E0B" w:rsidRPr="00961CBC" w14:paraId="139FC61F" w14:textId="77777777" w:rsidTr="004E624C">
        <w:trPr>
          <w:trHeight w:val="327"/>
        </w:trPr>
        <w:tc>
          <w:tcPr>
            <w:tcW w:w="2700" w:type="dxa"/>
          </w:tcPr>
          <w:p w14:paraId="1E105561" w14:textId="77777777" w:rsidR="00605E0B" w:rsidRPr="00961CBC" w:rsidRDefault="00605E0B" w:rsidP="004D440E">
            <w:pPr>
              <w:pStyle w:val="NormalWeb"/>
              <w:spacing w:line="276" w:lineRule="auto"/>
            </w:pPr>
            <w:bookmarkStart w:id="50" w:name="_Hlk197558213"/>
            <w:proofErr w:type="spellStart"/>
            <w:r w:rsidRPr="00961CBC">
              <w:t>Kolom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rentang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tanggal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laporan</w:t>
            </w:r>
            <w:proofErr w:type="spellEnd"/>
          </w:p>
        </w:tc>
        <w:tc>
          <w:tcPr>
            <w:tcW w:w="4082" w:type="dxa"/>
          </w:tcPr>
          <w:p w14:paraId="73A81E50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untuk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mengisi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rentang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waktu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laporan</w:t>
            </w:r>
            <w:proofErr w:type="spellEnd"/>
            <w:r w:rsidRPr="00961CBC">
              <w:t xml:space="preserve"> yang </w:t>
            </w:r>
            <w:proofErr w:type="spellStart"/>
            <w:r w:rsidRPr="00961CBC">
              <w:t>ingin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dilihat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atau</w:t>
            </w:r>
            <w:proofErr w:type="spellEnd"/>
            <w:r w:rsidRPr="00961CBC">
              <w:t xml:space="preserve"> di </w:t>
            </w:r>
            <w:proofErr w:type="spellStart"/>
            <w:r w:rsidRPr="00961CBC">
              <w:t>dowload</w:t>
            </w:r>
            <w:proofErr w:type="spellEnd"/>
          </w:p>
        </w:tc>
      </w:tr>
      <w:tr w:rsidR="00605E0B" w:rsidRPr="00961CBC" w14:paraId="7C7CC0FB" w14:textId="77777777" w:rsidTr="004E624C">
        <w:tc>
          <w:tcPr>
            <w:tcW w:w="2700" w:type="dxa"/>
          </w:tcPr>
          <w:p w14:paraId="73804BD4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Kolom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jenis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laporan</w:t>
            </w:r>
            <w:proofErr w:type="spellEnd"/>
            <w:r w:rsidRPr="00961CBC">
              <w:t xml:space="preserve"> </w:t>
            </w:r>
          </w:p>
        </w:tc>
        <w:tc>
          <w:tcPr>
            <w:tcW w:w="4082" w:type="dxa"/>
          </w:tcPr>
          <w:p w14:paraId="1BEA098A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untuk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mengisi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jenis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lapotan</w:t>
            </w:r>
            <w:proofErr w:type="spellEnd"/>
            <w:r w:rsidRPr="00961CBC">
              <w:t xml:space="preserve"> yang </w:t>
            </w:r>
            <w:proofErr w:type="spellStart"/>
            <w:r w:rsidRPr="00961CBC">
              <w:t>akan</w:t>
            </w:r>
            <w:proofErr w:type="spellEnd"/>
            <w:r w:rsidRPr="00961CBC">
              <w:t xml:space="preserve"> di</w:t>
            </w:r>
          </w:p>
        </w:tc>
      </w:tr>
      <w:tr w:rsidR="00605E0B" w:rsidRPr="00961CBC" w14:paraId="524E63C3" w14:textId="77777777" w:rsidTr="004E624C">
        <w:tc>
          <w:tcPr>
            <w:tcW w:w="2700" w:type="dxa"/>
          </w:tcPr>
          <w:p w14:paraId="590452D2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Tombol</w:t>
            </w:r>
            <w:proofErr w:type="spellEnd"/>
            <w:r w:rsidRPr="00961CBC">
              <w:t xml:space="preserve"> download</w:t>
            </w:r>
          </w:p>
        </w:tc>
        <w:tc>
          <w:tcPr>
            <w:tcW w:w="4082" w:type="dxa"/>
          </w:tcPr>
          <w:p w14:paraId="15EA2306" w14:textId="77777777" w:rsidR="00605E0B" w:rsidRPr="00961CBC" w:rsidRDefault="00605E0B" w:rsidP="004D440E">
            <w:pPr>
              <w:pStyle w:val="NormalWeb"/>
              <w:spacing w:line="276" w:lineRule="auto"/>
            </w:pPr>
            <w:proofErr w:type="spellStart"/>
            <w:r w:rsidRPr="00961CBC">
              <w:t>untuk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mendownload</w:t>
            </w:r>
            <w:proofErr w:type="spellEnd"/>
            <w:r w:rsidRPr="00961CBC">
              <w:t xml:space="preserve"> </w:t>
            </w:r>
            <w:proofErr w:type="spellStart"/>
            <w:r w:rsidRPr="00961CBC">
              <w:t>laporan</w:t>
            </w:r>
            <w:proofErr w:type="spellEnd"/>
          </w:p>
        </w:tc>
      </w:tr>
      <w:bookmarkEnd w:id="40"/>
      <w:bookmarkEnd w:id="50"/>
    </w:tbl>
    <w:p w14:paraId="24560DBA" w14:textId="77777777" w:rsidR="00605E0B" w:rsidRPr="00961CBC" w:rsidRDefault="00605E0B" w:rsidP="004D440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45962E7" w14:textId="77777777" w:rsidR="00605E0B" w:rsidRPr="00116D64" w:rsidRDefault="00605E0B" w:rsidP="004D440E">
      <w:pPr>
        <w:pStyle w:val="Heading3"/>
        <w:numPr>
          <w:ilvl w:val="2"/>
          <w:numId w:val="18"/>
        </w:numPr>
        <w:spacing w:line="276" w:lineRule="auto"/>
        <w:ind w:left="1418" w:hanging="567"/>
        <w:rPr>
          <w:rFonts w:ascii="Times New Roman" w:hAnsi="Times New Roman" w:cs="Times New Roman"/>
          <w:b/>
          <w:bCs/>
          <w:color w:val="auto"/>
        </w:rPr>
      </w:pPr>
      <w:bookmarkStart w:id="51" w:name="_Toc197553452"/>
      <w:r w:rsidRPr="00116D64">
        <w:rPr>
          <w:rFonts w:ascii="Times New Roman" w:hAnsi="Times New Roman" w:cs="Times New Roman"/>
          <w:b/>
          <w:bCs/>
          <w:color w:val="auto"/>
        </w:rPr>
        <w:t>Proses</w:t>
      </w:r>
      <w:bookmarkEnd w:id="51"/>
      <w:r w:rsidRPr="00116D64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4433F296" w14:textId="77777777" w:rsidR="00605E0B" w:rsidRPr="00961CBC" w:rsidRDefault="00605E0B" w:rsidP="004D440E">
      <w:pPr>
        <w:spacing w:after="0" w:line="276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52" w:name="_Hlk197558234"/>
      <w:r w:rsidRPr="00961CBC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website SKB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, program yang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pengumuman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>.</w:t>
      </w:r>
    </w:p>
    <w:p w14:paraId="17EE46F3" w14:textId="77777777" w:rsidR="00605E0B" w:rsidRPr="00961CBC" w:rsidRDefault="00605E0B" w:rsidP="004D440E">
      <w:pPr>
        <w:spacing w:after="0" w:line="276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1CBC">
        <w:rPr>
          <w:rFonts w:ascii="Times New Roman" w:hAnsi="Times New Roman" w:cs="Times New Roman"/>
          <w:sz w:val="24"/>
          <w:szCs w:val="24"/>
        </w:rPr>
        <w:t xml:space="preserve">Masyarakat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mengunduh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mengunggah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. Admin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memverifikasi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valid.</w:t>
      </w:r>
    </w:p>
    <w:p w14:paraId="2B24A5AE" w14:textId="77777777" w:rsidR="00605E0B" w:rsidRPr="00961CBC" w:rsidRDefault="00605E0B" w:rsidP="004D440E">
      <w:pPr>
        <w:spacing w:after="0" w:line="276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pamong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daring,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kuis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dipantau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pamong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>.</w:t>
      </w:r>
    </w:p>
    <w:p w14:paraId="37F4D00A" w14:textId="77777777" w:rsidR="00605E0B" w:rsidRPr="00961CBC" w:rsidRDefault="00605E0B" w:rsidP="004D440E">
      <w:pPr>
        <w:spacing w:after="0" w:line="276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Pamong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mengunggah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forum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pamong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>.</w:t>
      </w:r>
    </w:p>
    <w:p w14:paraId="45DDE294" w14:textId="77777777" w:rsidR="00605E0B" w:rsidRPr="00961CBC" w:rsidRDefault="00605E0B" w:rsidP="004D440E">
      <w:pPr>
        <w:spacing w:after="0" w:line="276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1CBC"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memverifikasi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kelengkapan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pengumuman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>.</w:t>
      </w:r>
    </w:p>
    <w:p w14:paraId="736823EF" w14:textId="665C3C3E" w:rsidR="00605E0B" w:rsidRDefault="00605E0B" w:rsidP="004D440E">
      <w:pPr>
        <w:spacing w:after="0" w:line="276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1CBC">
        <w:rPr>
          <w:rFonts w:ascii="Times New Roman" w:hAnsi="Times New Roman" w:cs="Times New Roman"/>
          <w:sz w:val="24"/>
          <w:szCs w:val="24"/>
        </w:rPr>
        <w:lastRenderedPageBreak/>
        <w:t>Pimpinan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SKB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capaian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progres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>.</w:t>
      </w:r>
    </w:p>
    <w:bookmarkEnd w:id="52"/>
    <w:p w14:paraId="7B80135A" w14:textId="77777777" w:rsidR="00605E0B" w:rsidRPr="00605E0B" w:rsidRDefault="00605E0B" w:rsidP="004D440E">
      <w:pPr>
        <w:spacing w:after="0" w:line="276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D378061" w14:textId="77777777" w:rsidR="00605E0B" w:rsidRPr="00CF2DA2" w:rsidRDefault="00605E0B" w:rsidP="004D440E">
      <w:pPr>
        <w:pStyle w:val="Heading3"/>
        <w:numPr>
          <w:ilvl w:val="2"/>
          <w:numId w:val="18"/>
        </w:numPr>
        <w:spacing w:line="276" w:lineRule="auto"/>
        <w:ind w:left="1276" w:hanging="425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53" w:name="_Toc197553453"/>
      <w:r w:rsidRPr="00CF2DA2">
        <w:rPr>
          <w:rFonts w:ascii="Times New Roman" w:hAnsi="Times New Roman" w:cs="Times New Roman"/>
          <w:b/>
          <w:bCs/>
          <w:i/>
          <w:iCs/>
          <w:color w:val="auto"/>
        </w:rPr>
        <w:t>Output</w:t>
      </w:r>
      <w:bookmarkEnd w:id="53"/>
    </w:p>
    <w:p w14:paraId="5545137B" w14:textId="77777777" w:rsidR="00605E0B" w:rsidRPr="00961CBC" w:rsidRDefault="00605E0B" w:rsidP="004D440E">
      <w:pPr>
        <w:pStyle w:val="ListParagraph"/>
        <w:spacing w:after="0" w:line="276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54" w:name="_Hlk197558414"/>
      <w:r w:rsidRPr="00961CBC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, proses login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pamong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, dan admin)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>.</w:t>
      </w:r>
    </w:p>
    <w:p w14:paraId="56093478" w14:textId="77777777" w:rsidR="00605E0B" w:rsidRPr="00961CBC" w:rsidRDefault="00605E0B" w:rsidP="004D440E">
      <w:pPr>
        <w:pStyle w:val="ListParagraph"/>
        <w:spacing w:after="0" w:line="276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>.</w:t>
      </w:r>
    </w:p>
    <w:p w14:paraId="3A2EB0D1" w14:textId="77777777" w:rsidR="00605E0B" w:rsidRPr="00961CBC" w:rsidRDefault="00605E0B" w:rsidP="004D440E">
      <w:pPr>
        <w:pStyle w:val="ListParagraph"/>
        <w:spacing w:after="0" w:line="276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Pamong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forum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Pamong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rekap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kolektif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>.</w:t>
      </w:r>
    </w:p>
    <w:p w14:paraId="2C4217DF" w14:textId="77777777" w:rsidR="00605E0B" w:rsidRPr="00961CBC" w:rsidRDefault="00605E0B" w:rsidP="004D440E">
      <w:pPr>
        <w:pStyle w:val="ListParagraph"/>
        <w:spacing w:after="0" w:line="276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61CBC"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>.</w:t>
      </w:r>
    </w:p>
    <w:p w14:paraId="7E9A8699" w14:textId="77777777" w:rsidR="00605E0B" w:rsidRDefault="00605E0B" w:rsidP="004D440E">
      <w:pPr>
        <w:pStyle w:val="ListParagraph"/>
        <w:spacing w:after="0" w:line="276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pamong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>.</w:t>
      </w:r>
    </w:p>
    <w:p w14:paraId="2E98AA5E" w14:textId="11F83F28" w:rsidR="00605E0B" w:rsidRDefault="00605E0B" w:rsidP="004D440E">
      <w:pPr>
        <w:spacing w:line="276" w:lineRule="auto"/>
      </w:pPr>
    </w:p>
    <w:p w14:paraId="7B9B9CB9" w14:textId="08FDD966" w:rsidR="004D440E" w:rsidRDefault="004D440E" w:rsidP="004D440E">
      <w:pPr>
        <w:spacing w:line="276" w:lineRule="auto"/>
      </w:pPr>
    </w:p>
    <w:p w14:paraId="0D89D43B" w14:textId="20E8A206" w:rsidR="004D440E" w:rsidRDefault="004D440E" w:rsidP="004D440E">
      <w:pPr>
        <w:spacing w:line="276" w:lineRule="auto"/>
      </w:pPr>
    </w:p>
    <w:bookmarkEnd w:id="54"/>
    <w:p w14:paraId="179C86D7" w14:textId="77777777" w:rsidR="004D440E" w:rsidRPr="00605E0B" w:rsidRDefault="004D440E" w:rsidP="004D440E">
      <w:pPr>
        <w:spacing w:line="276" w:lineRule="auto"/>
      </w:pPr>
    </w:p>
    <w:p w14:paraId="3B2762EB" w14:textId="77777777" w:rsidR="00605E0B" w:rsidRDefault="00573072" w:rsidP="004D440E">
      <w:pPr>
        <w:pStyle w:val="Heading2"/>
        <w:numPr>
          <w:ilvl w:val="0"/>
          <w:numId w:val="19"/>
        </w:numPr>
        <w:tabs>
          <w:tab w:val="left" w:pos="1276"/>
        </w:tabs>
        <w:spacing w:line="276" w:lineRule="auto"/>
        <w:ind w:left="851" w:hanging="425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5" w:name="_Toc197553454"/>
      <w:proofErr w:type="spellStart"/>
      <w:r w:rsidRPr="00605E0B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Kebutuhan</w:t>
      </w:r>
      <w:proofErr w:type="spellEnd"/>
      <w:r w:rsidRPr="00605E0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Non </w:t>
      </w:r>
      <w:proofErr w:type="spellStart"/>
      <w:r w:rsidRPr="00605E0B">
        <w:rPr>
          <w:rFonts w:ascii="Times New Roman" w:hAnsi="Times New Roman" w:cs="Times New Roman"/>
          <w:b/>
          <w:bCs/>
          <w:color w:val="auto"/>
          <w:sz w:val="24"/>
          <w:szCs w:val="24"/>
        </w:rPr>
        <w:t>Fungsional</w:t>
      </w:r>
      <w:bookmarkEnd w:id="55"/>
      <w:proofErr w:type="spellEnd"/>
    </w:p>
    <w:p w14:paraId="150F444A" w14:textId="75C97141" w:rsidR="004D440E" w:rsidRPr="004D440E" w:rsidRDefault="00605E0B" w:rsidP="004D440E">
      <w:pPr>
        <w:pStyle w:val="ListParagraph"/>
        <w:spacing w:line="276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56" w:name="_Hlk197558496"/>
      <w:bookmarkStart w:id="57" w:name="_GoBack"/>
      <w:proofErr w:type="spellStart"/>
      <w:r w:rsidRPr="00961CB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2920"/>
        <w:gridCol w:w="4441"/>
      </w:tblGrid>
      <w:tr w:rsidR="00605E0B" w:rsidRPr="00961CBC" w14:paraId="66F33E4B" w14:textId="77777777" w:rsidTr="004E624C">
        <w:tc>
          <w:tcPr>
            <w:tcW w:w="3348" w:type="dxa"/>
          </w:tcPr>
          <w:p w14:paraId="0BA64C14" w14:textId="544B854D" w:rsidR="00605E0B" w:rsidRPr="00961CBC" w:rsidRDefault="00605E0B" w:rsidP="004D440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1C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5220" w:type="dxa"/>
          </w:tcPr>
          <w:p w14:paraId="05C162AD" w14:textId="77777777" w:rsidR="00605E0B" w:rsidRPr="00961CBC" w:rsidRDefault="00605E0B" w:rsidP="004D440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1C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Requirements</w:t>
            </w:r>
          </w:p>
        </w:tc>
      </w:tr>
      <w:tr w:rsidR="00605E0B" w:rsidRPr="00961CBC" w14:paraId="03B3D1F9" w14:textId="77777777" w:rsidTr="004E624C">
        <w:tc>
          <w:tcPr>
            <w:tcW w:w="3348" w:type="dxa"/>
          </w:tcPr>
          <w:p w14:paraId="1CA9ACF9" w14:textId="77777777" w:rsidR="00605E0B" w:rsidRPr="00961CBC" w:rsidRDefault="00605E0B" w:rsidP="004D44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1CB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Availability</w:t>
            </w:r>
          </w:p>
        </w:tc>
        <w:tc>
          <w:tcPr>
            <w:tcW w:w="5220" w:type="dxa"/>
          </w:tcPr>
          <w:p w14:paraId="345D8B3F" w14:textId="77777777" w:rsidR="00605E0B" w:rsidRPr="00961CBC" w:rsidRDefault="00605E0B" w:rsidP="004D44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24 jam </w:t>
            </w:r>
            <w:r w:rsidRPr="00961CB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nonstop</w:t>
            </w:r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kecuali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pemeliharaan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05E0B" w:rsidRPr="00961CBC" w14:paraId="4561F28A" w14:textId="77777777" w:rsidTr="004E624C">
        <w:tc>
          <w:tcPr>
            <w:tcW w:w="3348" w:type="dxa"/>
          </w:tcPr>
          <w:p w14:paraId="248AE805" w14:textId="77777777" w:rsidR="00605E0B" w:rsidRPr="00961CBC" w:rsidRDefault="00605E0B" w:rsidP="004D44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1CB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Portability</w:t>
            </w:r>
          </w:p>
        </w:tc>
        <w:tc>
          <w:tcPr>
            <w:tcW w:w="5220" w:type="dxa"/>
          </w:tcPr>
          <w:p w14:paraId="7FF3C1E2" w14:textId="77777777" w:rsidR="00605E0B" w:rsidRPr="00961CBC" w:rsidRDefault="00605E0B" w:rsidP="004D440E">
            <w:pPr>
              <w:tabs>
                <w:tab w:val="left" w:pos="1348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diberbagai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platform dan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perangkat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termasuk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desktop, laptop, dan mobile.</w:t>
            </w:r>
          </w:p>
        </w:tc>
      </w:tr>
      <w:tr w:rsidR="00605E0B" w:rsidRPr="00961CBC" w14:paraId="11450D9D" w14:textId="77777777" w:rsidTr="004E624C">
        <w:tc>
          <w:tcPr>
            <w:tcW w:w="3348" w:type="dxa"/>
          </w:tcPr>
          <w:p w14:paraId="59A2604A" w14:textId="77777777" w:rsidR="00605E0B" w:rsidRPr="00961CBC" w:rsidRDefault="00605E0B" w:rsidP="004D44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1CB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Ergonomy</w:t>
            </w:r>
            <w:proofErr w:type="spellEnd"/>
          </w:p>
        </w:tc>
        <w:tc>
          <w:tcPr>
            <w:tcW w:w="5220" w:type="dxa"/>
          </w:tcPr>
          <w:p w14:paraId="4554CDA6" w14:textId="77777777" w:rsidR="00605E0B" w:rsidRPr="00961CBC" w:rsidRDefault="00605E0B" w:rsidP="004D44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61CB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user-friendly</w:t>
            </w:r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61C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memastikan</w:t>
            </w:r>
            <w:proofErr w:type="spellEnd"/>
          </w:p>
          <w:p w14:paraId="6162402E" w14:textId="77777777" w:rsidR="00605E0B" w:rsidRPr="00961CBC" w:rsidRDefault="00605E0B" w:rsidP="004D44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Kemudahan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antarmuka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intuitif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05E0B" w:rsidRPr="00961CBC" w14:paraId="007BF3FC" w14:textId="77777777" w:rsidTr="004E624C">
        <w:tc>
          <w:tcPr>
            <w:tcW w:w="3348" w:type="dxa"/>
          </w:tcPr>
          <w:p w14:paraId="2127FEE7" w14:textId="77777777" w:rsidR="00605E0B" w:rsidRPr="00961CBC" w:rsidRDefault="00605E0B" w:rsidP="004D44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1CB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Security</w:t>
            </w:r>
            <w:r w:rsidRPr="00961CB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ab/>
            </w:r>
          </w:p>
        </w:tc>
        <w:tc>
          <w:tcPr>
            <w:tcW w:w="5220" w:type="dxa"/>
          </w:tcPr>
          <w:p w14:paraId="166AA69B" w14:textId="77777777" w:rsidR="00605E0B" w:rsidRPr="00961CBC" w:rsidRDefault="00605E0B" w:rsidP="004D44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memastikan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keamanan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1486551D" w14:textId="77777777" w:rsidR="00605E0B" w:rsidRPr="00961CBC" w:rsidRDefault="00605E0B" w:rsidP="004D44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Termasuk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enkripsi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r w:rsidRPr="00961CB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login</w:t>
            </w:r>
            <w:r w:rsidRPr="00961CB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dan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perlindungan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sah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05E0B" w:rsidRPr="00961CBC" w14:paraId="59F56304" w14:textId="77777777" w:rsidTr="004E624C">
        <w:tc>
          <w:tcPr>
            <w:tcW w:w="3348" w:type="dxa"/>
          </w:tcPr>
          <w:p w14:paraId="2E4BB1BC" w14:textId="77777777" w:rsidR="00605E0B" w:rsidRPr="00D168E3" w:rsidRDefault="00605E0B" w:rsidP="004D440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68E3">
              <w:rPr>
                <w:rFonts w:ascii="Times New Roman" w:hAnsi="Times New Roman" w:cs="Times New Roman"/>
                <w:sz w:val="24"/>
                <w:szCs w:val="24"/>
              </w:rPr>
              <w:t xml:space="preserve">Bahasa </w:t>
            </w:r>
            <w:proofErr w:type="spellStart"/>
            <w:r w:rsidRPr="00D168E3"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</w:p>
        </w:tc>
        <w:tc>
          <w:tcPr>
            <w:tcW w:w="5220" w:type="dxa"/>
          </w:tcPr>
          <w:p w14:paraId="28EE5310" w14:textId="77777777" w:rsidR="00605E0B" w:rsidRPr="00961CBC" w:rsidRDefault="00605E0B" w:rsidP="004D44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Bahasa yang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Digital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Bahasa Indonesia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memudahkan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lokal</w:t>
            </w:r>
            <w:proofErr w:type="spellEnd"/>
            <w:r w:rsidRPr="00961C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3E2ECFF" w14:textId="77777777" w:rsidR="004D440E" w:rsidRDefault="00605E0B" w:rsidP="004D440E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224F845" w14:textId="33AAA12B" w:rsidR="00605E0B" w:rsidRPr="00605E0B" w:rsidRDefault="004D440E" w:rsidP="004D440E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05E0B" w:rsidRPr="00605E0B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605E0B" w:rsidRPr="00605E0B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="00605E0B" w:rsidRPr="00605E0B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="00605E0B" w:rsidRPr="00605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E0B" w:rsidRPr="00605E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05E0B" w:rsidRPr="00605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E0B" w:rsidRPr="00605E0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05E0B" w:rsidRPr="00605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E0B" w:rsidRPr="00605E0B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605E0B" w:rsidRPr="00605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E0B" w:rsidRPr="00605E0B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605E0B" w:rsidRPr="00605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E0B" w:rsidRPr="00605E0B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="00605E0B" w:rsidRPr="00605E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05E0B" w:rsidRPr="00605E0B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605E0B" w:rsidRPr="00605E0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605E0B" w:rsidRPr="00605E0B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605E0B" w:rsidRPr="00605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E0B" w:rsidRPr="00605E0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605E0B" w:rsidRPr="00605E0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05E0B" w:rsidRPr="00605E0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605E0B" w:rsidRPr="00605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E0B" w:rsidRPr="00605E0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605E0B" w:rsidRPr="00605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E0B" w:rsidRPr="00605E0B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605E0B" w:rsidRPr="00605E0B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="00605E0B" w:rsidRPr="00605E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05E0B" w:rsidRPr="00605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E0B" w:rsidRPr="00605E0B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605E0B" w:rsidRPr="00605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E0B" w:rsidRPr="00605E0B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605E0B" w:rsidRPr="00605E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05E0B" w:rsidRPr="00605E0B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605E0B" w:rsidRPr="00605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E0B" w:rsidRPr="00605E0B">
        <w:rPr>
          <w:rFonts w:ascii="Times New Roman" w:hAnsi="Times New Roman" w:cs="Times New Roman"/>
          <w:sz w:val="24"/>
          <w:szCs w:val="24"/>
        </w:rPr>
        <w:t>pendididkan</w:t>
      </w:r>
      <w:proofErr w:type="spellEnd"/>
      <w:r w:rsidR="00605E0B" w:rsidRPr="00605E0B">
        <w:rPr>
          <w:rFonts w:ascii="Times New Roman" w:hAnsi="Times New Roman" w:cs="Times New Roman"/>
          <w:sz w:val="24"/>
          <w:szCs w:val="24"/>
        </w:rPr>
        <w:t xml:space="preserve"> di Pendidikan SKB </w:t>
      </w:r>
      <w:proofErr w:type="spellStart"/>
      <w:r w:rsidR="00605E0B" w:rsidRPr="00605E0B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605E0B" w:rsidRPr="00605E0B">
        <w:rPr>
          <w:rFonts w:ascii="Times New Roman" w:hAnsi="Times New Roman" w:cs="Times New Roman"/>
          <w:sz w:val="24"/>
          <w:szCs w:val="24"/>
        </w:rPr>
        <w:t xml:space="preserve"> Subang.</w:t>
      </w:r>
    </w:p>
    <w:p w14:paraId="0ADCFE03" w14:textId="5B0974A8" w:rsidR="00605E0B" w:rsidRDefault="00573072" w:rsidP="004D440E">
      <w:pPr>
        <w:pStyle w:val="Heading2"/>
        <w:numPr>
          <w:ilvl w:val="0"/>
          <w:numId w:val="19"/>
        </w:numPr>
        <w:tabs>
          <w:tab w:val="left" w:pos="1276"/>
        </w:tabs>
        <w:spacing w:line="276" w:lineRule="auto"/>
        <w:ind w:left="851" w:hanging="425"/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</w:pPr>
      <w:bookmarkStart w:id="58" w:name="_Toc197553455"/>
      <w:bookmarkEnd w:id="56"/>
      <w:bookmarkEnd w:id="57"/>
      <w:r w:rsidRPr="00605E0B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Design Constraints</w:t>
      </w:r>
      <w:bookmarkEnd w:id="58"/>
    </w:p>
    <w:p w14:paraId="180A833D" w14:textId="77777777" w:rsidR="00605E0B" w:rsidRPr="00CF2DA2" w:rsidRDefault="00605E0B" w:rsidP="004D440E">
      <w:pPr>
        <w:pStyle w:val="Heading3"/>
        <w:numPr>
          <w:ilvl w:val="0"/>
          <w:numId w:val="15"/>
        </w:numPr>
        <w:spacing w:line="276" w:lineRule="auto"/>
        <w:ind w:left="851" w:firstLine="0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59" w:name="_Toc197553456"/>
      <w:r w:rsidRPr="00CF2DA2">
        <w:rPr>
          <w:rFonts w:ascii="Times New Roman" w:hAnsi="Times New Roman" w:cs="Times New Roman"/>
          <w:b/>
          <w:bCs/>
          <w:i/>
          <w:iCs/>
          <w:color w:val="auto"/>
        </w:rPr>
        <w:t>Software Process Requirements</w:t>
      </w:r>
      <w:bookmarkEnd w:id="59"/>
    </w:p>
    <w:p w14:paraId="665987BC" w14:textId="77777777" w:rsidR="00605E0B" w:rsidRPr="00F1603D" w:rsidRDefault="00605E0B" w:rsidP="004D440E">
      <w:pPr>
        <w:pStyle w:val="ListParagraph"/>
        <w:spacing w:line="276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961CBC">
        <w:rPr>
          <w:rFonts w:ascii="Times New Roman" w:hAnsi="Times New Roman" w:cs="Times New Roman"/>
          <w:sz w:val="24"/>
          <w:szCs w:val="24"/>
        </w:rPr>
        <w:tab/>
      </w:r>
      <w:r w:rsidRPr="00961C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r w:rsidRPr="00CF2DA2">
        <w:rPr>
          <w:rFonts w:ascii="Times New Roman" w:hAnsi="Times New Roman" w:cs="Times New Roman"/>
          <w:i/>
          <w:iCs/>
          <w:sz w:val="24"/>
          <w:szCs w:val="24"/>
        </w:rPr>
        <w:t>windows</w:t>
      </w:r>
      <w:r w:rsidRPr="00961C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r w:rsidRPr="00961CBC">
        <w:rPr>
          <w:rFonts w:ascii="Times New Roman" w:hAnsi="Times New Roman" w:cs="Times New Roman"/>
          <w:i/>
          <w:iCs/>
          <w:sz w:val="24"/>
          <w:szCs w:val="24"/>
        </w:rPr>
        <w:t>web browser</w:t>
      </w:r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r w:rsidRPr="00961CBC">
        <w:rPr>
          <w:rFonts w:ascii="Times New Roman" w:hAnsi="Times New Roman" w:cs="Times New Roman"/>
          <w:i/>
          <w:iCs/>
          <w:sz w:val="24"/>
          <w:szCs w:val="24"/>
        </w:rPr>
        <w:t xml:space="preserve">google chrome, Mozilla </w:t>
      </w:r>
      <w:proofErr w:type="spellStart"/>
      <w:r w:rsidRPr="00961CBC">
        <w:rPr>
          <w:rFonts w:ascii="Times New Roman" w:hAnsi="Times New Roman" w:cs="Times New Roman"/>
          <w:i/>
          <w:iCs/>
          <w:sz w:val="24"/>
          <w:szCs w:val="24"/>
        </w:rPr>
        <w:t>firefox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>.</w:t>
      </w:r>
    </w:p>
    <w:p w14:paraId="13B92991" w14:textId="77777777" w:rsidR="00605E0B" w:rsidRPr="00CF2DA2" w:rsidRDefault="00605E0B" w:rsidP="004D440E">
      <w:pPr>
        <w:pStyle w:val="Heading3"/>
        <w:numPr>
          <w:ilvl w:val="0"/>
          <w:numId w:val="15"/>
        </w:numPr>
        <w:spacing w:line="276" w:lineRule="auto"/>
        <w:ind w:left="851" w:hanging="11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60" w:name="_Toc197553457"/>
      <w:r w:rsidRPr="00CF2DA2">
        <w:rPr>
          <w:rFonts w:ascii="Times New Roman" w:hAnsi="Times New Roman" w:cs="Times New Roman"/>
          <w:b/>
          <w:bCs/>
          <w:i/>
          <w:iCs/>
          <w:color w:val="auto"/>
        </w:rPr>
        <w:t>Software Languages</w:t>
      </w:r>
      <w:bookmarkEnd w:id="60"/>
    </w:p>
    <w:p w14:paraId="1F02A391" w14:textId="1887B6FA" w:rsidR="00605E0B" w:rsidRPr="00605E0B" w:rsidRDefault="00605E0B" w:rsidP="004D440E">
      <w:pPr>
        <w:pStyle w:val="ListParagraph"/>
        <w:spacing w:line="276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961CBC">
        <w:rPr>
          <w:rFonts w:ascii="Times New Roman" w:hAnsi="Times New Roman" w:cs="Times New Roman"/>
          <w:sz w:val="24"/>
          <w:szCs w:val="24"/>
        </w:rPr>
        <w:tab/>
      </w:r>
      <w:r w:rsidRPr="00961CBC">
        <w:rPr>
          <w:rFonts w:ascii="Times New Roman" w:hAnsi="Times New Roman" w:cs="Times New Roman"/>
          <w:sz w:val="24"/>
          <w:szCs w:val="24"/>
        </w:rPr>
        <w:tab/>
        <w:t xml:space="preserve">Bahasa yang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Pengembanggan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r w:rsidRPr="00961CBC">
        <w:rPr>
          <w:rFonts w:ascii="Times New Roman" w:hAnsi="Times New Roman" w:cs="Times New Roman"/>
          <w:sz w:val="24"/>
          <w:szCs w:val="24"/>
        </w:rPr>
        <w:lastRenderedPageBreak/>
        <w:t xml:space="preserve">Pendidikan di SKB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Subang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r w:rsidRPr="00CF2DA2">
        <w:rPr>
          <w:rFonts w:ascii="Times New Roman" w:hAnsi="Times New Roman" w:cs="Times New Roman"/>
          <w:i/>
          <w:iCs/>
          <w:sz w:val="24"/>
          <w:szCs w:val="24"/>
        </w:rPr>
        <w:t>web</w:t>
      </w:r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CSS, HTML, dan JavaScript dan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r w:rsidRPr="00CF2DA2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961CBC">
        <w:rPr>
          <w:rFonts w:ascii="Times New Roman" w:hAnsi="Times New Roman" w:cs="Times New Roman"/>
          <w:sz w:val="24"/>
          <w:szCs w:val="24"/>
        </w:rPr>
        <w:t>.</w:t>
      </w:r>
    </w:p>
    <w:p w14:paraId="15CE8013" w14:textId="2F34B8EA" w:rsidR="00605E0B" w:rsidRDefault="00573072" w:rsidP="004D440E">
      <w:pPr>
        <w:pStyle w:val="Heading2"/>
        <w:numPr>
          <w:ilvl w:val="0"/>
          <w:numId w:val="19"/>
        </w:numPr>
        <w:tabs>
          <w:tab w:val="left" w:pos="1276"/>
        </w:tabs>
        <w:spacing w:line="276" w:lineRule="auto"/>
        <w:ind w:left="851" w:hanging="425"/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</w:pPr>
      <w:bookmarkStart w:id="61" w:name="_Toc197553458"/>
      <w:r w:rsidRPr="00605E0B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Online User Documentation and Help System Requirements</w:t>
      </w:r>
      <w:bookmarkEnd w:id="61"/>
    </w:p>
    <w:p w14:paraId="14A6C074" w14:textId="41802907" w:rsidR="00605E0B" w:rsidRPr="00605E0B" w:rsidRDefault="00605E0B" w:rsidP="004D440E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r w:rsidRPr="00CF2DA2">
        <w:rPr>
          <w:rFonts w:ascii="Times New Roman" w:hAnsi="Times New Roman" w:cs="Times New Roman"/>
          <w:i/>
          <w:iCs/>
          <w:sz w:val="24"/>
          <w:szCs w:val="24"/>
        </w:rPr>
        <w:t>internet</w:t>
      </w:r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mendokumentasikan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>.</w:t>
      </w:r>
    </w:p>
    <w:p w14:paraId="1B872661" w14:textId="2085771B" w:rsidR="00605E0B" w:rsidRDefault="00573072" w:rsidP="004D440E">
      <w:pPr>
        <w:pStyle w:val="Heading2"/>
        <w:numPr>
          <w:ilvl w:val="0"/>
          <w:numId w:val="19"/>
        </w:numPr>
        <w:tabs>
          <w:tab w:val="left" w:pos="1276"/>
        </w:tabs>
        <w:spacing w:line="276" w:lineRule="auto"/>
        <w:ind w:left="851" w:hanging="425"/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</w:pPr>
      <w:bookmarkStart w:id="62" w:name="_Toc197553459"/>
      <w:r w:rsidRPr="00605E0B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Purchased </w:t>
      </w:r>
      <w:proofErr w:type="spellStart"/>
      <w:r w:rsidRPr="00605E0B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Componets</w:t>
      </w:r>
      <w:bookmarkEnd w:id="62"/>
      <w:proofErr w:type="spellEnd"/>
    </w:p>
    <w:p w14:paraId="3B36FA5C" w14:textId="7484FB9F" w:rsidR="00605E0B" w:rsidRPr="00605E0B" w:rsidRDefault="00605E0B" w:rsidP="004D440E">
      <w:pPr>
        <w:pStyle w:val="ListParagraph"/>
        <w:spacing w:line="276" w:lineRule="auto"/>
        <w:ind w:left="85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961CBC">
        <w:rPr>
          <w:rFonts w:ascii="Times New Roman" w:eastAsia="Times New Roman" w:hAnsi="Times New Roman" w:cs="Times New Roman"/>
          <w:sz w:val="24"/>
          <w:szCs w:val="24"/>
        </w:rPr>
        <w:t xml:space="preserve">Tim </w:t>
      </w:r>
      <w:proofErr w:type="spellStart"/>
      <w:r w:rsidRPr="00961CBC">
        <w:rPr>
          <w:rFonts w:ascii="Times New Roman" w:eastAsia="Times New Roman" w:hAnsi="Times New Roman" w:cs="Times New Roman"/>
          <w:sz w:val="24"/>
          <w:szCs w:val="24"/>
        </w:rPr>
        <w:t>pengembang</w:t>
      </w:r>
      <w:proofErr w:type="spellEnd"/>
      <w:r w:rsidRPr="00961C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961C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eastAsia="Times New Roman" w:hAnsi="Times New Roman" w:cs="Times New Roman"/>
          <w:sz w:val="24"/>
          <w:szCs w:val="24"/>
        </w:rPr>
        <w:t>menangani</w:t>
      </w:r>
      <w:proofErr w:type="spellEnd"/>
      <w:r w:rsidRPr="00961C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eastAsia="Times New Roman" w:hAnsi="Times New Roman" w:cs="Times New Roman"/>
          <w:sz w:val="24"/>
          <w:szCs w:val="24"/>
        </w:rPr>
        <w:t>hal-hal</w:t>
      </w:r>
      <w:proofErr w:type="spellEnd"/>
      <w:r w:rsidRPr="00961CB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61CBC">
        <w:rPr>
          <w:rFonts w:ascii="Times New Roman" w:eastAsia="Times New Roman" w:hAnsi="Times New Roman" w:cs="Times New Roman"/>
          <w:sz w:val="24"/>
          <w:szCs w:val="24"/>
        </w:rPr>
        <w:t>berhubungan</w:t>
      </w:r>
      <w:proofErr w:type="spellEnd"/>
      <w:r w:rsidRPr="00961C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61C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eastAsia="Times New Roman" w:hAnsi="Times New Roman" w:cs="Times New Roman"/>
          <w:sz w:val="24"/>
          <w:szCs w:val="24"/>
        </w:rPr>
        <w:t>pembelian</w:t>
      </w:r>
      <w:proofErr w:type="spellEnd"/>
      <w:r w:rsidRPr="00961CBC">
        <w:rPr>
          <w:rFonts w:ascii="Times New Roman" w:eastAsia="Times New Roman" w:hAnsi="Times New Roman" w:cs="Times New Roman"/>
          <w:sz w:val="24"/>
          <w:szCs w:val="24"/>
        </w:rPr>
        <w:t xml:space="preserve"> hardware </w:t>
      </w:r>
      <w:proofErr w:type="spellStart"/>
      <w:r w:rsidRPr="00961CBC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961C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61C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eastAsia="Times New Roman" w:hAnsi="Times New Roman" w:cs="Times New Roman"/>
          <w:sz w:val="24"/>
          <w:szCs w:val="24"/>
        </w:rPr>
        <w:t>instalasi</w:t>
      </w:r>
      <w:proofErr w:type="spellEnd"/>
      <w:r w:rsidRPr="00961CB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61CBC">
        <w:rPr>
          <w:rFonts w:ascii="Times New Roman" w:eastAsia="Times New Roman" w:hAnsi="Times New Roman" w:cs="Times New Roman"/>
          <w:sz w:val="24"/>
          <w:szCs w:val="24"/>
        </w:rPr>
        <w:t>lisensi</w:t>
      </w:r>
      <w:proofErr w:type="spellEnd"/>
      <w:r w:rsidRPr="00961C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Pr="00961CB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A07FF39" w14:textId="2FD713E9" w:rsidR="00605E0B" w:rsidRDefault="00573072" w:rsidP="004D440E">
      <w:pPr>
        <w:pStyle w:val="Heading2"/>
        <w:numPr>
          <w:ilvl w:val="0"/>
          <w:numId w:val="19"/>
        </w:numPr>
        <w:tabs>
          <w:tab w:val="left" w:pos="1276"/>
        </w:tabs>
        <w:spacing w:line="276" w:lineRule="auto"/>
        <w:ind w:left="851" w:hanging="425"/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</w:pPr>
      <w:bookmarkStart w:id="63" w:name="_Toc197553460"/>
      <w:r w:rsidRPr="00605E0B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Licensing </w:t>
      </w:r>
      <w:r w:rsidR="0066020E" w:rsidRPr="00605E0B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Requirement</w:t>
      </w:r>
      <w:bookmarkEnd w:id="63"/>
    </w:p>
    <w:p w14:paraId="6923A231" w14:textId="74E567BB" w:rsidR="00605E0B" w:rsidRPr="00605E0B" w:rsidRDefault="00605E0B" w:rsidP="004D440E">
      <w:pPr>
        <w:spacing w:line="276" w:lineRule="auto"/>
        <w:ind w:left="851"/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licensi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open source.</w:t>
      </w:r>
    </w:p>
    <w:p w14:paraId="4D59E377" w14:textId="0C781BA8" w:rsidR="00605E0B" w:rsidRDefault="0066020E" w:rsidP="004D440E">
      <w:pPr>
        <w:pStyle w:val="Heading2"/>
        <w:numPr>
          <w:ilvl w:val="0"/>
          <w:numId w:val="19"/>
        </w:numPr>
        <w:tabs>
          <w:tab w:val="left" w:pos="1276"/>
        </w:tabs>
        <w:spacing w:line="276" w:lineRule="auto"/>
        <w:ind w:left="851" w:hanging="425"/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</w:pPr>
      <w:bookmarkStart w:id="64" w:name="_Toc197553461"/>
      <w:r w:rsidRPr="00605E0B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Legal, Copyright, and Other Notices</w:t>
      </w:r>
      <w:bookmarkEnd w:id="64"/>
    </w:p>
    <w:p w14:paraId="76C9C42F" w14:textId="49582A7F" w:rsidR="00605E0B" w:rsidRPr="00605E0B" w:rsidRDefault="00605E0B" w:rsidP="004D440E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cipta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Pengembanggan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Pendidikan di SKB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Subang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SKB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Subang.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mendistribusikan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kesepakatan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>.</w:t>
      </w:r>
    </w:p>
    <w:p w14:paraId="1DD9EA6C" w14:textId="5BBF1A1E" w:rsidR="0066020E" w:rsidRPr="00605E0B" w:rsidRDefault="0066020E" w:rsidP="004D440E">
      <w:pPr>
        <w:pStyle w:val="Heading2"/>
        <w:numPr>
          <w:ilvl w:val="0"/>
          <w:numId w:val="19"/>
        </w:numPr>
        <w:tabs>
          <w:tab w:val="left" w:pos="1276"/>
        </w:tabs>
        <w:spacing w:line="276" w:lineRule="auto"/>
        <w:ind w:left="851" w:hanging="425"/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</w:pPr>
      <w:bookmarkStart w:id="65" w:name="_Toc197553462"/>
      <w:r w:rsidRPr="00605E0B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Applicable Standards</w:t>
      </w:r>
      <w:bookmarkEnd w:id="65"/>
    </w:p>
    <w:p w14:paraId="59AE4F43" w14:textId="5DD8C5D0" w:rsidR="00572FC1" w:rsidRPr="00961CBC" w:rsidRDefault="00572FC1" w:rsidP="004D440E">
      <w:pPr>
        <w:pStyle w:val="ListParagraph"/>
        <w:spacing w:before="124" w:line="276" w:lineRule="auto"/>
        <w:ind w:left="851" w:right="135"/>
        <w:jc w:val="both"/>
        <w:rPr>
          <w:rFonts w:ascii="Times New Roman" w:hAnsi="Times New Roman" w:cs="Times New Roman"/>
          <w:sz w:val="24"/>
          <w:szCs w:val="24"/>
        </w:rPr>
      </w:pPr>
      <w:r w:rsidRPr="00961CBC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Pr="00961CBC">
        <w:rPr>
          <w:rFonts w:ascii="Times New Roman" w:hAnsi="Times New Roman" w:cs="Times New Roman"/>
          <w:i/>
          <w:sz w:val="24"/>
          <w:szCs w:val="24"/>
        </w:rPr>
        <w:t>Standar</w:t>
      </w:r>
      <w:proofErr w:type="spellEnd"/>
      <w:r w:rsidRPr="00961CB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61CB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CB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961CBC">
        <w:rPr>
          <w:rFonts w:ascii="Times New Roman" w:hAnsi="Times New Roman" w:cs="Times New Roman"/>
          <w:sz w:val="24"/>
          <w:szCs w:val="24"/>
        </w:rPr>
        <w:t xml:space="preserve"> php, </w:t>
      </w:r>
      <w:r w:rsidRPr="00961CBC">
        <w:rPr>
          <w:rFonts w:ascii="Times New Roman" w:hAnsi="Times New Roman" w:cs="Times New Roman"/>
          <w:i/>
          <w:sz w:val="24"/>
          <w:szCs w:val="24"/>
        </w:rPr>
        <w:t xml:space="preserve">framework </w:t>
      </w:r>
      <w:proofErr w:type="spellStart"/>
      <w:r w:rsidRPr="00961CBC">
        <w:rPr>
          <w:rFonts w:ascii="Times New Roman" w:hAnsi="Times New Roman" w:cs="Times New Roman"/>
          <w:i/>
          <w:sz w:val="24"/>
          <w:szCs w:val="24"/>
        </w:rPr>
        <w:t>Codeigniter</w:t>
      </w:r>
      <w:proofErr w:type="spellEnd"/>
      <w:r w:rsidRPr="00961CB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61CBC">
        <w:rPr>
          <w:rFonts w:ascii="Times New Roman" w:hAnsi="Times New Roman" w:cs="Times New Roman"/>
          <w:sz w:val="24"/>
          <w:szCs w:val="24"/>
        </w:rPr>
        <w:t xml:space="preserve">dan </w:t>
      </w:r>
      <w:r w:rsidRPr="00961CBC">
        <w:rPr>
          <w:rFonts w:ascii="Times New Roman" w:hAnsi="Times New Roman" w:cs="Times New Roman"/>
          <w:spacing w:val="-2"/>
          <w:sz w:val="24"/>
          <w:szCs w:val="24"/>
        </w:rPr>
        <w:t>MySQL.</w:t>
      </w:r>
    </w:p>
    <w:p w14:paraId="4780423F" w14:textId="6C6EB84A" w:rsidR="00B370E9" w:rsidRPr="002972D0" w:rsidRDefault="00B370E9" w:rsidP="004D440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sectPr w:rsidR="00B370E9" w:rsidRPr="002972D0" w:rsidSect="002B1090">
      <w:pgSz w:w="12240" w:h="15840"/>
      <w:pgMar w:top="1701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7C0442" w14:textId="77777777" w:rsidR="00553583" w:rsidRDefault="00553583" w:rsidP="00B370E9">
      <w:pPr>
        <w:spacing w:after="0" w:line="240" w:lineRule="auto"/>
      </w:pPr>
      <w:r>
        <w:separator/>
      </w:r>
    </w:p>
  </w:endnote>
  <w:endnote w:type="continuationSeparator" w:id="0">
    <w:p w14:paraId="113CA928" w14:textId="77777777" w:rsidR="00553583" w:rsidRDefault="00553583" w:rsidP="00B37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784506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68D48C" w14:textId="2E56D330" w:rsidR="004E624C" w:rsidRDefault="004E62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41CD58" w14:textId="77777777" w:rsidR="004E624C" w:rsidRDefault="004E62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4FEDA1" w14:textId="77777777" w:rsidR="00553583" w:rsidRDefault="00553583" w:rsidP="00B370E9">
      <w:pPr>
        <w:spacing w:after="0" w:line="240" w:lineRule="auto"/>
      </w:pPr>
      <w:r>
        <w:separator/>
      </w:r>
    </w:p>
  </w:footnote>
  <w:footnote w:type="continuationSeparator" w:id="0">
    <w:p w14:paraId="0061DD1A" w14:textId="77777777" w:rsidR="00553583" w:rsidRDefault="00553583" w:rsidP="00B370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962"/>
      <w:gridCol w:w="2299"/>
    </w:tblGrid>
    <w:tr w:rsidR="004E624C" w:rsidRPr="00B370E9" w14:paraId="72829F00" w14:textId="77777777" w:rsidTr="2B68714E">
      <w:tc>
        <w:tcPr>
          <w:tcW w:w="6799" w:type="dxa"/>
          <w:vAlign w:val="center"/>
        </w:tcPr>
        <w:p w14:paraId="6D043B51" w14:textId="7AA25CBC" w:rsidR="004E624C" w:rsidRPr="00B370E9" w:rsidRDefault="004E624C" w:rsidP="00B370E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2B68714E">
            <w:rPr>
              <w:rFonts w:ascii="Times New Roman" w:hAnsi="Times New Roman" w:cs="Times New Roman"/>
              <w:sz w:val="24"/>
              <w:szCs w:val="24"/>
            </w:rPr>
            <w:t>Pengembanggan</w:t>
          </w:r>
          <w:proofErr w:type="spellEnd"/>
          <w:r w:rsidRPr="2B68714E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2B68714E">
            <w:rPr>
              <w:rFonts w:ascii="Times New Roman" w:hAnsi="Times New Roman" w:cs="Times New Roman"/>
              <w:sz w:val="24"/>
              <w:szCs w:val="24"/>
            </w:rPr>
            <w:t>Sistem</w:t>
          </w:r>
          <w:proofErr w:type="spellEnd"/>
          <w:r w:rsidRPr="2B68714E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2B68714E">
            <w:rPr>
              <w:rFonts w:ascii="Times New Roman" w:hAnsi="Times New Roman" w:cs="Times New Roman"/>
              <w:sz w:val="24"/>
              <w:szCs w:val="24"/>
            </w:rPr>
            <w:t>Pembelajaran</w:t>
          </w:r>
          <w:proofErr w:type="spellEnd"/>
          <w:r w:rsidRPr="2B68714E">
            <w:rPr>
              <w:rFonts w:ascii="Times New Roman" w:hAnsi="Times New Roman" w:cs="Times New Roman"/>
              <w:sz w:val="24"/>
              <w:szCs w:val="24"/>
            </w:rPr>
            <w:t xml:space="preserve"> Digital </w:t>
          </w:r>
          <w:proofErr w:type="spellStart"/>
          <w:r w:rsidRPr="2B68714E">
            <w:rPr>
              <w:rFonts w:ascii="Times New Roman" w:hAnsi="Times New Roman" w:cs="Times New Roman"/>
              <w:sz w:val="24"/>
              <w:szCs w:val="24"/>
            </w:rPr>
            <w:t>untuk</w:t>
          </w:r>
          <w:proofErr w:type="spellEnd"/>
          <w:r w:rsidRPr="2B68714E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2B68714E">
            <w:rPr>
              <w:rFonts w:ascii="Times New Roman" w:hAnsi="Times New Roman" w:cs="Times New Roman"/>
              <w:sz w:val="24"/>
              <w:szCs w:val="24"/>
            </w:rPr>
            <w:t>Meningkatkan</w:t>
          </w:r>
          <w:proofErr w:type="spellEnd"/>
          <w:r w:rsidRPr="2B68714E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2B68714E">
            <w:rPr>
              <w:rFonts w:ascii="Times New Roman" w:hAnsi="Times New Roman" w:cs="Times New Roman"/>
              <w:sz w:val="24"/>
              <w:szCs w:val="24"/>
            </w:rPr>
            <w:t>Akses</w:t>
          </w:r>
          <w:proofErr w:type="spellEnd"/>
          <w:r w:rsidRPr="2B68714E">
            <w:rPr>
              <w:rFonts w:ascii="Times New Roman" w:hAnsi="Times New Roman" w:cs="Times New Roman"/>
              <w:sz w:val="24"/>
              <w:szCs w:val="24"/>
            </w:rPr>
            <w:t xml:space="preserve"> dan </w:t>
          </w:r>
          <w:proofErr w:type="spellStart"/>
          <w:r w:rsidRPr="2B68714E">
            <w:rPr>
              <w:rFonts w:ascii="Times New Roman" w:hAnsi="Times New Roman" w:cs="Times New Roman"/>
              <w:sz w:val="24"/>
              <w:szCs w:val="24"/>
            </w:rPr>
            <w:t>Kualitas</w:t>
          </w:r>
          <w:proofErr w:type="spellEnd"/>
          <w:r w:rsidRPr="2B68714E">
            <w:rPr>
              <w:rFonts w:ascii="Times New Roman" w:hAnsi="Times New Roman" w:cs="Times New Roman"/>
              <w:sz w:val="24"/>
              <w:szCs w:val="24"/>
            </w:rPr>
            <w:t xml:space="preserve"> Pendidikan di SKB </w:t>
          </w:r>
          <w:proofErr w:type="spellStart"/>
          <w:r w:rsidRPr="2B68714E">
            <w:rPr>
              <w:rFonts w:ascii="Times New Roman" w:hAnsi="Times New Roman" w:cs="Times New Roman"/>
              <w:sz w:val="24"/>
              <w:szCs w:val="24"/>
            </w:rPr>
            <w:t>Kabupaten</w:t>
          </w:r>
          <w:proofErr w:type="spellEnd"/>
          <w:r w:rsidRPr="2B68714E">
            <w:rPr>
              <w:rFonts w:ascii="Times New Roman" w:hAnsi="Times New Roman" w:cs="Times New Roman"/>
              <w:sz w:val="24"/>
              <w:szCs w:val="24"/>
            </w:rPr>
            <w:t xml:space="preserve"> Subang</w:t>
          </w:r>
        </w:p>
      </w:tc>
      <w:tc>
        <w:tcPr>
          <w:tcW w:w="2551" w:type="dxa"/>
          <w:vAlign w:val="center"/>
        </w:tcPr>
        <w:p w14:paraId="5664885D" w14:textId="77777777" w:rsidR="004E624C" w:rsidRPr="00B370E9" w:rsidRDefault="004E624C" w:rsidP="00B370E9">
          <w:pPr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370E9">
            <w:rPr>
              <w:rFonts w:ascii="Times New Roman" w:hAnsi="Times New Roman" w:cs="Times New Roman"/>
              <w:sz w:val="24"/>
              <w:szCs w:val="24"/>
            </w:rPr>
            <w:t>Version:</w:t>
          </w:r>
        </w:p>
        <w:p w14:paraId="69D02E07" w14:textId="0A1AE048" w:rsidR="004E624C" w:rsidRPr="00B370E9" w:rsidRDefault="004E624C" w:rsidP="00B370E9">
          <w:pPr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370E9">
            <w:rPr>
              <w:rFonts w:ascii="Times New Roman" w:hAnsi="Times New Roman" w:cs="Times New Roman"/>
              <w:sz w:val="24"/>
              <w:szCs w:val="24"/>
            </w:rPr>
            <w:t>&lt;1.</w:t>
          </w:r>
          <w:r>
            <w:rPr>
              <w:rFonts w:ascii="Times New Roman" w:hAnsi="Times New Roman" w:cs="Times New Roman"/>
              <w:sz w:val="24"/>
              <w:szCs w:val="24"/>
            </w:rPr>
            <w:t>3</w:t>
          </w:r>
          <w:r w:rsidRPr="00B370E9">
            <w:rPr>
              <w:rFonts w:ascii="Times New Roman" w:hAnsi="Times New Roman" w:cs="Times New Roman"/>
              <w:sz w:val="24"/>
              <w:szCs w:val="24"/>
            </w:rPr>
            <w:t>&gt;</w:t>
          </w:r>
        </w:p>
      </w:tc>
    </w:tr>
    <w:tr w:rsidR="004E624C" w:rsidRPr="00B370E9" w14:paraId="6D654482" w14:textId="77777777" w:rsidTr="2B68714E">
      <w:tc>
        <w:tcPr>
          <w:tcW w:w="6799" w:type="dxa"/>
          <w:vAlign w:val="center"/>
        </w:tcPr>
        <w:p w14:paraId="181AC8C0" w14:textId="4A491F91" w:rsidR="004E624C" w:rsidRPr="00B370E9" w:rsidRDefault="004E624C" w:rsidP="00B370E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B370E9">
            <w:rPr>
              <w:rFonts w:ascii="Times New Roman" w:hAnsi="Times New Roman" w:cs="Times New Roman"/>
              <w:i/>
              <w:iCs/>
              <w:sz w:val="24"/>
              <w:szCs w:val="24"/>
            </w:rPr>
            <w:t xml:space="preserve">Software Requirement </w:t>
          </w:r>
          <w:r>
            <w:rPr>
              <w:rFonts w:ascii="Times New Roman" w:hAnsi="Times New Roman" w:cs="Times New Roman"/>
              <w:i/>
              <w:iCs/>
              <w:sz w:val="24"/>
              <w:szCs w:val="24"/>
            </w:rPr>
            <w:t>Specification</w:t>
          </w:r>
          <w:r w:rsidRPr="00B370E9">
            <w:rPr>
              <w:rFonts w:ascii="Times New Roman" w:hAnsi="Times New Roman" w:cs="Times New Roman"/>
              <w:sz w:val="24"/>
              <w:szCs w:val="24"/>
            </w:rPr>
            <w:t xml:space="preserve"> (SR</w:t>
          </w:r>
          <w:r>
            <w:rPr>
              <w:rFonts w:ascii="Times New Roman" w:hAnsi="Times New Roman" w:cs="Times New Roman"/>
              <w:sz w:val="24"/>
              <w:szCs w:val="24"/>
            </w:rPr>
            <w:t>S</w:t>
          </w:r>
          <w:r w:rsidRPr="00B370E9">
            <w:rPr>
              <w:rFonts w:ascii="Times New Roman" w:hAnsi="Times New Roman" w:cs="Times New Roman"/>
              <w:sz w:val="24"/>
              <w:szCs w:val="24"/>
            </w:rPr>
            <w:t>)</w:t>
          </w:r>
        </w:p>
      </w:tc>
      <w:tc>
        <w:tcPr>
          <w:tcW w:w="2551" w:type="dxa"/>
          <w:vAlign w:val="center"/>
        </w:tcPr>
        <w:p w14:paraId="56942A11" w14:textId="77777777" w:rsidR="004E624C" w:rsidRPr="00B370E9" w:rsidRDefault="004E624C" w:rsidP="00B370E9">
          <w:pPr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370E9">
            <w:rPr>
              <w:rFonts w:ascii="Times New Roman" w:hAnsi="Times New Roman" w:cs="Times New Roman"/>
              <w:sz w:val="24"/>
              <w:szCs w:val="24"/>
            </w:rPr>
            <w:t>Date:</w:t>
          </w:r>
        </w:p>
        <w:p w14:paraId="0D1EB07C" w14:textId="259835E3" w:rsidR="004E624C" w:rsidRPr="00B370E9" w:rsidRDefault="004E624C" w:rsidP="00B370E9">
          <w:pPr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Febuari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28</w:t>
          </w:r>
          <w:r w:rsidRPr="00B370E9">
            <w:rPr>
              <w:rFonts w:ascii="Times New Roman" w:hAnsi="Times New Roman" w:cs="Times New Roman"/>
              <w:sz w:val="24"/>
              <w:szCs w:val="24"/>
            </w:rPr>
            <w:t>, 202</w:t>
          </w:r>
          <w:r>
            <w:rPr>
              <w:rFonts w:ascii="Times New Roman" w:hAnsi="Times New Roman" w:cs="Times New Roman"/>
              <w:sz w:val="24"/>
              <w:szCs w:val="24"/>
            </w:rPr>
            <w:t>5</w:t>
          </w:r>
        </w:p>
      </w:tc>
    </w:tr>
  </w:tbl>
  <w:p w14:paraId="610229A8" w14:textId="77777777" w:rsidR="004E624C" w:rsidRDefault="004E62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962"/>
      <w:gridCol w:w="2299"/>
    </w:tblGrid>
    <w:tr w:rsidR="004E624C" w:rsidRPr="00B370E9" w14:paraId="2964E19E" w14:textId="77777777" w:rsidTr="004E624C">
      <w:tc>
        <w:tcPr>
          <w:tcW w:w="6799" w:type="dxa"/>
          <w:vAlign w:val="center"/>
        </w:tcPr>
        <w:p w14:paraId="43623255" w14:textId="77777777" w:rsidR="004E624C" w:rsidRPr="00B370E9" w:rsidRDefault="004E624C" w:rsidP="004E624C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2B68714E">
            <w:rPr>
              <w:rFonts w:ascii="Times New Roman" w:hAnsi="Times New Roman" w:cs="Times New Roman"/>
              <w:sz w:val="24"/>
              <w:szCs w:val="24"/>
            </w:rPr>
            <w:t>Pengembanggan</w:t>
          </w:r>
          <w:proofErr w:type="spellEnd"/>
          <w:r w:rsidRPr="2B68714E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2B68714E">
            <w:rPr>
              <w:rFonts w:ascii="Times New Roman" w:hAnsi="Times New Roman" w:cs="Times New Roman"/>
              <w:sz w:val="24"/>
              <w:szCs w:val="24"/>
            </w:rPr>
            <w:t>Sistem</w:t>
          </w:r>
          <w:proofErr w:type="spellEnd"/>
          <w:r w:rsidRPr="2B68714E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2B68714E">
            <w:rPr>
              <w:rFonts w:ascii="Times New Roman" w:hAnsi="Times New Roman" w:cs="Times New Roman"/>
              <w:sz w:val="24"/>
              <w:szCs w:val="24"/>
            </w:rPr>
            <w:t>Pembelajaran</w:t>
          </w:r>
          <w:proofErr w:type="spellEnd"/>
          <w:r w:rsidRPr="2B68714E">
            <w:rPr>
              <w:rFonts w:ascii="Times New Roman" w:hAnsi="Times New Roman" w:cs="Times New Roman"/>
              <w:sz w:val="24"/>
              <w:szCs w:val="24"/>
            </w:rPr>
            <w:t xml:space="preserve"> Digital </w:t>
          </w:r>
          <w:proofErr w:type="spellStart"/>
          <w:r w:rsidRPr="2B68714E">
            <w:rPr>
              <w:rFonts w:ascii="Times New Roman" w:hAnsi="Times New Roman" w:cs="Times New Roman"/>
              <w:sz w:val="24"/>
              <w:szCs w:val="24"/>
            </w:rPr>
            <w:t>untuk</w:t>
          </w:r>
          <w:proofErr w:type="spellEnd"/>
          <w:r w:rsidRPr="2B68714E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2B68714E">
            <w:rPr>
              <w:rFonts w:ascii="Times New Roman" w:hAnsi="Times New Roman" w:cs="Times New Roman"/>
              <w:sz w:val="24"/>
              <w:szCs w:val="24"/>
            </w:rPr>
            <w:t>Meningkatkan</w:t>
          </w:r>
          <w:proofErr w:type="spellEnd"/>
          <w:r w:rsidRPr="2B68714E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2B68714E">
            <w:rPr>
              <w:rFonts w:ascii="Times New Roman" w:hAnsi="Times New Roman" w:cs="Times New Roman"/>
              <w:sz w:val="24"/>
              <w:szCs w:val="24"/>
            </w:rPr>
            <w:t>Akses</w:t>
          </w:r>
          <w:proofErr w:type="spellEnd"/>
          <w:r w:rsidRPr="2B68714E">
            <w:rPr>
              <w:rFonts w:ascii="Times New Roman" w:hAnsi="Times New Roman" w:cs="Times New Roman"/>
              <w:sz w:val="24"/>
              <w:szCs w:val="24"/>
            </w:rPr>
            <w:t xml:space="preserve"> dan </w:t>
          </w:r>
          <w:proofErr w:type="spellStart"/>
          <w:r w:rsidRPr="2B68714E">
            <w:rPr>
              <w:rFonts w:ascii="Times New Roman" w:hAnsi="Times New Roman" w:cs="Times New Roman"/>
              <w:sz w:val="24"/>
              <w:szCs w:val="24"/>
            </w:rPr>
            <w:t>Kualitas</w:t>
          </w:r>
          <w:proofErr w:type="spellEnd"/>
          <w:r w:rsidRPr="2B68714E">
            <w:rPr>
              <w:rFonts w:ascii="Times New Roman" w:hAnsi="Times New Roman" w:cs="Times New Roman"/>
              <w:sz w:val="24"/>
              <w:szCs w:val="24"/>
            </w:rPr>
            <w:t xml:space="preserve"> Pendidikan di SKB </w:t>
          </w:r>
          <w:proofErr w:type="spellStart"/>
          <w:r w:rsidRPr="2B68714E">
            <w:rPr>
              <w:rFonts w:ascii="Times New Roman" w:hAnsi="Times New Roman" w:cs="Times New Roman"/>
              <w:sz w:val="24"/>
              <w:szCs w:val="24"/>
            </w:rPr>
            <w:t>Kabupaten</w:t>
          </w:r>
          <w:proofErr w:type="spellEnd"/>
          <w:r w:rsidRPr="2B68714E">
            <w:rPr>
              <w:rFonts w:ascii="Times New Roman" w:hAnsi="Times New Roman" w:cs="Times New Roman"/>
              <w:sz w:val="24"/>
              <w:szCs w:val="24"/>
            </w:rPr>
            <w:t xml:space="preserve"> Subang</w:t>
          </w:r>
        </w:p>
      </w:tc>
      <w:tc>
        <w:tcPr>
          <w:tcW w:w="2551" w:type="dxa"/>
          <w:vAlign w:val="center"/>
        </w:tcPr>
        <w:p w14:paraId="2931B016" w14:textId="77777777" w:rsidR="004E624C" w:rsidRPr="00B370E9" w:rsidRDefault="004E624C" w:rsidP="004E624C">
          <w:pPr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370E9">
            <w:rPr>
              <w:rFonts w:ascii="Times New Roman" w:hAnsi="Times New Roman" w:cs="Times New Roman"/>
              <w:sz w:val="24"/>
              <w:szCs w:val="24"/>
            </w:rPr>
            <w:t>Version:</w:t>
          </w:r>
        </w:p>
        <w:p w14:paraId="723D0139" w14:textId="77777777" w:rsidR="004E624C" w:rsidRPr="00B370E9" w:rsidRDefault="004E624C" w:rsidP="004E624C">
          <w:pPr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370E9">
            <w:rPr>
              <w:rFonts w:ascii="Times New Roman" w:hAnsi="Times New Roman" w:cs="Times New Roman"/>
              <w:sz w:val="24"/>
              <w:szCs w:val="24"/>
            </w:rPr>
            <w:t>&lt;1.</w:t>
          </w:r>
          <w:r>
            <w:rPr>
              <w:rFonts w:ascii="Times New Roman" w:hAnsi="Times New Roman" w:cs="Times New Roman"/>
              <w:sz w:val="24"/>
              <w:szCs w:val="24"/>
            </w:rPr>
            <w:t>3</w:t>
          </w:r>
          <w:r w:rsidRPr="00B370E9">
            <w:rPr>
              <w:rFonts w:ascii="Times New Roman" w:hAnsi="Times New Roman" w:cs="Times New Roman"/>
              <w:sz w:val="24"/>
              <w:szCs w:val="24"/>
            </w:rPr>
            <w:t>&gt;</w:t>
          </w:r>
        </w:p>
      </w:tc>
    </w:tr>
    <w:tr w:rsidR="004E624C" w:rsidRPr="00B370E9" w14:paraId="252A0821" w14:textId="77777777" w:rsidTr="004E624C">
      <w:tc>
        <w:tcPr>
          <w:tcW w:w="6799" w:type="dxa"/>
          <w:vAlign w:val="center"/>
        </w:tcPr>
        <w:p w14:paraId="1E303242" w14:textId="77777777" w:rsidR="004E624C" w:rsidRPr="00B370E9" w:rsidRDefault="004E624C" w:rsidP="004E624C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B370E9">
            <w:rPr>
              <w:rFonts w:ascii="Times New Roman" w:hAnsi="Times New Roman" w:cs="Times New Roman"/>
              <w:i/>
              <w:iCs/>
              <w:sz w:val="24"/>
              <w:szCs w:val="24"/>
            </w:rPr>
            <w:t xml:space="preserve">Software Requirement </w:t>
          </w:r>
          <w:r>
            <w:rPr>
              <w:rFonts w:ascii="Times New Roman" w:hAnsi="Times New Roman" w:cs="Times New Roman"/>
              <w:i/>
              <w:iCs/>
              <w:sz w:val="24"/>
              <w:szCs w:val="24"/>
            </w:rPr>
            <w:t>Specification</w:t>
          </w:r>
          <w:r w:rsidRPr="00B370E9">
            <w:rPr>
              <w:rFonts w:ascii="Times New Roman" w:hAnsi="Times New Roman" w:cs="Times New Roman"/>
              <w:sz w:val="24"/>
              <w:szCs w:val="24"/>
            </w:rPr>
            <w:t xml:space="preserve"> (SR</w:t>
          </w:r>
          <w:r>
            <w:rPr>
              <w:rFonts w:ascii="Times New Roman" w:hAnsi="Times New Roman" w:cs="Times New Roman"/>
              <w:sz w:val="24"/>
              <w:szCs w:val="24"/>
            </w:rPr>
            <w:t>S</w:t>
          </w:r>
          <w:r w:rsidRPr="00B370E9">
            <w:rPr>
              <w:rFonts w:ascii="Times New Roman" w:hAnsi="Times New Roman" w:cs="Times New Roman"/>
              <w:sz w:val="24"/>
              <w:szCs w:val="24"/>
            </w:rPr>
            <w:t>)</w:t>
          </w:r>
        </w:p>
      </w:tc>
      <w:tc>
        <w:tcPr>
          <w:tcW w:w="2551" w:type="dxa"/>
          <w:vAlign w:val="center"/>
        </w:tcPr>
        <w:p w14:paraId="3A04C8DF" w14:textId="77777777" w:rsidR="004E624C" w:rsidRPr="00B370E9" w:rsidRDefault="004E624C" w:rsidP="004E624C">
          <w:pPr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370E9">
            <w:rPr>
              <w:rFonts w:ascii="Times New Roman" w:hAnsi="Times New Roman" w:cs="Times New Roman"/>
              <w:sz w:val="24"/>
              <w:szCs w:val="24"/>
            </w:rPr>
            <w:t>Date:</w:t>
          </w:r>
        </w:p>
        <w:p w14:paraId="649AE402" w14:textId="77777777" w:rsidR="004E624C" w:rsidRPr="00B370E9" w:rsidRDefault="004E624C" w:rsidP="004E624C">
          <w:pPr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Febuari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28</w:t>
          </w:r>
          <w:r w:rsidRPr="00B370E9">
            <w:rPr>
              <w:rFonts w:ascii="Times New Roman" w:hAnsi="Times New Roman" w:cs="Times New Roman"/>
              <w:sz w:val="24"/>
              <w:szCs w:val="24"/>
            </w:rPr>
            <w:t>, 202</w:t>
          </w:r>
          <w:r>
            <w:rPr>
              <w:rFonts w:ascii="Times New Roman" w:hAnsi="Times New Roman" w:cs="Times New Roman"/>
              <w:sz w:val="24"/>
              <w:szCs w:val="24"/>
            </w:rPr>
            <w:t>5</w:t>
          </w:r>
        </w:p>
      </w:tc>
    </w:tr>
  </w:tbl>
  <w:p w14:paraId="405F7B74" w14:textId="77777777" w:rsidR="004E624C" w:rsidRDefault="004E62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54B91"/>
    <w:multiLevelType w:val="multilevel"/>
    <w:tmpl w:val="984632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  <w:sz w:val="24"/>
      </w:rPr>
    </w:lvl>
  </w:abstractNum>
  <w:abstractNum w:abstractNumId="1" w15:restartNumberingAfterBreak="0">
    <w:nsid w:val="0F6135F2"/>
    <w:multiLevelType w:val="hybridMultilevel"/>
    <w:tmpl w:val="92541CA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82AC8794">
      <w:start w:val="1"/>
      <w:numFmt w:val="lowerLetter"/>
      <w:lvlText w:val="%3."/>
      <w:lvlJc w:val="left"/>
      <w:pPr>
        <w:ind w:left="23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id" w:eastAsia="en-US" w:bidi="ar-SA"/>
      </w:rPr>
    </w:lvl>
    <w:lvl w:ilvl="3" w:tplc="3809000F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bCs w:val="0"/>
        <w:i w:val="0"/>
        <w:iCs w:val="0"/>
        <w:spacing w:val="-2"/>
        <w:w w:val="100"/>
        <w:sz w:val="24"/>
        <w:szCs w:val="24"/>
        <w:lang w:val="id" w:eastAsia="en-US" w:bidi="ar-SA"/>
      </w:rPr>
    </w:lvl>
    <w:lvl w:ilvl="4" w:tplc="82AC8794">
      <w:start w:val="1"/>
      <w:numFmt w:val="lowerLetter"/>
      <w:lvlText w:val="%5."/>
      <w:lvlJc w:val="left"/>
      <w:pPr>
        <w:ind w:left="360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id" w:eastAsia="en-US" w:bidi="ar-SA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97F63"/>
    <w:multiLevelType w:val="hybridMultilevel"/>
    <w:tmpl w:val="673AB388"/>
    <w:lvl w:ilvl="0" w:tplc="F88217EE">
      <w:start w:val="1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85EC1"/>
    <w:multiLevelType w:val="hybridMultilevel"/>
    <w:tmpl w:val="C958D2E4"/>
    <w:lvl w:ilvl="0" w:tplc="868E6418">
      <w:start w:val="1"/>
      <w:numFmt w:val="decimal"/>
      <w:lvlText w:val="1.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93F46"/>
    <w:multiLevelType w:val="multilevel"/>
    <w:tmpl w:val="30406F4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  <w:i w:val="0"/>
        <w:iCs w:val="0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5" w15:restartNumberingAfterBreak="0">
    <w:nsid w:val="2E9C62B7"/>
    <w:multiLevelType w:val="hybridMultilevel"/>
    <w:tmpl w:val="B6D4672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7F323F8C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82AC8794">
      <w:start w:val="1"/>
      <w:numFmt w:val="lowerLetter"/>
      <w:lvlText w:val="%3."/>
      <w:lvlJc w:val="left"/>
      <w:pPr>
        <w:ind w:left="23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id" w:eastAsia="en-US" w:bidi="ar-SA"/>
      </w:rPr>
    </w:lvl>
    <w:lvl w:ilvl="3" w:tplc="3809000F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bCs w:val="0"/>
        <w:i w:val="0"/>
        <w:iCs w:val="0"/>
        <w:spacing w:val="-2"/>
        <w:w w:val="100"/>
        <w:sz w:val="24"/>
        <w:szCs w:val="24"/>
        <w:lang w:val="id" w:eastAsia="en-US" w:bidi="ar-SA"/>
      </w:rPr>
    </w:lvl>
    <w:lvl w:ilvl="4" w:tplc="82AC8794">
      <w:start w:val="1"/>
      <w:numFmt w:val="lowerLetter"/>
      <w:lvlText w:val="%5."/>
      <w:lvlJc w:val="left"/>
      <w:pPr>
        <w:ind w:left="360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id" w:eastAsia="en-US" w:bidi="ar-SA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15316B"/>
    <w:multiLevelType w:val="hybridMultilevel"/>
    <w:tmpl w:val="A5CE47F6"/>
    <w:lvl w:ilvl="0" w:tplc="FB0CAAF0">
      <w:start w:val="1"/>
      <w:numFmt w:val="decimal"/>
      <w:lvlText w:val="3.%1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406181"/>
    <w:multiLevelType w:val="multilevel"/>
    <w:tmpl w:val="46189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3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B762AEE"/>
    <w:multiLevelType w:val="multilevel"/>
    <w:tmpl w:val="63A425A6"/>
    <w:lvl w:ilvl="0">
      <w:start w:val="3"/>
      <w:numFmt w:val="decimal"/>
      <w:lvlText w:val="%1."/>
      <w:lvlJc w:val="left"/>
      <w:pPr>
        <w:ind w:left="2880" w:hanging="360"/>
      </w:pPr>
      <w:rPr>
        <w:rFonts w:hint="default"/>
        <w:b/>
        <w:bCs/>
        <w:i w:val="0"/>
        <w:iCs w:val="0"/>
        <w:spacing w:val="-2"/>
        <w:w w:val="100"/>
        <w:sz w:val="24"/>
        <w:szCs w:val="24"/>
      </w:rPr>
    </w:lvl>
    <w:lvl w:ilvl="1">
      <w:start w:val="8"/>
      <w:numFmt w:val="decimal"/>
      <w:isLgl/>
      <w:lvlText w:val="%1.%2"/>
      <w:lvlJc w:val="left"/>
      <w:pPr>
        <w:ind w:left="294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800"/>
      </w:pPr>
      <w:rPr>
        <w:rFonts w:hint="default"/>
      </w:rPr>
    </w:lvl>
  </w:abstractNum>
  <w:abstractNum w:abstractNumId="9" w15:restartNumberingAfterBreak="0">
    <w:nsid w:val="4CA50DF5"/>
    <w:multiLevelType w:val="hybridMultilevel"/>
    <w:tmpl w:val="7A64B7CA"/>
    <w:lvl w:ilvl="0" w:tplc="74009FD0">
      <w:start w:val="1"/>
      <w:numFmt w:val="decimal"/>
      <w:lvlText w:val="2.%1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13355A"/>
    <w:multiLevelType w:val="multilevel"/>
    <w:tmpl w:val="3B42D6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i w:val="0"/>
        <w:iCs w:val="0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  <w:b w:val="0"/>
        <w:bCs w:val="0"/>
        <w:i w:val="0"/>
        <w:iCs w:val="0"/>
        <w:spacing w:val="-2"/>
        <w:w w:val="100"/>
        <w:sz w:val="24"/>
        <w:szCs w:val="24"/>
        <w:lang w:val="id" w:eastAsia="en-US" w:bidi="ar-SA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51531663"/>
    <w:multiLevelType w:val="hybridMultilevel"/>
    <w:tmpl w:val="58DE93D4"/>
    <w:lvl w:ilvl="0" w:tplc="A710B2B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9FE2D4E"/>
    <w:multiLevelType w:val="hybridMultilevel"/>
    <w:tmpl w:val="12025058"/>
    <w:lvl w:ilvl="0" w:tplc="9E464BEC">
      <w:start w:val="1"/>
      <w:numFmt w:val="decimal"/>
      <w:lvlText w:val="3.1.%1"/>
      <w:lvlJc w:val="left"/>
      <w:pPr>
        <w:ind w:left="720" w:hanging="360"/>
      </w:pPr>
      <w:rPr>
        <w:rFonts w:hint="default"/>
        <w:i w:val="0"/>
        <w:i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B8599F"/>
    <w:multiLevelType w:val="multilevel"/>
    <w:tmpl w:val="AA1A3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232D72"/>
    <w:multiLevelType w:val="hybridMultilevel"/>
    <w:tmpl w:val="97483242"/>
    <w:lvl w:ilvl="0" w:tplc="9FC4ADF2">
      <w:start w:val="1"/>
      <w:numFmt w:val="decimal"/>
      <w:lvlText w:val="3.4.%1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D660A8"/>
    <w:multiLevelType w:val="hybridMultilevel"/>
    <w:tmpl w:val="22ACA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spacing w:val="-2"/>
        <w:w w:val="100"/>
        <w:sz w:val="24"/>
        <w:szCs w:val="24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12351F"/>
    <w:multiLevelType w:val="multilevel"/>
    <w:tmpl w:val="84D0846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8"/>
      <w:numFmt w:val="decimal"/>
      <w:isLgl/>
      <w:lvlText w:val="%1.%2."/>
      <w:lvlJc w:val="left"/>
      <w:pPr>
        <w:ind w:left="1211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931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291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  <w:b/>
      </w:rPr>
    </w:lvl>
  </w:abstractNum>
  <w:abstractNum w:abstractNumId="17" w15:restartNumberingAfterBreak="0">
    <w:nsid w:val="6B114992"/>
    <w:multiLevelType w:val="multilevel"/>
    <w:tmpl w:val="B5AAC836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bCs w:val="0"/>
        <w:i w:val="0"/>
        <w:iCs w:val="0"/>
        <w:color w:val="auto"/>
        <w:spacing w:val="-2"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3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18" w15:restartNumberingAfterBreak="0">
    <w:nsid w:val="70DB5092"/>
    <w:multiLevelType w:val="hybridMultilevel"/>
    <w:tmpl w:val="A91E6F2C"/>
    <w:lvl w:ilvl="0" w:tplc="E8C0A18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4B520C"/>
    <w:multiLevelType w:val="hybridMultilevel"/>
    <w:tmpl w:val="2C6ED4C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99ACE44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2340" w:hanging="360"/>
      </w:pPr>
      <w:rPr>
        <w:rFonts w:hint="default"/>
        <w:b w:val="0"/>
        <w:bCs w:val="0"/>
        <w:i w:val="0"/>
        <w:iCs w:val="0"/>
        <w:spacing w:val="-2"/>
        <w:w w:val="100"/>
        <w:sz w:val="24"/>
        <w:szCs w:val="24"/>
        <w:lang w:val="id" w:eastAsia="en-US" w:bidi="ar-SA"/>
      </w:rPr>
    </w:lvl>
    <w:lvl w:ilvl="3" w:tplc="3809000F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bCs w:val="0"/>
        <w:i w:val="0"/>
        <w:iCs w:val="0"/>
        <w:spacing w:val="-2"/>
        <w:w w:val="100"/>
        <w:sz w:val="24"/>
        <w:szCs w:val="24"/>
        <w:lang w:val="id" w:eastAsia="en-US" w:bidi="ar-SA"/>
      </w:rPr>
    </w:lvl>
    <w:lvl w:ilvl="4" w:tplc="0409000F">
      <w:start w:val="1"/>
      <w:numFmt w:val="decimal"/>
      <w:lvlText w:val="%5."/>
      <w:lvlJc w:val="left"/>
      <w:pPr>
        <w:ind w:left="3600" w:hanging="360"/>
      </w:pPr>
      <w:rPr>
        <w:rFonts w:hint="default"/>
        <w:b w:val="0"/>
        <w:bCs w:val="0"/>
        <w:i w:val="0"/>
        <w:iCs w:val="0"/>
        <w:spacing w:val="-2"/>
        <w:w w:val="100"/>
        <w:sz w:val="24"/>
        <w:szCs w:val="24"/>
        <w:lang w:val="id" w:eastAsia="en-US" w:bidi="ar-SA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7"/>
  </w:num>
  <w:num w:numId="3">
    <w:abstractNumId w:val="19"/>
  </w:num>
  <w:num w:numId="4">
    <w:abstractNumId w:val="11"/>
  </w:num>
  <w:num w:numId="5">
    <w:abstractNumId w:val="10"/>
  </w:num>
  <w:num w:numId="6">
    <w:abstractNumId w:val="16"/>
  </w:num>
  <w:num w:numId="7">
    <w:abstractNumId w:val="13"/>
  </w:num>
  <w:num w:numId="8">
    <w:abstractNumId w:val="5"/>
  </w:num>
  <w:num w:numId="9">
    <w:abstractNumId w:val="7"/>
  </w:num>
  <w:num w:numId="10">
    <w:abstractNumId w:val="3"/>
  </w:num>
  <w:num w:numId="11">
    <w:abstractNumId w:val="18"/>
  </w:num>
  <w:num w:numId="12">
    <w:abstractNumId w:val="9"/>
  </w:num>
  <w:num w:numId="13">
    <w:abstractNumId w:val="8"/>
  </w:num>
  <w:num w:numId="14">
    <w:abstractNumId w:val="12"/>
  </w:num>
  <w:num w:numId="15">
    <w:abstractNumId w:val="14"/>
  </w:num>
  <w:num w:numId="16">
    <w:abstractNumId w:val="0"/>
  </w:num>
  <w:num w:numId="17">
    <w:abstractNumId w:val="1"/>
  </w:num>
  <w:num w:numId="18">
    <w:abstractNumId w:val="4"/>
  </w:num>
  <w:num w:numId="19">
    <w:abstractNumId w:val="6"/>
  </w:num>
  <w:num w:numId="20">
    <w:abstractNumId w:val="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EA"/>
    <w:rsid w:val="00010ADF"/>
    <w:rsid w:val="00010B76"/>
    <w:rsid w:val="000112B8"/>
    <w:rsid w:val="000124A6"/>
    <w:rsid w:val="00013E99"/>
    <w:rsid w:val="00016EB9"/>
    <w:rsid w:val="000270DD"/>
    <w:rsid w:val="000339D4"/>
    <w:rsid w:val="000411B8"/>
    <w:rsid w:val="00044EDB"/>
    <w:rsid w:val="00045FCC"/>
    <w:rsid w:val="000469F1"/>
    <w:rsid w:val="00051B4A"/>
    <w:rsid w:val="00055A8B"/>
    <w:rsid w:val="00055CC6"/>
    <w:rsid w:val="00056FD8"/>
    <w:rsid w:val="000600D3"/>
    <w:rsid w:val="00061764"/>
    <w:rsid w:val="00061D2D"/>
    <w:rsid w:val="00071F71"/>
    <w:rsid w:val="00073C99"/>
    <w:rsid w:val="00075B73"/>
    <w:rsid w:val="00075DD6"/>
    <w:rsid w:val="00075FBC"/>
    <w:rsid w:val="0007742E"/>
    <w:rsid w:val="00077EA8"/>
    <w:rsid w:val="00084254"/>
    <w:rsid w:val="000876A7"/>
    <w:rsid w:val="000952DD"/>
    <w:rsid w:val="000A3FE5"/>
    <w:rsid w:val="000A6E75"/>
    <w:rsid w:val="000B7E23"/>
    <w:rsid w:val="000C3BCA"/>
    <w:rsid w:val="000D0A3D"/>
    <w:rsid w:val="000D12F3"/>
    <w:rsid w:val="000D1A75"/>
    <w:rsid w:val="000E27CA"/>
    <w:rsid w:val="000E6F08"/>
    <w:rsid w:val="00100607"/>
    <w:rsid w:val="00102170"/>
    <w:rsid w:val="0010482B"/>
    <w:rsid w:val="00104C72"/>
    <w:rsid w:val="0011636B"/>
    <w:rsid w:val="00116D64"/>
    <w:rsid w:val="00126755"/>
    <w:rsid w:val="00135E85"/>
    <w:rsid w:val="0013628B"/>
    <w:rsid w:val="001377BD"/>
    <w:rsid w:val="00140255"/>
    <w:rsid w:val="00140DE9"/>
    <w:rsid w:val="00144F6C"/>
    <w:rsid w:val="00146B14"/>
    <w:rsid w:val="00150B4C"/>
    <w:rsid w:val="00150C5E"/>
    <w:rsid w:val="00152915"/>
    <w:rsid w:val="001534A5"/>
    <w:rsid w:val="00162C4A"/>
    <w:rsid w:val="00167BF9"/>
    <w:rsid w:val="00173C61"/>
    <w:rsid w:val="00180A9D"/>
    <w:rsid w:val="001868F4"/>
    <w:rsid w:val="00191724"/>
    <w:rsid w:val="001935B6"/>
    <w:rsid w:val="00194320"/>
    <w:rsid w:val="001A0DB6"/>
    <w:rsid w:val="001A1AD1"/>
    <w:rsid w:val="001A4D06"/>
    <w:rsid w:val="001A79D0"/>
    <w:rsid w:val="001B2013"/>
    <w:rsid w:val="001B37C2"/>
    <w:rsid w:val="001C2432"/>
    <w:rsid w:val="001D1E8F"/>
    <w:rsid w:val="001E6CA4"/>
    <w:rsid w:val="001F342E"/>
    <w:rsid w:val="001F7658"/>
    <w:rsid w:val="0020001B"/>
    <w:rsid w:val="002013FA"/>
    <w:rsid w:val="00202C6F"/>
    <w:rsid w:val="00207192"/>
    <w:rsid w:val="00214329"/>
    <w:rsid w:val="00224EB4"/>
    <w:rsid w:val="00232F3D"/>
    <w:rsid w:val="00236AEA"/>
    <w:rsid w:val="00240645"/>
    <w:rsid w:val="00241099"/>
    <w:rsid w:val="002477A4"/>
    <w:rsid w:val="00253892"/>
    <w:rsid w:val="002545F6"/>
    <w:rsid w:val="00254EB1"/>
    <w:rsid w:val="002613FC"/>
    <w:rsid w:val="00265CA5"/>
    <w:rsid w:val="00275CDC"/>
    <w:rsid w:val="00276465"/>
    <w:rsid w:val="00292278"/>
    <w:rsid w:val="00295A90"/>
    <w:rsid w:val="002972D0"/>
    <w:rsid w:val="002A305E"/>
    <w:rsid w:val="002A5D41"/>
    <w:rsid w:val="002B0F16"/>
    <w:rsid w:val="002B1090"/>
    <w:rsid w:val="002B2FDF"/>
    <w:rsid w:val="002B39B4"/>
    <w:rsid w:val="002B7B5B"/>
    <w:rsid w:val="002C184E"/>
    <w:rsid w:val="002C40A1"/>
    <w:rsid w:val="002C6A90"/>
    <w:rsid w:val="002C6E51"/>
    <w:rsid w:val="002D17D7"/>
    <w:rsid w:val="002D2AFC"/>
    <w:rsid w:val="002D4F49"/>
    <w:rsid w:val="002D7DAE"/>
    <w:rsid w:val="002E37D3"/>
    <w:rsid w:val="002F45CF"/>
    <w:rsid w:val="002F67FA"/>
    <w:rsid w:val="00303A6E"/>
    <w:rsid w:val="00306847"/>
    <w:rsid w:val="00311A87"/>
    <w:rsid w:val="00315C62"/>
    <w:rsid w:val="00320D48"/>
    <w:rsid w:val="00331C0A"/>
    <w:rsid w:val="00335B9B"/>
    <w:rsid w:val="00337763"/>
    <w:rsid w:val="00352E1B"/>
    <w:rsid w:val="00360AB7"/>
    <w:rsid w:val="00361AFC"/>
    <w:rsid w:val="003759AB"/>
    <w:rsid w:val="003824C7"/>
    <w:rsid w:val="003827C6"/>
    <w:rsid w:val="00382C51"/>
    <w:rsid w:val="00384A5B"/>
    <w:rsid w:val="00384D2E"/>
    <w:rsid w:val="003A2925"/>
    <w:rsid w:val="003B0733"/>
    <w:rsid w:val="003C7D20"/>
    <w:rsid w:val="003D59BA"/>
    <w:rsid w:val="003D5BC8"/>
    <w:rsid w:val="003D7217"/>
    <w:rsid w:val="003E09EC"/>
    <w:rsid w:val="003E15CD"/>
    <w:rsid w:val="003E48A1"/>
    <w:rsid w:val="003E48CA"/>
    <w:rsid w:val="003F36C3"/>
    <w:rsid w:val="0040078D"/>
    <w:rsid w:val="004216F5"/>
    <w:rsid w:val="0042686C"/>
    <w:rsid w:val="00434ACE"/>
    <w:rsid w:val="00437F24"/>
    <w:rsid w:val="004446BA"/>
    <w:rsid w:val="004450A6"/>
    <w:rsid w:val="00450A6B"/>
    <w:rsid w:val="0045593B"/>
    <w:rsid w:val="00461C3C"/>
    <w:rsid w:val="0046385E"/>
    <w:rsid w:val="00467541"/>
    <w:rsid w:val="00467902"/>
    <w:rsid w:val="004705FE"/>
    <w:rsid w:val="004732FF"/>
    <w:rsid w:val="004764E8"/>
    <w:rsid w:val="00480B9B"/>
    <w:rsid w:val="00491261"/>
    <w:rsid w:val="004A199C"/>
    <w:rsid w:val="004A2329"/>
    <w:rsid w:val="004B74C6"/>
    <w:rsid w:val="004C1672"/>
    <w:rsid w:val="004C3AE6"/>
    <w:rsid w:val="004C3BAB"/>
    <w:rsid w:val="004D1EF1"/>
    <w:rsid w:val="004D440E"/>
    <w:rsid w:val="004D7060"/>
    <w:rsid w:val="004E3486"/>
    <w:rsid w:val="004E4C97"/>
    <w:rsid w:val="004E624C"/>
    <w:rsid w:val="004E64AB"/>
    <w:rsid w:val="004F0F69"/>
    <w:rsid w:val="004F23C3"/>
    <w:rsid w:val="004F4987"/>
    <w:rsid w:val="004F63D5"/>
    <w:rsid w:val="00502A26"/>
    <w:rsid w:val="00505B38"/>
    <w:rsid w:val="005128C0"/>
    <w:rsid w:val="005137DA"/>
    <w:rsid w:val="0051776A"/>
    <w:rsid w:val="0052011B"/>
    <w:rsid w:val="00521702"/>
    <w:rsid w:val="00530EDB"/>
    <w:rsid w:val="00540D2F"/>
    <w:rsid w:val="00550640"/>
    <w:rsid w:val="00553583"/>
    <w:rsid w:val="005548FA"/>
    <w:rsid w:val="0056744E"/>
    <w:rsid w:val="00572FC1"/>
    <w:rsid w:val="00573072"/>
    <w:rsid w:val="00573E33"/>
    <w:rsid w:val="0057408E"/>
    <w:rsid w:val="005833ED"/>
    <w:rsid w:val="005840B1"/>
    <w:rsid w:val="005A0296"/>
    <w:rsid w:val="005A6911"/>
    <w:rsid w:val="005B5AB1"/>
    <w:rsid w:val="005C3EC0"/>
    <w:rsid w:val="005D2513"/>
    <w:rsid w:val="005D3F68"/>
    <w:rsid w:val="005D454A"/>
    <w:rsid w:val="005E2C21"/>
    <w:rsid w:val="005E5909"/>
    <w:rsid w:val="005E6CBF"/>
    <w:rsid w:val="005E6EC3"/>
    <w:rsid w:val="0060063B"/>
    <w:rsid w:val="006033EE"/>
    <w:rsid w:val="0060599C"/>
    <w:rsid w:val="00605E0B"/>
    <w:rsid w:val="006079DC"/>
    <w:rsid w:val="0061056A"/>
    <w:rsid w:val="00611C82"/>
    <w:rsid w:val="006202F3"/>
    <w:rsid w:val="006237F9"/>
    <w:rsid w:val="00624A8F"/>
    <w:rsid w:val="00624D39"/>
    <w:rsid w:val="006278FA"/>
    <w:rsid w:val="00636A03"/>
    <w:rsid w:val="006370CE"/>
    <w:rsid w:val="00643DC9"/>
    <w:rsid w:val="00655920"/>
    <w:rsid w:val="0066020E"/>
    <w:rsid w:val="00661C70"/>
    <w:rsid w:val="00661DC3"/>
    <w:rsid w:val="0066321D"/>
    <w:rsid w:val="00667EE7"/>
    <w:rsid w:val="00671654"/>
    <w:rsid w:val="006741F2"/>
    <w:rsid w:val="006749C2"/>
    <w:rsid w:val="00676434"/>
    <w:rsid w:val="0068584F"/>
    <w:rsid w:val="00692E8C"/>
    <w:rsid w:val="006A5356"/>
    <w:rsid w:val="006B26B6"/>
    <w:rsid w:val="006B5D2A"/>
    <w:rsid w:val="006B6D61"/>
    <w:rsid w:val="006C2072"/>
    <w:rsid w:val="006C39FC"/>
    <w:rsid w:val="006C7591"/>
    <w:rsid w:val="006C7AE9"/>
    <w:rsid w:val="006D2904"/>
    <w:rsid w:val="006D3C22"/>
    <w:rsid w:val="006E72F8"/>
    <w:rsid w:val="006F3EC3"/>
    <w:rsid w:val="006F7B20"/>
    <w:rsid w:val="00701775"/>
    <w:rsid w:val="0070320A"/>
    <w:rsid w:val="00703A7D"/>
    <w:rsid w:val="00712007"/>
    <w:rsid w:val="00713EC3"/>
    <w:rsid w:val="0071751F"/>
    <w:rsid w:val="00720C3D"/>
    <w:rsid w:val="00727159"/>
    <w:rsid w:val="00732727"/>
    <w:rsid w:val="007336EA"/>
    <w:rsid w:val="00735C3A"/>
    <w:rsid w:val="00735E4F"/>
    <w:rsid w:val="00740DA7"/>
    <w:rsid w:val="007418BB"/>
    <w:rsid w:val="0074438A"/>
    <w:rsid w:val="00746947"/>
    <w:rsid w:val="007520F3"/>
    <w:rsid w:val="00752546"/>
    <w:rsid w:val="00757C77"/>
    <w:rsid w:val="007619A2"/>
    <w:rsid w:val="00764F09"/>
    <w:rsid w:val="00770434"/>
    <w:rsid w:val="00770FF7"/>
    <w:rsid w:val="00783284"/>
    <w:rsid w:val="007863B5"/>
    <w:rsid w:val="00790A5D"/>
    <w:rsid w:val="00791363"/>
    <w:rsid w:val="007B4032"/>
    <w:rsid w:val="007C0808"/>
    <w:rsid w:val="007C0EA2"/>
    <w:rsid w:val="007D636F"/>
    <w:rsid w:val="007E7DFA"/>
    <w:rsid w:val="007F494D"/>
    <w:rsid w:val="0080395E"/>
    <w:rsid w:val="00807DD7"/>
    <w:rsid w:val="00810C85"/>
    <w:rsid w:val="00814BDB"/>
    <w:rsid w:val="008161B9"/>
    <w:rsid w:val="00820C6B"/>
    <w:rsid w:val="00823C7F"/>
    <w:rsid w:val="008246FF"/>
    <w:rsid w:val="00826BF7"/>
    <w:rsid w:val="008314BD"/>
    <w:rsid w:val="00833F49"/>
    <w:rsid w:val="008348C5"/>
    <w:rsid w:val="008353F8"/>
    <w:rsid w:val="00854813"/>
    <w:rsid w:val="00854B58"/>
    <w:rsid w:val="00855303"/>
    <w:rsid w:val="00861DD8"/>
    <w:rsid w:val="00862959"/>
    <w:rsid w:val="00863545"/>
    <w:rsid w:val="00863941"/>
    <w:rsid w:val="00865C42"/>
    <w:rsid w:val="008769BB"/>
    <w:rsid w:val="00880CB3"/>
    <w:rsid w:val="008826BC"/>
    <w:rsid w:val="00883037"/>
    <w:rsid w:val="008954CD"/>
    <w:rsid w:val="008D1CA0"/>
    <w:rsid w:val="008F44D8"/>
    <w:rsid w:val="008F5859"/>
    <w:rsid w:val="008F63F8"/>
    <w:rsid w:val="00903915"/>
    <w:rsid w:val="00903C53"/>
    <w:rsid w:val="00907264"/>
    <w:rsid w:val="00911E7E"/>
    <w:rsid w:val="0091403C"/>
    <w:rsid w:val="00915CDD"/>
    <w:rsid w:val="0092034E"/>
    <w:rsid w:val="00925B2F"/>
    <w:rsid w:val="009266D5"/>
    <w:rsid w:val="00961CBC"/>
    <w:rsid w:val="00962145"/>
    <w:rsid w:val="00963A9E"/>
    <w:rsid w:val="0096555A"/>
    <w:rsid w:val="009720C6"/>
    <w:rsid w:val="00980A34"/>
    <w:rsid w:val="0098657F"/>
    <w:rsid w:val="00990B36"/>
    <w:rsid w:val="009A2998"/>
    <w:rsid w:val="009A32D9"/>
    <w:rsid w:val="009A41B4"/>
    <w:rsid w:val="009A66C6"/>
    <w:rsid w:val="009B16BD"/>
    <w:rsid w:val="009B6F93"/>
    <w:rsid w:val="009C0372"/>
    <w:rsid w:val="009D4C71"/>
    <w:rsid w:val="009F427C"/>
    <w:rsid w:val="009F5B54"/>
    <w:rsid w:val="00A10AFA"/>
    <w:rsid w:val="00A1100B"/>
    <w:rsid w:val="00A25D65"/>
    <w:rsid w:val="00A359CE"/>
    <w:rsid w:val="00A428DD"/>
    <w:rsid w:val="00A43FC8"/>
    <w:rsid w:val="00A4480C"/>
    <w:rsid w:val="00A473C5"/>
    <w:rsid w:val="00A80ED1"/>
    <w:rsid w:val="00A8681E"/>
    <w:rsid w:val="00A9082C"/>
    <w:rsid w:val="00AB07DB"/>
    <w:rsid w:val="00AB0A50"/>
    <w:rsid w:val="00AB128C"/>
    <w:rsid w:val="00AB225E"/>
    <w:rsid w:val="00AB7907"/>
    <w:rsid w:val="00AB7F07"/>
    <w:rsid w:val="00AC4390"/>
    <w:rsid w:val="00AC441A"/>
    <w:rsid w:val="00AD1438"/>
    <w:rsid w:val="00AD26F0"/>
    <w:rsid w:val="00AD3626"/>
    <w:rsid w:val="00AD395D"/>
    <w:rsid w:val="00AE15BF"/>
    <w:rsid w:val="00AE21E5"/>
    <w:rsid w:val="00B0020C"/>
    <w:rsid w:val="00B10B4F"/>
    <w:rsid w:val="00B13A5D"/>
    <w:rsid w:val="00B21068"/>
    <w:rsid w:val="00B22360"/>
    <w:rsid w:val="00B22F8D"/>
    <w:rsid w:val="00B30608"/>
    <w:rsid w:val="00B306CD"/>
    <w:rsid w:val="00B32A24"/>
    <w:rsid w:val="00B33188"/>
    <w:rsid w:val="00B332FC"/>
    <w:rsid w:val="00B33FA5"/>
    <w:rsid w:val="00B35A43"/>
    <w:rsid w:val="00B36A6A"/>
    <w:rsid w:val="00B370E9"/>
    <w:rsid w:val="00B459D5"/>
    <w:rsid w:val="00B52562"/>
    <w:rsid w:val="00B532A6"/>
    <w:rsid w:val="00B55A40"/>
    <w:rsid w:val="00B55E95"/>
    <w:rsid w:val="00B618D1"/>
    <w:rsid w:val="00B62FDD"/>
    <w:rsid w:val="00B64931"/>
    <w:rsid w:val="00B73FC0"/>
    <w:rsid w:val="00B765F3"/>
    <w:rsid w:val="00B80A37"/>
    <w:rsid w:val="00B80B07"/>
    <w:rsid w:val="00B82127"/>
    <w:rsid w:val="00B82330"/>
    <w:rsid w:val="00B82D84"/>
    <w:rsid w:val="00B858E7"/>
    <w:rsid w:val="00B87DDC"/>
    <w:rsid w:val="00B940E0"/>
    <w:rsid w:val="00B94C69"/>
    <w:rsid w:val="00BA2832"/>
    <w:rsid w:val="00BA5BBC"/>
    <w:rsid w:val="00BA78CB"/>
    <w:rsid w:val="00BB2710"/>
    <w:rsid w:val="00BC3D1A"/>
    <w:rsid w:val="00BD08D5"/>
    <w:rsid w:val="00BD1758"/>
    <w:rsid w:val="00BD2F94"/>
    <w:rsid w:val="00BD4B6D"/>
    <w:rsid w:val="00BD67C2"/>
    <w:rsid w:val="00BE0603"/>
    <w:rsid w:val="00BE617C"/>
    <w:rsid w:val="00BE634B"/>
    <w:rsid w:val="00BF1C0B"/>
    <w:rsid w:val="00C04C80"/>
    <w:rsid w:val="00C04F27"/>
    <w:rsid w:val="00C15F6B"/>
    <w:rsid w:val="00C17137"/>
    <w:rsid w:val="00C178C1"/>
    <w:rsid w:val="00C24CBF"/>
    <w:rsid w:val="00C31220"/>
    <w:rsid w:val="00C364A7"/>
    <w:rsid w:val="00C422FD"/>
    <w:rsid w:val="00C47C93"/>
    <w:rsid w:val="00C56916"/>
    <w:rsid w:val="00C65FE0"/>
    <w:rsid w:val="00C6740C"/>
    <w:rsid w:val="00C67541"/>
    <w:rsid w:val="00C74DBB"/>
    <w:rsid w:val="00C77CD9"/>
    <w:rsid w:val="00C8704F"/>
    <w:rsid w:val="00CA05BA"/>
    <w:rsid w:val="00CA10A9"/>
    <w:rsid w:val="00CA14E1"/>
    <w:rsid w:val="00CA4C39"/>
    <w:rsid w:val="00CA553C"/>
    <w:rsid w:val="00CA7E66"/>
    <w:rsid w:val="00CC278B"/>
    <w:rsid w:val="00CC5F0C"/>
    <w:rsid w:val="00CD1042"/>
    <w:rsid w:val="00CD5653"/>
    <w:rsid w:val="00CF2DA2"/>
    <w:rsid w:val="00CF4877"/>
    <w:rsid w:val="00CF5A2F"/>
    <w:rsid w:val="00CF6660"/>
    <w:rsid w:val="00D03D9D"/>
    <w:rsid w:val="00D1111C"/>
    <w:rsid w:val="00D122DF"/>
    <w:rsid w:val="00D144E8"/>
    <w:rsid w:val="00D168E3"/>
    <w:rsid w:val="00D230E7"/>
    <w:rsid w:val="00D2464A"/>
    <w:rsid w:val="00D26927"/>
    <w:rsid w:val="00D31537"/>
    <w:rsid w:val="00D31BF7"/>
    <w:rsid w:val="00D329B4"/>
    <w:rsid w:val="00D33D71"/>
    <w:rsid w:val="00D372A2"/>
    <w:rsid w:val="00D4006F"/>
    <w:rsid w:val="00D404C3"/>
    <w:rsid w:val="00D45E81"/>
    <w:rsid w:val="00D52001"/>
    <w:rsid w:val="00D6131D"/>
    <w:rsid w:val="00D70742"/>
    <w:rsid w:val="00D71FFE"/>
    <w:rsid w:val="00D77370"/>
    <w:rsid w:val="00D8480B"/>
    <w:rsid w:val="00D9598D"/>
    <w:rsid w:val="00D97D0D"/>
    <w:rsid w:val="00DA0838"/>
    <w:rsid w:val="00DB60A0"/>
    <w:rsid w:val="00DC01C7"/>
    <w:rsid w:val="00DC75F6"/>
    <w:rsid w:val="00DE204B"/>
    <w:rsid w:val="00DE24AC"/>
    <w:rsid w:val="00E0181A"/>
    <w:rsid w:val="00E02699"/>
    <w:rsid w:val="00E145B0"/>
    <w:rsid w:val="00E15CCF"/>
    <w:rsid w:val="00E172C6"/>
    <w:rsid w:val="00E20861"/>
    <w:rsid w:val="00E234BE"/>
    <w:rsid w:val="00E25E31"/>
    <w:rsid w:val="00E26741"/>
    <w:rsid w:val="00E27638"/>
    <w:rsid w:val="00E31200"/>
    <w:rsid w:val="00E34FD0"/>
    <w:rsid w:val="00E41836"/>
    <w:rsid w:val="00E51964"/>
    <w:rsid w:val="00E55E20"/>
    <w:rsid w:val="00E56B15"/>
    <w:rsid w:val="00E62403"/>
    <w:rsid w:val="00E67BFD"/>
    <w:rsid w:val="00E67C3E"/>
    <w:rsid w:val="00E71604"/>
    <w:rsid w:val="00E71C83"/>
    <w:rsid w:val="00E7363E"/>
    <w:rsid w:val="00E7371D"/>
    <w:rsid w:val="00E81664"/>
    <w:rsid w:val="00E85A85"/>
    <w:rsid w:val="00E87AA4"/>
    <w:rsid w:val="00E92EB4"/>
    <w:rsid w:val="00E93531"/>
    <w:rsid w:val="00E9660A"/>
    <w:rsid w:val="00EA177F"/>
    <w:rsid w:val="00EB4644"/>
    <w:rsid w:val="00EB6865"/>
    <w:rsid w:val="00EC5208"/>
    <w:rsid w:val="00EC7708"/>
    <w:rsid w:val="00ED2307"/>
    <w:rsid w:val="00EE0BF4"/>
    <w:rsid w:val="00EE1FF0"/>
    <w:rsid w:val="00EF65B3"/>
    <w:rsid w:val="00F13C78"/>
    <w:rsid w:val="00F144F8"/>
    <w:rsid w:val="00F1603D"/>
    <w:rsid w:val="00F3076E"/>
    <w:rsid w:val="00F3485E"/>
    <w:rsid w:val="00F34C72"/>
    <w:rsid w:val="00F42B43"/>
    <w:rsid w:val="00F44DA8"/>
    <w:rsid w:val="00F51F67"/>
    <w:rsid w:val="00F60745"/>
    <w:rsid w:val="00F61FBF"/>
    <w:rsid w:val="00F74BC9"/>
    <w:rsid w:val="00F752A5"/>
    <w:rsid w:val="00F75E31"/>
    <w:rsid w:val="00F801B4"/>
    <w:rsid w:val="00F82E21"/>
    <w:rsid w:val="00F83926"/>
    <w:rsid w:val="00F8761F"/>
    <w:rsid w:val="00F9373F"/>
    <w:rsid w:val="00FA1711"/>
    <w:rsid w:val="00FA2F62"/>
    <w:rsid w:val="00FA68D3"/>
    <w:rsid w:val="00FA788D"/>
    <w:rsid w:val="00FB2CBB"/>
    <w:rsid w:val="00FB3B3D"/>
    <w:rsid w:val="00FB7384"/>
    <w:rsid w:val="00FC3722"/>
    <w:rsid w:val="00FC4FF3"/>
    <w:rsid w:val="00FC78EE"/>
    <w:rsid w:val="00FE0975"/>
    <w:rsid w:val="00FE1354"/>
    <w:rsid w:val="00FE161E"/>
    <w:rsid w:val="00FF1829"/>
    <w:rsid w:val="00FF41A9"/>
    <w:rsid w:val="00FF7FB5"/>
    <w:rsid w:val="04755B69"/>
    <w:rsid w:val="06C96FB2"/>
    <w:rsid w:val="097B3163"/>
    <w:rsid w:val="09D686EB"/>
    <w:rsid w:val="0B8516D9"/>
    <w:rsid w:val="176B90A9"/>
    <w:rsid w:val="17CF75F0"/>
    <w:rsid w:val="18AE1077"/>
    <w:rsid w:val="1ABB64C1"/>
    <w:rsid w:val="1BDD365F"/>
    <w:rsid w:val="1C4F2F47"/>
    <w:rsid w:val="1DD7C5E0"/>
    <w:rsid w:val="1E0BF09B"/>
    <w:rsid w:val="1EDED436"/>
    <w:rsid w:val="1F227999"/>
    <w:rsid w:val="1FF38E01"/>
    <w:rsid w:val="20753AB7"/>
    <w:rsid w:val="22EA3FCE"/>
    <w:rsid w:val="234DFB20"/>
    <w:rsid w:val="23A25AC1"/>
    <w:rsid w:val="244314AC"/>
    <w:rsid w:val="265FB74D"/>
    <w:rsid w:val="26E5DC46"/>
    <w:rsid w:val="2903F496"/>
    <w:rsid w:val="2B68714E"/>
    <w:rsid w:val="2B8CF3C1"/>
    <w:rsid w:val="2CF5B5A5"/>
    <w:rsid w:val="2D52A807"/>
    <w:rsid w:val="2F9C240F"/>
    <w:rsid w:val="2FC3E4A0"/>
    <w:rsid w:val="3452A8BA"/>
    <w:rsid w:val="34B6F54E"/>
    <w:rsid w:val="37F6059C"/>
    <w:rsid w:val="3940E1E0"/>
    <w:rsid w:val="3BFCEE4F"/>
    <w:rsid w:val="3C231C4E"/>
    <w:rsid w:val="3D5FA16C"/>
    <w:rsid w:val="3E6EA9B4"/>
    <w:rsid w:val="40A6E477"/>
    <w:rsid w:val="43E77D11"/>
    <w:rsid w:val="440991BE"/>
    <w:rsid w:val="4AB4B74D"/>
    <w:rsid w:val="4D3EDD7A"/>
    <w:rsid w:val="4F4938A2"/>
    <w:rsid w:val="524441CE"/>
    <w:rsid w:val="5280A462"/>
    <w:rsid w:val="52972FFF"/>
    <w:rsid w:val="5E40A0A9"/>
    <w:rsid w:val="6081DC3B"/>
    <w:rsid w:val="64800652"/>
    <w:rsid w:val="651EC5FC"/>
    <w:rsid w:val="67DC00E7"/>
    <w:rsid w:val="68F3BF4D"/>
    <w:rsid w:val="69667037"/>
    <w:rsid w:val="69D3E532"/>
    <w:rsid w:val="6A5A78E9"/>
    <w:rsid w:val="6E2AE298"/>
    <w:rsid w:val="7122777C"/>
    <w:rsid w:val="74F860FE"/>
    <w:rsid w:val="78627A1B"/>
    <w:rsid w:val="7A2CA01A"/>
    <w:rsid w:val="7EA5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A2292"/>
  <w15:docId w15:val="{A5D90892-4B02-4D6A-9625-04F4464BB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0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8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38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7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70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7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0E9"/>
  </w:style>
  <w:style w:type="paragraph" w:styleId="Footer">
    <w:name w:val="footer"/>
    <w:basedOn w:val="Normal"/>
    <w:link w:val="FooterChar"/>
    <w:uiPriority w:val="99"/>
    <w:unhideWhenUsed/>
    <w:rsid w:val="00B37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0E9"/>
  </w:style>
  <w:style w:type="character" w:customStyle="1" w:styleId="Heading1Char">
    <w:name w:val="Heading 1 Char"/>
    <w:basedOn w:val="DefaultParagraphFont"/>
    <w:link w:val="Heading1"/>
    <w:uiPriority w:val="9"/>
    <w:rsid w:val="00B370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370E9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638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38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443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43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4438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4438A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FB2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B2CBB"/>
  </w:style>
  <w:style w:type="character" w:customStyle="1" w:styleId="eop">
    <w:name w:val="eop"/>
    <w:basedOn w:val="DefaultParagraphFont"/>
    <w:rsid w:val="00FB2CBB"/>
  </w:style>
  <w:style w:type="paragraph" w:styleId="BodyText">
    <w:name w:val="Body Text"/>
    <w:basedOn w:val="Normal"/>
    <w:link w:val="BodyTextChar"/>
    <w:uiPriority w:val="1"/>
    <w:qFormat/>
    <w:rsid w:val="00331C0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331C0A"/>
    <w:rPr>
      <w:rFonts w:ascii="Times New Roman" w:eastAsia="Times New Roman" w:hAnsi="Times New Roman" w:cs="Times New Roman"/>
      <w:sz w:val="24"/>
      <w:szCs w:val="24"/>
      <w:lang w:val="id"/>
    </w:rPr>
  </w:style>
  <w:style w:type="paragraph" w:customStyle="1" w:styleId="TableParagraph">
    <w:name w:val="Table Paragraph"/>
    <w:basedOn w:val="Normal"/>
    <w:uiPriority w:val="1"/>
    <w:qFormat/>
    <w:rsid w:val="00735E4F"/>
    <w:pPr>
      <w:widowControl w:val="0"/>
      <w:autoSpaceDE w:val="0"/>
      <w:autoSpaceDN w:val="0"/>
      <w:spacing w:after="0" w:line="267" w:lineRule="exact"/>
      <w:ind w:left="110"/>
    </w:pPr>
    <w:rPr>
      <w:rFonts w:ascii="Times New Roman" w:eastAsia="Times New Roman" w:hAnsi="Times New Roman" w:cs="Times New Roman"/>
      <w:lang w:val="id"/>
    </w:rPr>
  </w:style>
  <w:style w:type="character" w:styleId="Strong">
    <w:name w:val="Strong"/>
    <w:basedOn w:val="DefaultParagraphFont"/>
    <w:uiPriority w:val="22"/>
    <w:qFormat/>
    <w:rsid w:val="002F45C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F4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1100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83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89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371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681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547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72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443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53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36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08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520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10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37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3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75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897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75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858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55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28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41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75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6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49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69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74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701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596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65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77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79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42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77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664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899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974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56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406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7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25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410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88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603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35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40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40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0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01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70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996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29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24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33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09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39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22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33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77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26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98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72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689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80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34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172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421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43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93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95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91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32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022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207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88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28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18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20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36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66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48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75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30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Downloads\FP03-Template%20SRS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A5483-8253-44C6-915B-6A4BC745C45E}"/>
      </w:docPartPr>
      <w:docPartBody>
        <w:p w:rsidR="00E5318E" w:rsidRDefault="009512D8">
          <w:r w:rsidRPr="00242E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2D8"/>
    <w:rsid w:val="00274580"/>
    <w:rsid w:val="008954CD"/>
    <w:rsid w:val="009512D8"/>
    <w:rsid w:val="009C54FB"/>
    <w:rsid w:val="00A34AB6"/>
    <w:rsid w:val="00C4454B"/>
    <w:rsid w:val="00CE025E"/>
    <w:rsid w:val="00E5318E"/>
    <w:rsid w:val="00E76F31"/>
    <w:rsid w:val="00F8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12D8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37B4F82-9628-47C1-AAFB-7F191DE3A514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{&quot;citationID&quot;:&quot;MENDELEY_CITATION_66b0595f-6d9f-417a-8fe7-45b6736b5e6c&quot;,&quot;properties&quot;:{&quot;noteIndex&quot;:0},&quot;isEdited&quot;:false,&quot;manualOverride&quot;:{&quot;isManuallyOverridden&quot;:false,&quot;citeprocText&quot;:&quot;[1]&quot;,&quot;manualOverrideText&quot;:&quot;&quot;},&quot;citationItems&quot;:[{&quot;id&quot;:&quot;dcb13b11-cef0-3250-931a-f6a33b69f062&quot;,&quot;itemData&quot;:{&quot;type&quot;:&quot;article-journal&quot;,&quot;id&quot;:&quot;dcb13b11-cef0-3250-931a-f6a33b69f062&quot;,&quot;title&quot;:&quot;Peran Pamong Belajar Dalam Penyelengaraan Pembelajaran Pada Pendidikan Kesetaraan Di Satuan Pendidikan Nonformal (Spnf) Sanggar Kegiatan Belajar (Skb) Biringkanaya Kota Makassar&quot;,&quot;author&quot;:[{&quot;family&quot;:&quot;Miska&quot;,&quot;given&quot;:&quot;A Anita&quot;,&quot;parse-names&quot;:false,&quot;dropping-particle&quot;:&quot;&quot;,&quot;non-dropping-particle&quot;:&quot;&quot;}],&quot;issued&quot;:{&quot;date-parts&quot;:[[2022]]},&quot;container-title-short&quot;:&quot;&quot;},&quot;isTemporary&quot;:false,&quot;suppress-author&quot;:false,&quot;composite&quot;:false,&quot;author-only&quot;:false}],&quot;citationTag&quot;:&quot;MENDELEY_CITATION_v3_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&quot;},{&quot;citationID&quot;:&quot;MENDELEY_CITATION_91a9b07f-8df0-41ae-b160-03fef0e55b80&quot;,&quot;properties&quot;:{&quot;noteIndex&quot;:0},&quot;isEdited&quot;:false,&quot;manualOverride&quot;:{&quot;isManuallyOverridden&quot;:false,&quot;citeprocText&quot;:&quot;[2]&quot;,&quot;manualOverrideText&quot;:&quot;&quot;},&quot;citationTag&quot;:&quot;MENDELEY_CITATION_v3_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&quot;,&quot;citationItems&quot;:[{&quot;id&quot;:&quot;079206f4-b70b-3097-848d-e9c32ccb8562&quot;,&quot;itemData&quot;:{&quot;type&quot;:&quot;article-journal&quot;,&quot;id&quot;:&quot;079206f4-b70b-3097-848d-e9c32ccb8562&quot;,&quot;title&quot;:&quot;Penyelenggaraan Program Pendidikan Kesetaraan Pada Satuan Pendidikan Non Formal SKB Kota Palembang&quot;,&quot;author&quot;:[{&quot;family&quot;:&quot;Syaputra&quot;,&quot;given&quot;:&quot;Ricky&quot;,&quot;parse-names&quot;:false,&quot;dropping-particle&quot;:&quot;&quot;,&quot;non-dropping-particle&quot;:&quot;&quot;},{&quot;family&quot;:&quot;Shomedran&quot;,&quot;given&quot;:&quot;Shomedran&quot;,&quot;parse-names&quot;:false,&quot;dropping-particle&quot;:&quot;&quot;,&quot;non-dropping-particle&quot;:&quot;&quot;}],&quot;container-title&quot;:&quot;Aksara: Jurnal Ilmu Pendidikan Nonformal&quot;,&quot;ISSN&quot;:&quot;2721-7310&quot;,&quot;issued&quot;:{&quot;date-parts&quot;:[[2023]]},&quot;page&quot;:&quot;17-34&quot;,&quot;issue&quot;:&quot;1&quot;,&quot;volume&quot;:&quot;9&quot;,&quot;container-title-short&quot;:&quot;&quot;},&quot;isTemporary&quot;:false,&quot;suppress-author&quot;:false,&quot;composite&quot;:false,&quot;author-only&quot;:false}]},{&quot;citationID&quot;:&quot;MENDELEY_CITATION_cd2199a8-d252-455d-9cbe-74ec522f389e&quot;,&quot;properties&quot;:{&quot;noteIndex&quot;:0},&quot;isEdited&quot;:false,&quot;manualOverride&quot;:{&quot;isManuallyOverridden&quot;:false,&quot;citeprocText&quot;:&quot;[3]&quot;,&quot;manualOverrideText&quot;:&quot;&quot;},&quot;citationTag&quot;:&quot;MENDELEY_CITATION_v3_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&quot;,&quot;citationItems&quot;:[{&quot;id&quot;:&quot;dc3ff034-e3d6-3e84-af7c-eaf89c8c5965&quot;,&quot;itemData&quot;:{&quot;type&quot;:&quot;article-journal&quot;,&quot;id&quot;:&quot;dc3ff034-e3d6-3e84-af7c-eaf89c8c5965&quot;,&quot;title&quot;:&quot;Pembuatan E-Commerce Pada Raja Komputer Menggunakan Bahasa Pemrograman Php Dan Database Mysql&quot;,&quot;author&quot;:[{&quot;family&quot;:&quot;Hermiati&quot;,&quot;given&quot;:&quot;Reza&quot;,&quot;parse-names&quot;:false,&quot;dropping-particle&quot;:&quot;&quot;,&quot;non-dropping-particle&quot;:&quot;&quot;},{&quot;family&quot;:&quot;Asnawati&quot;,&quot;given&quot;:&quot;Asnawati&quot;,&quot;parse-names&quot;:false,&quot;dropping-particle&quot;:&quot;&quot;,&quot;non-dropping-particle&quot;:&quot;&quot;},{&quot;family&quot;:&quot;Kanedi&quot;,&quot;given&quot;:&quot;Indra&quot;,&quot;parse-names&quot;:false,&quot;dropping-particle&quot;:&quot;&quot;,&quot;non-dropping-particle&quot;:&quot;&quot;}],&quot;container-title&quot;:&quot;jurnal media infotama&quot;,&quot;ISSN&quot;:&quot;2723-4673&quot;,&quot;issued&quot;:{&quot;date-parts&quot;:[[2021]]},&quot;issue&quot;:&quot;1&quot;,&quot;volume&quot;:&quot;17&quot;,&quot;container-title-short&quot;:&quot;&quot;},&quot;isTemporary&quot;:false}]},{&quot;citationID&quot;:&quot;MENDELEY_CITATION_2f4da1fc-fb10-4154-a0c2-5d97b47dc7f7&quot;,&quot;properties&quot;:{&quot;noteIndex&quot;:0},&quot;isEdited&quot;:false,&quot;manualOverride&quot;:{&quot;isManuallyOverridden&quot;:false,&quot;citeprocText&quot;:&quot;[4]&quot;,&quot;manualOverrideText&quot;:&quot;&quot;},&quot;citationTag&quot;:&quot;MENDELEY_CITATION_v3_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&quot;,&quot;citationItems&quot;:[{&quot;id&quot;:&quot;9e0dca78-e93e-370c-9eec-1d3dd242334b&quot;,&quot;itemData&quot;:{&quot;type&quot;:&quot;article-journal&quot;,&quot;id&quot;:&quot;9e0dca78-e93e-370c-9eec-1d3dd242334b&quot;,&quot;title&quot;:&quot;Rancangan Dan Implementasi Aplikasi Sewa Lapangan Badminton Wilayah Depok Berbasis Web&quot;,&quot;author&quot;:[{&quot;family&quot;:&quot;Noviantoro&quot;,&quot;given&quot;:&quot;Agung&quot;,&quot;parse-names&quot;:false,&quot;dropping-particle&quot;:&quot;&quot;,&quot;non-dropping-particle&quot;:&quot;&quot;},{&quot;family&quot;:&quot;Silviana&quot;,&quot;given&quot;:&quot;Amelia Belinda&quot;,&quot;parse-names&quot;:false,&quot;dropping-particle&quot;:&quot;&quot;,&quot;non-dropping-particle&quot;:&quot;&quot;},{&quot;family&quot;:&quot;Fitriani&quot;,&quot;given&quot;:&quot;Risma Rahmalia&quot;,&quot;parse-names&quot;:false,&quot;dropping-particle&quot;:&quot;&quot;,&quot;non-dropping-particle&quot;:&quot;&quot;},{&quot;family&quot;:&quot;Permatasari&quot;,&quot;given&quot;:&quot;Hanum Putri&quot;,&quot;parse-names&quot;:false,&quot;dropping-particle&quot;:&quot;&quot;,&quot;non-dropping-particle&quot;:&quot;&quot;}],&quot;container-title&quot;:&quot;Jurnal Teknik Dan Science&quot;,&quot;ISSN&quot;:&quot;2828-6871&quot;,&quot;issued&quot;:{&quot;date-parts&quot;:[[2022]]},&quot;page&quot;:&quot;88-103&quot;,&quot;issue&quot;:&quot;2&quot;,&quot;volume&quot;:&quot;1&quot;,&quot;container-title-short&quot;:&quot;&quot;},&quot;isTemporary&quot;:false,&quot;suppress-author&quot;:false,&quot;composite&quot;:false,&quot;author-only&quot;:false}]},{&quot;citationID&quot;:&quot;MENDELEY_CITATION_a04e47ae-0390-4578-80a6-d842abc9a1d9&quot;,&quot;properties&quot;:{&quot;noteIndex&quot;:0},&quot;isEdited&quot;:false,&quot;manualOverride&quot;:{&quot;isManuallyOverridden&quot;:false,&quot;citeprocText&quot;:&quot;[5]&quot;,&quot;manualOverrideText&quot;:&quot;&quot;},&quot;citationTag&quot;:&quot;MENDELEY_CITATION_v3_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&quot;,&quot;citationItems&quot;:[{&quot;id&quot;:&quot;d9b3a23d-19e4-332c-b32b-1129246cb7f0&quot;,&quot;itemData&quot;:{&quot;type&quot;:&quot;article-journal&quot;,&quot;id&quot;:&quot;d9b3a23d-19e4-332c-b32b-1129246cb7f0&quot;,&quot;title&quot;:&quot;Implementasi framework Laravel pada sistem informasi penyewaan kamera (studi kasus di Rumah Kamera Semarang)&quot;,&quot;author&quot;:[{&quot;family&quot;:&quot;Sari&quot;,&quot;given&quot;:&quot;D Purnama&quot;,&quot;parse-names&quot;:false,&quot;dropping-particle&quot;:&quot;&quot;,&quot;non-dropping-particle&quot;:&quot;&quot;},{&quot;family&quot;:&quot;Wijanarko&quot;,&quot;given&quot;:&quot;Rony&quot;,&quot;parse-names&quot;:false,&quot;dropping-particle&quot;:&quot;&quot;,&quot;non-dropping-particle&quot;:&quot;&quot;},{&quot;family&quot;:&quot;Tengah&quot;,&quot;given&quot;:&quot;J X Menoreh&quot;,&quot;parse-names&quot;:false,&quot;dropping-particle&quot;:&quot;&quot;,&quot;non-dropping-particle&quot;:&quot;&quot;}],&quot;container-title&quot;:&quot;J. Inform. dan Rekayasa Perangkat Lunak&quot;,&quot;issued&quot;:{&quot;date-parts&quot;:[[2020]]},&quot;page&quot;:&quot;32&quot;,&quot;issue&quot;:&quot;1&quot;,&quot;volume&quot;:&quot;2&quot;,&quot;container-title-short&quot;:&quot;&quot;},&quot;isTemporary&quot;:false,&quot;suppress-author&quot;:false,&quot;composite&quot;:false,&quot;author-only&quot;:false}]},{&quot;citationID&quot;:&quot;MENDELEY_CITATION_bf49ef57-92cd-47c5-bcc9-523bd95d4557&quot;,&quot;properties&quot;:{&quot;noteIndex&quot;:0},&quot;isEdited&quot;:false,&quot;manualOverride&quot;:{&quot;isManuallyOverridden&quot;:false,&quot;citeprocText&quot;:&quot;[6]&quot;,&quot;manualOverrideText&quot;:&quot;&quot;},&quot;citationTag&quot;:&quot;MENDELEY_CITATION_v3_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&quot;,&quot;citationItems&quot;:[{&quot;id&quot;:&quot;44d7297a-f5f5-394c-8c7b-59985f423906&quot;,&quot;itemData&quot;:{&quot;type&quot;:&quot;article-journal&quot;,&quot;id&quot;:&quot;44d7297a-f5f5-394c-8c7b-59985f423906&quot;,&quot;title&quot;:&quot;Pengenalan Pemrograman Web: Pembuatan Aplikasi Web Sederhana Dengan PHP dan MYSQL&quot;,&quot;author&quot;:[{&quot;family&quot;:&quot;Sinlae&quot;,&quot;given&quot;:&quot;Fried&quot;,&quot;parse-names&quot;:false,&quot;dropping-particle&quot;:&quot;&quot;,&quot;non-dropping-particle&quot;:&quot;&quot;},{&quot;family&quot;:&quot;Maulana&quot;,&quot;given&quot;:&quot;Ilham&quot;,&quot;parse-names&quot;:false,&quot;dropping-particle&quot;:&quot;&quot;,&quot;non-dropping-particle&quot;:&quot;&quot;},{&quot;family&quot;:&quot;Setiyansyah&quot;,&quot;given&quot;:&quot;Febri&quot;,&quot;parse-names&quot;:false,&quot;dropping-particle&quot;:&quot;&quot;,&quot;non-dropping-particle&quot;:&quot;&quot;},{&quot;family&quot;:&quot;Ihsan&quot;,&quot;given&quot;:&quot;Muhammad&quot;,&quot;parse-names&quot;:false,&quot;dropping-particle&quot;:&quot;&quot;,&quot;non-dropping-particle&quot;:&quot;&quot;}],&quot;container-title&quot;:&quot;Jurnal Siber Multi Disiplin&quot;,&quot;ISSN&quot;:&quot;2987-0380&quot;,&quot;issued&quot;:{&quot;date-parts&quot;:[[2024]]},&quot;page&quot;:&quot;68-82&quot;,&quot;issue&quot;:&quot;2&quot;,&quot;volume&quot;:&quot;2&quot;,&quot;container-title-short&quot;:&quot;&quot;},&quot;isTemporary&quot;:false,&quot;suppress-author&quot;:false,&quot;composite&quot;:false,&quot;author-only&quot;:false}]},{&quot;citationID&quot;:&quot;MENDELEY_CITATION_ce61688c-62f9-43f9-b6c0-e73ca6135222&quot;,&quot;properties&quot;:{&quot;noteIndex&quot;:0},&quot;isEdited&quot;:false,&quot;manualOverride&quot;:{&quot;isManuallyOverridden&quot;:false,&quot;citeprocText&quot;:&quot;[7]&quot;,&quot;manualOverrideText&quot;:&quot;&quot;},&quot;citationTag&quot;:&quot;MENDELEY_CITATION_v3_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&quot;,&quot;citationItems&quot;:[{&quot;id&quot;:&quot;6b9f2c94-9e56-3cbf-b750-04e4c2c8f765&quot;,&quot;itemData&quot;:{&quot;type&quot;:&quot;paper-conference&quot;,&quot;id&quot;:&quot;6b9f2c94-9e56-3cbf-b750-04e4c2c8f765&quot;,&quot;title&quot;:&quot;Perancangan dan Pembangunan Sistem Informasi E-Learning Berbasis Web (Studi Kasus Pada Madrasah Aliyah Kare Madiun)&quot;,&quot;author&quot;:[{&quot;family&quot;:&quot;Putra&quot;,&quot;given&quot;:&quot;Agustiranda Bagaskara&quot;,&quot;parse-names&quot;:false,&quot;dropping-particle&quot;:&quot;&quot;,&quot;non-dropping-particle&quot;:&quot;&quot;}],&quot;container-title&quot;:&quot;Prosiding Seminar Nasional Teknologi Informasi dan Komunikasi (SENATIK)&quot;,&quot;ISBN&quot;:&quot;2685-5615&quot;,&quot;issued&quot;:{&quot;date-parts&quot;:[[2019]]},&quot;page&quot;:&quot;81-85&quot;,&quot;issue&quot;:&quot;1&quot;,&quot;volume&quot;:&quot;2&quot;,&quot;container-title-short&quot;:&quot;&quot;},&quot;isTemporary&quot;:false,&quot;suppress-author&quot;:false,&quot;composite&quot;:false,&quot;author-only&quot;:false}]}]"/>
    <we:property name="MENDELEY_CITATIONS_STYLE" value="{&quot;id&quot;:&quot;https://www.zotero.org/styles/ieee&quot;,&quot;title&quot;:&quot;IEEE&quot;,&quot;format&quot;:&quot;numeric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79AF332AE587468DA01ED6CCB6AD5D" ma:contentTypeVersion="11" ma:contentTypeDescription="Create a new document." ma:contentTypeScope="" ma:versionID="b9e360219193203e7aaf6ec6f318d615">
  <xsd:schema xmlns:xsd="http://www.w3.org/2001/XMLSchema" xmlns:xs="http://www.w3.org/2001/XMLSchema" xmlns:p="http://schemas.microsoft.com/office/2006/metadata/properties" xmlns:ns2="67f6c0c3-60f1-41bd-8fad-0a2c637d08a6" xmlns:ns3="410a9d94-0934-40bc-acf3-08c68e4a4251" targetNamespace="http://schemas.microsoft.com/office/2006/metadata/properties" ma:root="true" ma:fieldsID="742b8c326f0c9cd02960a2eb57039e3a" ns2:_="" ns3:_="">
    <xsd:import namespace="67f6c0c3-60f1-41bd-8fad-0a2c637d08a6"/>
    <xsd:import namespace="410a9d94-0934-40bc-acf3-08c68e4a42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f6c0c3-60f1-41bd-8fad-0a2c637d08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36acf38-2809-431a-aec3-0994c6db43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0a9d94-0934-40bc-acf3-08c68e4a425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1ee2b9f-f932-41d4-8b86-d4164322dab4}" ma:internalName="TaxCatchAll" ma:showField="CatchAllData" ma:web="410a9d94-0934-40bc-acf3-08c68e4a42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10a9d94-0934-40bc-acf3-08c68e4a4251" xsi:nil="true"/>
    <lcf76f155ced4ddcb4097134ff3c332f xmlns="67f6c0c3-60f1-41bd-8fad-0a2c637d08a6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E273A-971C-49C9-B335-17E0575B7D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A7632C-BB31-4E86-851E-D75EB8F2AB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f6c0c3-60f1-41bd-8fad-0a2c637d08a6"/>
    <ds:schemaRef ds:uri="410a9d94-0934-40bc-acf3-08c68e4a42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A2936C-7337-46DB-8D60-1EA866963935}">
  <ds:schemaRefs>
    <ds:schemaRef ds:uri="http://schemas.microsoft.com/office/2006/metadata/properties"/>
    <ds:schemaRef ds:uri="http://schemas.microsoft.com/office/infopath/2007/PartnerControls"/>
    <ds:schemaRef ds:uri="410a9d94-0934-40bc-acf3-08c68e4a4251"/>
    <ds:schemaRef ds:uri="67f6c0c3-60f1-41bd-8fad-0a2c637d08a6"/>
  </ds:schemaRefs>
</ds:datastoreItem>
</file>

<file path=customXml/itemProps4.xml><?xml version="1.0" encoding="utf-8"?>
<ds:datastoreItem xmlns:ds="http://schemas.openxmlformats.org/officeDocument/2006/customXml" ds:itemID="{C35C5DB5-B002-4B59-B74A-9B31DC2C0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FP03-Template SRS.dotm</Template>
  <TotalTime>119</TotalTime>
  <Pages>26</Pages>
  <Words>5544</Words>
  <Characters>31602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 Rostiawati</dc:creator>
  <cp:keywords/>
  <dc:description/>
  <cp:lastModifiedBy>Syifa Aulia</cp:lastModifiedBy>
  <cp:revision>9</cp:revision>
  <cp:lastPrinted>2025-05-07T16:47:00Z</cp:lastPrinted>
  <dcterms:created xsi:type="dcterms:W3CDTF">2025-05-07T14:50:00Z</dcterms:created>
  <dcterms:modified xsi:type="dcterms:W3CDTF">2025-05-07T18:02:00Z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0x010100C979AF332AE587468DA01ED6CCB6AD5D</vt:lpwstr>
  </property>
  <property fmtid="{D5CDD505-2E9C-101B-9397-08002B2CF9AE}" pid="3" name="MediaServiceImageTags">
    <vt:lpwstr/>
  </property>
</Properties>
</file>